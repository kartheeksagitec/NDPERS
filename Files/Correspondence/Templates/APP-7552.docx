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6124" w14:textId="77777777" w:rsidR="00803D2D" w:rsidRDefault="00803D2D" w:rsidP="008F1D63">
      <w:pPr>
        <w:rPr>
          <w:rFonts w:cs="Arial"/>
          <w:spacing w:val="-2"/>
          <w:sz w:val="22"/>
          <w:szCs w:val="22"/>
        </w:rPr>
      </w:pPr>
    </w:p>
    <w:p w14:paraId="04DB66CB" w14:textId="77777777" w:rsidR="00803D2D" w:rsidRDefault="00803D2D" w:rsidP="008F1D63">
      <w:pPr>
        <w:rPr>
          <w:rFonts w:cs="Arial"/>
          <w:spacing w:val="-2"/>
          <w:sz w:val="22"/>
          <w:szCs w:val="22"/>
        </w:rPr>
      </w:pPr>
    </w:p>
    <w:p w14:paraId="70031C83" w14:textId="77777777" w:rsidR="008F1D63" w:rsidRPr="00145238" w:rsidRDefault="007F03C5" w:rsidP="008F1D63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</w:r>
      <w:r w:rsidR="005A2430">
        <w:rPr>
          <w:rFonts w:cs="Arial"/>
          <w:spacing w:val="-2"/>
          <w:sz w:val="22"/>
          <w:szCs w:val="22"/>
        </w:rPr>
        <w:tab/>
        <w:t xml:space="preserve">     </w:t>
      </w:r>
      <w:r w:rsidR="00803D2D">
        <w:rPr>
          <w:rFonts w:cs="Arial"/>
          <w:spacing w:val="-2"/>
          <w:sz w:val="22"/>
          <w:szCs w:val="22"/>
        </w:rPr>
        <w:tab/>
      </w:r>
      <w:r w:rsidR="00693EB4" w:rsidRPr="00693EB4">
        <w:rPr>
          <w:rFonts w:cs="Arial"/>
          <w:spacing w:val="-2"/>
          <w:sz w:val="22"/>
          <w:szCs w:val="22"/>
        </w:rPr>
        <w:t>Alternate Payee ID</w:t>
      </w:r>
      <w:r w:rsidR="00803D2D">
        <w:rPr>
          <w:rFonts w:cs="Arial"/>
          <w:spacing w:val="-2"/>
          <w:sz w:val="22"/>
          <w:szCs w:val="22"/>
        </w:rPr>
        <w:t xml:space="preserve">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AlternatePayeePERSLinkID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14:paraId="4269B238" w14:textId="77777777" w:rsidR="0078597D" w:rsidRPr="00145238" w:rsidRDefault="0078597D" w:rsidP="003F2C88">
      <w:pPr>
        <w:rPr>
          <w:rFonts w:cs="Arial"/>
          <w:spacing w:val="-2"/>
          <w:sz w:val="22"/>
          <w:szCs w:val="22"/>
        </w:rPr>
      </w:pPr>
    </w:p>
    <w:p w14:paraId="6BE6E615" w14:textId="77777777" w:rsidR="008F1D63" w:rsidRPr="00145238" w:rsidRDefault="008F1D63" w:rsidP="003F2C88">
      <w:pPr>
        <w:rPr>
          <w:rFonts w:cs="Arial"/>
          <w:spacing w:val="-2"/>
          <w:sz w:val="22"/>
          <w:szCs w:val="22"/>
        </w:rPr>
      </w:pPr>
    </w:p>
    <w:p w14:paraId="1415A85F" w14:textId="77777777" w:rsidR="006F2BAF" w:rsidRPr="00145238" w:rsidRDefault="007F03C5" w:rsidP="003F2C88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AlternatePayeeName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1DE8F7FD" w14:textId="77777777" w:rsidR="0078597D" w:rsidRPr="00145238" w:rsidRDefault="007F03C5" w:rsidP="003F2C88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ContactAdrCorStreet1}</w:t>
      </w:r>
      <w:bookmarkEnd w:id="3"/>
    </w:p>
    <w:p w14:paraId="0D7E7696" w14:textId="77777777" w:rsidR="0078597D" w:rsidRPr="00145238" w:rsidRDefault="007F03C5" w:rsidP="003F2C88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 xml:space="preserve">{x 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ContactAdrCorStreet2}</w:t>
      </w:r>
      <w:bookmarkEnd w:id="4"/>
    </w:p>
    <w:p w14:paraId="47980B85" w14:textId="77777777" w:rsidR="0078597D" w:rsidRPr="00145238" w:rsidRDefault="007F03C5" w:rsidP="003F2C88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3A70F6" w:rsidRPr="0014523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ContactAdrCorState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08411A" w:rsidRPr="00145238">
        <w:rPr>
          <w:rFonts w:cs="Arial"/>
          <w:spacing w:val="-2"/>
          <w:sz w:val="22"/>
          <w:szCs w:val="22"/>
        </w:rPr>
        <w:t xml:space="preserve"> </w:t>
      </w:r>
      <w:r w:rsidR="008327AA" w:rsidRPr="0014523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14:paraId="2EFEBB8B" w14:textId="77777777" w:rsidR="0078597D" w:rsidRDefault="0078597D" w:rsidP="003F2C88">
      <w:pPr>
        <w:rPr>
          <w:rFonts w:cs="Arial"/>
          <w:sz w:val="22"/>
          <w:szCs w:val="22"/>
        </w:rPr>
      </w:pPr>
    </w:p>
    <w:p w14:paraId="7D6D8F3F" w14:textId="77777777" w:rsidR="00803D2D" w:rsidRPr="00145238" w:rsidRDefault="00803D2D" w:rsidP="003F2C88">
      <w:pPr>
        <w:rPr>
          <w:rFonts w:cs="Arial"/>
          <w:sz w:val="22"/>
          <w:szCs w:val="22"/>
        </w:rPr>
      </w:pPr>
    </w:p>
    <w:p w14:paraId="6F1D563A" w14:textId="77777777" w:rsidR="00B621A3" w:rsidRDefault="00B621A3" w:rsidP="003F2C88">
      <w:pPr>
        <w:suppressAutoHyphens/>
        <w:rPr>
          <w:rFonts w:cs="Arial"/>
          <w:b/>
          <w:spacing w:val="-3"/>
          <w:sz w:val="22"/>
          <w:szCs w:val="22"/>
        </w:rPr>
      </w:pPr>
      <w:r w:rsidRPr="00145238">
        <w:rPr>
          <w:rFonts w:cs="Arial"/>
          <w:b/>
          <w:spacing w:val="-3"/>
          <w:sz w:val="22"/>
          <w:szCs w:val="22"/>
        </w:rPr>
        <w:t xml:space="preserve">RE:  </w:t>
      </w:r>
      <w:r w:rsidR="00564506" w:rsidRPr="00145238">
        <w:rPr>
          <w:rFonts w:cs="Arial"/>
          <w:b/>
          <w:spacing w:val="-3"/>
          <w:sz w:val="22"/>
          <w:szCs w:val="22"/>
        </w:rPr>
        <w:t xml:space="preserve">QUALIFIED </w:t>
      </w:r>
      <w:r w:rsidRPr="00145238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r w:rsidR="007F03C5">
        <w:rPr>
          <w:rFonts w:cs="Arial"/>
          <w:b/>
          <w:spacing w:val="-3"/>
          <w:sz w:val="22"/>
          <w:szCs w:val="22"/>
        </w:rPr>
        <w:t>{DRO_APPLICATION_ID}</w:t>
      </w:r>
      <w:bookmarkEnd w:id="8"/>
    </w:p>
    <w:p w14:paraId="5381D01A" w14:textId="77777777" w:rsidR="00CF6C90" w:rsidRDefault="00CF6C90" w:rsidP="003F2C88">
      <w:pPr>
        <w:suppressAutoHyphens/>
        <w:rPr>
          <w:rFonts w:cs="Arial"/>
          <w:b/>
          <w:spacing w:val="-3"/>
          <w:sz w:val="22"/>
          <w:szCs w:val="22"/>
        </w:rPr>
      </w:pPr>
    </w:p>
    <w:p w14:paraId="361957FA" w14:textId="77777777" w:rsidR="007130AB" w:rsidRPr="00145238" w:rsidRDefault="00CF6C90" w:rsidP="00CF6C90">
      <w:pPr>
        <w:suppressAutoHyphens/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>MEMBER</w:t>
      </w:r>
      <w:proofErr w:type="gramStart"/>
      <w:r>
        <w:rPr>
          <w:rFonts w:cs="Arial"/>
          <w:b/>
          <w:spacing w:val="-3"/>
          <w:sz w:val="22"/>
          <w:szCs w:val="22"/>
        </w:rPr>
        <w:t xml:space="preserve">:  </w:t>
      </w:r>
      <w:bookmarkStart w:id="9" w:name="sagitec10"/>
      <w:r w:rsidR="007F03C5">
        <w:rPr>
          <w:rFonts w:cs="Arial"/>
          <w:b/>
          <w:spacing w:val="-3"/>
          <w:sz w:val="22"/>
          <w:szCs w:val="22"/>
        </w:rPr>
        <w:t>{</w:t>
      </w:r>
      <w:proofErr w:type="spellStart"/>
      <w:proofErr w:type="gramEnd"/>
      <w:r w:rsidR="007F03C5">
        <w:rPr>
          <w:rFonts w:cs="Arial"/>
          <w:b/>
          <w:spacing w:val="-3"/>
          <w:sz w:val="22"/>
          <w:szCs w:val="22"/>
        </w:rPr>
        <w:t>stdMbrFullName</w:t>
      </w:r>
      <w:proofErr w:type="spellEnd"/>
      <w:r w:rsidR="007F03C5">
        <w:rPr>
          <w:rFonts w:cs="Arial"/>
          <w:b/>
          <w:spacing w:val="-3"/>
          <w:sz w:val="22"/>
          <w:szCs w:val="22"/>
        </w:rPr>
        <w:t>}</w:t>
      </w:r>
      <w:bookmarkEnd w:id="9"/>
      <w:r w:rsidR="007130AB" w:rsidRPr="00145238">
        <w:rPr>
          <w:rFonts w:cs="Arial"/>
          <w:b/>
          <w:spacing w:val="-2"/>
          <w:sz w:val="22"/>
          <w:szCs w:val="22"/>
        </w:rPr>
        <w:t xml:space="preserve"> </w:t>
      </w:r>
    </w:p>
    <w:p w14:paraId="0550E632" w14:textId="77777777" w:rsidR="00CA29DD" w:rsidRPr="00145238" w:rsidRDefault="00CA29DD" w:rsidP="00CA29DD">
      <w:pPr>
        <w:rPr>
          <w:rFonts w:cs="Arial"/>
          <w:b/>
          <w:spacing w:val="-2"/>
          <w:sz w:val="22"/>
          <w:szCs w:val="22"/>
        </w:rPr>
      </w:pPr>
    </w:p>
    <w:p w14:paraId="0B9BAD83" w14:textId="77777777" w:rsidR="0078597D" w:rsidRPr="00293FB4" w:rsidRDefault="0078597D" w:rsidP="003F2C88">
      <w:pPr>
        <w:rPr>
          <w:rFonts w:cs="Arial"/>
          <w:caps/>
          <w:spacing w:val="-2"/>
          <w:sz w:val="22"/>
          <w:szCs w:val="22"/>
        </w:rPr>
      </w:pPr>
      <w:r w:rsidRPr="00293FB4">
        <w:rPr>
          <w:rFonts w:cs="Arial"/>
          <w:sz w:val="22"/>
          <w:szCs w:val="22"/>
        </w:rPr>
        <w:t xml:space="preserve">Dear </w:t>
      </w:r>
      <w:bookmarkStart w:id="10" w:name="sagitec11"/>
      <w:r w:rsidR="007F03C5">
        <w:rPr>
          <w:rFonts w:cs="Arial"/>
          <w:spacing w:val="-2"/>
          <w:sz w:val="22"/>
          <w:szCs w:val="22"/>
        </w:rPr>
        <w:t>{</w:t>
      </w:r>
      <w:proofErr w:type="spellStart"/>
      <w:r w:rsidR="007F03C5">
        <w:rPr>
          <w:rFonts w:cs="Arial"/>
          <w:spacing w:val="-2"/>
          <w:sz w:val="22"/>
          <w:szCs w:val="22"/>
        </w:rPr>
        <w:t>AlternatePayee</w:t>
      </w:r>
      <w:proofErr w:type="spellEnd"/>
      <w:r w:rsidR="007F03C5">
        <w:rPr>
          <w:rFonts w:cs="Arial"/>
          <w:spacing w:val="-2"/>
          <w:sz w:val="22"/>
          <w:szCs w:val="22"/>
        </w:rPr>
        <w:t>}</w:t>
      </w:r>
      <w:bookmarkEnd w:id="10"/>
      <w:r w:rsidR="00CA165C" w:rsidRPr="00293FB4">
        <w:rPr>
          <w:rFonts w:cs="Arial"/>
          <w:spacing w:val="-2"/>
          <w:sz w:val="22"/>
          <w:szCs w:val="22"/>
        </w:rPr>
        <w:t>:</w:t>
      </w:r>
    </w:p>
    <w:p w14:paraId="6E5C278B" w14:textId="77777777" w:rsidR="0078597D" w:rsidRPr="00293FB4" w:rsidRDefault="0078597D" w:rsidP="003F2C88">
      <w:pPr>
        <w:rPr>
          <w:rFonts w:cs="Arial"/>
          <w:sz w:val="22"/>
          <w:szCs w:val="22"/>
        </w:rPr>
      </w:pPr>
    </w:p>
    <w:p w14:paraId="6065FF19" w14:textId="77777777" w:rsidR="00CB5ED9" w:rsidRPr="00293FB4" w:rsidRDefault="00CB5ED9" w:rsidP="003F2C88">
      <w:pPr>
        <w:suppressAutoHyphens/>
        <w:rPr>
          <w:rFonts w:cs="Arial"/>
          <w:spacing w:val="-3"/>
          <w:sz w:val="22"/>
          <w:szCs w:val="22"/>
        </w:rPr>
      </w:pPr>
      <w:r w:rsidRPr="00293FB4">
        <w:rPr>
          <w:rFonts w:cs="Arial"/>
          <w:spacing w:val="-3"/>
          <w:sz w:val="22"/>
          <w:szCs w:val="22"/>
        </w:rPr>
        <w:t xml:space="preserve">This is to advise you that based upon the Qualified Domestic Relations Order (QDRO) approved by this office </w:t>
      </w:r>
      <w:bookmarkStart w:id="11" w:name="sagitec12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Approved_Date_MonthYear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11"/>
      <w:r w:rsidR="00486C68" w:rsidRPr="00293FB4">
        <w:rPr>
          <w:rFonts w:cs="Arial"/>
          <w:spacing w:val="-3"/>
          <w:sz w:val="22"/>
          <w:szCs w:val="22"/>
        </w:rPr>
        <w:t>,</w:t>
      </w:r>
      <w:r w:rsidRPr="00293FB4">
        <w:rPr>
          <w:rFonts w:cs="Arial"/>
          <w:spacing w:val="-3"/>
          <w:sz w:val="22"/>
          <w:szCs w:val="22"/>
        </w:rPr>
        <w:t xml:space="preserve"> you are eligible to receive monthly payments effective</w:t>
      </w:r>
      <w:r w:rsidR="008269C6" w:rsidRPr="00293FB4">
        <w:rPr>
          <w:rFonts w:cs="Arial"/>
          <w:spacing w:val="-3"/>
          <w:sz w:val="22"/>
          <w:szCs w:val="22"/>
        </w:rPr>
        <w:t xml:space="preserve"> </w:t>
      </w:r>
      <w:bookmarkStart w:id="12" w:name="sagitec13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qu</w:t>
      </w:r>
      <w:proofErr w:type="spellEnd"/>
      <w:r w:rsidR="007F03C5">
        <w:rPr>
          <w:rFonts w:cs="Arial"/>
          <w:spacing w:val="-3"/>
          <w:sz w:val="22"/>
          <w:szCs w:val="22"/>
        </w:rPr>
        <w:t xml:space="preserve"> BENEFIT_RECEIPT_DATE}</w:t>
      </w:r>
      <w:bookmarkEnd w:id="12"/>
      <w:r w:rsidR="008269C6" w:rsidRPr="00293FB4">
        <w:rPr>
          <w:rFonts w:cs="Arial"/>
          <w:spacing w:val="-3"/>
          <w:sz w:val="22"/>
          <w:szCs w:val="22"/>
        </w:rPr>
        <w:t>.</w:t>
      </w:r>
    </w:p>
    <w:p w14:paraId="43F848CF" w14:textId="77777777" w:rsidR="005726FE" w:rsidRPr="00293FB4" w:rsidRDefault="005726FE" w:rsidP="003F2C88">
      <w:pPr>
        <w:suppressAutoHyphens/>
        <w:rPr>
          <w:rFonts w:cs="Arial"/>
          <w:spacing w:val="-3"/>
          <w:sz w:val="22"/>
          <w:szCs w:val="22"/>
        </w:rPr>
      </w:pPr>
    </w:p>
    <w:p w14:paraId="270E082A" w14:textId="77777777" w:rsidR="00241CBD" w:rsidRPr="00293FB4" w:rsidRDefault="00CB5ED9" w:rsidP="003F2C88">
      <w:pPr>
        <w:suppressAutoHyphens/>
        <w:rPr>
          <w:rFonts w:cs="Arial"/>
          <w:spacing w:val="-3"/>
          <w:sz w:val="22"/>
          <w:szCs w:val="22"/>
        </w:rPr>
      </w:pPr>
      <w:r w:rsidRPr="00293FB4">
        <w:rPr>
          <w:rFonts w:cs="Arial"/>
          <w:spacing w:val="-3"/>
          <w:sz w:val="22"/>
          <w:szCs w:val="22"/>
        </w:rPr>
        <w:t xml:space="preserve">According to the QDRO, you are awarded </w:t>
      </w:r>
      <w:bookmarkStart w:id="13" w:name="sagitec14"/>
      <w:r w:rsidR="007F03C5">
        <w:rPr>
          <w:rFonts w:cs="Arial"/>
          <w:spacing w:val="-3"/>
          <w:sz w:val="22"/>
          <w:szCs w:val="22"/>
        </w:rPr>
        <w:t>{MONTHLY_BENEFIT_</w:t>
      </w:r>
      <w:proofErr w:type="gramStart"/>
      <w:r w:rsidR="007F03C5">
        <w:rPr>
          <w:rFonts w:cs="Arial"/>
          <w:spacing w:val="-3"/>
          <w:sz w:val="22"/>
          <w:szCs w:val="22"/>
        </w:rPr>
        <w:t>PERCENTAGE}</w:t>
      </w:r>
      <w:bookmarkEnd w:id="13"/>
      <w:r w:rsidR="001D683C" w:rsidRPr="00293FB4">
        <w:rPr>
          <w:rFonts w:cs="Arial"/>
          <w:spacing w:val="-3"/>
          <w:sz w:val="22"/>
          <w:szCs w:val="22"/>
        </w:rPr>
        <w:t>%</w:t>
      </w:r>
      <w:proofErr w:type="gramEnd"/>
      <w:r w:rsidRPr="00293FB4">
        <w:rPr>
          <w:rFonts w:cs="Arial"/>
          <w:spacing w:val="-3"/>
          <w:sz w:val="22"/>
          <w:szCs w:val="22"/>
        </w:rPr>
        <w:t xml:space="preserve"> </w:t>
      </w:r>
      <w:r w:rsidR="00C860C1" w:rsidRPr="00293FB4">
        <w:rPr>
          <w:rFonts w:cs="Arial"/>
          <w:spacing w:val="-3"/>
          <w:sz w:val="22"/>
          <w:szCs w:val="22"/>
        </w:rPr>
        <w:t xml:space="preserve">or </w:t>
      </w:r>
      <w:bookmarkStart w:id="14" w:name="sagitec15"/>
      <w:r w:rsidR="007F03C5">
        <w:rPr>
          <w:rFonts w:cs="Arial"/>
          <w:spacing w:val="-3"/>
          <w:sz w:val="22"/>
          <w:szCs w:val="22"/>
        </w:rPr>
        <w:t>{MONTHLY_BENEFIT_AMOUNT}</w:t>
      </w:r>
      <w:bookmarkEnd w:id="14"/>
      <w:r w:rsidR="00C860C1" w:rsidRPr="00293FB4">
        <w:rPr>
          <w:rFonts w:cs="Arial"/>
          <w:spacing w:val="-3"/>
          <w:sz w:val="22"/>
          <w:szCs w:val="22"/>
        </w:rPr>
        <w:t xml:space="preserve"> </w:t>
      </w:r>
      <w:r w:rsidRPr="00293FB4">
        <w:rPr>
          <w:rFonts w:cs="Arial"/>
          <w:spacing w:val="-3"/>
          <w:sz w:val="22"/>
          <w:szCs w:val="22"/>
        </w:rPr>
        <w:t xml:space="preserve">of </w:t>
      </w:r>
      <w:bookmarkStart w:id="15" w:name="sagitec16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stdMbrSalutation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15"/>
      <w:r w:rsidR="00B4202C" w:rsidRPr="00293FB4">
        <w:rPr>
          <w:rFonts w:cs="Arial"/>
          <w:spacing w:val="-3"/>
          <w:sz w:val="22"/>
          <w:szCs w:val="22"/>
        </w:rPr>
        <w:t xml:space="preserve">’s monthly benefit of </w:t>
      </w:r>
      <w:bookmarkStart w:id="16" w:name="sagitec17"/>
      <w:r w:rsidR="007F03C5">
        <w:rPr>
          <w:rFonts w:cs="Arial"/>
          <w:spacing w:val="-3"/>
          <w:sz w:val="22"/>
          <w:szCs w:val="22"/>
        </w:rPr>
        <w:t>{COMPUTED_MEMBER_GROSS_MONTHLY_AMOUNT}</w:t>
      </w:r>
      <w:bookmarkEnd w:id="16"/>
      <w:r w:rsidRPr="00293FB4">
        <w:rPr>
          <w:rFonts w:cs="Arial"/>
          <w:spacing w:val="-3"/>
          <w:sz w:val="22"/>
          <w:szCs w:val="22"/>
        </w:rPr>
        <w:t xml:space="preserve"> as of </w:t>
      </w:r>
      <w:bookmarkStart w:id="17" w:name="sagitec18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date_of_divorce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17"/>
      <w:r w:rsidRPr="00293FB4">
        <w:rPr>
          <w:rFonts w:cs="Arial"/>
          <w:spacing w:val="-3"/>
          <w:sz w:val="22"/>
          <w:szCs w:val="22"/>
        </w:rPr>
        <w:t xml:space="preserve">.  </w:t>
      </w:r>
      <w:r w:rsidR="00241CBD" w:rsidRPr="00293FB4">
        <w:rPr>
          <w:rFonts w:cs="Arial"/>
          <w:spacing w:val="-3"/>
          <w:sz w:val="22"/>
          <w:szCs w:val="22"/>
        </w:rPr>
        <w:t xml:space="preserve">The payments shall </w:t>
      </w:r>
      <w:r w:rsidR="00EC259C" w:rsidRPr="00293FB4">
        <w:rPr>
          <w:rFonts w:cs="Arial"/>
          <w:spacing w:val="-3"/>
          <w:sz w:val="22"/>
          <w:szCs w:val="22"/>
        </w:rPr>
        <w:t xml:space="preserve">be made </w:t>
      </w:r>
      <w:bookmarkStart w:id="18" w:name="sagitec19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BenefitOptionDuration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18"/>
      <w:r w:rsidR="00EC259C" w:rsidRPr="00293FB4">
        <w:rPr>
          <w:rFonts w:cs="Arial"/>
          <w:spacing w:val="-3"/>
          <w:sz w:val="22"/>
          <w:szCs w:val="22"/>
        </w:rPr>
        <w:t>.</w:t>
      </w:r>
    </w:p>
    <w:p w14:paraId="605BFA5D" w14:textId="77777777" w:rsidR="00241CBD" w:rsidRPr="00293FB4" w:rsidRDefault="00241CBD" w:rsidP="003F2C88">
      <w:pPr>
        <w:suppressAutoHyphens/>
        <w:rPr>
          <w:rFonts w:cs="Arial"/>
          <w:spacing w:val="-3"/>
          <w:sz w:val="22"/>
          <w:szCs w:val="22"/>
        </w:rPr>
      </w:pPr>
    </w:p>
    <w:p w14:paraId="43A0AA16" w14:textId="77777777" w:rsidR="00241CBD" w:rsidRPr="00293FB4" w:rsidRDefault="00241CBD" w:rsidP="003F2C88">
      <w:pPr>
        <w:suppressAutoHyphens/>
        <w:rPr>
          <w:rFonts w:cs="Arial"/>
          <w:spacing w:val="-3"/>
          <w:sz w:val="22"/>
          <w:szCs w:val="22"/>
        </w:rPr>
      </w:pPr>
      <w:r w:rsidRPr="00293FB4">
        <w:rPr>
          <w:rFonts w:cs="Arial"/>
          <w:spacing w:val="-3"/>
          <w:sz w:val="22"/>
          <w:szCs w:val="22"/>
        </w:rPr>
        <w:t xml:space="preserve">Your payment option will be actuarially adjusted based upon our plan’s assumptions to reflect </w:t>
      </w:r>
      <w:bookmarkStart w:id="19" w:name="sagitec20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BenefitOptionDuration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19"/>
      <w:r w:rsidRPr="00293FB4">
        <w:rPr>
          <w:rFonts w:cs="Arial"/>
          <w:spacing w:val="-3"/>
          <w:sz w:val="22"/>
          <w:szCs w:val="22"/>
        </w:rPr>
        <w:t xml:space="preserve">.  Therefore, </w:t>
      </w:r>
      <w:r w:rsidR="005726FE" w:rsidRPr="00293FB4">
        <w:rPr>
          <w:rFonts w:cs="Arial"/>
          <w:spacing w:val="-3"/>
          <w:sz w:val="22"/>
          <w:szCs w:val="22"/>
        </w:rPr>
        <w:t>ND</w:t>
      </w:r>
      <w:r w:rsidRPr="00293FB4">
        <w:rPr>
          <w:rFonts w:cs="Arial"/>
          <w:spacing w:val="-3"/>
          <w:sz w:val="22"/>
          <w:szCs w:val="22"/>
        </w:rPr>
        <w:t xml:space="preserve">PERS’ actuaries must calculate your actual monthly payment.  Upon notice from </w:t>
      </w:r>
      <w:r w:rsidR="005726FE" w:rsidRPr="00293FB4">
        <w:rPr>
          <w:rFonts w:cs="Arial"/>
          <w:spacing w:val="-3"/>
          <w:sz w:val="22"/>
          <w:szCs w:val="22"/>
        </w:rPr>
        <w:t>ND</w:t>
      </w:r>
      <w:r w:rsidRPr="00293FB4">
        <w:rPr>
          <w:rFonts w:cs="Arial"/>
          <w:spacing w:val="-3"/>
          <w:sz w:val="22"/>
          <w:szCs w:val="22"/>
        </w:rPr>
        <w:t>PERS actuaries, we will notify you of your adjusted monthly payment.</w:t>
      </w:r>
    </w:p>
    <w:p w14:paraId="05A9E1D7" w14:textId="77777777" w:rsidR="00241CBD" w:rsidRPr="00293FB4" w:rsidRDefault="00241CBD" w:rsidP="003F2C88">
      <w:pPr>
        <w:suppressAutoHyphens/>
        <w:rPr>
          <w:rFonts w:cs="Arial"/>
          <w:spacing w:val="-3"/>
          <w:sz w:val="22"/>
          <w:szCs w:val="22"/>
        </w:rPr>
      </w:pPr>
    </w:p>
    <w:p w14:paraId="6149B265" w14:textId="77777777" w:rsidR="00241CBD" w:rsidRPr="00293FB4" w:rsidRDefault="00241CBD" w:rsidP="003F2C88">
      <w:pPr>
        <w:suppressAutoHyphens/>
        <w:rPr>
          <w:rFonts w:cs="Arial"/>
          <w:spacing w:val="-3"/>
          <w:sz w:val="22"/>
          <w:szCs w:val="22"/>
        </w:rPr>
      </w:pPr>
      <w:r w:rsidRPr="00293FB4">
        <w:rPr>
          <w:rFonts w:cs="Arial"/>
          <w:spacing w:val="-3"/>
          <w:sz w:val="22"/>
          <w:szCs w:val="22"/>
        </w:rPr>
        <w:t xml:space="preserve">Enclosed are miscellaneous retirement forms we need you to complete. In addition, we require a photocopy of your birth certificate. Please return the requested documents in the enclosed envelope. </w:t>
      </w:r>
    </w:p>
    <w:p w14:paraId="634DBCDB" w14:textId="77777777" w:rsidR="00CB5ED9" w:rsidRPr="00293FB4" w:rsidRDefault="00CB5ED9" w:rsidP="003F2C88">
      <w:pPr>
        <w:suppressAutoHyphens/>
        <w:rPr>
          <w:rFonts w:cs="Arial"/>
          <w:spacing w:val="-3"/>
          <w:sz w:val="22"/>
          <w:szCs w:val="22"/>
        </w:rPr>
      </w:pPr>
    </w:p>
    <w:p w14:paraId="38531A8A" w14:textId="77777777" w:rsidR="00F97043" w:rsidRPr="00293FB4" w:rsidRDefault="00F97043" w:rsidP="003F2C88">
      <w:pPr>
        <w:suppressAutoHyphens/>
        <w:rPr>
          <w:rFonts w:cs="Arial"/>
          <w:spacing w:val="-3"/>
          <w:sz w:val="22"/>
          <w:szCs w:val="22"/>
        </w:rPr>
      </w:pPr>
      <w:r w:rsidRPr="00293FB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21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stdNDPERSPhoneNumber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20"/>
      <w:r w:rsidRPr="00293FB4">
        <w:rPr>
          <w:rFonts w:cs="Arial"/>
          <w:spacing w:val="-3"/>
          <w:sz w:val="22"/>
          <w:szCs w:val="22"/>
        </w:rPr>
        <w:t xml:space="preserve"> or </w:t>
      </w:r>
      <w:bookmarkStart w:id="21" w:name="sagitec22"/>
      <w:r w:rsidR="007F03C5">
        <w:rPr>
          <w:rFonts w:cs="Arial"/>
          <w:spacing w:val="-3"/>
          <w:sz w:val="22"/>
          <w:szCs w:val="22"/>
        </w:rPr>
        <w:t>{</w:t>
      </w:r>
      <w:proofErr w:type="spellStart"/>
      <w:r w:rsidR="007F03C5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7F03C5">
        <w:rPr>
          <w:rFonts w:cs="Arial"/>
          <w:spacing w:val="-3"/>
          <w:sz w:val="22"/>
          <w:szCs w:val="22"/>
        </w:rPr>
        <w:t>}</w:t>
      </w:r>
      <w:bookmarkEnd w:id="21"/>
      <w:r w:rsidRPr="00293FB4">
        <w:rPr>
          <w:rFonts w:cs="Arial"/>
          <w:spacing w:val="-3"/>
          <w:sz w:val="22"/>
          <w:szCs w:val="22"/>
        </w:rPr>
        <w:t>.</w:t>
      </w:r>
    </w:p>
    <w:p w14:paraId="672DF912" w14:textId="77777777" w:rsidR="00F97043" w:rsidRPr="00293FB4" w:rsidRDefault="00F97043" w:rsidP="003F2C88">
      <w:pPr>
        <w:rPr>
          <w:rFonts w:cs="Arial"/>
          <w:sz w:val="22"/>
          <w:szCs w:val="22"/>
        </w:rPr>
      </w:pPr>
    </w:p>
    <w:p w14:paraId="69B918AE" w14:textId="77777777" w:rsidR="0078597D" w:rsidRPr="00293FB4" w:rsidRDefault="0078597D" w:rsidP="003F2C88">
      <w:pPr>
        <w:rPr>
          <w:rFonts w:cs="Arial"/>
          <w:sz w:val="22"/>
          <w:szCs w:val="22"/>
        </w:rPr>
      </w:pPr>
      <w:r w:rsidRPr="00293FB4">
        <w:rPr>
          <w:rFonts w:cs="Arial"/>
          <w:sz w:val="22"/>
          <w:szCs w:val="22"/>
        </w:rPr>
        <w:t>Sincerely,</w:t>
      </w:r>
    </w:p>
    <w:p w14:paraId="7CF4AFB0" w14:textId="77777777" w:rsidR="0078597D" w:rsidRPr="00293FB4" w:rsidRDefault="0078597D" w:rsidP="003F2C88">
      <w:pPr>
        <w:rPr>
          <w:rFonts w:cs="Arial"/>
          <w:sz w:val="22"/>
          <w:szCs w:val="22"/>
        </w:rPr>
      </w:pPr>
    </w:p>
    <w:p w14:paraId="5204E308" w14:textId="77777777" w:rsidR="0078597D" w:rsidRPr="00293FB4" w:rsidRDefault="0078597D" w:rsidP="003F2C88">
      <w:pPr>
        <w:rPr>
          <w:rFonts w:cs="Arial"/>
          <w:sz w:val="22"/>
          <w:szCs w:val="22"/>
        </w:rPr>
      </w:pPr>
    </w:p>
    <w:p w14:paraId="2086798F" w14:textId="77777777" w:rsidR="0078597D" w:rsidRPr="00293FB4" w:rsidRDefault="0078597D" w:rsidP="003F2C88">
      <w:pPr>
        <w:rPr>
          <w:rFonts w:cs="Arial"/>
          <w:sz w:val="22"/>
          <w:szCs w:val="22"/>
        </w:rPr>
      </w:pPr>
    </w:p>
    <w:p w14:paraId="61F219A5" w14:textId="77777777" w:rsidR="00D904C7" w:rsidRPr="00293FB4" w:rsidRDefault="0078597D" w:rsidP="003F2C88">
      <w:pPr>
        <w:rPr>
          <w:rFonts w:cs="Arial"/>
          <w:sz w:val="22"/>
          <w:szCs w:val="22"/>
        </w:rPr>
      </w:pPr>
      <w:r w:rsidRPr="00293FB4">
        <w:rPr>
          <w:rFonts w:cs="Arial"/>
          <w:sz w:val="22"/>
          <w:szCs w:val="22"/>
        </w:rPr>
        <w:t xml:space="preserve">NDPERS </w:t>
      </w:r>
      <w:r w:rsidR="00B621A3" w:rsidRPr="00293FB4">
        <w:rPr>
          <w:rFonts w:cs="Arial"/>
          <w:spacing w:val="-3"/>
          <w:sz w:val="22"/>
          <w:szCs w:val="22"/>
        </w:rPr>
        <w:t>Benefits</w:t>
      </w:r>
      <w:r w:rsidR="00F97043" w:rsidRPr="00293FB4">
        <w:rPr>
          <w:rFonts w:cs="Arial"/>
          <w:spacing w:val="-3"/>
          <w:sz w:val="22"/>
          <w:szCs w:val="22"/>
        </w:rPr>
        <w:t xml:space="preserve"> </w:t>
      </w:r>
      <w:r w:rsidRPr="00293FB4">
        <w:rPr>
          <w:rFonts w:cs="Arial"/>
          <w:sz w:val="22"/>
          <w:szCs w:val="22"/>
        </w:rPr>
        <w:t>Division</w:t>
      </w:r>
    </w:p>
    <w:p w14:paraId="1FCEBFB6" w14:textId="77777777" w:rsidR="00ED34B7" w:rsidRPr="00293FB4" w:rsidRDefault="00ED34B7" w:rsidP="003F2C88">
      <w:pPr>
        <w:rPr>
          <w:rFonts w:cs="Arial"/>
          <w:sz w:val="22"/>
          <w:szCs w:val="22"/>
        </w:rPr>
      </w:pPr>
    </w:p>
    <w:p w14:paraId="599D6AC1" w14:textId="77777777" w:rsidR="00ED34B7" w:rsidRPr="00293FB4" w:rsidRDefault="00CF6C90" w:rsidP="003F2C88">
      <w:pPr>
        <w:rPr>
          <w:rFonts w:cs="Arial"/>
          <w:sz w:val="22"/>
          <w:szCs w:val="22"/>
        </w:rPr>
      </w:pPr>
      <w:r w:rsidRPr="00293FB4">
        <w:rPr>
          <w:rFonts w:cs="Arial"/>
          <w:sz w:val="22"/>
          <w:szCs w:val="22"/>
        </w:rPr>
        <w:t>Enclosure</w:t>
      </w:r>
      <w:r w:rsidR="00ED34B7" w:rsidRPr="00293FB4">
        <w:rPr>
          <w:rFonts w:cs="Arial"/>
          <w:sz w:val="22"/>
          <w:szCs w:val="22"/>
        </w:rPr>
        <w:t xml:space="preserve"> – </w:t>
      </w:r>
      <w:r w:rsidR="00F75513" w:rsidRPr="00293FB4">
        <w:rPr>
          <w:rFonts w:cs="Arial"/>
          <w:sz w:val="22"/>
          <w:szCs w:val="22"/>
        </w:rPr>
        <w:t>Retirement Forms</w:t>
      </w:r>
    </w:p>
    <w:p w14:paraId="07154C74" w14:textId="41AA893A" w:rsidR="00F75513" w:rsidRDefault="00CF6C90" w:rsidP="003F2C88">
      <w:pPr>
        <w:rPr>
          <w:rFonts w:cs="Arial"/>
          <w:sz w:val="22"/>
          <w:szCs w:val="22"/>
        </w:rPr>
      </w:pPr>
      <w:r w:rsidRPr="00293FB4">
        <w:rPr>
          <w:rFonts w:cs="Arial"/>
          <w:sz w:val="22"/>
          <w:szCs w:val="22"/>
        </w:rPr>
        <w:tab/>
        <w:t xml:space="preserve">       </w:t>
      </w:r>
      <w:r w:rsidR="00F75513" w:rsidRPr="00293FB4">
        <w:rPr>
          <w:rFonts w:cs="Arial"/>
          <w:sz w:val="22"/>
          <w:szCs w:val="22"/>
        </w:rPr>
        <w:t xml:space="preserve"> Envelope</w:t>
      </w:r>
    </w:p>
    <w:p w14:paraId="1EF8D876" w14:textId="2A1997F7" w:rsidR="00192511" w:rsidRDefault="00192511" w:rsidP="003F2C88">
      <w:pPr>
        <w:rPr>
          <w:rFonts w:cs="Arial"/>
          <w:sz w:val="22"/>
          <w:szCs w:val="22"/>
        </w:rPr>
      </w:pPr>
      <w:bookmarkStart w:id="22" w:name="sagitec25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SFN-02560}</w:t>
      </w:r>
      <w:bookmarkEnd w:id="22"/>
    </w:p>
    <w:p w14:paraId="2F883B1C" w14:textId="62B728D3" w:rsidR="00A9309E" w:rsidRDefault="00A9309E" w:rsidP="003F2C88">
      <w:pPr>
        <w:rPr>
          <w:rFonts w:cs="Arial"/>
          <w:sz w:val="22"/>
          <w:szCs w:val="22"/>
        </w:rPr>
      </w:pPr>
      <w:bookmarkStart w:id="23" w:name="sagitec23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SFN-51506}</w:t>
      </w:r>
      <w:bookmarkEnd w:id="23"/>
    </w:p>
    <w:p w14:paraId="5722A58D" w14:textId="465F5F58" w:rsidR="00B621A3" w:rsidRPr="00241CBD" w:rsidRDefault="00A9309E" w:rsidP="003F2C88">
      <w:pPr>
        <w:rPr>
          <w:rFonts w:cs="Arial"/>
          <w:sz w:val="22"/>
          <w:szCs w:val="22"/>
        </w:rPr>
      </w:pPr>
      <w:bookmarkStart w:id="24" w:name="sagitec24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SFN-18379}</w:t>
      </w:r>
      <w:bookmarkEnd w:id="24"/>
    </w:p>
    <w:sectPr w:rsidR="00B621A3" w:rsidRPr="00241CBD" w:rsidSect="00A93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E5857" w14:textId="77777777" w:rsidR="009371F9" w:rsidRDefault="009371F9">
      <w:r>
        <w:separator/>
      </w:r>
    </w:p>
  </w:endnote>
  <w:endnote w:type="continuationSeparator" w:id="0">
    <w:p w14:paraId="1CBCC0C0" w14:textId="77777777" w:rsidR="009371F9" w:rsidRDefault="0093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FD012" w14:textId="77777777" w:rsidR="007F03C5" w:rsidRDefault="007F0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8F5C8" w14:textId="77777777" w:rsidR="007F03C5" w:rsidRDefault="007F03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E3C7F" w14:textId="77777777" w:rsidR="007F03C5" w:rsidRDefault="007F0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600E4" w14:textId="77777777" w:rsidR="009371F9" w:rsidRDefault="009371F9">
      <w:r>
        <w:separator/>
      </w:r>
    </w:p>
  </w:footnote>
  <w:footnote w:type="continuationSeparator" w:id="0">
    <w:p w14:paraId="5ED9B30A" w14:textId="77777777" w:rsidR="009371F9" w:rsidRDefault="00937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34648" w14:textId="77777777" w:rsidR="007F03C5" w:rsidRDefault="007F0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6F51C" w14:textId="77777777" w:rsidR="007F03C5" w:rsidRDefault="007F0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A8A53" w14:textId="77777777" w:rsidR="00BC4858" w:rsidRDefault="00754C13" w:rsidP="00754C13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0676"/>
    <w:rsid w:val="000340F8"/>
    <w:rsid w:val="0004247B"/>
    <w:rsid w:val="00054A87"/>
    <w:rsid w:val="00080032"/>
    <w:rsid w:val="0008411A"/>
    <w:rsid w:val="00091C96"/>
    <w:rsid w:val="000D377E"/>
    <w:rsid w:val="00131682"/>
    <w:rsid w:val="00141573"/>
    <w:rsid w:val="00145238"/>
    <w:rsid w:val="00145A26"/>
    <w:rsid w:val="0014759C"/>
    <w:rsid w:val="00160DC3"/>
    <w:rsid w:val="0016180D"/>
    <w:rsid w:val="00164593"/>
    <w:rsid w:val="00172E21"/>
    <w:rsid w:val="00192511"/>
    <w:rsid w:val="001A6202"/>
    <w:rsid w:val="001D683C"/>
    <w:rsid w:val="001E5063"/>
    <w:rsid w:val="001F0FCB"/>
    <w:rsid w:val="001F38DA"/>
    <w:rsid w:val="001F3F3B"/>
    <w:rsid w:val="001F644E"/>
    <w:rsid w:val="00202941"/>
    <w:rsid w:val="00213771"/>
    <w:rsid w:val="002356E6"/>
    <w:rsid w:val="00241CBD"/>
    <w:rsid w:val="00254DA0"/>
    <w:rsid w:val="00293FB4"/>
    <w:rsid w:val="002C48AD"/>
    <w:rsid w:val="002E3EE6"/>
    <w:rsid w:val="003072E4"/>
    <w:rsid w:val="00310089"/>
    <w:rsid w:val="0031589C"/>
    <w:rsid w:val="003351DE"/>
    <w:rsid w:val="003720D6"/>
    <w:rsid w:val="00377E36"/>
    <w:rsid w:val="003A70F6"/>
    <w:rsid w:val="003C2F7C"/>
    <w:rsid w:val="003F2C88"/>
    <w:rsid w:val="004031D1"/>
    <w:rsid w:val="004236A8"/>
    <w:rsid w:val="00437C69"/>
    <w:rsid w:val="00472E7F"/>
    <w:rsid w:val="00486C68"/>
    <w:rsid w:val="004C1ADE"/>
    <w:rsid w:val="004C2E28"/>
    <w:rsid w:val="004D5FB8"/>
    <w:rsid w:val="004E4909"/>
    <w:rsid w:val="00504734"/>
    <w:rsid w:val="0050749E"/>
    <w:rsid w:val="00513272"/>
    <w:rsid w:val="00521833"/>
    <w:rsid w:val="005275EF"/>
    <w:rsid w:val="005612E7"/>
    <w:rsid w:val="00564506"/>
    <w:rsid w:val="005726FE"/>
    <w:rsid w:val="005941C5"/>
    <w:rsid w:val="0059642E"/>
    <w:rsid w:val="005A2430"/>
    <w:rsid w:val="005A5436"/>
    <w:rsid w:val="005F4E56"/>
    <w:rsid w:val="00616C5C"/>
    <w:rsid w:val="00622FBB"/>
    <w:rsid w:val="006447E5"/>
    <w:rsid w:val="0068247B"/>
    <w:rsid w:val="00687544"/>
    <w:rsid w:val="00693EB4"/>
    <w:rsid w:val="006C1BAB"/>
    <w:rsid w:val="006E016C"/>
    <w:rsid w:val="006F2BAF"/>
    <w:rsid w:val="00706EB9"/>
    <w:rsid w:val="007130AB"/>
    <w:rsid w:val="0071407A"/>
    <w:rsid w:val="0071489F"/>
    <w:rsid w:val="00725298"/>
    <w:rsid w:val="00754C13"/>
    <w:rsid w:val="00762E9D"/>
    <w:rsid w:val="0077299E"/>
    <w:rsid w:val="0078597D"/>
    <w:rsid w:val="00795B50"/>
    <w:rsid w:val="007A1DFE"/>
    <w:rsid w:val="007F03C5"/>
    <w:rsid w:val="00803D2D"/>
    <w:rsid w:val="00810C5C"/>
    <w:rsid w:val="008269C6"/>
    <w:rsid w:val="008327AA"/>
    <w:rsid w:val="0085002E"/>
    <w:rsid w:val="008632E8"/>
    <w:rsid w:val="00880BF9"/>
    <w:rsid w:val="008C0864"/>
    <w:rsid w:val="008C387E"/>
    <w:rsid w:val="008E18F8"/>
    <w:rsid w:val="008E6269"/>
    <w:rsid w:val="008F1D63"/>
    <w:rsid w:val="008F6B27"/>
    <w:rsid w:val="00901C2B"/>
    <w:rsid w:val="0091483E"/>
    <w:rsid w:val="009371F9"/>
    <w:rsid w:val="00954679"/>
    <w:rsid w:val="00955C04"/>
    <w:rsid w:val="00975943"/>
    <w:rsid w:val="00987530"/>
    <w:rsid w:val="0099297B"/>
    <w:rsid w:val="0099494F"/>
    <w:rsid w:val="009C065F"/>
    <w:rsid w:val="009D4534"/>
    <w:rsid w:val="00A069C2"/>
    <w:rsid w:val="00A15790"/>
    <w:rsid w:val="00A327BA"/>
    <w:rsid w:val="00A86CA5"/>
    <w:rsid w:val="00A9309E"/>
    <w:rsid w:val="00AB56BB"/>
    <w:rsid w:val="00AE3B0B"/>
    <w:rsid w:val="00AF044E"/>
    <w:rsid w:val="00B3102A"/>
    <w:rsid w:val="00B34F34"/>
    <w:rsid w:val="00B4173D"/>
    <w:rsid w:val="00B4202C"/>
    <w:rsid w:val="00B621A3"/>
    <w:rsid w:val="00B761AC"/>
    <w:rsid w:val="00BA72ED"/>
    <w:rsid w:val="00BB30F0"/>
    <w:rsid w:val="00BC2E4F"/>
    <w:rsid w:val="00BC4858"/>
    <w:rsid w:val="00BD147A"/>
    <w:rsid w:val="00C056C9"/>
    <w:rsid w:val="00C16B34"/>
    <w:rsid w:val="00C206B1"/>
    <w:rsid w:val="00C8079F"/>
    <w:rsid w:val="00C817ED"/>
    <w:rsid w:val="00C83BD1"/>
    <w:rsid w:val="00C860C1"/>
    <w:rsid w:val="00CA165C"/>
    <w:rsid w:val="00CA29DD"/>
    <w:rsid w:val="00CA6035"/>
    <w:rsid w:val="00CB5ED9"/>
    <w:rsid w:val="00CD062B"/>
    <w:rsid w:val="00CE3349"/>
    <w:rsid w:val="00CF6C90"/>
    <w:rsid w:val="00D02739"/>
    <w:rsid w:val="00D075CB"/>
    <w:rsid w:val="00D1771D"/>
    <w:rsid w:val="00D23375"/>
    <w:rsid w:val="00D834B0"/>
    <w:rsid w:val="00D86E7B"/>
    <w:rsid w:val="00D904C7"/>
    <w:rsid w:val="00DD3C32"/>
    <w:rsid w:val="00E57C03"/>
    <w:rsid w:val="00E826CA"/>
    <w:rsid w:val="00E91734"/>
    <w:rsid w:val="00EA09C2"/>
    <w:rsid w:val="00EB2983"/>
    <w:rsid w:val="00EC259C"/>
    <w:rsid w:val="00EC6942"/>
    <w:rsid w:val="00EC6B66"/>
    <w:rsid w:val="00ED1DE0"/>
    <w:rsid w:val="00ED2DC9"/>
    <w:rsid w:val="00ED34B7"/>
    <w:rsid w:val="00F14120"/>
    <w:rsid w:val="00F60AF9"/>
    <w:rsid w:val="00F7528A"/>
    <w:rsid w:val="00F75513"/>
    <w:rsid w:val="00F847E9"/>
    <w:rsid w:val="00F91AC4"/>
    <w:rsid w:val="00F97043"/>
    <w:rsid w:val="00FA2160"/>
    <w:rsid w:val="00FA4940"/>
    <w:rsid w:val="00FD1302"/>
    <w:rsid w:val="00FD24CB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6151C69"/>
  <w15:chartTrackingRefBased/>
  <w15:docId w15:val="{14351ECC-BC71-468F-82EA-0D8FA5D1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</TotalTime>
  <Pages>1</Pages>
  <Words>174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10</cp:revision>
  <cp:lastPrinted>2008-03-07T09:36:00Z</cp:lastPrinted>
  <dcterms:created xsi:type="dcterms:W3CDTF">2014-03-19T08:58:00Z</dcterms:created>
  <dcterms:modified xsi:type="dcterms:W3CDTF">2021-09-02T10:55:00Z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2049978476</vt:i4>
  </property>
  <property fmtid="{D5CDD505-2E9C-101B-9397-08002B2CF9AE}" pid="4" name="_EmailSubject">
    <vt:lpwstr>UCS 86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