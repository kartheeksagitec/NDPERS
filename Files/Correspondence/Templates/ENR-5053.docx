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78AD7" w14:textId="77777777" w:rsidR="0036762A" w:rsidRDefault="0036762A" w:rsidP="004E584A">
      <w:pPr>
        <w:rPr>
          <w:rFonts w:cs="Arial"/>
          <w:spacing w:val="-2"/>
          <w:sz w:val="22"/>
          <w:szCs w:val="22"/>
        </w:rPr>
      </w:pPr>
    </w:p>
    <w:p w14:paraId="36B61F91" w14:textId="77777777" w:rsidR="0036762A" w:rsidRDefault="0036762A" w:rsidP="004E584A">
      <w:pPr>
        <w:rPr>
          <w:rFonts w:cs="Arial"/>
          <w:spacing w:val="-2"/>
          <w:sz w:val="22"/>
          <w:szCs w:val="22"/>
        </w:rPr>
      </w:pPr>
    </w:p>
    <w:p w14:paraId="03E5BFC4" w14:textId="77777777" w:rsidR="00335CD9" w:rsidRPr="004D30B5" w:rsidRDefault="00C97FD0" w:rsidP="004E584A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{stdlongdate}</w:t>
      </w:r>
      <w:bookmarkEnd w:id="0"/>
      <w:r w:rsidR="004E584A" w:rsidRPr="004D30B5">
        <w:rPr>
          <w:rFonts w:cs="Arial"/>
          <w:spacing w:val="-2"/>
          <w:sz w:val="22"/>
          <w:szCs w:val="22"/>
        </w:rPr>
        <w:t xml:space="preserve"> </w:t>
      </w:r>
      <w:r w:rsidR="004E584A" w:rsidRPr="004D30B5">
        <w:rPr>
          <w:rFonts w:cs="Arial"/>
          <w:spacing w:val="-2"/>
          <w:sz w:val="22"/>
          <w:szCs w:val="22"/>
        </w:rPr>
        <w:tab/>
      </w:r>
      <w:r w:rsidR="004E584A" w:rsidRPr="004D30B5">
        <w:rPr>
          <w:rFonts w:cs="Arial"/>
          <w:spacing w:val="-2"/>
          <w:sz w:val="22"/>
          <w:szCs w:val="22"/>
        </w:rPr>
        <w:tab/>
      </w:r>
      <w:r w:rsidR="004E584A" w:rsidRPr="004D30B5">
        <w:rPr>
          <w:rFonts w:cs="Arial"/>
          <w:spacing w:val="-2"/>
          <w:sz w:val="22"/>
          <w:szCs w:val="22"/>
        </w:rPr>
        <w:tab/>
      </w:r>
      <w:r w:rsidR="004E584A" w:rsidRPr="004D30B5">
        <w:rPr>
          <w:rFonts w:cs="Arial"/>
          <w:spacing w:val="-2"/>
          <w:sz w:val="22"/>
          <w:szCs w:val="22"/>
        </w:rPr>
        <w:tab/>
      </w:r>
      <w:r w:rsidR="004E584A" w:rsidRPr="004D30B5">
        <w:rPr>
          <w:rFonts w:cs="Arial"/>
          <w:spacing w:val="-2"/>
          <w:sz w:val="22"/>
          <w:szCs w:val="22"/>
        </w:rPr>
        <w:tab/>
      </w:r>
      <w:r w:rsidR="004E584A" w:rsidRPr="004D30B5">
        <w:rPr>
          <w:rFonts w:cs="Arial"/>
          <w:spacing w:val="-2"/>
          <w:sz w:val="22"/>
          <w:szCs w:val="22"/>
        </w:rPr>
        <w:tab/>
      </w:r>
      <w:r w:rsidR="004E584A" w:rsidRPr="004D30B5">
        <w:rPr>
          <w:rFonts w:cs="Arial"/>
          <w:spacing w:val="-2"/>
          <w:sz w:val="22"/>
          <w:szCs w:val="22"/>
        </w:rPr>
        <w:tab/>
      </w:r>
      <w:r w:rsidR="00B92104">
        <w:rPr>
          <w:rFonts w:cs="Arial"/>
          <w:spacing w:val="-2"/>
          <w:sz w:val="22"/>
          <w:szCs w:val="22"/>
        </w:rPr>
        <w:tab/>
      </w:r>
      <w:r w:rsidR="004E584A" w:rsidRPr="004D30B5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sz w:val="22"/>
          <w:szCs w:val="22"/>
        </w:rPr>
        <w:t>{stdMbrPERSLinkID}</w:t>
      </w:r>
      <w:bookmarkEnd w:id="1"/>
    </w:p>
    <w:p w14:paraId="1FFA7DA0" w14:textId="77777777" w:rsidR="00335CD9" w:rsidRDefault="00335CD9" w:rsidP="004E584A">
      <w:pPr>
        <w:rPr>
          <w:rFonts w:cs="Arial"/>
          <w:spacing w:val="-2"/>
          <w:sz w:val="22"/>
          <w:szCs w:val="22"/>
        </w:rPr>
      </w:pPr>
    </w:p>
    <w:p w14:paraId="67B2182C" w14:textId="77777777" w:rsidR="0036762A" w:rsidRPr="004D30B5" w:rsidRDefault="0036762A" w:rsidP="004E584A">
      <w:pPr>
        <w:rPr>
          <w:rFonts w:cs="Arial"/>
          <w:spacing w:val="-2"/>
          <w:sz w:val="22"/>
          <w:szCs w:val="22"/>
        </w:rPr>
      </w:pPr>
    </w:p>
    <w:p w14:paraId="365640E7" w14:textId="77777777" w:rsidR="00335CD9" w:rsidRPr="004D30B5" w:rsidRDefault="00C97FD0" w:rsidP="004E584A">
      <w:pPr>
        <w:rPr>
          <w:rFonts w:cs="Arial"/>
          <w:caps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{stdMbrFullName}</w:t>
      </w:r>
      <w:bookmarkEnd w:id="2"/>
    </w:p>
    <w:p w14:paraId="2604AD7E" w14:textId="77777777" w:rsidR="00335CD9" w:rsidRPr="004D30B5" w:rsidRDefault="00C97FD0" w:rsidP="004E584A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1C8090DE" w14:textId="77777777" w:rsidR="00335CD9" w:rsidRPr="004D30B5" w:rsidRDefault="00C97FD0" w:rsidP="004E584A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0B42632D" w14:textId="77777777" w:rsidR="00335CD9" w:rsidRPr="004D30B5" w:rsidRDefault="00C97FD0" w:rsidP="004E584A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{stdMbrAdrCorCity}</w:t>
      </w:r>
      <w:bookmarkEnd w:id="5"/>
      <w:r w:rsidR="00335CD9" w:rsidRPr="004D30B5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{stdMbrAdrCorState}</w:t>
      </w:r>
      <w:bookmarkEnd w:id="6"/>
      <w:r w:rsidR="004E584A" w:rsidRPr="004D30B5">
        <w:rPr>
          <w:rFonts w:cs="Arial"/>
          <w:spacing w:val="-2"/>
          <w:sz w:val="22"/>
          <w:szCs w:val="22"/>
        </w:rPr>
        <w:t xml:space="preserve"> </w:t>
      </w:r>
      <w:r w:rsidR="00335CD9" w:rsidRPr="004D30B5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>
        <w:rPr>
          <w:rFonts w:cs="Arial"/>
          <w:spacing w:val="-2"/>
          <w:sz w:val="22"/>
          <w:szCs w:val="22"/>
        </w:rPr>
        <w:t>{stdMbrAdrCorZip}</w:t>
      </w:r>
      <w:bookmarkEnd w:id="7"/>
    </w:p>
    <w:p w14:paraId="0CE3769D" w14:textId="77777777" w:rsidR="00335CD9" w:rsidRDefault="00335CD9" w:rsidP="004E584A">
      <w:pPr>
        <w:suppressAutoHyphens/>
        <w:rPr>
          <w:rFonts w:cs="Arial"/>
          <w:spacing w:val="-3"/>
          <w:sz w:val="22"/>
          <w:szCs w:val="22"/>
        </w:rPr>
      </w:pPr>
    </w:p>
    <w:p w14:paraId="0D4A2088" w14:textId="77777777" w:rsidR="0036762A" w:rsidRPr="004D30B5" w:rsidRDefault="0036762A" w:rsidP="004E584A">
      <w:pPr>
        <w:suppressAutoHyphens/>
        <w:rPr>
          <w:rFonts w:cs="Arial"/>
          <w:spacing w:val="-3"/>
          <w:sz w:val="22"/>
          <w:szCs w:val="22"/>
        </w:rPr>
      </w:pPr>
    </w:p>
    <w:p w14:paraId="6FCEBD6C" w14:textId="77777777" w:rsidR="00335CD9" w:rsidRPr="004D30B5" w:rsidRDefault="00335CD9" w:rsidP="004E584A">
      <w:pPr>
        <w:suppressAutoHyphens/>
        <w:rPr>
          <w:rFonts w:cs="Arial"/>
          <w:b/>
          <w:spacing w:val="-3"/>
          <w:sz w:val="22"/>
          <w:szCs w:val="22"/>
        </w:rPr>
      </w:pPr>
      <w:r w:rsidRPr="004D30B5">
        <w:rPr>
          <w:rFonts w:cs="Arial"/>
          <w:b/>
          <w:spacing w:val="-3"/>
          <w:sz w:val="22"/>
          <w:szCs w:val="22"/>
        </w:rPr>
        <w:t>RE:  DEFINED CONTRIBUTION ELECTION PROGRAM ELECTION</w:t>
      </w:r>
    </w:p>
    <w:p w14:paraId="6945C507" w14:textId="77777777" w:rsidR="00335CD9" w:rsidRPr="004D30B5" w:rsidRDefault="00335CD9" w:rsidP="004E584A">
      <w:pPr>
        <w:suppressAutoHyphens/>
        <w:rPr>
          <w:rFonts w:cs="Arial"/>
          <w:spacing w:val="-3"/>
          <w:sz w:val="22"/>
          <w:szCs w:val="22"/>
        </w:rPr>
      </w:pPr>
    </w:p>
    <w:p w14:paraId="34A493DB" w14:textId="77777777" w:rsidR="00E93B8B" w:rsidRPr="004D30B5" w:rsidRDefault="00E93B8B" w:rsidP="004E584A">
      <w:pPr>
        <w:suppressAutoHyphens/>
        <w:rPr>
          <w:rFonts w:cs="Arial"/>
          <w:b/>
          <w:spacing w:val="-3"/>
          <w:sz w:val="22"/>
          <w:szCs w:val="22"/>
        </w:rPr>
      </w:pPr>
      <w:r w:rsidRPr="004D30B5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C97FD0">
        <w:rPr>
          <w:rFonts w:cs="Arial"/>
          <w:spacing w:val="-2"/>
          <w:sz w:val="22"/>
          <w:szCs w:val="22"/>
        </w:rPr>
        <w:t>{stdMbrSalutation}</w:t>
      </w:r>
      <w:bookmarkEnd w:id="8"/>
      <w:r w:rsidRPr="004D30B5">
        <w:rPr>
          <w:rFonts w:cs="Arial"/>
          <w:spacing w:val="-2"/>
          <w:sz w:val="22"/>
          <w:szCs w:val="22"/>
        </w:rPr>
        <w:t>:</w:t>
      </w:r>
    </w:p>
    <w:p w14:paraId="28C90B22" w14:textId="77777777" w:rsidR="00335CD9" w:rsidRPr="004D30B5" w:rsidRDefault="00335CD9" w:rsidP="004E584A">
      <w:pPr>
        <w:suppressAutoHyphens/>
        <w:rPr>
          <w:rFonts w:cs="Arial"/>
          <w:spacing w:val="-3"/>
          <w:sz w:val="22"/>
          <w:szCs w:val="22"/>
        </w:rPr>
      </w:pPr>
    </w:p>
    <w:p w14:paraId="43BCD145" w14:textId="77777777" w:rsidR="00335CD9" w:rsidRPr="004D30B5" w:rsidRDefault="00335CD9" w:rsidP="004E584A">
      <w:pPr>
        <w:pStyle w:val="BodyText3"/>
        <w:rPr>
          <w:rFonts w:ascii="Arial" w:hAnsi="Arial" w:cs="Arial"/>
          <w:sz w:val="22"/>
          <w:szCs w:val="22"/>
        </w:rPr>
      </w:pPr>
      <w:r w:rsidRPr="004D30B5">
        <w:rPr>
          <w:rFonts w:ascii="Arial" w:hAnsi="Arial" w:cs="Arial"/>
          <w:sz w:val="22"/>
          <w:szCs w:val="22"/>
        </w:rPr>
        <w:t>The enclosed Defined Contribution Retirement Program Election SFN 52170 is being returned to you because the Notary Public signature and seal on the form verifying your election signature and date</w:t>
      </w:r>
      <w:r w:rsidR="00B77B10">
        <w:rPr>
          <w:rFonts w:ascii="Arial" w:hAnsi="Arial" w:cs="Arial"/>
          <w:sz w:val="22"/>
          <w:szCs w:val="22"/>
        </w:rPr>
        <w:t xml:space="preserve"> is required</w:t>
      </w:r>
      <w:r w:rsidRPr="004D30B5">
        <w:rPr>
          <w:rFonts w:ascii="Arial" w:hAnsi="Arial" w:cs="Arial"/>
          <w:sz w:val="22"/>
          <w:szCs w:val="22"/>
        </w:rPr>
        <w:t xml:space="preserve">.  </w:t>
      </w:r>
    </w:p>
    <w:p w14:paraId="3DB52D91" w14:textId="77777777" w:rsidR="00335CD9" w:rsidRPr="004D30B5" w:rsidRDefault="00335CD9" w:rsidP="004E584A">
      <w:pPr>
        <w:pStyle w:val="BodyText3"/>
        <w:rPr>
          <w:rFonts w:ascii="Arial" w:hAnsi="Arial" w:cs="Arial"/>
          <w:sz w:val="22"/>
          <w:szCs w:val="22"/>
        </w:rPr>
      </w:pPr>
      <w:r w:rsidRPr="004D30B5">
        <w:rPr>
          <w:rFonts w:ascii="Arial" w:hAnsi="Arial" w:cs="Arial"/>
          <w:sz w:val="22"/>
          <w:szCs w:val="22"/>
        </w:rPr>
        <w:t xml:space="preserve">In order for your election to be valid, please have the form notarized where indicated and return it to us by </w:t>
      </w:r>
      <w:r w:rsidRPr="004D30B5">
        <w:rPr>
          <w:rFonts w:ascii="Arial" w:hAnsi="Arial" w:cs="Arial"/>
          <w:sz w:val="22"/>
          <w:szCs w:val="22"/>
        </w:rPr>
        <w:fldChar w:fldCharType="begin"/>
      </w:r>
      <w:r w:rsidRPr="004D30B5">
        <w:rPr>
          <w:rFonts w:ascii="Arial" w:hAnsi="Arial" w:cs="Arial"/>
          <w:sz w:val="22"/>
          <w:szCs w:val="22"/>
        </w:rPr>
        <w:instrText xml:space="preserve"> MERGEFIELD DC_Eligiblity_end_date </w:instrText>
      </w:r>
      <w:r w:rsidRPr="004D30B5">
        <w:rPr>
          <w:rFonts w:ascii="Arial" w:hAnsi="Arial" w:cs="Arial"/>
          <w:sz w:val="22"/>
          <w:szCs w:val="22"/>
        </w:rPr>
        <w:fldChar w:fldCharType="separate"/>
      </w:r>
      <w:bookmarkStart w:id="9" w:name="sagitec10"/>
      <w:r w:rsidR="00C97FD0">
        <w:rPr>
          <w:rFonts w:ascii="Arial" w:hAnsi="Arial" w:cs="Arial"/>
          <w:noProof/>
          <w:sz w:val="22"/>
          <w:szCs w:val="22"/>
        </w:rPr>
        <w:t>{DCEligiblityEndDate}</w:t>
      </w:r>
      <w:bookmarkEnd w:id="9"/>
      <w:r w:rsidRPr="004D30B5">
        <w:rPr>
          <w:rFonts w:ascii="Arial" w:hAnsi="Arial" w:cs="Arial"/>
          <w:sz w:val="22"/>
          <w:szCs w:val="22"/>
        </w:rPr>
        <w:fldChar w:fldCharType="end"/>
      </w:r>
      <w:r w:rsidRPr="004D30B5">
        <w:rPr>
          <w:rFonts w:ascii="Arial" w:hAnsi="Arial" w:cs="Arial"/>
          <w:sz w:val="22"/>
          <w:szCs w:val="22"/>
        </w:rPr>
        <w:t xml:space="preserve"> at 5:00 p.m.  If we do not receive a response from you by this date, you will have irrevocably elected to remain in the Defined Benefit Retirement Plan.</w:t>
      </w:r>
    </w:p>
    <w:p w14:paraId="6AA1E3EC" w14:textId="77777777" w:rsidR="00E93B8B" w:rsidRPr="004D30B5" w:rsidRDefault="00E93B8B" w:rsidP="004E584A">
      <w:pPr>
        <w:suppressAutoHyphens/>
        <w:rPr>
          <w:rFonts w:cs="Arial"/>
          <w:spacing w:val="-3"/>
          <w:sz w:val="22"/>
          <w:szCs w:val="22"/>
        </w:rPr>
      </w:pPr>
      <w:r w:rsidRPr="004D30B5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0" w:name="sagitec11"/>
      <w:r w:rsidR="00C97FD0">
        <w:rPr>
          <w:rFonts w:cs="Arial"/>
          <w:spacing w:val="-3"/>
          <w:sz w:val="22"/>
          <w:szCs w:val="22"/>
        </w:rPr>
        <w:t>{stdNDPERSPhoneNumber}</w:t>
      </w:r>
      <w:bookmarkEnd w:id="10"/>
      <w:r w:rsidRPr="004D30B5">
        <w:rPr>
          <w:rFonts w:cs="Arial"/>
          <w:spacing w:val="-3"/>
          <w:sz w:val="22"/>
          <w:szCs w:val="22"/>
        </w:rPr>
        <w:t xml:space="preserve"> or </w:t>
      </w:r>
      <w:bookmarkStart w:id="11" w:name="sagitec12"/>
      <w:r w:rsidR="00C97FD0">
        <w:rPr>
          <w:rFonts w:cs="Arial"/>
          <w:spacing w:val="-3"/>
          <w:sz w:val="22"/>
          <w:szCs w:val="22"/>
        </w:rPr>
        <w:t>{stdNDPERSTollFreePhoneNumber}</w:t>
      </w:r>
      <w:bookmarkEnd w:id="11"/>
      <w:r w:rsidRPr="004D30B5">
        <w:rPr>
          <w:rFonts w:cs="Arial"/>
          <w:spacing w:val="-3"/>
          <w:sz w:val="22"/>
          <w:szCs w:val="22"/>
        </w:rPr>
        <w:t>.</w:t>
      </w:r>
    </w:p>
    <w:p w14:paraId="5FB1C32D" w14:textId="77777777" w:rsidR="00E93B8B" w:rsidRPr="004D30B5" w:rsidRDefault="00E93B8B" w:rsidP="004E584A">
      <w:pPr>
        <w:suppressAutoHyphens/>
        <w:rPr>
          <w:rFonts w:cs="Arial"/>
          <w:spacing w:val="-3"/>
          <w:sz w:val="22"/>
          <w:szCs w:val="22"/>
        </w:rPr>
      </w:pPr>
    </w:p>
    <w:p w14:paraId="41998B83" w14:textId="77777777" w:rsidR="00E93B8B" w:rsidRPr="004D30B5" w:rsidRDefault="00E93B8B" w:rsidP="004E584A">
      <w:pPr>
        <w:suppressAutoHyphens/>
        <w:rPr>
          <w:rFonts w:cs="Arial"/>
          <w:spacing w:val="-3"/>
          <w:sz w:val="22"/>
          <w:szCs w:val="22"/>
        </w:rPr>
      </w:pPr>
      <w:r w:rsidRPr="004D30B5">
        <w:rPr>
          <w:rFonts w:cs="Arial"/>
          <w:spacing w:val="-3"/>
          <w:sz w:val="22"/>
          <w:szCs w:val="22"/>
        </w:rPr>
        <w:t>Sincerely,</w:t>
      </w:r>
    </w:p>
    <w:p w14:paraId="3A89E53A" w14:textId="77777777" w:rsidR="00E93B8B" w:rsidRPr="004D30B5" w:rsidRDefault="00E93B8B" w:rsidP="004E584A">
      <w:pPr>
        <w:suppressAutoHyphens/>
        <w:rPr>
          <w:rFonts w:cs="Arial"/>
          <w:spacing w:val="-3"/>
          <w:sz w:val="22"/>
          <w:szCs w:val="22"/>
        </w:rPr>
      </w:pPr>
    </w:p>
    <w:p w14:paraId="572BA43B" w14:textId="77777777" w:rsidR="00E93B8B" w:rsidRPr="004D30B5" w:rsidRDefault="00E93B8B" w:rsidP="004E584A">
      <w:pPr>
        <w:suppressAutoHyphens/>
        <w:rPr>
          <w:rFonts w:cs="Arial"/>
          <w:spacing w:val="-3"/>
          <w:sz w:val="22"/>
          <w:szCs w:val="22"/>
        </w:rPr>
      </w:pPr>
    </w:p>
    <w:p w14:paraId="4048542F" w14:textId="77777777" w:rsidR="00E93B8B" w:rsidRPr="004D30B5" w:rsidRDefault="00E93B8B" w:rsidP="004E584A">
      <w:pPr>
        <w:suppressAutoHyphens/>
        <w:rPr>
          <w:rFonts w:cs="Arial"/>
          <w:spacing w:val="-3"/>
          <w:sz w:val="22"/>
          <w:szCs w:val="22"/>
        </w:rPr>
      </w:pPr>
    </w:p>
    <w:p w14:paraId="31D2665E" w14:textId="77777777" w:rsidR="00E93B8B" w:rsidRPr="004D30B5" w:rsidRDefault="00E93B8B" w:rsidP="004E584A">
      <w:pPr>
        <w:suppressAutoHyphens/>
        <w:rPr>
          <w:rFonts w:cs="Arial"/>
          <w:spacing w:val="-3"/>
          <w:sz w:val="22"/>
          <w:szCs w:val="22"/>
        </w:rPr>
      </w:pPr>
      <w:r w:rsidRPr="004D30B5">
        <w:rPr>
          <w:rFonts w:cs="Arial"/>
          <w:spacing w:val="-3"/>
          <w:sz w:val="22"/>
          <w:szCs w:val="22"/>
        </w:rPr>
        <w:t>NDPERS Benefits Division</w:t>
      </w:r>
    </w:p>
    <w:p w14:paraId="6FADEF13" w14:textId="77777777" w:rsidR="00335CD9" w:rsidRPr="004D30B5" w:rsidRDefault="00335CD9" w:rsidP="004E584A">
      <w:pPr>
        <w:suppressAutoHyphens/>
        <w:rPr>
          <w:rFonts w:cs="Arial"/>
          <w:spacing w:val="-3"/>
          <w:sz w:val="22"/>
          <w:szCs w:val="22"/>
        </w:rPr>
      </w:pPr>
    </w:p>
    <w:p w14:paraId="7EB99E50" w14:textId="3F4CE825" w:rsidR="00335CD9" w:rsidRDefault="00D77482" w:rsidP="004E584A">
      <w:pPr>
        <w:suppressAutoHyphens/>
        <w:rPr>
          <w:rFonts w:cs="Arial"/>
          <w:spacing w:val="-3"/>
          <w:sz w:val="22"/>
          <w:szCs w:val="22"/>
        </w:rPr>
      </w:pPr>
      <w:r w:rsidRPr="004D30B5">
        <w:rPr>
          <w:rFonts w:cs="Arial"/>
          <w:spacing w:val="-3"/>
          <w:sz w:val="22"/>
          <w:szCs w:val="22"/>
        </w:rPr>
        <w:t>Enc</w:t>
      </w:r>
      <w:r w:rsidR="00B92104">
        <w:rPr>
          <w:rFonts w:cs="Arial"/>
          <w:spacing w:val="-3"/>
          <w:sz w:val="22"/>
          <w:szCs w:val="22"/>
        </w:rPr>
        <w:t xml:space="preserve">losure - </w:t>
      </w:r>
      <w:r w:rsidR="00DB195A" w:rsidRPr="004D30B5">
        <w:rPr>
          <w:rFonts w:cs="Arial"/>
          <w:spacing w:val="-3"/>
          <w:sz w:val="22"/>
          <w:szCs w:val="22"/>
        </w:rPr>
        <w:t>Defined Contribution Retirement Program Election SFN 52170</w:t>
      </w:r>
    </w:p>
    <w:p w14:paraId="249ACDCE" w14:textId="61D610B4" w:rsidR="001117E6" w:rsidRDefault="001117E6" w:rsidP="004E584A">
      <w:pPr>
        <w:suppressAutoHyphens/>
        <w:rPr>
          <w:rFonts w:cs="Arial"/>
          <w:spacing w:val="-3"/>
          <w:sz w:val="22"/>
          <w:szCs w:val="22"/>
        </w:rPr>
      </w:pPr>
      <w:bookmarkStart w:id="12" w:name="sagitec13"/>
      <w:r>
        <w:rPr>
          <w:rFonts w:cs="Arial"/>
          <w:spacing w:val="-3"/>
          <w:sz w:val="22"/>
          <w:szCs w:val="22"/>
        </w:rPr>
        <w:t>{tmp SFN-52170}</w:t>
      </w:r>
      <w:bookmarkEnd w:id="12"/>
    </w:p>
    <w:p w14:paraId="38ED7CF2" w14:textId="77777777" w:rsidR="001117E6" w:rsidRPr="00EC5FF7" w:rsidRDefault="001117E6" w:rsidP="004E584A">
      <w:pPr>
        <w:suppressAutoHyphens/>
        <w:rPr>
          <w:rFonts w:cs="Arial"/>
          <w:spacing w:val="-3"/>
          <w:sz w:val="22"/>
          <w:szCs w:val="22"/>
        </w:rPr>
      </w:pPr>
    </w:p>
    <w:sectPr w:rsidR="001117E6" w:rsidRPr="00EC5FF7" w:rsidSect="00F942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B2EC9" w14:textId="77777777" w:rsidR="00F37D46" w:rsidRDefault="00F37D46">
      <w:r>
        <w:separator/>
      </w:r>
    </w:p>
  </w:endnote>
  <w:endnote w:type="continuationSeparator" w:id="0">
    <w:p w14:paraId="3BFE59D5" w14:textId="77777777" w:rsidR="00F37D46" w:rsidRDefault="00F3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BA714" w14:textId="77777777" w:rsidR="004B0E45" w:rsidRDefault="004B0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BFACF" w14:textId="77777777" w:rsidR="004B0E45" w:rsidRDefault="004B0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33640" w14:textId="77777777" w:rsidR="004B0E45" w:rsidRDefault="004B0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B715A" w14:textId="77777777" w:rsidR="00F37D46" w:rsidRDefault="00F37D46">
      <w:r>
        <w:separator/>
      </w:r>
    </w:p>
  </w:footnote>
  <w:footnote w:type="continuationSeparator" w:id="0">
    <w:p w14:paraId="0BF35495" w14:textId="77777777" w:rsidR="00F37D46" w:rsidRDefault="00F37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2011A" w14:textId="77777777" w:rsidR="004B0E45" w:rsidRDefault="004B0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9B75B" w14:textId="77777777" w:rsidR="004B0E45" w:rsidRDefault="004B0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C2508" w14:textId="77777777" w:rsidR="004D30B5" w:rsidRDefault="002C02CD" w:rsidP="002C02CD">
    <w:pPr>
      <w:pStyle w:val="Header"/>
      <w:ind w:left="-1440" w:right="-1440"/>
    </w:pPr>
    <w:bookmarkStart w:id="13" w:name="HeaderImage"/>
    <w:r>
      <w:t>{ImgImage}</w:t>
    </w:r>
    <w:bookmarkEnd w:id="1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64309"/>
    <w:multiLevelType w:val="hybridMultilevel"/>
    <w:tmpl w:val="DE5CF8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C374A12"/>
    <w:multiLevelType w:val="hybridMultilevel"/>
    <w:tmpl w:val="3656F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5"/>
  </w:num>
  <w:num w:numId="10">
    <w:abstractNumId w:val="13"/>
  </w:num>
  <w:num w:numId="11">
    <w:abstractNumId w:val="3"/>
  </w:num>
  <w:num w:numId="12">
    <w:abstractNumId w:val="1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7299E"/>
    <w:rsid w:val="00011DDC"/>
    <w:rsid w:val="000340F8"/>
    <w:rsid w:val="00035183"/>
    <w:rsid w:val="00080032"/>
    <w:rsid w:val="00084DBA"/>
    <w:rsid w:val="00091C96"/>
    <w:rsid w:val="00103906"/>
    <w:rsid w:val="001117E6"/>
    <w:rsid w:val="0014759C"/>
    <w:rsid w:val="001A6202"/>
    <w:rsid w:val="001C0E1E"/>
    <w:rsid w:val="001D316E"/>
    <w:rsid w:val="001E7F9D"/>
    <w:rsid w:val="00254DA0"/>
    <w:rsid w:val="0027735B"/>
    <w:rsid w:val="002C02CD"/>
    <w:rsid w:val="002C48AD"/>
    <w:rsid w:val="002E3EE6"/>
    <w:rsid w:val="003248C9"/>
    <w:rsid w:val="003351DE"/>
    <w:rsid w:val="00335CD9"/>
    <w:rsid w:val="0036762A"/>
    <w:rsid w:val="00377DED"/>
    <w:rsid w:val="00397C2E"/>
    <w:rsid w:val="003A4061"/>
    <w:rsid w:val="003B595E"/>
    <w:rsid w:val="003E4B24"/>
    <w:rsid w:val="00426EEF"/>
    <w:rsid w:val="00445BEA"/>
    <w:rsid w:val="00464324"/>
    <w:rsid w:val="00477EB5"/>
    <w:rsid w:val="004B0E45"/>
    <w:rsid w:val="004D30B5"/>
    <w:rsid w:val="004E584A"/>
    <w:rsid w:val="00504734"/>
    <w:rsid w:val="005275EF"/>
    <w:rsid w:val="00545128"/>
    <w:rsid w:val="00577121"/>
    <w:rsid w:val="005D4A97"/>
    <w:rsid w:val="00622FBB"/>
    <w:rsid w:val="00687544"/>
    <w:rsid w:val="00712D54"/>
    <w:rsid w:val="0077299E"/>
    <w:rsid w:val="007A1DFE"/>
    <w:rsid w:val="007A484D"/>
    <w:rsid w:val="007A4B5C"/>
    <w:rsid w:val="007C025C"/>
    <w:rsid w:val="008632E8"/>
    <w:rsid w:val="0090070B"/>
    <w:rsid w:val="00943FD6"/>
    <w:rsid w:val="00947A16"/>
    <w:rsid w:val="00954679"/>
    <w:rsid w:val="00964D4E"/>
    <w:rsid w:val="009C2556"/>
    <w:rsid w:val="009D5411"/>
    <w:rsid w:val="00A14B11"/>
    <w:rsid w:val="00A15790"/>
    <w:rsid w:val="00A2109A"/>
    <w:rsid w:val="00AB0E0A"/>
    <w:rsid w:val="00AD462B"/>
    <w:rsid w:val="00B6311F"/>
    <w:rsid w:val="00B77B10"/>
    <w:rsid w:val="00B92104"/>
    <w:rsid w:val="00BA72ED"/>
    <w:rsid w:val="00BB6996"/>
    <w:rsid w:val="00C206B1"/>
    <w:rsid w:val="00C33C48"/>
    <w:rsid w:val="00C41136"/>
    <w:rsid w:val="00C97FD0"/>
    <w:rsid w:val="00CD062B"/>
    <w:rsid w:val="00D05E57"/>
    <w:rsid w:val="00D30100"/>
    <w:rsid w:val="00D77482"/>
    <w:rsid w:val="00D904C7"/>
    <w:rsid w:val="00DB195A"/>
    <w:rsid w:val="00E51CCD"/>
    <w:rsid w:val="00E62637"/>
    <w:rsid w:val="00E93B8B"/>
    <w:rsid w:val="00EE4737"/>
    <w:rsid w:val="00F37D46"/>
    <w:rsid w:val="00F50F7F"/>
    <w:rsid w:val="00F65260"/>
    <w:rsid w:val="00F7528A"/>
    <w:rsid w:val="00F9427C"/>
    <w:rsid w:val="00FA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386A939"/>
  <w15:chartTrackingRefBased/>
  <w15:docId w15:val="{FFD603E4-B9D0-4B12-9E84-6B731850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MessageHeader">
    <w:name w:val="Message Header"/>
    <w:basedOn w:val="BodyText"/>
    <w:rsid w:val="00AD462B"/>
    <w:pPr>
      <w:keepLines/>
      <w:suppressAutoHyphens w:val="0"/>
      <w:spacing w:after="120" w:line="180" w:lineRule="atLeast"/>
      <w:ind w:left="720" w:hanging="720"/>
      <w:jc w:val="left"/>
    </w:pPr>
    <w:rPr>
      <w:rFonts w:ascii="Arial" w:hAnsi="Arial"/>
      <w:spacing w:val="-5"/>
      <w:sz w:val="24"/>
    </w:rPr>
  </w:style>
  <w:style w:type="character" w:customStyle="1" w:styleId="MessageHeaderLabel">
    <w:name w:val="Message Header Label"/>
    <w:rsid w:val="003248C9"/>
    <w:rPr>
      <w:rFonts w:ascii="Arial Black" w:hAnsi="Arial Black"/>
      <w:spacing w:val="-10"/>
      <w:sz w:val="18"/>
    </w:rPr>
  </w:style>
  <w:style w:type="paragraph" w:styleId="BodyText3">
    <w:name w:val="Body Text 3"/>
    <w:basedOn w:val="Normal"/>
    <w:rsid w:val="00335CD9"/>
    <w:pPr>
      <w:spacing w:after="120"/>
    </w:pPr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3</TotalTime>
  <Pages>1</Pages>
  <Words>128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11</cp:revision>
  <cp:lastPrinted>2008-03-07T09:36:00Z</cp:lastPrinted>
  <dcterms:created xsi:type="dcterms:W3CDTF">2014-03-14T06:18:00Z</dcterms:created>
  <dcterms:modified xsi:type="dcterms:W3CDTF">2021-09-02T11:08:00Z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