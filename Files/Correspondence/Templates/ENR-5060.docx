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F74B" w14:textId="77777777" w:rsidR="003326E9" w:rsidRDefault="003326E9" w:rsidP="003E2BA2">
      <w:pPr>
        <w:rPr>
          <w:rFonts w:cs="Arial"/>
          <w:spacing w:val="-2"/>
          <w:sz w:val="22"/>
          <w:szCs w:val="22"/>
        </w:rPr>
      </w:pPr>
    </w:p>
    <w:p w14:paraId="4F6DE890" w14:textId="77777777" w:rsidR="003326E9" w:rsidRDefault="003326E9" w:rsidP="003E2BA2">
      <w:pPr>
        <w:rPr>
          <w:rFonts w:cs="Arial"/>
          <w:spacing w:val="-2"/>
          <w:sz w:val="22"/>
          <w:szCs w:val="22"/>
        </w:rPr>
      </w:pPr>
    </w:p>
    <w:p w14:paraId="467FC0F1" w14:textId="77777777" w:rsidR="00FE4976" w:rsidRPr="00DF563A" w:rsidRDefault="00D104CE" w:rsidP="003E2BA2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{stdlongdate}</w:t>
      </w:r>
      <w:bookmarkEnd w:id="0"/>
      <w:r w:rsidR="003E2BA2" w:rsidRPr="00DF563A">
        <w:rPr>
          <w:rFonts w:cs="Arial"/>
          <w:spacing w:val="-2"/>
          <w:sz w:val="22"/>
          <w:szCs w:val="22"/>
        </w:rPr>
        <w:t xml:space="preserve"> </w:t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ab/>
      </w:r>
      <w:r w:rsidR="00E44F5E">
        <w:rPr>
          <w:rFonts w:cs="Arial"/>
          <w:spacing w:val="-2"/>
          <w:sz w:val="22"/>
          <w:szCs w:val="22"/>
        </w:rPr>
        <w:tab/>
      </w:r>
      <w:r w:rsidR="003E2BA2" w:rsidRPr="00DF563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{stdMbrPERSLinkID}</w:t>
      </w:r>
      <w:bookmarkEnd w:id="1"/>
    </w:p>
    <w:p w14:paraId="2E19B538" w14:textId="77777777" w:rsidR="00FE4976" w:rsidRDefault="00FE4976" w:rsidP="003E2BA2">
      <w:pPr>
        <w:rPr>
          <w:rFonts w:cs="Arial"/>
          <w:spacing w:val="-2"/>
          <w:sz w:val="22"/>
          <w:szCs w:val="22"/>
        </w:rPr>
      </w:pPr>
    </w:p>
    <w:p w14:paraId="2B49ECC1" w14:textId="77777777" w:rsidR="003326E9" w:rsidRPr="00DF563A" w:rsidRDefault="003326E9" w:rsidP="003E2BA2">
      <w:pPr>
        <w:rPr>
          <w:rFonts w:cs="Arial"/>
          <w:spacing w:val="-2"/>
          <w:sz w:val="22"/>
          <w:szCs w:val="22"/>
        </w:rPr>
      </w:pPr>
    </w:p>
    <w:p w14:paraId="4E0C5F8F" w14:textId="77777777" w:rsidR="00FE4976" w:rsidRPr="00DF563A" w:rsidRDefault="00D104CE" w:rsidP="003E2BA2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{stdOCName}</w:t>
      </w:r>
      <w:bookmarkEnd w:id="2"/>
    </w:p>
    <w:p w14:paraId="4BBADAAC" w14:textId="77777777" w:rsidR="00FE4976" w:rsidRPr="00DF563A" w:rsidRDefault="00D104CE" w:rsidP="003E2BA2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{stdOrgName}</w:t>
      </w:r>
      <w:bookmarkEnd w:id="3"/>
    </w:p>
    <w:p w14:paraId="5A63DDA3" w14:textId="77777777" w:rsidR="00FE4976" w:rsidRPr="00DF563A" w:rsidRDefault="00D104CE" w:rsidP="003E2BA2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443A984C" w14:textId="77777777" w:rsidR="00FE4976" w:rsidRPr="00DF563A" w:rsidRDefault="00D104CE" w:rsidP="003E2BA2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{x stdOCAdrCorStreet2}</w:t>
      </w:r>
      <w:bookmarkEnd w:id="5"/>
    </w:p>
    <w:p w14:paraId="16F16C89" w14:textId="77777777" w:rsidR="00FE4976" w:rsidRPr="00DF563A" w:rsidRDefault="00D104CE" w:rsidP="003E2BA2">
      <w:pPr>
        <w:rPr>
          <w:rFonts w:cs="Arial"/>
          <w:spacing w:val="-2"/>
          <w:sz w:val="22"/>
          <w:szCs w:val="22"/>
        </w:rPr>
      </w:pPr>
      <w:bookmarkStart w:id="6" w:name="sagitec7"/>
      <w:r>
        <w:rPr>
          <w:rFonts w:cs="Arial"/>
          <w:spacing w:val="-2"/>
          <w:sz w:val="22"/>
          <w:szCs w:val="22"/>
        </w:rPr>
        <w:t>{stdOCAdrCorCity}</w:t>
      </w:r>
      <w:bookmarkEnd w:id="6"/>
      <w:r w:rsidR="00FE4976" w:rsidRPr="00DF563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{stdOCAdrCorState}</w:t>
      </w:r>
      <w:bookmarkEnd w:id="7"/>
      <w:r w:rsidR="00FE4976" w:rsidRPr="00DF563A">
        <w:rPr>
          <w:rFonts w:cs="Arial"/>
          <w:spacing w:val="-2"/>
          <w:sz w:val="22"/>
          <w:szCs w:val="22"/>
        </w:rPr>
        <w:t xml:space="preserve"> </w:t>
      </w:r>
      <w:r w:rsidR="003E2BA2" w:rsidRPr="00DF563A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>
        <w:rPr>
          <w:rFonts w:cs="Arial"/>
          <w:spacing w:val="-2"/>
          <w:sz w:val="22"/>
          <w:szCs w:val="22"/>
        </w:rPr>
        <w:t>{stdOCAdrCorZip}</w:t>
      </w:r>
      <w:bookmarkEnd w:id="8"/>
    </w:p>
    <w:p w14:paraId="46DD7DD7" w14:textId="77777777" w:rsidR="00335CD9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3A31722E" w14:textId="77777777" w:rsidR="003326E9" w:rsidRPr="00DF563A" w:rsidRDefault="003326E9" w:rsidP="003E2BA2">
      <w:pPr>
        <w:suppressAutoHyphens/>
        <w:rPr>
          <w:rFonts w:cs="Arial"/>
          <w:spacing w:val="-3"/>
          <w:sz w:val="22"/>
          <w:szCs w:val="22"/>
        </w:rPr>
      </w:pPr>
    </w:p>
    <w:p w14:paraId="15F616B8" w14:textId="77777777" w:rsidR="00335CD9" w:rsidRPr="00DF563A" w:rsidRDefault="00335CD9" w:rsidP="003E2BA2">
      <w:pPr>
        <w:suppressAutoHyphens/>
        <w:rPr>
          <w:rFonts w:cs="Arial"/>
          <w:b/>
          <w:spacing w:val="-3"/>
          <w:sz w:val="22"/>
          <w:szCs w:val="22"/>
        </w:rPr>
      </w:pPr>
      <w:r w:rsidRPr="00DF563A">
        <w:rPr>
          <w:rFonts w:cs="Arial"/>
          <w:b/>
          <w:spacing w:val="-3"/>
          <w:sz w:val="22"/>
          <w:szCs w:val="22"/>
        </w:rPr>
        <w:t xml:space="preserve">RE:  </w:t>
      </w:r>
      <w:bookmarkStart w:id="9" w:name="sagitec10"/>
      <w:r w:rsidR="00D104CE">
        <w:rPr>
          <w:rFonts w:cs="Arial"/>
          <w:b/>
          <w:spacing w:val="-3"/>
          <w:sz w:val="22"/>
          <w:szCs w:val="22"/>
        </w:rPr>
        <w:t>{stdMbrFullName}</w:t>
      </w:r>
      <w:bookmarkEnd w:id="9"/>
    </w:p>
    <w:p w14:paraId="1CD259AD" w14:textId="77777777" w:rsidR="00335CD9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4CC70A9A" w14:textId="77777777" w:rsidR="00377DED" w:rsidRPr="00DF563A" w:rsidRDefault="00377DED" w:rsidP="003E2BA2">
      <w:pPr>
        <w:suppressAutoHyphens/>
        <w:rPr>
          <w:rFonts w:cs="Arial"/>
          <w:b/>
          <w:spacing w:val="-3"/>
          <w:sz w:val="22"/>
          <w:szCs w:val="22"/>
        </w:rPr>
      </w:pPr>
      <w:r w:rsidRPr="00DF563A">
        <w:rPr>
          <w:rFonts w:cs="Arial"/>
          <w:spacing w:val="-2"/>
          <w:sz w:val="22"/>
          <w:szCs w:val="22"/>
        </w:rPr>
        <w:t xml:space="preserve">Dear </w:t>
      </w:r>
      <w:bookmarkStart w:id="10" w:name="sagitec11"/>
      <w:r w:rsidR="00D104CE">
        <w:rPr>
          <w:rFonts w:cs="Arial"/>
          <w:spacing w:val="-2"/>
          <w:sz w:val="22"/>
          <w:szCs w:val="22"/>
        </w:rPr>
        <w:t>{stdOCSalutation}</w:t>
      </w:r>
      <w:bookmarkEnd w:id="10"/>
      <w:r w:rsidRPr="00DF563A">
        <w:rPr>
          <w:rFonts w:cs="Arial"/>
          <w:spacing w:val="-2"/>
          <w:sz w:val="22"/>
          <w:szCs w:val="22"/>
        </w:rPr>
        <w:t>:</w:t>
      </w:r>
    </w:p>
    <w:p w14:paraId="0AEE9E19" w14:textId="77777777" w:rsidR="00335CD9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7F33EAFD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>We are returning the enclosed Defined Benefit Retirement Application SFN 2561 for the above referenced member.  Part D indicates this is a temporary/part-time employee.  Therefore, we must also have an Agreement/Waiver of Participation for Optional Retirement SFN 17627 completed and submitted with the application for retirement.</w:t>
      </w:r>
    </w:p>
    <w:p w14:paraId="05CAD7D0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</w:p>
    <w:p w14:paraId="51C5E941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>If the member is joining NDPERS, please complete Part C and D of the agreement/waiver form SFN 17627.  If the member is a permanent employee eligible under the mandatory retirement provisions, please correct Part D on the Retirement Application SFN 2561 and return it to our office at your earliest convenience.</w:t>
      </w:r>
    </w:p>
    <w:p w14:paraId="30924046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</w:p>
    <w:p w14:paraId="75B89937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2"/>
      <w:r w:rsidR="00D104CE">
        <w:rPr>
          <w:rFonts w:cs="Arial"/>
          <w:spacing w:val="-3"/>
          <w:sz w:val="22"/>
          <w:szCs w:val="22"/>
        </w:rPr>
        <w:t>{stdNDPERSPhoneNumber}</w:t>
      </w:r>
      <w:bookmarkEnd w:id="11"/>
      <w:r w:rsidRPr="00DF563A">
        <w:rPr>
          <w:rFonts w:cs="Arial"/>
          <w:spacing w:val="-3"/>
          <w:sz w:val="22"/>
          <w:szCs w:val="22"/>
        </w:rPr>
        <w:t xml:space="preserve"> or </w:t>
      </w:r>
      <w:bookmarkStart w:id="12" w:name="sagitec13"/>
      <w:r w:rsidR="00D104CE">
        <w:rPr>
          <w:rFonts w:cs="Arial"/>
          <w:spacing w:val="-3"/>
          <w:sz w:val="22"/>
          <w:szCs w:val="22"/>
        </w:rPr>
        <w:t>{stdNDPERSTollFreePhoneNumber}</w:t>
      </w:r>
      <w:bookmarkEnd w:id="12"/>
      <w:r w:rsidRPr="00DF563A">
        <w:rPr>
          <w:rFonts w:cs="Arial"/>
          <w:spacing w:val="-3"/>
          <w:sz w:val="22"/>
          <w:szCs w:val="22"/>
        </w:rPr>
        <w:t>.</w:t>
      </w:r>
    </w:p>
    <w:p w14:paraId="45DAC060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</w:p>
    <w:p w14:paraId="74130434" w14:textId="77777777" w:rsidR="00705E5C" w:rsidRPr="00DF563A" w:rsidRDefault="00705E5C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>Sincerely,</w:t>
      </w:r>
    </w:p>
    <w:p w14:paraId="18953D39" w14:textId="77777777" w:rsidR="00335CD9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305A70C6" w14:textId="77777777" w:rsidR="00335CD9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18A53732" w14:textId="77777777" w:rsidR="00335CD9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</w:p>
    <w:p w14:paraId="154335C9" w14:textId="77777777" w:rsidR="00FA7F44" w:rsidRPr="00DF563A" w:rsidRDefault="00335CD9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 xml:space="preserve">NDPERS </w:t>
      </w:r>
      <w:r w:rsidR="00C33C48" w:rsidRPr="00DF563A">
        <w:rPr>
          <w:rFonts w:cs="Arial"/>
          <w:spacing w:val="-3"/>
          <w:sz w:val="22"/>
          <w:szCs w:val="22"/>
        </w:rPr>
        <w:t>Benefits</w:t>
      </w:r>
      <w:r w:rsidR="00FE4976" w:rsidRPr="00DF563A">
        <w:rPr>
          <w:rFonts w:cs="Arial"/>
          <w:spacing w:val="-3"/>
          <w:sz w:val="22"/>
          <w:szCs w:val="22"/>
        </w:rPr>
        <w:t xml:space="preserve"> Division</w:t>
      </w:r>
    </w:p>
    <w:p w14:paraId="4E731179" w14:textId="77777777" w:rsidR="006D3495" w:rsidRPr="00DF563A" w:rsidRDefault="006D3495" w:rsidP="003E2BA2">
      <w:pPr>
        <w:suppressAutoHyphens/>
        <w:rPr>
          <w:rFonts w:cs="Arial"/>
          <w:spacing w:val="-3"/>
          <w:sz w:val="22"/>
          <w:szCs w:val="22"/>
        </w:rPr>
      </w:pPr>
    </w:p>
    <w:p w14:paraId="2F72244D" w14:textId="01F310A0" w:rsidR="006D3495" w:rsidRDefault="006D3495" w:rsidP="003E2BA2">
      <w:pPr>
        <w:suppressAutoHyphens/>
        <w:rPr>
          <w:rFonts w:cs="Arial"/>
          <w:spacing w:val="-3"/>
          <w:sz w:val="22"/>
          <w:szCs w:val="22"/>
        </w:rPr>
      </w:pPr>
      <w:r w:rsidRPr="00DF563A">
        <w:rPr>
          <w:rFonts w:cs="Arial"/>
          <w:spacing w:val="-3"/>
          <w:sz w:val="22"/>
          <w:szCs w:val="22"/>
        </w:rPr>
        <w:t>Enc</w:t>
      </w:r>
      <w:r w:rsidR="00E44F5E">
        <w:rPr>
          <w:rFonts w:cs="Arial"/>
          <w:spacing w:val="-3"/>
          <w:sz w:val="22"/>
          <w:szCs w:val="22"/>
        </w:rPr>
        <w:t xml:space="preserve">losure - </w:t>
      </w:r>
      <w:r w:rsidR="006E060E" w:rsidRPr="00DF563A">
        <w:rPr>
          <w:rFonts w:cs="Arial"/>
          <w:spacing w:val="-3"/>
          <w:sz w:val="22"/>
          <w:szCs w:val="22"/>
        </w:rPr>
        <w:t>Agreement/Waiver of Participation for Optional Retirement SFN 17627</w:t>
      </w:r>
    </w:p>
    <w:p w14:paraId="64D16FAA" w14:textId="32A93D07" w:rsidR="00437B12" w:rsidRPr="00084A5E" w:rsidRDefault="00437B12" w:rsidP="003E2BA2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{tmp SFN-17627}</w:t>
      </w:r>
      <w:bookmarkEnd w:id="13"/>
    </w:p>
    <w:p w14:paraId="48E7738A" w14:textId="77777777" w:rsidR="00084A5E" w:rsidRPr="00084A5E" w:rsidRDefault="00084A5E" w:rsidP="003E2BA2">
      <w:pPr>
        <w:suppressAutoHyphens/>
        <w:rPr>
          <w:rFonts w:cs="Arial"/>
          <w:spacing w:val="-3"/>
          <w:sz w:val="22"/>
          <w:szCs w:val="22"/>
        </w:rPr>
      </w:pPr>
    </w:p>
    <w:p w14:paraId="72485F9A" w14:textId="77777777" w:rsidR="00084A5E" w:rsidRPr="00FE4976" w:rsidRDefault="00084A5E" w:rsidP="003E2BA2">
      <w:pPr>
        <w:suppressAutoHyphens/>
        <w:rPr>
          <w:rFonts w:cs="Arial"/>
          <w:spacing w:val="-3"/>
          <w:sz w:val="22"/>
          <w:szCs w:val="22"/>
        </w:rPr>
      </w:pPr>
    </w:p>
    <w:sectPr w:rsidR="00084A5E" w:rsidRPr="00FE4976" w:rsidSect="005A1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0A2E7" w14:textId="77777777" w:rsidR="004475A5" w:rsidRDefault="004475A5">
      <w:r>
        <w:separator/>
      </w:r>
    </w:p>
  </w:endnote>
  <w:endnote w:type="continuationSeparator" w:id="0">
    <w:p w14:paraId="52AE8637" w14:textId="77777777" w:rsidR="004475A5" w:rsidRDefault="0044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D3E9A" w14:textId="77777777" w:rsidR="00D104CE" w:rsidRDefault="00D10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109A7" w14:textId="77777777" w:rsidR="00D104CE" w:rsidRDefault="00D10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CCCC8" w14:textId="77777777" w:rsidR="00D104CE" w:rsidRDefault="00D10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006C4" w14:textId="77777777" w:rsidR="004475A5" w:rsidRDefault="004475A5">
      <w:r>
        <w:separator/>
      </w:r>
    </w:p>
  </w:footnote>
  <w:footnote w:type="continuationSeparator" w:id="0">
    <w:p w14:paraId="05AE03C7" w14:textId="77777777" w:rsidR="004475A5" w:rsidRDefault="00447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577D8" w14:textId="77777777" w:rsidR="00D104CE" w:rsidRDefault="00D10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ED7EC" w14:textId="77777777" w:rsidR="00D104CE" w:rsidRDefault="00D10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20EB6" w14:textId="77777777" w:rsidR="007726B6" w:rsidRDefault="00425A09" w:rsidP="00425A09">
    <w:pPr>
      <w:pStyle w:val="Header"/>
      <w:ind w:left="-1440" w:right="-1440"/>
    </w:pPr>
    <w:bookmarkStart w:id="14" w:name="HeaderImage"/>
    <w:r>
      <w:t>{ImgImage}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309"/>
    <w:multiLevelType w:val="hybridMultilevel"/>
    <w:tmpl w:val="DE5CF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C374A12"/>
    <w:multiLevelType w:val="hybridMultilevel"/>
    <w:tmpl w:val="3656F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229E4"/>
    <w:rsid w:val="000340F8"/>
    <w:rsid w:val="00034A0C"/>
    <w:rsid w:val="00080032"/>
    <w:rsid w:val="00084A5E"/>
    <w:rsid w:val="00091C96"/>
    <w:rsid w:val="000A78F0"/>
    <w:rsid w:val="000B3646"/>
    <w:rsid w:val="000D4587"/>
    <w:rsid w:val="000D7154"/>
    <w:rsid w:val="000D76E1"/>
    <w:rsid w:val="00103906"/>
    <w:rsid w:val="0014759C"/>
    <w:rsid w:val="00191663"/>
    <w:rsid w:val="001A6202"/>
    <w:rsid w:val="001C0E1E"/>
    <w:rsid w:val="001D464D"/>
    <w:rsid w:val="001E7F9D"/>
    <w:rsid w:val="00204CF0"/>
    <w:rsid w:val="00254DA0"/>
    <w:rsid w:val="002B39E3"/>
    <w:rsid w:val="002C48AD"/>
    <w:rsid w:val="002E3EE6"/>
    <w:rsid w:val="003248C9"/>
    <w:rsid w:val="00325BCA"/>
    <w:rsid w:val="003326E9"/>
    <w:rsid w:val="003351DE"/>
    <w:rsid w:val="00335CD9"/>
    <w:rsid w:val="00377DED"/>
    <w:rsid w:val="003A4B68"/>
    <w:rsid w:val="003B595E"/>
    <w:rsid w:val="003B72AC"/>
    <w:rsid w:val="003E2BA2"/>
    <w:rsid w:val="00425A09"/>
    <w:rsid w:val="00426EEF"/>
    <w:rsid w:val="0043229F"/>
    <w:rsid w:val="00437B12"/>
    <w:rsid w:val="00445BEA"/>
    <w:rsid w:val="004475A5"/>
    <w:rsid w:val="00504734"/>
    <w:rsid w:val="005275EF"/>
    <w:rsid w:val="00544A45"/>
    <w:rsid w:val="00574AB8"/>
    <w:rsid w:val="005A1C1C"/>
    <w:rsid w:val="005D4A97"/>
    <w:rsid w:val="00622FBB"/>
    <w:rsid w:val="00687544"/>
    <w:rsid w:val="006B05C2"/>
    <w:rsid w:val="006D3495"/>
    <w:rsid w:val="006D680A"/>
    <w:rsid w:val="006E060E"/>
    <w:rsid w:val="00705E5C"/>
    <w:rsid w:val="00757321"/>
    <w:rsid w:val="00761F59"/>
    <w:rsid w:val="007726B6"/>
    <w:rsid w:val="0077299E"/>
    <w:rsid w:val="00791CD0"/>
    <w:rsid w:val="007A1DFE"/>
    <w:rsid w:val="007A4B5C"/>
    <w:rsid w:val="007C025C"/>
    <w:rsid w:val="008632E8"/>
    <w:rsid w:val="0090070B"/>
    <w:rsid w:val="00943FD6"/>
    <w:rsid w:val="00954679"/>
    <w:rsid w:val="009C2556"/>
    <w:rsid w:val="009E73B2"/>
    <w:rsid w:val="00A15790"/>
    <w:rsid w:val="00A25497"/>
    <w:rsid w:val="00A671CB"/>
    <w:rsid w:val="00AA220E"/>
    <w:rsid w:val="00AD462B"/>
    <w:rsid w:val="00B0167D"/>
    <w:rsid w:val="00BA72ED"/>
    <w:rsid w:val="00BB4CB3"/>
    <w:rsid w:val="00BC1497"/>
    <w:rsid w:val="00C206B1"/>
    <w:rsid w:val="00C33C48"/>
    <w:rsid w:val="00CD062B"/>
    <w:rsid w:val="00CF0194"/>
    <w:rsid w:val="00CF6080"/>
    <w:rsid w:val="00D05E57"/>
    <w:rsid w:val="00D104CE"/>
    <w:rsid w:val="00D904C7"/>
    <w:rsid w:val="00DF547F"/>
    <w:rsid w:val="00DF563A"/>
    <w:rsid w:val="00E11A16"/>
    <w:rsid w:val="00E44F5E"/>
    <w:rsid w:val="00E535E8"/>
    <w:rsid w:val="00E62637"/>
    <w:rsid w:val="00E6767B"/>
    <w:rsid w:val="00EF1B34"/>
    <w:rsid w:val="00F65260"/>
    <w:rsid w:val="00F7528A"/>
    <w:rsid w:val="00FA7F44"/>
    <w:rsid w:val="00F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C8F12"/>
  <w15:chartTrackingRefBased/>
  <w15:docId w15:val="{C68326A8-EDE0-485D-BD4F-9E21E07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MessageHeader">
    <w:name w:val="Message Header"/>
    <w:basedOn w:val="BodyText"/>
    <w:rsid w:val="00AD462B"/>
    <w:pPr>
      <w:keepLines/>
      <w:suppressAutoHyphens w:val="0"/>
      <w:spacing w:after="120" w:line="180" w:lineRule="atLeast"/>
      <w:ind w:left="720" w:hanging="720"/>
      <w:jc w:val="left"/>
    </w:pPr>
    <w:rPr>
      <w:rFonts w:ascii="Arial" w:hAnsi="Arial"/>
      <w:spacing w:val="-5"/>
      <w:sz w:val="24"/>
    </w:rPr>
  </w:style>
  <w:style w:type="character" w:customStyle="1" w:styleId="MessageHeaderLabel">
    <w:name w:val="Message Header Label"/>
    <w:rsid w:val="003248C9"/>
    <w:rPr>
      <w:rFonts w:ascii="Arial Black" w:hAnsi="Arial Black"/>
      <w:spacing w:val="-10"/>
      <w:sz w:val="18"/>
    </w:rPr>
  </w:style>
  <w:style w:type="paragraph" w:styleId="BodyText3">
    <w:name w:val="Body Text 3"/>
    <w:basedOn w:val="Normal"/>
    <w:rsid w:val="00335CD9"/>
    <w:pPr>
      <w:spacing w:after="120"/>
    </w:pPr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5</cp:revision>
  <cp:lastPrinted>2008-03-07T09:36:00Z</cp:lastPrinted>
  <dcterms:created xsi:type="dcterms:W3CDTF">2014-03-25T07:22:00Z</dcterms:created>
  <dcterms:modified xsi:type="dcterms:W3CDTF">2021-09-02T11:16:00Z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