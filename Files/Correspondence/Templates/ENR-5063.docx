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017298" w14:textId="77777777" w:rsidR="00976C41" w:rsidRDefault="00976C41" w:rsidP="00187812">
      <w:pPr>
        <w:tabs>
          <w:tab w:val="right" w:pos="9360"/>
        </w:tabs>
        <w:rPr>
          <w:spacing w:val="-2"/>
          <w:sz w:val="22"/>
        </w:rPr>
      </w:pPr>
    </w:p>
    <w:p w14:paraId="382DFE6C" w14:textId="77777777" w:rsidR="00976C41" w:rsidRDefault="00976C41" w:rsidP="00187812">
      <w:pPr>
        <w:tabs>
          <w:tab w:val="right" w:pos="9360"/>
        </w:tabs>
        <w:rPr>
          <w:spacing w:val="-2"/>
          <w:sz w:val="22"/>
        </w:rPr>
      </w:pPr>
    </w:p>
    <w:p w14:paraId="193B857B" w14:textId="6995F03B" w:rsidR="007C6F13" w:rsidRPr="007E1695" w:rsidRDefault="007C6F13" w:rsidP="00187812">
      <w:pPr>
        <w:tabs>
          <w:tab w:val="right" w:pos="9360"/>
        </w:tabs>
        <w:rPr>
          <w:spacing w:val="-2"/>
          <w:sz w:val="22"/>
        </w:rPr>
      </w:pPr>
      <w:bookmarkStart w:id="0" w:name="sagitec1"/>
      <w:r w:rsidRPr="007E1695">
        <w:rPr>
          <w:spacing w:val="-2"/>
          <w:sz w:val="22"/>
        </w:rPr>
        <w:t>{stdlongdate}</w:t>
      </w:r>
      <w:bookmarkEnd w:id="0"/>
      <w:r w:rsidR="00187812">
        <w:rPr>
          <w:spacing w:val="-2"/>
          <w:sz w:val="22"/>
        </w:rPr>
        <w:tab/>
      </w:r>
      <w:r w:rsidRPr="007E1695">
        <w:rPr>
          <w:spacing w:val="-2"/>
          <w:sz w:val="22"/>
        </w:rPr>
        <w:t xml:space="preserve">Member ID: </w:t>
      </w:r>
      <w:bookmarkStart w:id="1" w:name="sagitec2"/>
      <w:r w:rsidRPr="007E1695">
        <w:rPr>
          <w:spacing w:val="-2"/>
          <w:sz w:val="22"/>
        </w:rPr>
        <w:t>{stdMbrPERSLinkID}</w:t>
      </w:r>
      <w:bookmarkEnd w:id="1"/>
    </w:p>
    <w:p w14:paraId="1B7C8299" w14:textId="77777777" w:rsidR="00BA72ED" w:rsidRPr="007E1695" w:rsidRDefault="00BA72ED" w:rsidP="00783513">
      <w:pPr>
        <w:rPr>
          <w:rFonts w:cs="Arial"/>
          <w:spacing w:val="-2"/>
          <w:sz w:val="22"/>
          <w:szCs w:val="22"/>
        </w:rPr>
      </w:pPr>
    </w:p>
    <w:p w14:paraId="12AAE2EE" w14:textId="77777777" w:rsidR="0054075C" w:rsidRPr="007E1695" w:rsidRDefault="0054075C" w:rsidP="00BA72ED">
      <w:pPr>
        <w:rPr>
          <w:rFonts w:cs="Arial"/>
          <w:spacing w:val="-2"/>
          <w:sz w:val="22"/>
          <w:szCs w:val="22"/>
        </w:rPr>
      </w:pPr>
    </w:p>
    <w:p w14:paraId="40D0728B" w14:textId="77777777" w:rsidR="0054075C" w:rsidRPr="007E1695" w:rsidRDefault="0054075C" w:rsidP="00BA72ED">
      <w:pPr>
        <w:rPr>
          <w:rFonts w:cs="Arial"/>
          <w:spacing w:val="-2"/>
          <w:sz w:val="22"/>
          <w:szCs w:val="22"/>
        </w:rPr>
      </w:pPr>
      <w:bookmarkStart w:id="2" w:name="sagitec3"/>
      <w:r w:rsidRPr="007E1695">
        <w:rPr>
          <w:rFonts w:cs="Arial"/>
          <w:spacing w:val="-2"/>
          <w:sz w:val="22"/>
          <w:szCs w:val="22"/>
        </w:rPr>
        <w:t>{stdMbrFullName}</w:t>
      </w:r>
      <w:bookmarkEnd w:id="2"/>
    </w:p>
    <w:p w14:paraId="17C70D2C" w14:textId="77777777" w:rsidR="0054075C" w:rsidRPr="007E1695" w:rsidRDefault="0054075C" w:rsidP="00BA72ED">
      <w:pPr>
        <w:rPr>
          <w:rFonts w:cs="Arial"/>
          <w:spacing w:val="-2"/>
          <w:sz w:val="22"/>
          <w:szCs w:val="22"/>
        </w:rPr>
      </w:pPr>
      <w:bookmarkStart w:id="3" w:name="sagitec4"/>
      <w:r w:rsidRPr="007E1695">
        <w:rPr>
          <w:rFonts w:cs="Arial"/>
          <w:spacing w:val="-2"/>
          <w:sz w:val="22"/>
          <w:szCs w:val="22"/>
        </w:rPr>
        <w:t>{stdMbrAdrCorStreet1}</w:t>
      </w:r>
      <w:bookmarkEnd w:id="3"/>
    </w:p>
    <w:p w14:paraId="4A51202F" w14:textId="77777777" w:rsidR="0054075C" w:rsidRPr="007E1695" w:rsidRDefault="0054075C" w:rsidP="00BA72ED">
      <w:pPr>
        <w:rPr>
          <w:rFonts w:cs="Arial"/>
          <w:spacing w:val="-2"/>
          <w:sz w:val="22"/>
          <w:szCs w:val="22"/>
        </w:rPr>
      </w:pPr>
      <w:bookmarkStart w:id="4" w:name="sagitec5"/>
      <w:r w:rsidRPr="007E1695">
        <w:rPr>
          <w:rFonts w:cs="Arial"/>
          <w:spacing w:val="-2"/>
          <w:sz w:val="22"/>
          <w:szCs w:val="22"/>
        </w:rPr>
        <w:t>{x stdMbrAdrCorStreet2}</w:t>
      </w:r>
      <w:bookmarkEnd w:id="4"/>
    </w:p>
    <w:p w14:paraId="254C84B1" w14:textId="77777777" w:rsidR="0054075C" w:rsidRPr="007E1695" w:rsidRDefault="0054075C" w:rsidP="00BA72ED">
      <w:pPr>
        <w:rPr>
          <w:rFonts w:cs="Arial"/>
          <w:spacing w:val="-2"/>
          <w:sz w:val="22"/>
          <w:szCs w:val="22"/>
        </w:rPr>
      </w:pPr>
      <w:bookmarkStart w:id="5" w:name="sagitec6"/>
      <w:r w:rsidRPr="007E1695">
        <w:rPr>
          <w:rFonts w:cs="Arial"/>
          <w:spacing w:val="-2"/>
          <w:sz w:val="22"/>
          <w:szCs w:val="22"/>
        </w:rPr>
        <w:t>{stdMbrAdrCorCity}</w:t>
      </w:r>
      <w:bookmarkStart w:id="6" w:name="sagitec7"/>
      <w:bookmarkEnd w:id="5"/>
      <w:r w:rsidRPr="007E1695">
        <w:rPr>
          <w:rFonts w:cs="Arial"/>
          <w:spacing w:val="-2"/>
          <w:sz w:val="22"/>
          <w:szCs w:val="22"/>
        </w:rPr>
        <w:t>{stdMbrAdrCorState}</w:t>
      </w:r>
      <w:bookmarkEnd w:id="6"/>
      <w:r w:rsidR="005A3A49">
        <w:rPr>
          <w:rFonts w:cs="Arial"/>
          <w:spacing w:val="-2"/>
          <w:sz w:val="22"/>
          <w:szCs w:val="22"/>
        </w:rPr>
        <w:t xml:space="preserve">  </w:t>
      </w:r>
      <w:bookmarkStart w:id="7" w:name="sagitec8"/>
      <w:r w:rsidRPr="007E1695">
        <w:rPr>
          <w:rFonts w:cs="Arial"/>
          <w:spacing w:val="-2"/>
          <w:sz w:val="22"/>
          <w:szCs w:val="22"/>
        </w:rPr>
        <w:t>{stdMbrAdrCorZip}</w:t>
      </w:r>
      <w:bookmarkEnd w:id="7"/>
    </w:p>
    <w:p w14:paraId="038B3712" w14:textId="77777777" w:rsidR="00BA72ED" w:rsidRPr="007E1695" w:rsidRDefault="00BA72ED" w:rsidP="00BA72ED">
      <w:pPr>
        <w:rPr>
          <w:rFonts w:cs="Arial"/>
          <w:spacing w:val="-2"/>
          <w:sz w:val="22"/>
          <w:szCs w:val="22"/>
        </w:rPr>
      </w:pPr>
    </w:p>
    <w:p w14:paraId="0ECC6CEF" w14:textId="77777777" w:rsidR="006848D9" w:rsidRPr="00187812" w:rsidRDefault="00BA72ED" w:rsidP="006848D9">
      <w:pPr>
        <w:rPr>
          <w:rFonts w:cs="Arial"/>
          <w:b/>
          <w:caps/>
          <w:sz w:val="22"/>
          <w:szCs w:val="22"/>
        </w:rPr>
      </w:pPr>
      <w:r w:rsidRPr="00187812">
        <w:rPr>
          <w:b/>
          <w:caps/>
          <w:spacing w:val="-3"/>
          <w:sz w:val="22"/>
        </w:rPr>
        <w:t>RE:</w:t>
      </w:r>
      <w:r w:rsidR="00187812" w:rsidRPr="00187812">
        <w:rPr>
          <w:b/>
          <w:caps/>
          <w:spacing w:val="-3"/>
          <w:sz w:val="22"/>
        </w:rPr>
        <w:t xml:space="preserve"> Annual Contribution Limitations</w:t>
      </w:r>
    </w:p>
    <w:p w14:paraId="537BB390" w14:textId="77777777" w:rsidR="00BA72ED" w:rsidRPr="007E1695" w:rsidRDefault="00BA72ED" w:rsidP="00BA72ED">
      <w:pPr>
        <w:suppressAutoHyphens/>
        <w:jc w:val="both"/>
        <w:rPr>
          <w:b/>
          <w:spacing w:val="-3"/>
          <w:sz w:val="22"/>
        </w:rPr>
      </w:pPr>
    </w:p>
    <w:p w14:paraId="4BA471A1" w14:textId="77777777" w:rsidR="00BA72ED" w:rsidRPr="007E1695" w:rsidRDefault="00BA72ED" w:rsidP="00783513">
      <w:pPr>
        <w:suppressAutoHyphens/>
        <w:rPr>
          <w:b/>
          <w:spacing w:val="-3"/>
          <w:sz w:val="22"/>
        </w:rPr>
      </w:pPr>
      <w:r w:rsidRPr="007E1695">
        <w:rPr>
          <w:rFonts w:cs="Arial"/>
          <w:spacing w:val="-2"/>
          <w:sz w:val="22"/>
        </w:rPr>
        <w:t xml:space="preserve">Dear </w:t>
      </w:r>
      <w:bookmarkStart w:id="8" w:name="sagitec9"/>
      <w:r w:rsidR="0054075C" w:rsidRPr="007E1695">
        <w:rPr>
          <w:rFonts w:cs="Arial"/>
          <w:spacing w:val="-2"/>
          <w:sz w:val="22"/>
        </w:rPr>
        <w:t>{stdMbr</w:t>
      </w:r>
      <w:r w:rsidR="00F032A0" w:rsidRPr="007E1695">
        <w:rPr>
          <w:rFonts w:cs="Arial"/>
          <w:spacing w:val="-2"/>
          <w:sz w:val="22"/>
        </w:rPr>
        <w:t>Salutation</w:t>
      </w:r>
      <w:r w:rsidR="0054075C" w:rsidRPr="007E1695">
        <w:rPr>
          <w:rFonts w:cs="Arial"/>
          <w:spacing w:val="-2"/>
          <w:sz w:val="22"/>
        </w:rPr>
        <w:t>}</w:t>
      </w:r>
      <w:bookmarkEnd w:id="8"/>
      <w:r w:rsidRPr="007E1695">
        <w:rPr>
          <w:rFonts w:cs="Arial"/>
          <w:spacing w:val="-2"/>
          <w:sz w:val="22"/>
        </w:rPr>
        <w:t>:</w:t>
      </w:r>
    </w:p>
    <w:p w14:paraId="7EA810EA" w14:textId="77777777" w:rsidR="00BA72ED" w:rsidRPr="00187812" w:rsidRDefault="00BA72ED" w:rsidP="00783513">
      <w:pPr>
        <w:suppressAutoHyphens/>
        <w:rPr>
          <w:b/>
          <w:spacing w:val="-3"/>
          <w:sz w:val="22"/>
          <w:szCs w:val="22"/>
        </w:rPr>
      </w:pPr>
      <w:r w:rsidRPr="00187812">
        <w:rPr>
          <w:b/>
          <w:spacing w:val="-3"/>
          <w:sz w:val="22"/>
          <w:szCs w:val="22"/>
        </w:rPr>
        <w:tab/>
      </w:r>
    </w:p>
    <w:p w14:paraId="109DE2A3" w14:textId="77777777" w:rsidR="00187812" w:rsidRPr="00187812" w:rsidRDefault="00187812" w:rsidP="00187812">
      <w:pPr>
        <w:suppressAutoHyphens/>
        <w:jc w:val="both"/>
        <w:rPr>
          <w:rFonts w:cs="Arial"/>
          <w:spacing w:val="-3"/>
          <w:sz w:val="22"/>
          <w:szCs w:val="22"/>
        </w:rPr>
      </w:pPr>
      <w:r w:rsidRPr="00187812">
        <w:rPr>
          <w:rFonts w:cs="Arial"/>
          <w:spacing w:val="-3"/>
          <w:sz w:val="22"/>
          <w:szCs w:val="22"/>
        </w:rPr>
        <w:t xml:space="preserve">This is to inform you that you have reached the salary threshold under section 401(a)(17) of the internal revenue code for the year </w:t>
      </w:r>
      <w:bookmarkStart w:id="9" w:name="sagitec10"/>
      <w:r w:rsidRPr="00F474E4">
        <w:rPr>
          <w:rFonts w:cs="Arial"/>
          <w:spacing w:val="-3"/>
          <w:sz w:val="22"/>
          <w:szCs w:val="22"/>
        </w:rPr>
        <w:t>{PlanYear}</w:t>
      </w:r>
      <w:bookmarkEnd w:id="9"/>
      <w:r w:rsidRPr="00F474E4">
        <w:rPr>
          <w:rFonts w:cs="Arial"/>
          <w:spacing w:val="-3"/>
          <w:sz w:val="22"/>
          <w:szCs w:val="22"/>
        </w:rPr>
        <w:t>.</w:t>
      </w:r>
    </w:p>
    <w:p w14:paraId="140C43FC" w14:textId="77777777" w:rsidR="00187812" w:rsidRDefault="00187812" w:rsidP="00187812">
      <w:pPr>
        <w:suppressAutoHyphens/>
        <w:jc w:val="both"/>
        <w:rPr>
          <w:rFonts w:cs="Arial"/>
          <w:spacing w:val="-3"/>
          <w:sz w:val="22"/>
          <w:szCs w:val="22"/>
        </w:rPr>
      </w:pPr>
    </w:p>
    <w:p w14:paraId="3598D9F0" w14:textId="77777777" w:rsidR="00CF735B" w:rsidRDefault="00BE2542" w:rsidP="00187812">
      <w:pPr>
        <w:suppressAutoHyphens/>
        <w:jc w:val="both"/>
        <w:rPr>
          <w:rFonts w:cs="Arial"/>
          <w:spacing w:val="-3"/>
          <w:sz w:val="22"/>
          <w:szCs w:val="22"/>
        </w:rPr>
      </w:pPr>
      <w:r w:rsidRPr="00187812">
        <w:rPr>
          <w:rFonts w:cs="Arial"/>
          <w:spacing w:val="-3"/>
          <w:sz w:val="22"/>
          <w:szCs w:val="22"/>
        </w:rPr>
        <w:t xml:space="preserve">What this means is that no retirement contributions can be accepted by the North Dakota Public Employees Retirement System after you have received over and above the federally established amount for the remainder of </w:t>
      </w:r>
      <w:bookmarkStart w:id="10" w:name="sagitec11"/>
      <w:r w:rsidRPr="00F474E4">
        <w:rPr>
          <w:rFonts w:cs="Arial"/>
          <w:spacing w:val="-3"/>
          <w:sz w:val="22"/>
          <w:szCs w:val="22"/>
        </w:rPr>
        <w:t>{PlanYear}</w:t>
      </w:r>
      <w:bookmarkEnd w:id="10"/>
      <w:r w:rsidRPr="00187812">
        <w:rPr>
          <w:rFonts w:cs="Arial"/>
          <w:spacing w:val="-3"/>
          <w:sz w:val="22"/>
          <w:szCs w:val="22"/>
        </w:rPr>
        <w:t>.</w:t>
      </w:r>
      <w:r>
        <w:rPr>
          <w:rFonts w:cs="Arial"/>
          <w:spacing w:val="-3"/>
          <w:sz w:val="22"/>
          <w:szCs w:val="22"/>
        </w:rPr>
        <w:t xml:space="preserve"> </w:t>
      </w:r>
      <w:r w:rsidRPr="00187812">
        <w:rPr>
          <w:rFonts w:cs="Arial"/>
          <w:spacing w:val="-3"/>
          <w:sz w:val="22"/>
          <w:szCs w:val="22"/>
        </w:rPr>
        <w:t xml:space="preserve">This will occur with the </w:t>
      </w:r>
      <w:bookmarkStart w:id="11" w:name="sagitec12"/>
      <w:r w:rsidRPr="00F474E4">
        <w:rPr>
          <w:rFonts w:cs="Arial"/>
          <w:spacing w:val="-3"/>
          <w:sz w:val="22"/>
          <w:szCs w:val="22"/>
        </w:rPr>
        <w:t>{ReportMonthSpelledOut ReportYear}</w:t>
      </w:r>
      <w:bookmarkEnd w:id="11"/>
      <w:r w:rsidRPr="00187812">
        <w:rPr>
          <w:rFonts w:cs="Arial"/>
          <w:spacing w:val="-3"/>
          <w:sz w:val="22"/>
          <w:szCs w:val="22"/>
        </w:rPr>
        <w:t xml:space="preserve"> payroll.</w:t>
      </w:r>
      <w:r>
        <w:rPr>
          <w:rFonts w:cs="Arial"/>
          <w:spacing w:val="-3"/>
          <w:sz w:val="22"/>
          <w:szCs w:val="22"/>
        </w:rPr>
        <w:t xml:space="preserve"> </w:t>
      </w:r>
      <w:r w:rsidRPr="00187812">
        <w:rPr>
          <w:rFonts w:cs="Arial"/>
          <w:spacing w:val="-3"/>
          <w:sz w:val="22"/>
          <w:szCs w:val="22"/>
        </w:rPr>
        <w:t>Therefore, while you will earn service credit for this time as long as you continue to be an eligible employee, there will be no retirement contributions made on your behalf.</w:t>
      </w:r>
    </w:p>
    <w:p w14:paraId="72F4FC8E" w14:textId="77777777" w:rsidR="00E31394" w:rsidRDefault="00E31394" w:rsidP="00187812">
      <w:pPr>
        <w:suppressAutoHyphens/>
        <w:jc w:val="both"/>
        <w:rPr>
          <w:rFonts w:cs="Arial"/>
          <w:spacing w:val="-3"/>
          <w:sz w:val="22"/>
          <w:szCs w:val="22"/>
        </w:rPr>
      </w:pPr>
    </w:p>
    <w:p w14:paraId="3160C033" w14:textId="67BA3A18" w:rsidR="00E31394" w:rsidRDefault="00E31394" w:rsidP="00187812">
      <w:pPr>
        <w:suppressAutoHyphens/>
        <w:jc w:val="both"/>
        <w:rPr>
          <w:rFonts w:cs="Arial"/>
          <w:spacing w:val="-3"/>
          <w:sz w:val="22"/>
          <w:szCs w:val="22"/>
        </w:rPr>
      </w:pPr>
      <w:bookmarkStart w:id="12" w:name="sagitec13"/>
      <w:r>
        <w:rPr>
          <w:rFonts w:cs="Arial"/>
          <w:spacing w:val="-3"/>
          <w:sz w:val="22"/>
          <w:szCs w:val="22"/>
        </w:rPr>
        <w:t>{if PlanId in 1,2,3,20,26,29}</w:t>
      </w:r>
      <w:bookmarkEnd w:id="12"/>
    </w:p>
    <w:p w14:paraId="178F56EA" w14:textId="3885A048" w:rsidR="00E31394" w:rsidRDefault="00E31394" w:rsidP="00187812">
      <w:pPr>
        <w:suppressAutoHyphens/>
        <w:jc w:val="both"/>
        <w:rPr>
          <w:rFonts w:cs="Arial"/>
          <w:spacing w:val="-3"/>
          <w:sz w:val="22"/>
          <w:szCs w:val="22"/>
        </w:rPr>
      </w:pPr>
      <w:r w:rsidRPr="00187812">
        <w:rPr>
          <w:rFonts w:cs="Arial"/>
          <w:spacing w:val="-3"/>
          <w:sz w:val="22"/>
          <w:szCs w:val="22"/>
        </w:rPr>
        <w:t>This will preclude you from receiving PEP contributions for the months that there is no employer contribution, however it will not impact your retiree health insurance credit or your service credit for retirement benefit calculation purposes.</w:t>
      </w:r>
    </w:p>
    <w:p w14:paraId="0F691769" w14:textId="4DB3D483" w:rsidR="00E31394" w:rsidRDefault="00E31394" w:rsidP="00187812">
      <w:pPr>
        <w:suppressAutoHyphens/>
        <w:jc w:val="both"/>
        <w:rPr>
          <w:rFonts w:cs="Arial"/>
          <w:spacing w:val="-3"/>
          <w:sz w:val="22"/>
          <w:szCs w:val="22"/>
        </w:rPr>
      </w:pPr>
      <w:bookmarkStart w:id="13" w:name="sagitec14"/>
      <w:r>
        <w:rPr>
          <w:rFonts w:cs="Arial"/>
          <w:spacing w:val="-3"/>
          <w:sz w:val="22"/>
          <w:szCs w:val="22"/>
        </w:rPr>
        <w:t>{endif}</w:t>
      </w:r>
      <w:bookmarkEnd w:id="13"/>
    </w:p>
    <w:p w14:paraId="5CF1C036" w14:textId="4167CDEE" w:rsidR="00E31394" w:rsidRDefault="00E31394" w:rsidP="00187812">
      <w:pPr>
        <w:suppressAutoHyphens/>
        <w:jc w:val="both"/>
        <w:rPr>
          <w:rFonts w:cs="Arial"/>
          <w:spacing w:val="-3"/>
          <w:sz w:val="22"/>
          <w:szCs w:val="22"/>
        </w:rPr>
      </w:pPr>
      <w:bookmarkStart w:id="14" w:name="sagitec15"/>
      <w:r>
        <w:rPr>
          <w:rFonts w:cs="Arial"/>
          <w:spacing w:val="-3"/>
          <w:sz w:val="22"/>
          <w:szCs w:val="22"/>
        </w:rPr>
        <w:t>{if PlanId in 4,5,27}</w:t>
      </w:r>
      <w:bookmarkEnd w:id="14"/>
    </w:p>
    <w:p w14:paraId="1E127131" w14:textId="34C6579C" w:rsidR="00E31394" w:rsidRDefault="00E31394" w:rsidP="00187812">
      <w:pPr>
        <w:suppressAutoHyphens/>
        <w:jc w:val="both"/>
        <w:rPr>
          <w:rFonts w:cs="Arial"/>
          <w:spacing w:val="-3"/>
          <w:sz w:val="22"/>
          <w:szCs w:val="22"/>
        </w:rPr>
      </w:pPr>
      <w:r>
        <w:rPr>
          <w:rFonts w:cs="Arial"/>
          <w:spacing w:val="-3"/>
          <w:sz w:val="22"/>
          <w:szCs w:val="22"/>
        </w:rPr>
        <w:t>This will preclude you from receiving PEP contributions for the months that there is no employer contribution, however it will not impact your service credit for retirement benefit calculation purposes.</w:t>
      </w:r>
    </w:p>
    <w:p w14:paraId="7641F26F" w14:textId="5AFE7AC4" w:rsidR="00E31394" w:rsidRDefault="00E31394" w:rsidP="00187812">
      <w:pPr>
        <w:suppressAutoHyphens/>
        <w:jc w:val="both"/>
        <w:rPr>
          <w:rFonts w:cs="Arial"/>
          <w:spacing w:val="-3"/>
          <w:sz w:val="22"/>
          <w:szCs w:val="22"/>
        </w:rPr>
      </w:pPr>
      <w:bookmarkStart w:id="15" w:name="sagitec16"/>
      <w:r>
        <w:rPr>
          <w:rFonts w:cs="Arial"/>
          <w:spacing w:val="-3"/>
          <w:sz w:val="22"/>
          <w:szCs w:val="22"/>
        </w:rPr>
        <w:t>{endif}</w:t>
      </w:r>
      <w:bookmarkEnd w:id="15"/>
    </w:p>
    <w:p w14:paraId="43ED994A" w14:textId="0F6BA480" w:rsidR="00BE2542" w:rsidRDefault="00E31394" w:rsidP="00187812">
      <w:pPr>
        <w:suppressAutoHyphens/>
        <w:jc w:val="both"/>
        <w:rPr>
          <w:rFonts w:cs="Arial"/>
          <w:spacing w:val="-3"/>
          <w:sz w:val="22"/>
          <w:szCs w:val="22"/>
        </w:rPr>
      </w:pPr>
      <w:bookmarkStart w:id="16" w:name="sagitec17"/>
      <w:r>
        <w:rPr>
          <w:rFonts w:cs="Arial"/>
          <w:spacing w:val="-3"/>
          <w:sz w:val="22"/>
          <w:szCs w:val="22"/>
        </w:rPr>
        <w:t>{if PlanId in 4,5,7}</w:t>
      </w:r>
      <w:bookmarkEnd w:id="16"/>
    </w:p>
    <w:p w14:paraId="3F8EC890" w14:textId="05BBDD73" w:rsidR="00E31394" w:rsidRDefault="00E31394" w:rsidP="00187812">
      <w:pPr>
        <w:suppressAutoHyphens/>
        <w:jc w:val="both"/>
        <w:rPr>
          <w:rFonts w:cs="Arial"/>
          <w:spacing w:val="-3"/>
          <w:sz w:val="22"/>
          <w:szCs w:val="22"/>
        </w:rPr>
      </w:pPr>
      <w:r w:rsidRPr="00187812">
        <w:rPr>
          <w:rFonts w:cs="Arial"/>
          <w:spacing w:val="-3"/>
          <w:sz w:val="22"/>
          <w:szCs w:val="22"/>
        </w:rPr>
        <w:t>This will not impact your retiree health insurance credit.</w:t>
      </w:r>
    </w:p>
    <w:p w14:paraId="1DF32D97" w14:textId="1528B44D" w:rsidR="00E31394" w:rsidRDefault="00E31394" w:rsidP="00187812">
      <w:pPr>
        <w:suppressAutoHyphens/>
        <w:jc w:val="both"/>
        <w:rPr>
          <w:rFonts w:cs="Arial"/>
          <w:spacing w:val="-3"/>
          <w:sz w:val="22"/>
          <w:szCs w:val="22"/>
        </w:rPr>
      </w:pPr>
      <w:bookmarkStart w:id="17" w:name="sagitec18"/>
      <w:r>
        <w:rPr>
          <w:rFonts w:cs="Arial"/>
          <w:spacing w:val="-3"/>
          <w:sz w:val="22"/>
          <w:szCs w:val="22"/>
        </w:rPr>
        <w:t>{endif}</w:t>
      </w:r>
      <w:bookmarkEnd w:id="17"/>
    </w:p>
    <w:p w14:paraId="3750C172" w14:textId="77777777" w:rsidR="004A399A" w:rsidRDefault="004A399A" w:rsidP="004A399A">
      <w:pPr>
        <w:suppressAutoHyphens/>
        <w:jc w:val="both"/>
        <w:rPr>
          <w:rFonts w:cs="Arial"/>
          <w:spacing w:val="-3"/>
          <w:sz w:val="22"/>
          <w:szCs w:val="22"/>
        </w:rPr>
      </w:pPr>
    </w:p>
    <w:p w14:paraId="301A07D5" w14:textId="77777777" w:rsidR="00187812" w:rsidRPr="00187812" w:rsidRDefault="00187812" w:rsidP="00187812">
      <w:pPr>
        <w:suppressAutoHyphens/>
        <w:jc w:val="both"/>
        <w:rPr>
          <w:rFonts w:cs="Arial"/>
          <w:spacing w:val="-3"/>
          <w:sz w:val="22"/>
          <w:szCs w:val="22"/>
        </w:rPr>
      </w:pPr>
      <w:r w:rsidRPr="00187812">
        <w:rPr>
          <w:rFonts w:cs="Arial"/>
          <w:spacing w:val="-3"/>
          <w:sz w:val="22"/>
          <w:szCs w:val="22"/>
        </w:rPr>
        <w:t>No action is necessary on your part, this notice is informational only.</w:t>
      </w:r>
    </w:p>
    <w:p w14:paraId="71AB52EA" w14:textId="77777777" w:rsidR="00187812" w:rsidRPr="00187812" w:rsidRDefault="00187812" w:rsidP="00187812">
      <w:pPr>
        <w:rPr>
          <w:sz w:val="22"/>
          <w:szCs w:val="22"/>
        </w:rPr>
      </w:pPr>
    </w:p>
    <w:p w14:paraId="5498C15C" w14:textId="77777777" w:rsidR="00187812" w:rsidRPr="00187812" w:rsidRDefault="00187812" w:rsidP="00187812">
      <w:pPr>
        <w:rPr>
          <w:sz w:val="22"/>
          <w:szCs w:val="22"/>
        </w:rPr>
      </w:pPr>
      <w:r w:rsidRPr="00187812">
        <w:rPr>
          <w:sz w:val="22"/>
          <w:szCs w:val="22"/>
        </w:rPr>
        <w:t>If you have any questions, please call NDPERS at (701) 328-3900 or (800) 803-7377</w:t>
      </w:r>
    </w:p>
    <w:p w14:paraId="033EC50F" w14:textId="77777777" w:rsidR="00187812" w:rsidRPr="00187812" w:rsidRDefault="00187812" w:rsidP="00187812">
      <w:pPr>
        <w:rPr>
          <w:sz w:val="22"/>
          <w:szCs w:val="22"/>
        </w:rPr>
      </w:pPr>
    </w:p>
    <w:p w14:paraId="1A1A93BD" w14:textId="77777777" w:rsidR="00187812" w:rsidRDefault="00187812" w:rsidP="00187812">
      <w:pPr>
        <w:rPr>
          <w:sz w:val="22"/>
          <w:szCs w:val="22"/>
        </w:rPr>
      </w:pPr>
      <w:r w:rsidRPr="00187812">
        <w:rPr>
          <w:sz w:val="22"/>
          <w:szCs w:val="22"/>
        </w:rPr>
        <w:t xml:space="preserve">Sincerely, </w:t>
      </w:r>
    </w:p>
    <w:p w14:paraId="08A2717D" w14:textId="77777777" w:rsidR="00187812" w:rsidRDefault="00187812" w:rsidP="00187812">
      <w:pPr>
        <w:rPr>
          <w:sz w:val="22"/>
          <w:szCs w:val="22"/>
        </w:rPr>
      </w:pPr>
    </w:p>
    <w:p w14:paraId="5AE878E3" w14:textId="77777777" w:rsidR="00187812" w:rsidRPr="00187812" w:rsidRDefault="00187812" w:rsidP="00187812">
      <w:pPr>
        <w:rPr>
          <w:sz w:val="22"/>
          <w:szCs w:val="22"/>
        </w:rPr>
      </w:pPr>
    </w:p>
    <w:p w14:paraId="23728A50" w14:textId="77777777" w:rsidR="00187812" w:rsidRPr="00187812" w:rsidRDefault="00187812" w:rsidP="00187812">
      <w:pPr>
        <w:rPr>
          <w:sz w:val="22"/>
          <w:szCs w:val="22"/>
        </w:rPr>
      </w:pPr>
    </w:p>
    <w:p w14:paraId="7C30DD79" w14:textId="77777777" w:rsidR="006848D9" w:rsidRPr="000F2DD5" w:rsidRDefault="00187812" w:rsidP="000F2DD5">
      <w:pPr>
        <w:rPr>
          <w:sz w:val="22"/>
          <w:szCs w:val="22"/>
        </w:rPr>
      </w:pPr>
      <w:r w:rsidRPr="00187812">
        <w:rPr>
          <w:sz w:val="22"/>
          <w:szCs w:val="22"/>
        </w:rPr>
        <w:t>NDPERS Accounting Division</w:t>
      </w:r>
    </w:p>
    <w:sectPr w:rsidR="006848D9" w:rsidRPr="000F2DD5" w:rsidSect="00612881">
      <w:headerReference w:type="first" r:id="rId7"/>
      <w:footerReference w:type="first" r:id="rId8"/>
      <w:pgSz w:w="12240" w:h="15840" w:code="1"/>
      <w:pgMar w:top="720" w:right="1440" w:bottom="1008" w:left="1440" w:header="0" w:footer="720"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67B9E8E" w14:textId="77777777" w:rsidR="00C7765D" w:rsidRDefault="00C7765D">
      <w:r>
        <w:separator/>
      </w:r>
    </w:p>
  </w:endnote>
  <w:endnote w:type="continuationSeparator" w:id="0">
    <w:p w14:paraId="3E05587E" w14:textId="77777777" w:rsidR="00C7765D" w:rsidRDefault="00C776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w:altName w:val="Courier New"/>
    <w:panose1 w:val="02070409020205020404"/>
    <w:charset w:val="00"/>
    <w:family w:val="modern"/>
    <w:pitch w:val="fixed"/>
    <w:sig w:usb0="00000003" w:usb1="00000000" w:usb2="00000000" w:usb3="00000000" w:csb0="00000001" w:csb1="00000000"/>
  </w:font>
  <w:font w:name="Univers">
    <w:charset w:val="00"/>
    <w:family w:val="swiss"/>
    <w:pitch w:val="variable"/>
    <w:sig w:usb0="80000287" w:usb1="00000000" w:usb2="00000000" w:usb3="00000000" w:csb0="0000000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2456AB" w14:textId="77777777" w:rsidR="00397832" w:rsidRPr="00397832" w:rsidRDefault="00535A1E">
    <w:pPr>
      <w:pStyle w:val="Footer"/>
      <w:rPr>
        <w:sz w:val="18"/>
        <w:szCs w:val="18"/>
      </w:rPr>
    </w:pPr>
    <w:r>
      <w:rPr>
        <w:sz w:val="18"/>
        <w:szCs w:val="18"/>
      </w:rPr>
      <w:t>ENR</w:t>
    </w:r>
    <w:r w:rsidR="00397832">
      <w:rPr>
        <w:sz w:val="18"/>
        <w:szCs w:val="18"/>
      </w:rPr>
      <w:t>-</w:t>
    </w:r>
    <w:r w:rsidR="000F2DD5">
      <w:rPr>
        <w:sz w:val="18"/>
        <w:szCs w:val="18"/>
      </w:rPr>
      <w:t xml:space="preserve">5063 </w:t>
    </w:r>
    <w:r w:rsidR="00397832">
      <w:rPr>
        <w:sz w:val="18"/>
        <w:szCs w:val="18"/>
      </w:rPr>
      <w:t>(0</w:t>
    </w:r>
    <w:r w:rsidR="000F2DD5">
      <w:rPr>
        <w:sz w:val="18"/>
        <w:szCs w:val="18"/>
      </w:rPr>
      <w:t>9</w:t>
    </w:r>
    <w:r w:rsidR="00397832">
      <w:rPr>
        <w:sz w:val="18"/>
        <w:szCs w:val="18"/>
      </w:rPr>
      <w:t>-20</w:t>
    </w:r>
    <w:r w:rsidR="00187812">
      <w:rPr>
        <w:sz w:val="18"/>
        <w:szCs w:val="18"/>
      </w:rPr>
      <w:t>24</w:t>
    </w:r>
    <w:r w:rsidR="00397832">
      <w:rPr>
        <w:sz w:val="18"/>
        <w:szCs w:val="18"/>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EB82144" w14:textId="77777777" w:rsidR="00C7765D" w:rsidRDefault="00C7765D">
      <w:r>
        <w:separator/>
      </w:r>
    </w:p>
  </w:footnote>
  <w:footnote w:type="continuationSeparator" w:id="0">
    <w:p w14:paraId="76E36B1A" w14:textId="77777777" w:rsidR="00C7765D" w:rsidRDefault="00C7765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96BEAA0" w14:textId="77777777" w:rsidR="0014759C" w:rsidRDefault="00612881" w:rsidP="00612881">
    <w:pPr>
      <w:pStyle w:val="Header"/>
      <w:ind w:left="-1440" w:right="-1440"/>
    </w:pPr>
    <w:bookmarkStart w:id="18" w:name="HeaderImage"/>
    <w:r>
      <w:t>{ImgImage}</w:t>
    </w:r>
    <w:bookmarkEnd w:id="18"/>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9865BC"/>
    <w:multiLevelType w:val="singleLevel"/>
    <w:tmpl w:val="0409000D"/>
    <w:lvl w:ilvl="0">
      <w:start w:val="1"/>
      <w:numFmt w:val="bullet"/>
      <w:lvlText w:val=""/>
      <w:lvlJc w:val="left"/>
      <w:pPr>
        <w:tabs>
          <w:tab w:val="num" w:pos="360"/>
        </w:tabs>
        <w:ind w:left="360" w:hanging="360"/>
      </w:pPr>
      <w:rPr>
        <w:rFonts w:ascii="Wingdings" w:hAnsi="Wingdings" w:hint="default"/>
      </w:rPr>
    </w:lvl>
  </w:abstractNum>
  <w:abstractNum w:abstractNumId="1" w15:restartNumberingAfterBreak="0">
    <w:nsid w:val="26BA5E51"/>
    <w:multiLevelType w:val="singleLevel"/>
    <w:tmpl w:val="0409000D"/>
    <w:lvl w:ilvl="0">
      <w:start w:val="1"/>
      <w:numFmt w:val="bullet"/>
      <w:lvlText w:val=""/>
      <w:lvlJc w:val="left"/>
      <w:pPr>
        <w:tabs>
          <w:tab w:val="num" w:pos="360"/>
        </w:tabs>
        <w:ind w:left="360" w:hanging="360"/>
      </w:pPr>
      <w:rPr>
        <w:rFonts w:ascii="Wingdings" w:hAnsi="Wingdings" w:hint="default"/>
      </w:rPr>
    </w:lvl>
  </w:abstractNum>
  <w:abstractNum w:abstractNumId="2" w15:restartNumberingAfterBreak="0">
    <w:nsid w:val="28F15DA2"/>
    <w:multiLevelType w:val="hybridMultilevel"/>
    <w:tmpl w:val="90B2A14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D107C84"/>
    <w:multiLevelType w:val="singleLevel"/>
    <w:tmpl w:val="0409000D"/>
    <w:lvl w:ilvl="0">
      <w:start w:val="1"/>
      <w:numFmt w:val="bullet"/>
      <w:lvlText w:val=""/>
      <w:lvlJc w:val="left"/>
      <w:pPr>
        <w:tabs>
          <w:tab w:val="num" w:pos="360"/>
        </w:tabs>
        <w:ind w:left="360" w:hanging="360"/>
      </w:pPr>
      <w:rPr>
        <w:rFonts w:ascii="Wingdings" w:hAnsi="Wingdings" w:hint="default"/>
      </w:rPr>
    </w:lvl>
  </w:abstractNum>
  <w:abstractNum w:abstractNumId="4" w15:restartNumberingAfterBreak="0">
    <w:nsid w:val="31597125"/>
    <w:multiLevelType w:val="singleLevel"/>
    <w:tmpl w:val="0409000D"/>
    <w:lvl w:ilvl="0">
      <w:start w:val="1"/>
      <w:numFmt w:val="bullet"/>
      <w:lvlText w:val=""/>
      <w:lvlJc w:val="left"/>
      <w:pPr>
        <w:tabs>
          <w:tab w:val="num" w:pos="360"/>
        </w:tabs>
        <w:ind w:left="360" w:hanging="360"/>
      </w:pPr>
      <w:rPr>
        <w:rFonts w:ascii="Wingdings" w:hAnsi="Wingdings" w:hint="default"/>
      </w:rPr>
    </w:lvl>
  </w:abstractNum>
  <w:abstractNum w:abstractNumId="5" w15:restartNumberingAfterBreak="0">
    <w:nsid w:val="4CCF6154"/>
    <w:multiLevelType w:val="singleLevel"/>
    <w:tmpl w:val="944CD678"/>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58A15FA9"/>
    <w:multiLevelType w:val="singleLevel"/>
    <w:tmpl w:val="944CD678"/>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63AD42E4"/>
    <w:multiLevelType w:val="singleLevel"/>
    <w:tmpl w:val="944CD678"/>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6924450A"/>
    <w:multiLevelType w:val="singleLevel"/>
    <w:tmpl w:val="944CD678"/>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6B363779"/>
    <w:multiLevelType w:val="hybridMultilevel"/>
    <w:tmpl w:val="A1A6E50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6E2127EE"/>
    <w:multiLevelType w:val="singleLevel"/>
    <w:tmpl w:val="944CD678"/>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72C948BE"/>
    <w:multiLevelType w:val="singleLevel"/>
    <w:tmpl w:val="944CD678"/>
    <w:lvl w:ilvl="0">
      <w:start w:val="1"/>
      <w:numFmt w:val="bullet"/>
      <w:lvlText w:val=""/>
      <w:lvlJc w:val="left"/>
      <w:pPr>
        <w:tabs>
          <w:tab w:val="num" w:pos="360"/>
        </w:tabs>
        <w:ind w:left="360" w:hanging="360"/>
      </w:pPr>
      <w:rPr>
        <w:rFonts w:ascii="Symbol" w:hAnsi="Symbol" w:hint="default"/>
      </w:rPr>
    </w:lvl>
  </w:abstractNum>
  <w:num w:numId="1" w16cid:durableId="53748150">
    <w:abstractNumId w:val="6"/>
  </w:num>
  <w:num w:numId="2" w16cid:durableId="1950235986">
    <w:abstractNumId w:val="10"/>
  </w:num>
  <w:num w:numId="3" w16cid:durableId="2117670528">
    <w:abstractNumId w:val="0"/>
  </w:num>
  <w:num w:numId="4" w16cid:durableId="271480460">
    <w:abstractNumId w:val="1"/>
  </w:num>
  <w:num w:numId="5" w16cid:durableId="1966083658">
    <w:abstractNumId w:val="7"/>
  </w:num>
  <w:num w:numId="6" w16cid:durableId="637959038">
    <w:abstractNumId w:val="8"/>
  </w:num>
  <w:num w:numId="7" w16cid:durableId="1172374985">
    <w:abstractNumId w:val="5"/>
  </w:num>
  <w:num w:numId="8" w16cid:durableId="283772047">
    <w:abstractNumId w:val="3"/>
  </w:num>
  <w:num w:numId="9" w16cid:durableId="1047024358">
    <w:abstractNumId w:val="4"/>
  </w:num>
  <w:num w:numId="10" w16cid:durableId="1164130635">
    <w:abstractNumId w:val="11"/>
  </w:num>
  <w:num w:numId="11" w16cid:durableId="1006060068">
    <w:abstractNumId w:val="2"/>
  </w:num>
  <w:num w:numId="12" w16cid:durableId="61479677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tTSxMDW2MDQzNDcwNbBU0lEKTi0uzszPAykwrAUAmPK7zSwAAAA="/>
  </w:docVars>
  <w:rsids>
    <w:rsidRoot w:val="0077299E"/>
    <w:rsid w:val="00030C94"/>
    <w:rsid w:val="000340F8"/>
    <w:rsid w:val="000373CF"/>
    <w:rsid w:val="000467DA"/>
    <w:rsid w:val="00046F61"/>
    <w:rsid w:val="00080032"/>
    <w:rsid w:val="00091C96"/>
    <w:rsid w:val="000C5565"/>
    <w:rsid w:val="000F2DD5"/>
    <w:rsid w:val="00103906"/>
    <w:rsid w:val="00110F6E"/>
    <w:rsid w:val="0014759C"/>
    <w:rsid w:val="00187812"/>
    <w:rsid w:val="00192A79"/>
    <w:rsid w:val="001A6202"/>
    <w:rsid w:val="001C0E1E"/>
    <w:rsid w:val="001C39CC"/>
    <w:rsid w:val="001C4F14"/>
    <w:rsid w:val="001E7F9D"/>
    <w:rsid w:val="001F2F15"/>
    <w:rsid w:val="00226BFD"/>
    <w:rsid w:val="00254DA0"/>
    <w:rsid w:val="00286574"/>
    <w:rsid w:val="00290B9A"/>
    <w:rsid w:val="002B1ADC"/>
    <w:rsid w:val="002C48AD"/>
    <w:rsid w:val="002E14AF"/>
    <w:rsid w:val="002E3EE6"/>
    <w:rsid w:val="003119D5"/>
    <w:rsid w:val="003236C8"/>
    <w:rsid w:val="003266F1"/>
    <w:rsid w:val="003351DE"/>
    <w:rsid w:val="00360917"/>
    <w:rsid w:val="00397832"/>
    <w:rsid w:val="003C53FE"/>
    <w:rsid w:val="00417894"/>
    <w:rsid w:val="00426EEF"/>
    <w:rsid w:val="00445BEA"/>
    <w:rsid w:val="004A399A"/>
    <w:rsid w:val="004E3954"/>
    <w:rsid w:val="004F5739"/>
    <w:rsid w:val="00504734"/>
    <w:rsid w:val="005103CC"/>
    <w:rsid w:val="00517076"/>
    <w:rsid w:val="005275EF"/>
    <w:rsid w:val="00535A1E"/>
    <w:rsid w:val="0054075C"/>
    <w:rsid w:val="0054345C"/>
    <w:rsid w:val="00587EC5"/>
    <w:rsid w:val="005A3A49"/>
    <w:rsid w:val="005D4933"/>
    <w:rsid w:val="005D4A97"/>
    <w:rsid w:val="005D5E3A"/>
    <w:rsid w:val="00612881"/>
    <w:rsid w:val="00622FBB"/>
    <w:rsid w:val="006848D9"/>
    <w:rsid w:val="00687544"/>
    <w:rsid w:val="006D4C65"/>
    <w:rsid w:val="00700966"/>
    <w:rsid w:val="0077299E"/>
    <w:rsid w:val="00783513"/>
    <w:rsid w:val="00792A19"/>
    <w:rsid w:val="007A1DFE"/>
    <w:rsid w:val="007A4B5C"/>
    <w:rsid w:val="007C6F13"/>
    <w:rsid w:val="007E1695"/>
    <w:rsid w:val="007E21A0"/>
    <w:rsid w:val="00807C2A"/>
    <w:rsid w:val="008402E7"/>
    <w:rsid w:val="0084781B"/>
    <w:rsid w:val="008632E8"/>
    <w:rsid w:val="008774E8"/>
    <w:rsid w:val="00891B7D"/>
    <w:rsid w:val="008D03B0"/>
    <w:rsid w:val="008F0D0F"/>
    <w:rsid w:val="00905D46"/>
    <w:rsid w:val="009225FE"/>
    <w:rsid w:val="00943FD6"/>
    <w:rsid w:val="00954679"/>
    <w:rsid w:val="00961625"/>
    <w:rsid w:val="00976C41"/>
    <w:rsid w:val="0098011D"/>
    <w:rsid w:val="009D0CA7"/>
    <w:rsid w:val="00A15790"/>
    <w:rsid w:val="00A93E09"/>
    <w:rsid w:val="00A96F6B"/>
    <w:rsid w:val="00AF0385"/>
    <w:rsid w:val="00B55033"/>
    <w:rsid w:val="00BA27EA"/>
    <w:rsid w:val="00BA72ED"/>
    <w:rsid w:val="00BC7626"/>
    <w:rsid w:val="00BE0B4C"/>
    <w:rsid w:val="00BE2542"/>
    <w:rsid w:val="00C206B1"/>
    <w:rsid w:val="00C7765D"/>
    <w:rsid w:val="00CA0465"/>
    <w:rsid w:val="00CD062B"/>
    <w:rsid w:val="00CF735B"/>
    <w:rsid w:val="00D04BC7"/>
    <w:rsid w:val="00D05E57"/>
    <w:rsid w:val="00D063FC"/>
    <w:rsid w:val="00D32260"/>
    <w:rsid w:val="00D47756"/>
    <w:rsid w:val="00D62DF2"/>
    <w:rsid w:val="00D904C7"/>
    <w:rsid w:val="00DE2134"/>
    <w:rsid w:val="00E31394"/>
    <w:rsid w:val="00E503CB"/>
    <w:rsid w:val="00EA2B62"/>
    <w:rsid w:val="00EB07C8"/>
    <w:rsid w:val="00F032A0"/>
    <w:rsid w:val="00F14EB3"/>
    <w:rsid w:val="00F22FF3"/>
    <w:rsid w:val="00F474E4"/>
    <w:rsid w:val="00F52249"/>
    <w:rsid w:val="00F544B2"/>
    <w:rsid w:val="00F65260"/>
    <w:rsid w:val="00F752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78E9108"/>
  <w15:chartTrackingRefBased/>
  <w15:docId w15:val="{611D1978-1766-4B5E-856B-C29A2F0E5C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848D9"/>
    <w:rPr>
      <w:rFonts w:ascii="Arial" w:hAnsi="Arial"/>
      <w:sz w:val="24"/>
    </w:rPr>
  </w:style>
  <w:style w:type="paragraph" w:styleId="Heading1">
    <w:name w:val="heading 1"/>
    <w:basedOn w:val="Normal"/>
    <w:next w:val="Normal"/>
    <w:qFormat/>
    <w:pPr>
      <w:keepNext/>
      <w:framePr w:w="7421" w:h="1297" w:hSpace="180" w:wrap="around" w:vAnchor="text" w:hAnchor="page" w:x="3661" w:y="121"/>
      <w:widowControl w:val="0"/>
      <w:pBdr>
        <w:top w:val="single" w:sz="6" w:space="1" w:color="auto"/>
        <w:left w:val="single" w:sz="6" w:space="1" w:color="auto"/>
        <w:bottom w:val="single" w:sz="6" w:space="1" w:color="auto"/>
        <w:right w:val="single" w:sz="6" w:space="1" w:color="auto"/>
      </w:pBdr>
      <w:outlineLvl w:val="0"/>
    </w:pPr>
    <w:rPr>
      <w:rFonts w:ascii="Courier" w:hAnsi="Courier"/>
      <w:b/>
      <w:snapToGrid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velopeAddress">
    <w:name w:val="envelope address"/>
    <w:basedOn w:val="Normal"/>
    <w:pPr>
      <w:framePr w:w="7920" w:h="1980" w:hRule="exact" w:hSpace="180" w:wrap="auto" w:hAnchor="page" w:xAlign="center" w:yAlign="bottom"/>
      <w:ind w:left="2880"/>
    </w:pPr>
    <w:rPr>
      <w:caps/>
      <w:sz w:val="20"/>
    </w:rPr>
  </w:style>
  <w:style w:type="paragraph" w:styleId="Header">
    <w:name w:val="header"/>
    <w:basedOn w:val="Normal"/>
    <w:pPr>
      <w:tabs>
        <w:tab w:val="center" w:pos="4320"/>
        <w:tab w:val="right" w:pos="8640"/>
      </w:tabs>
    </w:pPr>
  </w:style>
  <w:style w:type="paragraph" w:styleId="Footer">
    <w:name w:val="footer"/>
    <w:basedOn w:val="Normal"/>
    <w:rsid w:val="005275EF"/>
    <w:pPr>
      <w:tabs>
        <w:tab w:val="center" w:pos="4320"/>
        <w:tab w:val="right" w:pos="8640"/>
      </w:tabs>
    </w:pPr>
  </w:style>
  <w:style w:type="paragraph" w:styleId="BodyText">
    <w:name w:val="Body Text"/>
    <w:basedOn w:val="Normal"/>
    <w:rsid w:val="005275EF"/>
    <w:pPr>
      <w:suppressAutoHyphens/>
      <w:jc w:val="both"/>
    </w:pPr>
    <w:rPr>
      <w:rFonts w:ascii="Univers" w:hAnsi="Univers"/>
      <w:spacing w:val="-2"/>
      <w:sz w:val="22"/>
    </w:rPr>
  </w:style>
  <w:style w:type="paragraph" w:styleId="BalloonText">
    <w:name w:val="Balloon Text"/>
    <w:basedOn w:val="Normal"/>
    <w:semiHidden/>
    <w:rsid w:val="005275EF"/>
    <w:rPr>
      <w:rFonts w:ascii="Tahoma" w:hAnsi="Tahoma" w:cs="Tahoma"/>
      <w:sz w:val="16"/>
      <w:szCs w:val="16"/>
    </w:rPr>
  </w:style>
  <w:style w:type="character" w:styleId="Hyperlink">
    <w:name w:val="Hyperlink"/>
    <w:basedOn w:val="DefaultParagraphFont"/>
    <w:rsid w:val="00622FBB"/>
    <w:rPr>
      <w:color w:val="0000FF"/>
      <w:u w:val="single"/>
    </w:rPr>
  </w:style>
  <w:style w:type="table" w:styleId="TableGrid">
    <w:name w:val="Table Grid"/>
    <w:basedOn w:val="TableNormal"/>
    <w:rsid w:val="00622FB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2">
    <w:name w:val="Body Text 2"/>
    <w:basedOn w:val="Normal"/>
    <w:rsid w:val="00622FBB"/>
    <w:pPr>
      <w:spacing w:after="120" w:line="480" w:lineRule="auto"/>
    </w:pPr>
  </w:style>
  <w:style w:type="character" w:styleId="CommentReference">
    <w:name w:val="annotation reference"/>
    <w:basedOn w:val="DefaultParagraphFont"/>
    <w:semiHidden/>
    <w:rsid w:val="006848D9"/>
    <w:rPr>
      <w:sz w:val="16"/>
      <w:szCs w:val="16"/>
    </w:rPr>
  </w:style>
  <w:style w:type="paragraph" w:styleId="CommentText">
    <w:name w:val="annotation text"/>
    <w:basedOn w:val="Normal"/>
    <w:semiHidden/>
    <w:rsid w:val="006848D9"/>
    <w:rPr>
      <w:sz w:val="20"/>
    </w:rPr>
  </w:style>
  <w:style w:type="paragraph" w:styleId="CommentSubject">
    <w:name w:val="annotation subject"/>
    <w:basedOn w:val="CommentText"/>
    <w:next w:val="CommentText"/>
    <w:semiHidden/>
    <w:rsid w:val="006848D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NDPERS%20Word%20Templates\NDPERS%20Letterhea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NDPERS Letterhead</Template>
  <TotalTime>16</TotalTime>
  <Pages>1</Pages>
  <Words>233</Words>
  <Characters>1419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North Dakota Public Employees Retirement System</vt:lpstr>
    </vt:vector>
  </TitlesOfParts>
  <Company>North Dakota Public Employees Retirement System</Company>
  <LinksUpToDate>false</LinksUpToDate>
  <CharactersWithSpaces>1649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North Dakota Public Employees Retirement System</dc:title>
  <dc:subject/>
  <dc:creator>Jamie</dc:creator>
  <cp:keywords/>
  <cp:lastModifiedBy>Ghante, Sarvesh</cp:lastModifiedBy>
  <cp:revision>8</cp:revision>
  <cp:lastPrinted>2008-03-07T09:36:00Z</cp:lastPrinted>
  <dcterms:created xsi:type="dcterms:W3CDTF">2024-08-12T08:28:00Z</dcterms:created>
  <dcterms:modified xsi:type="dcterms:W3CDTF">2024-08-14T12:50:00Z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