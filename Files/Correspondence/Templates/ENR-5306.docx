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A0818" w14:textId="77777777" w:rsidR="007C6F13" w:rsidRPr="00BD71A6" w:rsidRDefault="007C6F13" w:rsidP="004D1C4C">
      <w:pPr>
        <w:tabs>
          <w:tab w:val="right" w:pos="9360"/>
        </w:tabs>
        <w:rPr>
          <w:spacing w:val="-2"/>
          <w:sz w:val="22"/>
        </w:rPr>
      </w:pPr>
      <w:bookmarkStart w:id="0" w:name="sagitec1"/>
      <w:r w:rsidRPr="00BD71A6">
        <w:rPr>
          <w:spacing w:val="-2"/>
          <w:sz w:val="22"/>
        </w:rPr>
        <w:t>{stdlongdate}</w:t>
      </w:r>
      <w:bookmarkEnd w:id="0"/>
      <w:r w:rsidR="004D1C4C">
        <w:rPr>
          <w:spacing w:val="-2"/>
          <w:sz w:val="22"/>
        </w:rPr>
        <w:tab/>
      </w:r>
      <w:r w:rsidRPr="00BD71A6">
        <w:rPr>
          <w:spacing w:val="-2"/>
          <w:sz w:val="22"/>
        </w:rPr>
        <w:t xml:space="preserve">Member ID: </w:t>
      </w:r>
      <w:bookmarkStart w:id="1" w:name="sagitec2"/>
      <w:r w:rsidRPr="00BD71A6">
        <w:rPr>
          <w:spacing w:val="-2"/>
          <w:sz w:val="22"/>
        </w:rPr>
        <w:t>{stdMbrPERSLinkID}</w:t>
      </w:r>
      <w:bookmarkEnd w:id="1"/>
    </w:p>
    <w:p w14:paraId="5F654B6C" w14:textId="77777777" w:rsidR="00413857" w:rsidRPr="00D14563" w:rsidRDefault="00413857" w:rsidP="00413857">
      <w:pPr>
        <w:rPr>
          <w:rFonts w:cs="Arial"/>
          <w:spacing w:val="-2"/>
          <w:sz w:val="22"/>
          <w:szCs w:val="22"/>
        </w:rPr>
      </w:pPr>
    </w:p>
    <w:p w14:paraId="6865AC3C" w14:textId="77777777" w:rsidR="00413857" w:rsidRPr="00D14563" w:rsidRDefault="00413857" w:rsidP="00413857">
      <w:pPr>
        <w:rPr>
          <w:rFonts w:cs="Arial"/>
          <w:caps/>
          <w:spacing w:val="-2"/>
          <w:sz w:val="22"/>
          <w:szCs w:val="22"/>
        </w:rPr>
      </w:pPr>
      <w:bookmarkStart w:id="2" w:name="sagitec3"/>
      <w:r w:rsidRPr="00D14563">
        <w:rPr>
          <w:rFonts w:cs="Arial"/>
          <w:spacing w:val="-2"/>
          <w:sz w:val="22"/>
          <w:szCs w:val="22"/>
        </w:rPr>
        <w:t>{stdMbrFullName}</w:t>
      </w:r>
      <w:bookmarkEnd w:id="2"/>
    </w:p>
    <w:p w14:paraId="1F8D6F70" w14:textId="77777777" w:rsidR="00413857" w:rsidRPr="00D14563" w:rsidRDefault="00413857" w:rsidP="00413857">
      <w:pPr>
        <w:rPr>
          <w:rFonts w:cs="Arial"/>
          <w:spacing w:val="-2"/>
          <w:sz w:val="22"/>
          <w:szCs w:val="22"/>
        </w:rPr>
      </w:pPr>
      <w:bookmarkStart w:id="3" w:name="sagitec4"/>
      <w:r w:rsidRPr="00D14563">
        <w:rPr>
          <w:rFonts w:cs="Arial"/>
          <w:spacing w:val="-2"/>
          <w:sz w:val="22"/>
          <w:szCs w:val="22"/>
        </w:rPr>
        <w:t>{stdMbrAdrCorStreet1}</w:t>
      </w:r>
      <w:bookmarkEnd w:id="3"/>
    </w:p>
    <w:p w14:paraId="0FF8D5E9" w14:textId="77777777" w:rsidR="00413857" w:rsidRPr="00D14563" w:rsidRDefault="00413857" w:rsidP="00413857">
      <w:pPr>
        <w:rPr>
          <w:rFonts w:cs="Arial"/>
          <w:spacing w:val="-2"/>
          <w:sz w:val="22"/>
          <w:szCs w:val="22"/>
        </w:rPr>
      </w:pPr>
      <w:bookmarkStart w:id="4" w:name="sagitec5"/>
      <w:r w:rsidRPr="00D14563">
        <w:rPr>
          <w:rFonts w:cs="Arial"/>
          <w:spacing w:val="-2"/>
          <w:sz w:val="22"/>
          <w:szCs w:val="22"/>
        </w:rPr>
        <w:t>{x stdMbrAdrCorStreet2}</w:t>
      </w:r>
      <w:bookmarkEnd w:id="4"/>
    </w:p>
    <w:p w14:paraId="5833044A" w14:textId="77777777" w:rsidR="00413857" w:rsidRPr="00D14563" w:rsidRDefault="00413857" w:rsidP="00413857">
      <w:pPr>
        <w:rPr>
          <w:rFonts w:cs="Arial"/>
          <w:spacing w:val="-2"/>
          <w:sz w:val="22"/>
          <w:szCs w:val="22"/>
        </w:rPr>
      </w:pPr>
      <w:bookmarkStart w:id="5" w:name="sagitec6"/>
      <w:r w:rsidRPr="00D14563">
        <w:rPr>
          <w:rFonts w:cs="Arial"/>
          <w:spacing w:val="-2"/>
          <w:sz w:val="22"/>
          <w:szCs w:val="22"/>
        </w:rPr>
        <w:t>{stdMbrAdrCorCity}</w:t>
      </w:r>
      <w:bookmarkEnd w:id="5"/>
      <w:r w:rsidRPr="00D14563">
        <w:rPr>
          <w:rFonts w:cs="Arial"/>
          <w:spacing w:val="-2"/>
          <w:sz w:val="22"/>
          <w:szCs w:val="22"/>
        </w:rPr>
        <w:t xml:space="preserve"> </w:t>
      </w:r>
      <w:bookmarkStart w:id="6" w:name="sagitec7"/>
      <w:r w:rsidRPr="00D14563">
        <w:rPr>
          <w:rFonts w:cs="Arial"/>
          <w:spacing w:val="-2"/>
          <w:sz w:val="22"/>
          <w:szCs w:val="22"/>
        </w:rPr>
        <w:t>{stdMbrAdrCorState}</w:t>
      </w:r>
      <w:bookmarkEnd w:id="6"/>
      <w:r w:rsidRPr="00D14563">
        <w:rPr>
          <w:rFonts w:cs="Arial"/>
          <w:spacing w:val="-2"/>
          <w:sz w:val="22"/>
          <w:szCs w:val="22"/>
        </w:rPr>
        <w:t xml:space="preserve"> </w:t>
      </w:r>
      <w:bookmarkStart w:id="7" w:name="sagitec8"/>
      <w:r w:rsidRPr="00D14563">
        <w:rPr>
          <w:rFonts w:cs="Arial"/>
          <w:spacing w:val="-2"/>
          <w:sz w:val="22"/>
          <w:szCs w:val="22"/>
        </w:rPr>
        <w:t>{stdMbrAdrCorZip}</w:t>
      </w:r>
      <w:bookmarkEnd w:id="7"/>
    </w:p>
    <w:p w14:paraId="38387103" w14:textId="77777777" w:rsidR="00413857" w:rsidRPr="00D14563" w:rsidRDefault="00413857" w:rsidP="00413857">
      <w:pPr>
        <w:suppressAutoHyphens/>
        <w:rPr>
          <w:rFonts w:cs="Arial"/>
          <w:spacing w:val="-3"/>
          <w:sz w:val="22"/>
          <w:szCs w:val="22"/>
        </w:rPr>
      </w:pPr>
    </w:p>
    <w:p w14:paraId="685449AB" w14:textId="77777777" w:rsidR="00413857" w:rsidRPr="00D14563" w:rsidRDefault="00413857" w:rsidP="00413857">
      <w:pPr>
        <w:suppressAutoHyphens/>
        <w:rPr>
          <w:rFonts w:cs="Arial"/>
          <w:spacing w:val="-3"/>
          <w:sz w:val="22"/>
          <w:szCs w:val="22"/>
        </w:rPr>
      </w:pPr>
    </w:p>
    <w:p w14:paraId="049B0D33" w14:textId="77777777" w:rsidR="00413857" w:rsidRPr="00D14563" w:rsidRDefault="00413857" w:rsidP="00413857">
      <w:pPr>
        <w:suppressAutoHyphens/>
        <w:rPr>
          <w:rFonts w:cs="Arial"/>
          <w:b/>
          <w:spacing w:val="-3"/>
          <w:sz w:val="22"/>
          <w:szCs w:val="22"/>
        </w:rPr>
      </w:pPr>
      <w:r w:rsidRPr="00D14563">
        <w:rPr>
          <w:rFonts w:cs="Arial"/>
          <w:b/>
          <w:caps/>
          <w:sz w:val="22"/>
          <w:szCs w:val="22"/>
        </w:rPr>
        <w:t>RE: optional special Election – Transfer from Main DEfined Benefit Plan to Defined Contribution Plan</w:t>
      </w:r>
    </w:p>
    <w:p w14:paraId="4B561C77" w14:textId="77777777" w:rsidR="00413857" w:rsidRPr="00D14563" w:rsidRDefault="00413857" w:rsidP="00413857">
      <w:pPr>
        <w:suppressAutoHyphens/>
        <w:rPr>
          <w:rFonts w:cs="Arial"/>
          <w:b/>
          <w:spacing w:val="-3"/>
          <w:sz w:val="22"/>
          <w:szCs w:val="22"/>
        </w:rPr>
      </w:pPr>
    </w:p>
    <w:p w14:paraId="418EF140" w14:textId="77777777" w:rsidR="00413857" w:rsidRPr="00D14563" w:rsidRDefault="00413857" w:rsidP="00413857">
      <w:pPr>
        <w:suppressAutoHyphens/>
        <w:rPr>
          <w:rFonts w:cs="Arial"/>
          <w:b/>
          <w:spacing w:val="-3"/>
          <w:sz w:val="22"/>
          <w:szCs w:val="22"/>
        </w:rPr>
      </w:pPr>
      <w:r w:rsidRPr="00D14563">
        <w:rPr>
          <w:rFonts w:cs="Arial"/>
          <w:spacing w:val="-2"/>
          <w:sz w:val="22"/>
          <w:szCs w:val="22"/>
        </w:rPr>
        <w:t xml:space="preserve">Dear </w:t>
      </w:r>
      <w:bookmarkStart w:id="8" w:name="sagitec9"/>
      <w:r w:rsidRPr="00D14563">
        <w:rPr>
          <w:rFonts w:cs="Arial"/>
          <w:spacing w:val="-2"/>
          <w:sz w:val="22"/>
          <w:szCs w:val="22"/>
        </w:rPr>
        <w:t>{stdMbrSalutation}</w:t>
      </w:r>
      <w:bookmarkEnd w:id="8"/>
      <w:r w:rsidRPr="00D14563">
        <w:rPr>
          <w:rFonts w:cs="Arial"/>
          <w:spacing w:val="-2"/>
          <w:sz w:val="22"/>
          <w:szCs w:val="22"/>
        </w:rPr>
        <w:t>:</w:t>
      </w:r>
    </w:p>
    <w:p w14:paraId="23C9ECEF" w14:textId="77777777" w:rsidR="00413857" w:rsidRPr="00D14563" w:rsidRDefault="00413857" w:rsidP="00413857">
      <w:pPr>
        <w:suppressAutoHyphens/>
        <w:rPr>
          <w:rFonts w:cs="Arial"/>
          <w:b/>
          <w:spacing w:val="-3"/>
          <w:sz w:val="22"/>
          <w:szCs w:val="22"/>
        </w:rPr>
      </w:pPr>
    </w:p>
    <w:p w14:paraId="71B3A57D" w14:textId="6116B459" w:rsidR="0072756A" w:rsidRDefault="00413857" w:rsidP="0072756A">
      <w:pPr>
        <w:tabs>
          <w:tab w:val="left" w:pos="-720"/>
        </w:tabs>
        <w:suppressAutoHyphens/>
        <w:ind w:right="1080"/>
        <w:rPr>
          <w:rFonts w:cs="Arial"/>
          <w:sz w:val="22"/>
          <w:szCs w:val="22"/>
        </w:rPr>
      </w:pPr>
      <w:r w:rsidRPr="005959E8">
        <w:rPr>
          <w:rFonts w:cs="Arial"/>
          <w:spacing w:val="-3"/>
          <w:sz w:val="22"/>
          <w:szCs w:val="22"/>
        </w:rPr>
        <w:t xml:space="preserve">We previously sent you information regarding your eligibility </w:t>
      </w:r>
      <w:r w:rsidRPr="005959E8">
        <w:rPr>
          <w:rFonts w:cs="Arial"/>
          <w:sz w:val="22"/>
          <w:szCs w:val="22"/>
        </w:rPr>
        <w:t>to choose whether you wish to</w:t>
      </w:r>
      <w:r>
        <w:rPr>
          <w:rFonts w:cs="Arial"/>
          <w:sz w:val="22"/>
          <w:szCs w:val="22"/>
        </w:rPr>
        <w:t xml:space="preserve"> make an irrevocable election to</w:t>
      </w:r>
      <w:r w:rsidRPr="005959E8">
        <w:rPr>
          <w:rFonts w:cs="Arial"/>
          <w:sz w:val="22"/>
          <w:szCs w:val="22"/>
        </w:rPr>
        <w:t xml:space="preserve"> transfer to the Defined Contribution Retirement Plan or remain in the Defined Benefit Retirement Plan.</w:t>
      </w:r>
      <w:r>
        <w:rPr>
          <w:rFonts w:cs="Arial"/>
          <w:spacing w:val="-3"/>
          <w:sz w:val="22"/>
          <w:szCs w:val="22"/>
        </w:rPr>
        <w:t xml:space="preserve"> </w:t>
      </w:r>
      <w:r w:rsidRPr="005959E8">
        <w:rPr>
          <w:rFonts w:cs="Arial"/>
          <w:spacing w:val="-3"/>
          <w:sz w:val="22"/>
          <w:szCs w:val="22"/>
        </w:rPr>
        <w:t>This follow-up letter is to remind you that your election opportunity will expire</w:t>
      </w:r>
      <w:r w:rsidRPr="005959E8">
        <w:rPr>
          <w:rFonts w:cs="Arial"/>
          <w:sz w:val="22"/>
          <w:szCs w:val="22"/>
        </w:rPr>
        <w:t xml:space="preserve"> </w:t>
      </w:r>
      <w:r>
        <w:rPr>
          <w:rFonts w:cs="Arial"/>
          <w:sz w:val="22"/>
          <w:szCs w:val="22"/>
        </w:rPr>
        <w:t>on Monday, March 31, 2025</w:t>
      </w:r>
      <w:r w:rsidRPr="005959E8">
        <w:rPr>
          <w:rFonts w:cs="Arial"/>
          <w:sz w:val="22"/>
          <w:szCs w:val="22"/>
        </w:rPr>
        <w:t>.</w:t>
      </w:r>
      <w:r w:rsidR="0072756A">
        <w:rPr>
          <w:rFonts w:cs="Arial"/>
          <w:sz w:val="22"/>
          <w:szCs w:val="22"/>
        </w:rPr>
        <w:t xml:space="preserve"> SFN 62523 must be:</w:t>
      </w:r>
    </w:p>
    <w:p w14:paraId="13E0A2F3" w14:textId="77777777" w:rsidR="0072756A" w:rsidRPr="00CB437E" w:rsidRDefault="0072756A" w:rsidP="0072756A">
      <w:pPr>
        <w:pStyle w:val="ListParagraph"/>
        <w:numPr>
          <w:ilvl w:val="0"/>
          <w:numId w:val="19"/>
        </w:numPr>
        <w:tabs>
          <w:tab w:val="left" w:pos="-720"/>
        </w:tabs>
        <w:suppressAutoHyphens/>
        <w:ind w:right="1080"/>
        <w:rPr>
          <w:rFonts w:cs="Arial"/>
          <w:spacing w:val="-3"/>
          <w:sz w:val="22"/>
          <w:szCs w:val="22"/>
        </w:rPr>
      </w:pPr>
      <w:r w:rsidRPr="00CB11C7">
        <w:rPr>
          <w:sz w:val="22"/>
          <w:szCs w:val="22"/>
        </w:rPr>
        <w:t>Hand delivered and date stamped by the NDPERS office at 1600 E Century Ave. Bismarck, ND between Wednesday, January 1, 2025 and Monday, March 31, 2025 at 5:00 PM CT.</w:t>
      </w:r>
    </w:p>
    <w:p w14:paraId="2BD8058B" w14:textId="77777777" w:rsidR="0072756A" w:rsidRPr="00CB437E" w:rsidRDefault="0072756A" w:rsidP="0072756A">
      <w:pPr>
        <w:pStyle w:val="ListParagraph"/>
        <w:numPr>
          <w:ilvl w:val="0"/>
          <w:numId w:val="19"/>
        </w:numPr>
        <w:tabs>
          <w:tab w:val="left" w:pos="-720"/>
        </w:tabs>
        <w:suppressAutoHyphens/>
        <w:ind w:right="1080"/>
        <w:rPr>
          <w:rFonts w:cs="Arial"/>
          <w:spacing w:val="-3"/>
          <w:sz w:val="22"/>
          <w:szCs w:val="22"/>
        </w:rPr>
      </w:pPr>
      <w:r w:rsidRPr="00CB11C7">
        <w:rPr>
          <w:sz w:val="22"/>
          <w:szCs w:val="22"/>
        </w:rPr>
        <w:t>Electronically received by the NDPERS info account at ndpers-info@nd.gov between Wednesday, January 1, 2025 and Monday, March 31, 2025 at 11:59 PM CT.</w:t>
      </w:r>
    </w:p>
    <w:p w14:paraId="195960FE" w14:textId="77777777" w:rsidR="0072756A" w:rsidRPr="00CB437E" w:rsidRDefault="0072756A" w:rsidP="0072756A">
      <w:pPr>
        <w:pStyle w:val="ListParagraph"/>
        <w:numPr>
          <w:ilvl w:val="0"/>
          <w:numId w:val="19"/>
        </w:numPr>
        <w:tabs>
          <w:tab w:val="left" w:pos="-720"/>
        </w:tabs>
        <w:suppressAutoHyphens/>
        <w:ind w:right="1080"/>
        <w:rPr>
          <w:rFonts w:cs="Arial"/>
          <w:spacing w:val="-3"/>
          <w:sz w:val="22"/>
          <w:szCs w:val="22"/>
        </w:rPr>
      </w:pPr>
      <w:r w:rsidRPr="00CB11C7">
        <w:rPr>
          <w:sz w:val="22"/>
          <w:szCs w:val="22"/>
        </w:rPr>
        <w:t>Deposited into the NDPERS drop box at 1600 E Century Ave. Bismarck, ND between Wednesday, January 1, 2025 and Monday, March 31, 2025 at 12:00 AM CT.</w:t>
      </w:r>
    </w:p>
    <w:p w14:paraId="14EAAC4B" w14:textId="77777777" w:rsidR="0072756A" w:rsidRPr="00CB437E" w:rsidRDefault="0072756A" w:rsidP="0072756A">
      <w:pPr>
        <w:pStyle w:val="ListParagraph"/>
        <w:numPr>
          <w:ilvl w:val="0"/>
          <w:numId w:val="19"/>
        </w:numPr>
        <w:tabs>
          <w:tab w:val="left" w:pos="-720"/>
        </w:tabs>
        <w:suppressAutoHyphens/>
        <w:ind w:right="1080"/>
        <w:rPr>
          <w:rFonts w:cs="Arial"/>
          <w:spacing w:val="-3"/>
          <w:sz w:val="22"/>
          <w:szCs w:val="22"/>
        </w:rPr>
      </w:pPr>
      <w:r w:rsidRPr="00CB11C7">
        <w:rPr>
          <w:sz w:val="22"/>
          <w:szCs w:val="22"/>
        </w:rPr>
        <w:t>Postmarked by a delivery service between January 1, 2025 and Monday, March 31, 2025.</w:t>
      </w:r>
    </w:p>
    <w:p w14:paraId="09E07FAF" w14:textId="77777777" w:rsidR="0072756A" w:rsidRDefault="0072756A" w:rsidP="0072756A">
      <w:pPr>
        <w:tabs>
          <w:tab w:val="left" w:pos="-720"/>
        </w:tabs>
        <w:suppressAutoHyphens/>
        <w:ind w:right="1080"/>
        <w:rPr>
          <w:rFonts w:cs="Arial"/>
          <w:sz w:val="22"/>
          <w:szCs w:val="22"/>
        </w:rPr>
      </w:pPr>
      <w:r w:rsidRPr="00CB11C7">
        <w:rPr>
          <w:rFonts w:cs="Arial"/>
          <w:sz w:val="22"/>
          <w:szCs w:val="22"/>
        </w:rPr>
        <w:t>Upon NDPERS receipt of your election form, you may not amend your election.</w:t>
      </w:r>
    </w:p>
    <w:p w14:paraId="71304EF8" w14:textId="77777777" w:rsidR="00413857" w:rsidRPr="005959E8" w:rsidRDefault="00413857" w:rsidP="00413857">
      <w:pPr>
        <w:tabs>
          <w:tab w:val="left" w:pos="-720"/>
        </w:tabs>
        <w:suppressAutoHyphens/>
        <w:ind w:right="1080"/>
        <w:rPr>
          <w:rFonts w:cs="Arial"/>
          <w:spacing w:val="-3"/>
          <w:sz w:val="22"/>
          <w:szCs w:val="22"/>
        </w:rPr>
      </w:pPr>
    </w:p>
    <w:p w14:paraId="65526B9D" w14:textId="3B6E8D8C" w:rsidR="00413857" w:rsidRPr="005959E8" w:rsidRDefault="00413857" w:rsidP="00413857">
      <w:pPr>
        <w:tabs>
          <w:tab w:val="left" w:pos="-720"/>
        </w:tabs>
        <w:suppressAutoHyphens/>
        <w:ind w:right="1080"/>
        <w:rPr>
          <w:rFonts w:cs="Arial"/>
          <w:spacing w:val="-3"/>
          <w:sz w:val="22"/>
          <w:szCs w:val="22"/>
          <w:u w:val="single"/>
        </w:rPr>
      </w:pPr>
      <w:r w:rsidRPr="005959E8">
        <w:rPr>
          <w:rFonts w:cs="Arial"/>
          <w:spacing w:val="-3"/>
          <w:sz w:val="22"/>
          <w:szCs w:val="22"/>
        </w:rPr>
        <w:t xml:space="preserve">This is the final notice you will receive </w:t>
      </w:r>
      <w:r w:rsidR="0072756A">
        <w:rPr>
          <w:rFonts w:cs="Arial"/>
          <w:spacing w:val="-3"/>
          <w:sz w:val="22"/>
          <w:szCs w:val="22"/>
        </w:rPr>
        <w:t xml:space="preserve">regarding </w:t>
      </w:r>
      <w:r w:rsidRPr="005959E8">
        <w:rPr>
          <w:rFonts w:cs="Arial"/>
          <w:spacing w:val="-3"/>
          <w:sz w:val="22"/>
          <w:szCs w:val="22"/>
        </w:rPr>
        <w:t>this election opportunity.</w:t>
      </w:r>
      <w:r>
        <w:rPr>
          <w:rFonts w:cs="Arial"/>
          <w:spacing w:val="-3"/>
          <w:sz w:val="22"/>
          <w:szCs w:val="22"/>
        </w:rPr>
        <w:t xml:space="preserve"> If you choose to remain in the Defined Benefit Retirement Plan, no action is required</w:t>
      </w:r>
      <w:r w:rsidRPr="005959E8">
        <w:rPr>
          <w:rFonts w:cs="Arial"/>
          <w:spacing w:val="-3"/>
          <w:sz w:val="22"/>
          <w:szCs w:val="22"/>
        </w:rPr>
        <w:t>.</w:t>
      </w:r>
      <w:r>
        <w:rPr>
          <w:rFonts w:cs="Arial"/>
          <w:spacing w:val="-3"/>
          <w:sz w:val="22"/>
          <w:szCs w:val="22"/>
        </w:rPr>
        <w:t xml:space="preserve"> </w:t>
      </w:r>
      <w:r w:rsidR="0072756A" w:rsidRPr="005959E8">
        <w:rPr>
          <w:rFonts w:cs="Arial"/>
          <w:sz w:val="22"/>
          <w:szCs w:val="22"/>
        </w:rPr>
        <w:t>If NDPERS does not receive a completed election form from you by this date, you will remain in the Defined Benefit Retirement Plan.</w:t>
      </w:r>
      <w:r w:rsidR="0072756A">
        <w:rPr>
          <w:rFonts w:cs="Arial"/>
          <w:spacing w:val="-3"/>
          <w:sz w:val="22"/>
          <w:szCs w:val="22"/>
        </w:rPr>
        <w:t xml:space="preserve"> </w:t>
      </w:r>
      <w:r w:rsidRPr="005959E8">
        <w:rPr>
          <w:rFonts w:cs="Arial"/>
          <w:spacing w:val="-3"/>
          <w:sz w:val="22"/>
          <w:szCs w:val="22"/>
          <w:u w:val="single"/>
        </w:rPr>
        <w:t>If you have recently sent your election form, please disregard this letter.</w:t>
      </w:r>
    </w:p>
    <w:p w14:paraId="25F7590D" w14:textId="77777777" w:rsidR="00413857" w:rsidRDefault="00413857" w:rsidP="00413857">
      <w:pPr>
        <w:tabs>
          <w:tab w:val="left" w:pos="-720"/>
        </w:tabs>
        <w:suppressAutoHyphens/>
        <w:ind w:right="1080"/>
        <w:rPr>
          <w:rFonts w:cs="Arial"/>
          <w:spacing w:val="-3"/>
          <w:sz w:val="22"/>
          <w:szCs w:val="22"/>
        </w:rPr>
      </w:pPr>
    </w:p>
    <w:p w14:paraId="574A7966" w14:textId="77777777" w:rsidR="0072756A" w:rsidRDefault="0072756A" w:rsidP="0072756A">
      <w:pPr>
        <w:tabs>
          <w:tab w:val="left" w:pos="-720"/>
        </w:tabs>
        <w:suppressAutoHyphens/>
        <w:ind w:right="1080"/>
        <w:rPr>
          <w:rFonts w:cs="Arial"/>
          <w:spacing w:val="-3"/>
          <w:sz w:val="22"/>
          <w:szCs w:val="22"/>
        </w:rPr>
      </w:pPr>
      <w:r w:rsidRPr="00675E0A">
        <w:rPr>
          <w:rFonts w:cs="Arial"/>
          <w:spacing w:val="-3"/>
          <w:sz w:val="22"/>
          <w:szCs w:val="22"/>
        </w:rPr>
        <w:t>You can find</w:t>
      </w:r>
      <w:r>
        <w:rPr>
          <w:rFonts w:cs="Arial"/>
          <w:spacing w:val="-3"/>
          <w:sz w:val="22"/>
          <w:szCs w:val="22"/>
        </w:rPr>
        <w:t xml:space="preserve"> more information and watch the previous event recording on the NDPERS website </w:t>
      </w:r>
      <w:r w:rsidRPr="00CB0365">
        <w:rPr>
          <w:rFonts w:cs="Arial"/>
          <w:spacing w:val="-3"/>
          <w:sz w:val="22"/>
          <w:szCs w:val="22"/>
        </w:rPr>
        <w:t xml:space="preserve">at </w:t>
      </w:r>
      <w:r w:rsidRPr="00CB0365">
        <w:rPr>
          <w:rFonts w:cs="Arial"/>
          <w:sz w:val="22"/>
          <w:szCs w:val="22"/>
        </w:rPr>
        <w:t>https://www.ndpers.nd.gov/special-election</w:t>
      </w:r>
      <w:r w:rsidRPr="00CB0365">
        <w:rPr>
          <w:rFonts w:cs="Arial"/>
          <w:spacing w:val="-3"/>
          <w:sz w:val="22"/>
          <w:szCs w:val="22"/>
        </w:rPr>
        <w:t>. </w:t>
      </w:r>
    </w:p>
    <w:p w14:paraId="256C8843" w14:textId="77777777" w:rsidR="0072756A" w:rsidRDefault="0072756A" w:rsidP="00413857">
      <w:pPr>
        <w:suppressAutoHyphens/>
        <w:ind w:right="1080"/>
        <w:rPr>
          <w:rFonts w:cs="Arial"/>
          <w:spacing w:val="-3"/>
          <w:sz w:val="22"/>
          <w:szCs w:val="22"/>
        </w:rPr>
      </w:pPr>
    </w:p>
    <w:p w14:paraId="37B1BF1B" w14:textId="435EC306" w:rsidR="00413857" w:rsidRPr="005959E8" w:rsidRDefault="00413857" w:rsidP="00413857">
      <w:pPr>
        <w:suppressAutoHyphens/>
        <w:ind w:right="1080"/>
        <w:rPr>
          <w:rFonts w:cs="Arial"/>
          <w:spacing w:val="-3"/>
          <w:sz w:val="22"/>
          <w:szCs w:val="22"/>
        </w:rPr>
      </w:pPr>
      <w:r w:rsidRPr="005959E8">
        <w:rPr>
          <w:rFonts w:cs="Arial"/>
          <w:spacing w:val="-3"/>
          <w:sz w:val="22"/>
          <w:szCs w:val="22"/>
        </w:rPr>
        <w:t xml:space="preserve">If you did not receive the aforementioned information, or if you have any questions, please call NDPERS at </w:t>
      </w:r>
      <w:bookmarkStart w:id="9" w:name="sagitec11"/>
      <w:r w:rsidRPr="005959E8">
        <w:rPr>
          <w:rFonts w:cs="Arial"/>
          <w:spacing w:val="-3"/>
          <w:sz w:val="22"/>
          <w:szCs w:val="22"/>
        </w:rPr>
        <w:t>{stdNDPERSPhoneNumber}</w:t>
      </w:r>
      <w:bookmarkEnd w:id="9"/>
      <w:r w:rsidRPr="005959E8">
        <w:rPr>
          <w:rFonts w:cs="Arial"/>
          <w:spacing w:val="-3"/>
          <w:sz w:val="22"/>
          <w:szCs w:val="22"/>
        </w:rPr>
        <w:t xml:space="preserve"> or </w:t>
      </w:r>
      <w:bookmarkStart w:id="10" w:name="sagitec12"/>
      <w:r w:rsidRPr="005959E8">
        <w:rPr>
          <w:rFonts w:cs="Arial"/>
          <w:spacing w:val="-3"/>
          <w:sz w:val="22"/>
          <w:szCs w:val="22"/>
        </w:rPr>
        <w:t>{stdNDPERSTollFreePhoneNumber}</w:t>
      </w:r>
      <w:bookmarkEnd w:id="10"/>
      <w:r w:rsidRPr="005959E8">
        <w:rPr>
          <w:rFonts w:cs="Arial"/>
          <w:spacing w:val="-3"/>
          <w:sz w:val="22"/>
          <w:szCs w:val="22"/>
        </w:rPr>
        <w:t>.</w:t>
      </w:r>
    </w:p>
    <w:p w14:paraId="38FD408E" w14:textId="77777777" w:rsidR="00413857" w:rsidRPr="005959E8" w:rsidRDefault="00413857" w:rsidP="00413857">
      <w:pPr>
        <w:suppressAutoHyphens/>
        <w:ind w:right="1080"/>
        <w:rPr>
          <w:rFonts w:cs="Arial"/>
          <w:spacing w:val="-3"/>
          <w:sz w:val="22"/>
          <w:szCs w:val="22"/>
        </w:rPr>
      </w:pPr>
    </w:p>
    <w:p w14:paraId="66A267F1" w14:textId="77777777" w:rsidR="00413857" w:rsidRPr="005959E8" w:rsidRDefault="00413857" w:rsidP="00413857">
      <w:pPr>
        <w:suppressAutoHyphens/>
        <w:ind w:right="1080"/>
        <w:rPr>
          <w:rFonts w:cs="Arial"/>
          <w:spacing w:val="-3"/>
          <w:sz w:val="22"/>
          <w:szCs w:val="22"/>
        </w:rPr>
      </w:pPr>
      <w:r w:rsidRPr="005959E8">
        <w:rPr>
          <w:rFonts w:cs="Arial"/>
          <w:spacing w:val="-3"/>
          <w:sz w:val="22"/>
          <w:szCs w:val="22"/>
        </w:rPr>
        <w:t>Sincerely,</w:t>
      </w:r>
    </w:p>
    <w:p w14:paraId="7F7A7904" w14:textId="77777777" w:rsidR="00413857" w:rsidRPr="005959E8" w:rsidRDefault="00413857" w:rsidP="00413857">
      <w:pPr>
        <w:suppressAutoHyphens/>
        <w:ind w:right="1080"/>
        <w:rPr>
          <w:rFonts w:cs="Arial"/>
          <w:spacing w:val="-3"/>
          <w:sz w:val="22"/>
          <w:szCs w:val="22"/>
        </w:rPr>
      </w:pPr>
    </w:p>
    <w:p w14:paraId="188180F2" w14:textId="77777777" w:rsidR="00413857" w:rsidRPr="005959E8" w:rsidRDefault="00413857" w:rsidP="00413857">
      <w:pPr>
        <w:suppressAutoHyphens/>
        <w:ind w:right="1080"/>
        <w:rPr>
          <w:rFonts w:cs="Arial"/>
          <w:spacing w:val="-3"/>
          <w:sz w:val="22"/>
          <w:szCs w:val="22"/>
        </w:rPr>
      </w:pPr>
    </w:p>
    <w:p w14:paraId="3B3C8C5F" w14:textId="77777777" w:rsidR="00413857" w:rsidRPr="005959E8" w:rsidRDefault="00413857" w:rsidP="00413857">
      <w:pPr>
        <w:suppressAutoHyphens/>
        <w:ind w:right="1080"/>
        <w:rPr>
          <w:rFonts w:cs="Arial"/>
          <w:spacing w:val="-3"/>
          <w:sz w:val="22"/>
          <w:szCs w:val="22"/>
        </w:rPr>
      </w:pPr>
    </w:p>
    <w:p w14:paraId="1CE1E4CB" w14:textId="77777777" w:rsidR="00C43F91" w:rsidRDefault="00413857" w:rsidP="00890102">
      <w:pPr>
        <w:suppressAutoHyphens/>
        <w:ind w:right="1080"/>
        <w:rPr>
          <w:rFonts w:cs="Arial"/>
          <w:spacing w:val="-3"/>
          <w:sz w:val="22"/>
          <w:szCs w:val="22"/>
        </w:rPr>
        <w:sectPr w:rsidR="00C43F91" w:rsidSect="001B20DD">
          <w:headerReference w:type="default" r:id="rId10"/>
          <w:footerReference w:type="default" r:id="rId11"/>
          <w:headerReference w:type="first" r:id="rId12"/>
          <w:pgSz w:w="12240" w:h="15840" w:code="1"/>
          <w:pgMar w:top="720" w:right="1440" w:bottom="1008" w:left="1440" w:header="0" w:footer="0" w:gutter="0"/>
          <w:cols w:space="720"/>
          <w:noEndnote/>
          <w:docGrid w:linePitch="326"/>
        </w:sectPr>
      </w:pPr>
      <w:r w:rsidRPr="005959E8">
        <w:rPr>
          <w:rFonts w:cs="Arial"/>
          <w:spacing w:val="-3"/>
          <w:sz w:val="22"/>
          <w:szCs w:val="22"/>
        </w:rPr>
        <w:t>NDPERS Benefits Divisio</w:t>
      </w:r>
      <w:r w:rsidR="00890102">
        <w:rPr>
          <w:rFonts w:cs="Arial"/>
          <w:spacing w:val="-3"/>
          <w:sz w:val="22"/>
          <w:szCs w:val="22"/>
        </w:rPr>
        <w:t>n</w:t>
      </w:r>
    </w:p>
    <w:tbl>
      <w:tblPr>
        <w:tblStyle w:val="TableGrid"/>
        <w:tblW w:w="1107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9084"/>
      </w:tblGrid>
      <w:tr w:rsidR="00B5274B" w:rsidRPr="00B5274B" w14:paraId="0F2692A9" w14:textId="77777777" w:rsidTr="00DD729B">
        <w:trPr>
          <w:trHeight w:val="89"/>
        </w:trPr>
        <w:tc>
          <w:tcPr>
            <w:tcW w:w="1986" w:type="dxa"/>
            <w:vMerge w:val="restart"/>
            <w:vAlign w:val="center"/>
          </w:tcPr>
          <w:p w14:paraId="2112EFC7" w14:textId="77777777" w:rsidR="00B5274B" w:rsidRPr="00B5274B" w:rsidRDefault="00B5274B" w:rsidP="00B5274B">
            <w:pPr>
              <w:rPr>
                <w:rFonts w:cs="Arial"/>
                <w:bCs/>
                <w:sz w:val="20"/>
                <w:szCs w:val="24"/>
              </w:rPr>
            </w:pPr>
            <w:r w:rsidRPr="00B5274B">
              <w:rPr>
                <w:rFonts w:cs="Arial"/>
                <w:bCs/>
                <w:noProof/>
                <w:sz w:val="20"/>
                <w:szCs w:val="24"/>
              </w:rPr>
              <w:lastRenderedPageBreak/>
              <w:drawing>
                <wp:inline distT="0" distB="0" distL="0" distR="0" wp14:anchorId="5F516961" wp14:editId="51449F87">
                  <wp:extent cx="1121830" cy="962025"/>
                  <wp:effectExtent l="0" t="0" r="2540" b="0"/>
                  <wp:docPr id="155001343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13431" name="Picture 1" descr="Ic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36382" cy="974504"/>
                          </a:xfrm>
                          <a:prstGeom prst="rect">
                            <a:avLst/>
                          </a:prstGeom>
                        </pic:spPr>
                      </pic:pic>
                    </a:graphicData>
                  </a:graphic>
                </wp:inline>
              </w:drawing>
            </w:r>
          </w:p>
        </w:tc>
        <w:tc>
          <w:tcPr>
            <w:tcW w:w="9084" w:type="dxa"/>
            <w:vAlign w:val="center"/>
          </w:tcPr>
          <w:p w14:paraId="6E856953" w14:textId="77777777" w:rsidR="00B5274B" w:rsidRPr="00B5274B" w:rsidRDefault="00B5274B" w:rsidP="00B5274B">
            <w:pPr>
              <w:jc w:val="right"/>
              <w:rPr>
                <w:rFonts w:cs="Arial"/>
                <w:b/>
                <w:sz w:val="22"/>
                <w:szCs w:val="22"/>
              </w:rPr>
            </w:pPr>
            <w:r w:rsidRPr="00B5274B">
              <w:rPr>
                <w:rFonts w:cs="Arial"/>
                <w:b/>
                <w:sz w:val="22"/>
                <w:szCs w:val="22"/>
              </w:rPr>
              <w:t>62523-</w:t>
            </w:r>
            <w:bookmarkStart w:id="12" w:name="persMemberId"/>
            <w:r w:rsidRPr="00B5274B">
              <w:rPr>
                <w:rFonts w:cs="Arial"/>
                <w:b/>
                <w:sz w:val="22"/>
                <w:szCs w:val="22"/>
              </w:rPr>
              <w:t>{stdMbrPERSLinkID}</w:t>
            </w:r>
            <w:bookmarkEnd w:id="12"/>
            <w:r w:rsidRPr="00B5274B">
              <w:rPr>
                <w:rFonts w:cs="Arial"/>
                <w:b/>
                <w:sz w:val="22"/>
                <w:szCs w:val="22"/>
              </w:rPr>
              <w:tab/>
            </w:r>
          </w:p>
        </w:tc>
      </w:tr>
      <w:tr w:rsidR="00B5274B" w:rsidRPr="00B5274B" w14:paraId="1C2960F9" w14:textId="77777777" w:rsidTr="00DD729B">
        <w:trPr>
          <w:trHeight w:val="198"/>
        </w:trPr>
        <w:tc>
          <w:tcPr>
            <w:tcW w:w="1986" w:type="dxa"/>
            <w:vMerge/>
          </w:tcPr>
          <w:p w14:paraId="55D51A76" w14:textId="77777777" w:rsidR="00B5274B" w:rsidRPr="00B5274B" w:rsidRDefault="00B5274B" w:rsidP="00B5274B">
            <w:pPr>
              <w:rPr>
                <w:rFonts w:cs="Arial"/>
                <w:bCs/>
                <w:sz w:val="20"/>
                <w:szCs w:val="24"/>
              </w:rPr>
            </w:pPr>
          </w:p>
        </w:tc>
        <w:tc>
          <w:tcPr>
            <w:tcW w:w="9084" w:type="dxa"/>
            <w:vAlign w:val="center"/>
          </w:tcPr>
          <w:p w14:paraId="6B64FC21" w14:textId="77777777" w:rsidR="00B5274B" w:rsidRPr="00B5274B" w:rsidRDefault="00B5274B" w:rsidP="00B5274B">
            <w:pPr>
              <w:rPr>
                <w:rFonts w:cs="Arial"/>
                <w:b/>
                <w:bCs/>
                <w:szCs w:val="24"/>
              </w:rPr>
            </w:pPr>
            <w:r w:rsidRPr="00B5274B">
              <w:rPr>
                <w:rFonts w:cs="Arial"/>
                <w:b/>
                <w:bCs/>
                <w:szCs w:val="24"/>
              </w:rPr>
              <w:t xml:space="preserve">DEFINED CONTRIBUTION RETIREMENT PLAN SPECIAL ELECTION  </w:t>
            </w:r>
          </w:p>
        </w:tc>
      </w:tr>
      <w:tr w:rsidR="00B5274B" w:rsidRPr="00B5274B" w14:paraId="03FA355F" w14:textId="77777777" w:rsidTr="00DD729B">
        <w:trPr>
          <w:trHeight w:val="270"/>
        </w:trPr>
        <w:tc>
          <w:tcPr>
            <w:tcW w:w="1986" w:type="dxa"/>
            <w:vMerge/>
          </w:tcPr>
          <w:p w14:paraId="7A79E1FB" w14:textId="77777777" w:rsidR="00B5274B" w:rsidRPr="00B5274B" w:rsidRDefault="00B5274B" w:rsidP="00B5274B">
            <w:pPr>
              <w:rPr>
                <w:rFonts w:cs="Arial"/>
                <w:bCs/>
                <w:sz w:val="16"/>
                <w:szCs w:val="16"/>
              </w:rPr>
            </w:pPr>
          </w:p>
        </w:tc>
        <w:tc>
          <w:tcPr>
            <w:tcW w:w="9084" w:type="dxa"/>
            <w:vAlign w:val="center"/>
          </w:tcPr>
          <w:p w14:paraId="30DF5CDC" w14:textId="77777777" w:rsidR="00B5274B" w:rsidRPr="00B5274B" w:rsidRDefault="00B5274B" w:rsidP="00B5274B">
            <w:pPr>
              <w:tabs>
                <w:tab w:val="left" w:pos="1080"/>
              </w:tabs>
              <w:rPr>
                <w:rFonts w:cs="Arial"/>
                <w:sz w:val="20"/>
                <w:szCs w:val="24"/>
              </w:rPr>
            </w:pPr>
            <w:r w:rsidRPr="00B5274B">
              <w:rPr>
                <w:rFonts w:cs="Arial"/>
                <w:sz w:val="20"/>
                <w:szCs w:val="24"/>
              </w:rPr>
              <w:t>NORTH DAKOTA PUBLIC EMPLOYEES RETIREMENT SYSTEM</w:t>
            </w:r>
          </w:p>
        </w:tc>
      </w:tr>
      <w:tr w:rsidR="00B5274B" w:rsidRPr="00B5274B" w14:paraId="222F1103" w14:textId="77777777" w:rsidTr="00DD729B">
        <w:trPr>
          <w:trHeight w:val="180"/>
        </w:trPr>
        <w:tc>
          <w:tcPr>
            <w:tcW w:w="1986" w:type="dxa"/>
            <w:vMerge/>
          </w:tcPr>
          <w:p w14:paraId="30DE41FF" w14:textId="77777777" w:rsidR="00B5274B" w:rsidRPr="00B5274B" w:rsidRDefault="00B5274B" w:rsidP="00B5274B">
            <w:pPr>
              <w:rPr>
                <w:rFonts w:cs="Arial"/>
                <w:bCs/>
                <w:sz w:val="16"/>
                <w:szCs w:val="16"/>
              </w:rPr>
            </w:pPr>
          </w:p>
        </w:tc>
        <w:tc>
          <w:tcPr>
            <w:tcW w:w="9084" w:type="dxa"/>
          </w:tcPr>
          <w:p w14:paraId="5996AE39" w14:textId="77777777" w:rsidR="00B5274B" w:rsidRPr="00B5274B" w:rsidRDefault="00B5274B" w:rsidP="00B5274B">
            <w:pPr>
              <w:rPr>
                <w:rFonts w:cs="Arial"/>
                <w:sz w:val="16"/>
                <w:szCs w:val="24"/>
              </w:rPr>
            </w:pPr>
            <w:r w:rsidRPr="00B5274B">
              <w:rPr>
                <w:rFonts w:cs="Arial"/>
                <w:sz w:val="16"/>
                <w:szCs w:val="24"/>
              </w:rPr>
              <w:t>SFN 62523</w:t>
            </w:r>
            <w:r w:rsidRPr="00B5274B">
              <w:rPr>
                <w:rFonts w:cs="Arial"/>
                <w:sz w:val="16"/>
                <w:szCs w:val="16"/>
              </w:rPr>
              <w:t xml:space="preserve"> </w:t>
            </w:r>
            <w:r w:rsidRPr="00B5274B">
              <w:rPr>
                <w:rFonts w:cs="Arial"/>
                <w:sz w:val="16"/>
                <w:szCs w:val="24"/>
              </w:rPr>
              <w:t>(Rev. 01-2025)</w:t>
            </w:r>
          </w:p>
          <w:p w14:paraId="04A6B1B4" w14:textId="77777777" w:rsidR="00B5274B" w:rsidRPr="00B5274B" w:rsidRDefault="00B5274B" w:rsidP="00B5274B">
            <w:pPr>
              <w:tabs>
                <w:tab w:val="left" w:pos="1080"/>
              </w:tabs>
              <w:rPr>
                <w:rFonts w:cs="Arial"/>
                <w:bCs/>
                <w:sz w:val="16"/>
                <w:szCs w:val="16"/>
              </w:rPr>
            </w:pPr>
          </w:p>
          <w:p w14:paraId="09FBF693" w14:textId="77777777" w:rsidR="00B5274B" w:rsidRPr="00B5274B" w:rsidRDefault="00B5274B" w:rsidP="00B5274B">
            <w:pPr>
              <w:rPr>
                <w:rFonts w:cs="Arial"/>
                <w:b/>
                <w:sz w:val="20"/>
                <w:szCs w:val="24"/>
              </w:rPr>
            </w:pPr>
            <w:r w:rsidRPr="00B5274B">
              <w:rPr>
                <w:rFonts w:cs="Arial"/>
                <w:b/>
                <w:noProof/>
                <w:sz w:val="20"/>
                <w:szCs w:val="24"/>
              </w:rPr>
              <w:drawing>
                <wp:inline distT="0" distB="0" distL="0" distR="0" wp14:anchorId="50A8F075" wp14:editId="7C1DA05A">
                  <wp:extent cx="4924425" cy="328295"/>
                  <wp:effectExtent l="0" t="0" r="9525" b="0"/>
                  <wp:docPr id="12493087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08782" name="Picture 1249308782"/>
                          <pic:cNvPicPr/>
                        </pic:nvPicPr>
                        <pic:blipFill>
                          <a:blip r:embed="rId14">
                            <a:extLst>
                              <a:ext uri="{28A0092B-C50C-407E-A947-70E740481C1C}">
                                <a14:useLocalDpi xmlns:a14="http://schemas.microsoft.com/office/drawing/2010/main" val="0"/>
                              </a:ext>
                            </a:extLst>
                          </a:blip>
                          <a:stretch>
                            <a:fillRect/>
                          </a:stretch>
                        </pic:blipFill>
                        <pic:spPr>
                          <a:xfrm>
                            <a:off x="0" y="0"/>
                            <a:ext cx="4926230" cy="328415"/>
                          </a:xfrm>
                          <a:prstGeom prst="rect">
                            <a:avLst/>
                          </a:prstGeom>
                        </pic:spPr>
                      </pic:pic>
                    </a:graphicData>
                  </a:graphic>
                </wp:inline>
              </w:drawing>
            </w:r>
          </w:p>
        </w:tc>
      </w:tr>
    </w:tbl>
    <w:p w14:paraId="02AC6EFE" w14:textId="77777777" w:rsidR="00B5274B" w:rsidRPr="00B5274B" w:rsidRDefault="00B5274B" w:rsidP="00B5274B">
      <w:pPr>
        <w:jc w:val="center"/>
        <w:rPr>
          <w:rFonts w:cs="Arial"/>
          <w:b/>
          <w:sz w:val="18"/>
          <w:szCs w:val="18"/>
        </w:rPr>
      </w:pPr>
    </w:p>
    <w:tbl>
      <w:tblPr>
        <w:tblW w:w="1098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0"/>
        <w:gridCol w:w="3420"/>
      </w:tblGrid>
      <w:tr w:rsidR="00B5274B" w:rsidRPr="00B5274B" w14:paraId="7FAE9AB4" w14:textId="77777777" w:rsidTr="00DD729B">
        <w:tc>
          <w:tcPr>
            <w:tcW w:w="10980" w:type="dxa"/>
            <w:gridSpan w:val="2"/>
            <w:tcBorders>
              <w:top w:val="nil"/>
              <w:left w:val="nil"/>
              <w:bottom w:val="single" w:sz="4" w:space="0" w:color="auto"/>
              <w:right w:val="nil"/>
            </w:tcBorders>
          </w:tcPr>
          <w:p w14:paraId="2C2AC404" w14:textId="77777777" w:rsidR="00B5274B" w:rsidRPr="00B5274B" w:rsidRDefault="00B5274B" w:rsidP="00B5274B">
            <w:pPr>
              <w:spacing w:before="120"/>
              <w:rPr>
                <w:rFonts w:cs="Arial"/>
                <w:b/>
                <w:sz w:val="20"/>
              </w:rPr>
            </w:pPr>
            <w:r w:rsidRPr="00B5274B">
              <w:rPr>
                <w:rFonts w:cs="Arial"/>
                <w:b/>
                <w:sz w:val="20"/>
              </w:rPr>
              <w:t>PART A:</w:t>
            </w:r>
            <w:r w:rsidRPr="00B5274B">
              <w:rPr>
                <w:rFonts w:cs="Arial"/>
                <w:b/>
                <w:sz w:val="20"/>
              </w:rPr>
              <w:tab/>
              <w:t xml:space="preserve">MEMBER INFORMATION </w:t>
            </w:r>
          </w:p>
        </w:tc>
      </w:tr>
      <w:tr w:rsidR="00B5274B" w:rsidRPr="00B5274B" w14:paraId="07F497A5" w14:textId="77777777" w:rsidTr="00DD729B">
        <w:tblPrEx>
          <w:tblLook w:val="0000" w:firstRow="0" w:lastRow="0" w:firstColumn="0" w:lastColumn="0" w:noHBand="0" w:noVBand="0"/>
        </w:tblPrEx>
        <w:trPr>
          <w:cantSplit/>
          <w:trHeight w:hRule="exact" w:val="540"/>
        </w:trPr>
        <w:tc>
          <w:tcPr>
            <w:tcW w:w="7560" w:type="dxa"/>
          </w:tcPr>
          <w:p w14:paraId="6871E6A5" w14:textId="77777777" w:rsidR="00B5274B" w:rsidRPr="00B5274B" w:rsidRDefault="00B5274B" w:rsidP="00B5274B">
            <w:pPr>
              <w:keepNext/>
              <w:spacing w:after="20"/>
              <w:outlineLvl w:val="0"/>
              <w:rPr>
                <w:rFonts w:cs="Arial"/>
                <w:sz w:val="20"/>
              </w:rPr>
            </w:pPr>
            <w:r w:rsidRPr="00B5274B">
              <w:rPr>
                <w:rFonts w:cs="Arial"/>
                <w:sz w:val="20"/>
              </w:rPr>
              <w:t xml:space="preserve">Name (Last, First, Middle) </w:t>
            </w:r>
          </w:p>
          <w:p w14:paraId="74AA4080" w14:textId="77777777" w:rsidR="00B5274B" w:rsidRPr="00B5274B" w:rsidRDefault="00B5274B" w:rsidP="00B5274B">
            <w:pPr>
              <w:keepNext/>
              <w:spacing w:after="20"/>
              <w:outlineLvl w:val="0"/>
              <w:rPr>
                <w:rFonts w:cs="Arial"/>
                <w:b/>
                <w:bCs/>
                <w:szCs w:val="24"/>
              </w:rPr>
            </w:pPr>
            <w:bookmarkStart w:id="13" w:name="persFullName"/>
            <w:r w:rsidRPr="00B5274B">
              <w:rPr>
                <w:rFonts w:cs="Arial"/>
                <w:b/>
                <w:bCs/>
                <w:szCs w:val="24"/>
              </w:rPr>
              <w:t>{stdMbrFullNameLFM}</w:t>
            </w:r>
            <w:bookmarkEnd w:id="13"/>
          </w:p>
        </w:tc>
        <w:tc>
          <w:tcPr>
            <w:tcW w:w="3420" w:type="dxa"/>
          </w:tcPr>
          <w:p w14:paraId="4279524E" w14:textId="77777777" w:rsidR="00B5274B" w:rsidRPr="00B5274B" w:rsidRDefault="00B5274B" w:rsidP="00B5274B">
            <w:pPr>
              <w:keepNext/>
              <w:spacing w:after="20"/>
              <w:outlineLvl w:val="0"/>
              <w:rPr>
                <w:rFonts w:cs="Arial"/>
                <w:sz w:val="20"/>
              </w:rPr>
            </w:pPr>
            <w:r w:rsidRPr="00B5274B">
              <w:rPr>
                <w:rFonts w:cs="Arial"/>
                <w:sz w:val="20"/>
              </w:rPr>
              <w:t>NDPERS Member ID</w:t>
            </w:r>
          </w:p>
          <w:p w14:paraId="43575214" w14:textId="77777777" w:rsidR="00B5274B" w:rsidRPr="00B5274B" w:rsidRDefault="00B5274B" w:rsidP="00B5274B">
            <w:pPr>
              <w:keepNext/>
              <w:spacing w:after="20"/>
              <w:outlineLvl w:val="0"/>
              <w:rPr>
                <w:rFonts w:cs="Arial"/>
                <w:b/>
                <w:bCs/>
                <w:szCs w:val="24"/>
              </w:rPr>
            </w:pPr>
            <w:bookmarkStart w:id="14" w:name="persMemberId2"/>
            <w:r w:rsidRPr="00B5274B">
              <w:rPr>
                <w:rFonts w:cs="Arial"/>
                <w:b/>
                <w:bCs/>
                <w:szCs w:val="24"/>
              </w:rPr>
              <w:t>{stdMbrPERSLinkID}</w:t>
            </w:r>
            <w:bookmarkEnd w:id="14"/>
          </w:p>
        </w:tc>
      </w:tr>
      <w:tr w:rsidR="00B5274B" w:rsidRPr="00B5274B" w14:paraId="0F6C9D4A" w14:textId="77777777" w:rsidTr="00DD729B">
        <w:tblPrEx>
          <w:tblLook w:val="0000" w:firstRow="0" w:lastRow="0" w:firstColumn="0" w:lastColumn="0" w:noHBand="0" w:noVBand="0"/>
        </w:tblPrEx>
        <w:trPr>
          <w:cantSplit/>
          <w:trHeight w:hRule="exact" w:val="540"/>
        </w:trPr>
        <w:tc>
          <w:tcPr>
            <w:tcW w:w="7560" w:type="dxa"/>
            <w:tcBorders>
              <w:bottom w:val="single" w:sz="4" w:space="0" w:color="auto"/>
            </w:tcBorders>
          </w:tcPr>
          <w:p w14:paraId="4D6A4844" w14:textId="77777777" w:rsidR="00B5274B" w:rsidRPr="00B5274B" w:rsidRDefault="00B5274B" w:rsidP="00B5274B">
            <w:pPr>
              <w:keepNext/>
              <w:spacing w:after="20"/>
              <w:outlineLvl w:val="0"/>
              <w:rPr>
                <w:rFonts w:cs="Arial"/>
                <w:sz w:val="20"/>
              </w:rPr>
            </w:pPr>
            <w:r w:rsidRPr="00B5274B">
              <w:rPr>
                <w:rFonts w:cs="Arial"/>
                <w:sz w:val="20"/>
              </w:rPr>
              <w:t>Last Four Digits of Social Security Number</w:t>
            </w:r>
            <w:r w:rsidRPr="00B5274B">
              <w:rPr>
                <w:rFonts w:cs="Arial"/>
                <w:sz w:val="20"/>
              </w:rPr>
              <w:br/>
              <w:t xml:space="preserve"> </w:t>
            </w:r>
            <w:bookmarkStart w:id="15" w:name="persMemberSsn"/>
            <w:r w:rsidRPr="00B5274B">
              <w:rPr>
                <w:rFonts w:cs="Arial"/>
                <w:sz w:val="20"/>
              </w:rPr>
              <w:t>{stdMbrLastFourDigitsOfSSN}</w:t>
            </w:r>
            <w:bookmarkEnd w:id="15"/>
          </w:p>
          <w:p w14:paraId="016342CE" w14:textId="77777777" w:rsidR="00B5274B" w:rsidRPr="00B5274B" w:rsidRDefault="00B5274B" w:rsidP="00B5274B">
            <w:pPr>
              <w:tabs>
                <w:tab w:val="left" w:pos="4905"/>
              </w:tabs>
              <w:spacing w:after="20"/>
              <w:rPr>
                <w:rFonts w:cs="Arial"/>
                <w:sz w:val="20"/>
              </w:rPr>
            </w:pPr>
            <w:r w:rsidRPr="00B5274B">
              <w:rPr>
                <w:rFonts w:cs="Arial"/>
                <w:sz w:val="20"/>
              </w:rPr>
              <w:tab/>
            </w:r>
          </w:p>
        </w:tc>
        <w:tc>
          <w:tcPr>
            <w:tcW w:w="3420" w:type="dxa"/>
            <w:tcBorders>
              <w:bottom w:val="single" w:sz="4" w:space="0" w:color="auto"/>
            </w:tcBorders>
          </w:tcPr>
          <w:p w14:paraId="5806941A" w14:textId="77777777" w:rsidR="00B5274B" w:rsidRPr="00B5274B" w:rsidRDefault="00B5274B" w:rsidP="00B5274B">
            <w:pPr>
              <w:keepNext/>
              <w:spacing w:before="40" w:after="20"/>
              <w:outlineLvl w:val="0"/>
              <w:rPr>
                <w:rFonts w:cs="Arial"/>
                <w:sz w:val="20"/>
              </w:rPr>
            </w:pPr>
            <w:r w:rsidRPr="00B5274B">
              <w:rPr>
                <w:rFonts w:cs="Arial"/>
                <w:sz w:val="20"/>
              </w:rPr>
              <w:t>Date of Birth (mm/dd/yyyy)</w:t>
            </w:r>
            <w:r w:rsidRPr="00B5274B">
              <w:rPr>
                <w:rFonts w:cs="Arial"/>
                <w:sz w:val="20"/>
              </w:rPr>
              <w:br/>
              <w:t xml:space="preserve"> </w:t>
            </w:r>
            <w:bookmarkStart w:id="16" w:name="persMemberDob"/>
            <w:r w:rsidRPr="00B5274B">
              <w:rPr>
                <w:rFonts w:cs="Arial"/>
                <w:sz w:val="20"/>
              </w:rPr>
              <w:t>{stdMbrDateOfBirth}</w:t>
            </w:r>
            <w:bookmarkEnd w:id="16"/>
          </w:p>
        </w:tc>
      </w:tr>
      <w:tr w:rsidR="00B5274B" w:rsidRPr="00B5274B" w14:paraId="6B8DD3A8" w14:textId="77777777" w:rsidTr="00DD729B">
        <w:tblPrEx>
          <w:tblLook w:val="0000" w:firstRow="0" w:lastRow="0" w:firstColumn="0" w:lastColumn="0" w:noHBand="0" w:noVBand="0"/>
        </w:tblPrEx>
        <w:trPr>
          <w:cantSplit/>
          <w:trHeight w:hRule="exact" w:val="540"/>
        </w:trPr>
        <w:tc>
          <w:tcPr>
            <w:tcW w:w="7560" w:type="dxa"/>
            <w:tcBorders>
              <w:bottom w:val="single" w:sz="4" w:space="0" w:color="auto"/>
            </w:tcBorders>
          </w:tcPr>
          <w:p w14:paraId="54DAD7C7" w14:textId="77777777" w:rsidR="00B5274B" w:rsidRPr="00B5274B" w:rsidRDefault="00B5274B" w:rsidP="00B5274B">
            <w:pPr>
              <w:keepNext/>
              <w:spacing w:after="20"/>
              <w:outlineLvl w:val="0"/>
              <w:rPr>
                <w:rFonts w:cs="Arial"/>
                <w:sz w:val="20"/>
              </w:rPr>
            </w:pPr>
            <w:r w:rsidRPr="00B5274B">
              <w:rPr>
                <w:rFonts w:cs="Arial"/>
                <w:sz w:val="20"/>
              </w:rPr>
              <w:t>Member Email</w:t>
            </w:r>
          </w:p>
        </w:tc>
        <w:tc>
          <w:tcPr>
            <w:tcW w:w="3420" w:type="dxa"/>
            <w:tcBorders>
              <w:bottom w:val="single" w:sz="4" w:space="0" w:color="auto"/>
            </w:tcBorders>
          </w:tcPr>
          <w:p w14:paraId="6A94DA76" w14:textId="77777777" w:rsidR="00B5274B" w:rsidRPr="00B5274B" w:rsidRDefault="00B5274B" w:rsidP="00B5274B">
            <w:pPr>
              <w:keepNext/>
              <w:spacing w:before="40" w:after="20"/>
              <w:outlineLvl w:val="0"/>
              <w:rPr>
                <w:rFonts w:cs="Arial"/>
                <w:sz w:val="20"/>
              </w:rPr>
            </w:pPr>
            <w:r w:rsidRPr="00B5274B">
              <w:rPr>
                <w:rFonts w:cs="Arial"/>
                <w:sz w:val="20"/>
              </w:rPr>
              <w:t>Member Phone Number</w:t>
            </w:r>
          </w:p>
        </w:tc>
      </w:tr>
      <w:tr w:rsidR="00B5274B" w:rsidRPr="00B5274B" w14:paraId="329683A7" w14:textId="77777777" w:rsidTr="00DD729B">
        <w:tblPrEx>
          <w:tblLook w:val="0000" w:firstRow="0" w:lastRow="0" w:firstColumn="0" w:lastColumn="0" w:noHBand="0" w:noVBand="0"/>
        </w:tblPrEx>
        <w:trPr>
          <w:cantSplit/>
          <w:trHeight w:hRule="exact" w:val="418"/>
        </w:trPr>
        <w:tc>
          <w:tcPr>
            <w:tcW w:w="10980" w:type="dxa"/>
            <w:gridSpan w:val="2"/>
            <w:tcBorders>
              <w:top w:val="single" w:sz="4" w:space="0" w:color="auto"/>
              <w:left w:val="nil"/>
              <w:bottom w:val="single" w:sz="4" w:space="0" w:color="auto"/>
              <w:right w:val="nil"/>
            </w:tcBorders>
          </w:tcPr>
          <w:p w14:paraId="3AFDB85C" w14:textId="77777777" w:rsidR="00B5274B" w:rsidRPr="00B5274B" w:rsidRDefault="00B5274B" w:rsidP="00B5274B">
            <w:pPr>
              <w:tabs>
                <w:tab w:val="left" w:pos="0"/>
              </w:tabs>
              <w:spacing w:before="120"/>
              <w:rPr>
                <w:rFonts w:cs="Arial"/>
                <w:b/>
                <w:sz w:val="20"/>
              </w:rPr>
            </w:pPr>
            <w:r w:rsidRPr="00B5274B">
              <w:rPr>
                <w:rFonts w:cs="Arial"/>
                <w:b/>
                <w:sz w:val="20"/>
              </w:rPr>
              <w:t xml:space="preserve">PART B: </w:t>
            </w:r>
            <w:r w:rsidRPr="00B5274B">
              <w:rPr>
                <w:rFonts w:cs="Arial"/>
                <w:b/>
                <w:sz w:val="20"/>
              </w:rPr>
              <w:tab/>
              <w:t>ELIGIBILITY AND ACKNOWLEDGEMENT</w:t>
            </w:r>
          </w:p>
        </w:tc>
      </w:tr>
      <w:tr w:rsidR="00B5274B" w:rsidRPr="00B5274B" w14:paraId="16BEBD0A" w14:textId="77777777" w:rsidTr="00DD729B">
        <w:tblPrEx>
          <w:tblLook w:val="0000" w:firstRow="0" w:lastRow="0" w:firstColumn="0" w:lastColumn="0" w:noHBand="0" w:noVBand="0"/>
        </w:tblPrEx>
        <w:trPr>
          <w:cantSplit/>
          <w:trHeight w:hRule="exact" w:val="10351"/>
        </w:trPr>
        <w:tc>
          <w:tcPr>
            <w:tcW w:w="10980" w:type="dxa"/>
            <w:gridSpan w:val="2"/>
            <w:tcBorders>
              <w:top w:val="single" w:sz="4" w:space="0" w:color="auto"/>
              <w:bottom w:val="single" w:sz="4" w:space="0" w:color="auto"/>
            </w:tcBorders>
          </w:tcPr>
          <w:p w14:paraId="53457C87" w14:textId="77777777" w:rsidR="00B5274B" w:rsidRPr="00B5274B" w:rsidRDefault="00B5274B" w:rsidP="00B5274B">
            <w:pPr>
              <w:spacing w:after="160"/>
              <w:rPr>
                <w:rFonts w:cs="Arial"/>
                <w:sz w:val="20"/>
              </w:rPr>
            </w:pPr>
            <w:r w:rsidRPr="00B5274B">
              <w:rPr>
                <w:rFonts w:cs="Arial"/>
                <w:sz w:val="20"/>
              </w:rPr>
              <w:t xml:space="preserve">Per NDCC 4-52.6-02.2, eligible employee means a permanent state employee of a state employer who on December 31, 2024, is a participating member of the Public Employees Retirement System Main Defined Benefit Plan (see Tiers on page 3) under chapter 54-52, who has been a participating member under chapter 54-52 for no more than five years, and who is at least eighteen years of age.  </w:t>
            </w:r>
          </w:p>
          <w:p w14:paraId="2BC71F3C" w14:textId="77777777" w:rsidR="00B5274B" w:rsidRPr="00B5274B" w:rsidRDefault="00B5274B" w:rsidP="00B5274B">
            <w:pPr>
              <w:spacing w:after="160"/>
              <w:rPr>
                <w:rFonts w:cs="Arial"/>
                <w:w w:val="98"/>
                <w:sz w:val="20"/>
              </w:rPr>
            </w:pPr>
            <w:r w:rsidRPr="00B5274B">
              <w:rPr>
                <w:rFonts w:cs="Arial"/>
                <w:w w:val="98"/>
                <w:sz w:val="20"/>
              </w:rPr>
              <w:t>For the purpose of identifying employer obligations under the provisions of NDCC 54-52-06(1)(a), NDCC 54-52.6-02.2, and NDCC 54-52.6-09.5, and determining employee eligibility under NDCC 54-52.6-02.2, per NDAC 71-08-11-08, “state governmental unit” and “state employer” are those state entities that receive budgetary approval from the state legislature.</w:t>
            </w:r>
          </w:p>
          <w:p w14:paraId="1106129F" w14:textId="77777777" w:rsidR="00B5274B" w:rsidRPr="00B5274B" w:rsidRDefault="00B5274B" w:rsidP="00B5274B">
            <w:pPr>
              <w:spacing w:after="160"/>
              <w:rPr>
                <w:rFonts w:cs="Arial"/>
                <w:sz w:val="20"/>
              </w:rPr>
            </w:pPr>
            <w:r w:rsidRPr="00B5274B">
              <w:rPr>
                <w:rFonts w:cs="Arial"/>
                <w:sz w:val="20"/>
              </w:rPr>
              <w:t xml:space="preserve">I have been given the opportunity to elect to </w:t>
            </w:r>
            <w:r w:rsidRPr="00B5274B">
              <w:rPr>
                <w:rFonts w:cs="Arial"/>
                <w:sz w:val="20"/>
                <w:u w:val="single"/>
              </w:rPr>
              <w:t>remain</w:t>
            </w:r>
            <w:r w:rsidRPr="00B5274B">
              <w:rPr>
                <w:rFonts w:cs="Arial"/>
                <w:sz w:val="20"/>
              </w:rPr>
              <w:t xml:space="preserve"> in the Main Defined Benefit retirement plan under NDCC  54-52 or </w:t>
            </w:r>
            <w:r w:rsidRPr="00B5274B">
              <w:rPr>
                <w:rFonts w:cs="Arial"/>
                <w:sz w:val="20"/>
                <w:u w:val="single"/>
              </w:rPr>
              <w:t>terminate</w:t>
            </w:r>
            <w:r w:rsidRPr="00B5274B">
              <w:rPr>
                <w:rFonts w:cs="Arial"/>
                <w:sz w:val="20"/>
              </w:rPr>
              <w:t xml:space="preserve"> membership and become a participating member in the Defined Contribution Retirement Plan under NDCC 54-52.6 during the special election window of January 1, 2025 – March 31, 2025.</w:t>
            </w:r>
          </w:p>
          <w:p w14:paraId="31051EBA" w14:textId="77777777" w:rsidR="00B5274B" w:rsidRPr="00B5274B" w:rsidRDefault="00B5274B" w:rsidP="00B5274B">
            <w:pPr>
              <w:spacing w:after="160"/>
              <w:rPr>
                <w:rFonts w:cs="Arial"/>
                <w:sz w:val="20"/>
              </w:rPr>
            </w:pPr>
            <w:r w:rsidRPr="00B5274B">
              <w:rPr>
                <w:rFonts w:cs="Arial"/>
                <w:sz w:val="20"/>
              </w:rPr>
              <w:t xml:space="preserve">If I elect to terminate membership and participate in the Defined Contribution Plan, </w:t>
            </w:r>
            <w:r w:rsidRPr="00B5274B">
              <w:rPr>
                <w:rFonts w:cs="Arial"/>
                <w:b/>
                <w:bCs/>
                <w:sz w:val="20"/>
                <w:u w:val="single"/>
              </w:rPr>
              <w:t>I understand my election is irrevocable and permanent</w:t>
            </w:r>
            <w:r w:rsidRPr="00B5274B">
              <w:rPr>
                <w:rFonts w:cs="Arial"/>
                <w:sz w:val="20"/>
              </w:rPr>
              <w:t xml:space="preserve"> and I will not be able to rejoin the Main Defined Benefit Plan in the future under any circumstance.  Further, if I elect to transfer to the Defined Contribution Plan, I voluntarily waive all of my rights to a pension, annuity, retirement allowance, disability benefit, dual service or any other benefit under the NDCC 54-52 Main Defined Benefit Plan.  I understand that if I terminate state employment before receiving the lump sum transfer, my election is invalid, and I will remain a member of Main Defined Benefit Plan.  </w:t>
            </w:r>
          </w:p>
          <w:p w14:paraId="2C788B8E" w14:textId="77777777" w:rsidR="00B5274B" w:rsidRPr="00B5274B" w:rsidRDefault="00B5274B" w:rsidP="00B5274B">
            <w:pPr>
              <w:spacing w:after="160"/>
              <w:rPr>
                <w:rFonts w:cs="Arial"/>
                <w:sz w:val="20"/>
              </w:rPr>
            </w:pPr>
            <w:r w:rsidRPr="00B5274B">
              <w:rPr>
                <w:rFonts w:cs="Arial"/>
                <w:sz w:val="20"/>
              </w:rPr>
              <w:t>I acknowledge that by electing the Defined Contribution Retirement Plan, I may be eligible for an additional annual contribution payment to my account in the Defined Contribution Retirement Plan for the prior year.  The first payment will be $3,333.00 paid by my state employer in January 2026, with subsequent payments for up to two (2) remaining years each January, as long as I continue permanent employment with an eligible state employer.  Annual contribution payments will extend no further than January 2028.  I understand that if I terminate employment with an eligible state employer before receiving up to the three (3) allowable additional annual contribution payments, I will forfeit any subsequent payments.</w:t>
            </w:r>
          </w:p>
          <w:p w14:paraId="278E9317" w14:textId="77777777" w:rsidR="00B5274B" w:rsidRPr="00B5274B" w:rsidRDefault="00B5274B" w:rsidP="00B5274B">
            <w:pPr>
              <w:tabs>
                <w:tab w:val="left" w:pos="0"/>
                <w:tab w:val="right" w:pos="11252"/>
                <w:tab w:val="left" w:pos="0"/>
              </w:tabs>
              <w:spacing w:after="160"/>
              <w:rPr>
                <w:rFonts w:cs="Arial"/>
                <w:w w:val="98"/>
                <w:sz w:val="20"/>
              </w:rPr>
            </w:pPr>
            <w:r w:rsidRPr="00B5274B">
              <w:rPr>
                <w:rFonts w:cs="Arial"/>
                <w:w w:val="98"/>
                <w:sz w:val="20"/>
              </w:rPr>
              <w:t>I have had the opportunity to speak with an attorney and financial planner of my choosing at my own expense, and to review NDCC 54-52 and 54-52.6 and the information available from NDPERS, and to ask any questions I may have concerning this election.  I further understand that under the NDCC 54-52.6 Defined Contribution Retirement Plan, I will be responsible for directing the investment of any transferred fund balance as well as future retirement contributions. I will be solely responsible for the investment results of my account. NDPERS and its governing board will not be liable for any election or investment decision I make or any default investment as a result of my failure to timely make an investment election.</w:t>
            </w:r>
          </w:p>
          <w:p w14:paraId="23AD9E4B" w14:textId="77777777" w:rsidR="00B5274B" w:rsidRPr="00B5274B" w:rsidRDefault="00B5274B" w:rsidP="00B5274B">
            <w:pPr>
              <w:tabs>
                <w:tab w:val="left" w:pos="0"/>
                <w:tab w:val="right" w:pos="11252"/>
                <w:tab w:val="left" w:pos="0"/>
              </w:tabs>
              <w:spacing w:after="160"/>
              <w:rPr>
                <w:rFonts w:cs="Arial"/>
                <w:sz w:val="20"/>
              </w:rPr>
            </w:pPr>
            <w:r w:rsidRPr="00B5274B">
              <w:rPr>
                <w:rFonts w:cs="Arial"/>
                <w:sz w:val="20"/>
              </w:rPr>
              <w:t>I understand that my election to terminate membership and join the Defined Contribution Plan must be either:</w:t>
            </w:r>
          </w:p>
          <w:p w14:paraId="569E5AEB" w14:textId="77777777" w:rsidR="00B5274B" w:rsidRPr="00B5274B" w:rsidRDefault="00B5274B" w:rsidP="00B5274B">
            <w:pPr>
              <w:numPr>
                <w:ilvl w:val="0"/>
                <w:numId w:val="18"/>
              </w:numPr>
              <w:tabs>
                <w:tab w:val="left" w:pos="0"/>
                <w:tab w:val="right" w:pos="11252"/>
                <w:tab w:val="left" w:pos="0"/>
              </w:tabs>
              <w:spacing w:after="160"/>
              <w:contextualSpacing/>
              <w:rPr>
                <w:rFonts w:cs="Arial"/>
                <w:sz w:val="20"/>
              </w:rPr>
            </w:pPr>
            <w:r w:rsidRPr="00B5274B">
              <w:rPr>
                <w:rFonts w:cs="Arial"/>
                <w:sz w:val="20"/>
              </w:rPr>
              <w:t>Hand delivered and date stamped by the NDPERS office at 1600 E Century Ave. Bismarck, ND between Wednesday, January 1, 2025 and Monday, March 31, 2025 at 5:00 PM CT.</w:t>
            </w:r>
          </w:p>
          <w:p w14:paraId="1412C1A4" w14:textId="77777777" w:rsidR="00B5274B" w:rsidRPr="00B5274B" w:rsidRDefault="00B5274B" w:rsidP="00B5274B">
            <w:pPr>
              <w:numPr>
                <w:ilvl w:val="0"/>
                <w:numId w:val="18"/>
              </w:numPr>
              <w:tabs>
                <w:tab w:val="left" w:pos="0"/>
                <w:tab w:val="right" w:pos="11252"/>
                <w:tab w:val="left" w:pos="0"/>
              </w:tabs>
              <w:spacing w:after="160"/>
              <w:contextualSpacing/>
              <w:rPr>
                <w:rFonts w:cs="Arial"/>
                <w:sz w:val="20"/>
              </w:rPr>
            </w:pPr>
            <w:r w:rsidRPr="00B5274B">
              <w:rPr>
                <w:rFonts w:cs="Arial"/>
                <w:sz w:val="20"/>
              </w:rPr>
              <w:t>Electronically received by the NDPERS info account at ndpers-info@nd.gov between Wednesday, January 1, 2025 and Monday, March 31, 2025 at 11:59 PM CT.</w:t>
            </w:r>
          </w:p>
          <w:p w14:paraId="2E9B6302" w14:textId="77777777" w:rsidR="00B5274B" w:rsidRPr="00B5274B" w:rsidRDefault="00B5274B" w:rsidP="00B5274B">
            <w:pPr>
              <w:numPr>
                <w:ilvl w:val="0"/>
                <w:numId w:val="18"/>
              </w:numPr>
              <w:tabs>
                <w:tab w:val="left" w:pos="0"/>
                <w:tab w:val="right" w:pos="11252"/>
                <w:tab w:val="left" w:pos="0"/>
              </w:tabs>
              <w:spacing w:after="160"/>
              <w:contextualSpacing/>
              <w:rPr>
                <w:rFonts w:cs="Arial"/>
                <w:sz w:val="20"/>
              </w:rPr>
            </w:pPr>
            <w:r w:rsidRPr="00B5274B">
              <w:rPr>
                <w:rFonts w:cs="Arial"/>
                <w:sz w:val="20"/>
              </w:rPr>
              <w:t>Deposited into the NDPERS drop box at 1600 E Century Ave. Bismarck, ND between Wednesday, January 1, 2025 and Monday, March 31, 2025.</w:t>
            </w:r>
          </w:p>
          <w:p w14:paraId="1A320092" w14:textId="77777777" w:rsidR="00B5274B" w:rsidRPr="00B5274B" w:rsidRDefault="00B5274B" w:rsidP="00B5274B">
            <w:pPr>
              <w:numPr>
                <w:ilvl w:val="0"/>
                <w:numId w:val="18"/>
              </w:numPr>
              <w:tabs>
                <w:tab w:val="left" w:pos="0"/>
                <w:tab w:val="right" w:pos="11252"/>
                <w:tab w:val="left" w:pos="0"/>
              </w:tabs>
              <w:spacing w:after="160"/>
              <w:contextualSpacing/>
              <w:rPr>
                <w:rFonts w:cs="Arial"/>
                <w:sz w:val="20"/>
              </w:rPr>
            </w:pPr>
            <w:r w:rsidRPr="00B5274B">
              <w:rPr>
                <w:rFonts w:cs="Arial"/>
                <w:sz w:val="20"/>
              </w:rPr>
              <w:t>Postmarked by a delivery service between January 1, 2025 and Monday, March 31, 2025.</w:t>
            </w:r>
          </w:p>
          <w:p w14:paraId="0B4CA766" w14:textId="77777777" w:rsidR="00B5274B" w:rsidRPr="00B5274B" w:rsidRDefault="00B5274B" w:rsidP="00B5274B">
            <w:pPr>
              <w:tabs>
                <w:tab w:val="left" w:pos="0"/>
                <w:tab w:val="right" w:pos="11252"/>
                <w:tab w:val="left" w:pos="0"/>
              </w:tabs>
              <w:spacing w:after="160"/>
              <w:rPr>
                <w:rFonts w:ascii="Times New Roman" w:hAnsi="Times New Roman"/>
                <w:szCs w:val="24"/>
              </w:rPr>
            </w:pPr>
            <w:r w:rsidRPr="00B5274B">
              <w:rPr>
                <w:rFonts w:cs="Arial"/>
                <w:sz w:val="20"/>
              </w:rPr>
              <w:t>If I fail to provide my election by the date and time for any of the methods above, I shall remain a member of the Main Defined Benefit Retirement Plan.</w:t>
            </w:r>
          </w:p>
        </w:tc>
      </w:tr>
      <w:tr w:rsidR="00B5274B" w:rsidRPr="00B5274B" w14:paraId="7FF9F00E" w14:textId="77777777" w:rsidTr="00DD729B">
        <w:tc>
          <w:tcPr>
            <w:tcW w:w="10980" w:type="dxa"/>
            <w:gridSpan w:val="2"/>
            <w:tcBorders>
              <w:top w:val="nil"/>
              <w:left w:val="nil"/>
              <w:bottom w:val="nil"/>
              <w:right w:val="nil"/>
            </w:tcBorders>
          </w:tcPr>
          <w:p w14:paraId="2E66D8F7" w14:textId="77777777" w:rsidR="00B5274B" w:rsidRPr="00B5274B" w:rsidRDefault="00B5274B" w:rsidP="00B5274B">
            <w:pPr>
              <w:rPr>
                <w:rFonts w:cs="Arial"/>
                <w:sz w:val="20"/>
              </w:rPr>
            </w:pPr>
            <w:r w:rsidRPr="00B5274B">
              <w:rPr>
                <w:rFonts w:cs="Arial"/>
                <w:sz w:val="20"/>
              </w:rPr>
              <w:lastRenderedPageBreak/>
              <w:t>DEFINED CONTRIBUTION RETIREMENT PLAN SPECIAL ELECTION</w:t>
            </w:r>
          </w:p>
          <w:p w14:paraId="3A9E3547" w14:textId="77777777" w:rsidR="00B5274B" w:rsidRPr="00B5274B" w:rsidRDefault="00B5274B" w:rsidP="00B5274B">
            <w:pPr>
              <w:tabs>
                <w:tab w:val="left" w:pos="0"/>
              </w:tabs>
              <w:rPr>
                <w:rFonts w:cs="Arial"/>
                <w:sz w:val="16"/>
                <w:szCs w:val="16"/>
              </w:rPr>
            </w:pPr>
            <w:r w:rsidRPr="00B5274B">
              <w:rPr>
                <w:rFonts w:cs="Arial"/>
                <w:sz w:val="16"/>
                <w:szCs w:val="16"/>
              </w:rPr>
              <w:t>SFN  62523 (Rev. 01-2025) Page 2 of 3</w:t>
            </w:r>
          </w:p>
          <w:p w14:paraId="626EAB73" w14:textId="77777777" w:rsidR="00B5274B" w:rsidRPr="00B5274B" w:rsidRDefault="00B5274B" w:rsidP="00B5274B">
            <w:pPr>
              <w:tabs>
                <w:tab w:val="left" w:pos="0"/>
              </w:tabs>
              <w:rPr>
                <w:rFonts w:cs="Arial"/>
                <w:sz w:val="16"/>
                <w:szCs w:val="16"/>
              </w:rPr>
            </w:pPr>
          </w:p>
          <w:p w14:paraId="4AB43FA1" w14:textId="77777777" w:rsidR="00B5274B" w:rsidRPr="00B5274B" w:rsidRDefault="00B5274B" w:rsidP="00B5274B">
            <w:pPr>
              <w:tabs>
                <w:tab w:val="left" w:pos="0"/>
              </w:tabs>
              <w:rPr>
                <w:rFonts w:cs="Arial"/>
                <w:sz w:val="20"/>
              </w:rPr>
            </w:pPr>
          </w:p>
        </w:tc>
      </w:tr>
      <w:tr w:rsidR="00B5274B" w:rsidRPr="00B5274B" w14:paraId="3FD9C07E" w14:textId="77777777" w:rsidTr="00DD729B">
        <w:trPr>
          <w:trHeight w:val="418"/>
        </w:trPr>
        <w:tc>
          <w:tcPr>
            <w:tcW w:w="10980" w:type="dxa"/>
            <w:gridSpan w:val="2"/>
            <w:tcBorders>
              <w:top w:val="single" w:sz="4" w:space="0" w:color="auto"/>
              <w:left w:val="single" w:sz="4" w:space="0" w:color="auto"/>
              <w:bottom w:val="single" w:sz="4" w:space="0" w:color="auto"/>
              <w:right w:val="single" w:sz="4" w:space="0" w:color="auto"/>
            </w:tcBorders>
            <w:vAlign w:val="center"/>
          </w:tcPr>
          <w:p w14:paraId="327B50DB" w14:textId="77777777" w:rsidR="00B5274B" w:rsidRPr="00B5274B" w:rsidRDefault="00B5274B" w:rsidP="00B5274B">
            <w:pPr>
              <w:tabs>
                <w:tab w:val="left" w:pos="0"/>
              </w:tabs>
              <w:spacing w:before="120"/>
              <w:rPr>
                <w:rFonts w:cs="Arial"/>
                <w:sz w:val="16"/>
                <w:szCs w:val="16"/>
              </w:rPr>
            </w:pPr>
            <w:r w:rsidRPr="00B5274B">
              <w:rPr>
                <w:rFonts w:cs="Arial"/>
                <w:b/>
                <w:sz w:val="20"/>
              </w:rPr>
              <w:t>PART C:</w:t>
            </w:r>
            <w:r w:rsidRPr="00B5274B">
              <w:rPr>
                <w:rFonts w:cs="Arial"/>
                <w:b/>
                <w:sz w:val="20"/>
              </w:rPr>
              <w:tab/>
              <w:t xml:space="preserve">EMPLOYEE ELECTION </w:t>
            </w:r>
          </w:p>
        </w:tc>
      </w:tr>
      <w:tr w:rsidR="00B5274B" w:rsidRPr="00B5274B" w14:paraId="4D2CE261" w14:textId="77777777" w:rsidTr="00DD729B">
        <w:tc>
          <w:tcPr>
            <w:tcW w:w="10980" w:type="dxa"/>
            <w:gridSpan w:val="2"/>
            <w:tcBorders>
              <w:top w:val="single" w:sz="4" w:space="0" w:color="auto"/>
              <w:left w:val="single" w:sz="4" w:space="0" w:color="auto"/>
              <w:bottom w:val="single" w:sz="4" w:space="0" w:color="auto"/>
              <w:right w:val="single" w:sz="4" w:space="0" w:color="auto"/>
            </w:tcBorders>
          </w:tcPr>
          <w:p w14:paraId="1FBA80EF" w14:textId="77777777" w:rsidR="00B5274B" w:rsidRPr="00B5274B" w:rsidRDefault="00B5274B" w:rsidP="00B5274B">
            <w:pPr>
              <w:spacing w:before="40" w:after="96"/>
              <w:rPr>
                <w:rFonts w:cs="Arial"/>
                <w:sz w:val="20"/>
              </w:rPr>
            </w:pPr>
            <w:r w:rsidRPr="00B5274B">
              <w:rPr>
                <w:rFonts w:cs="Arial"/>
                <w:sz w:val="20"/>
              </w:rPr>
              <w:t>I have reviewed and understand each of the above provisions, and I hereby elect to remain in the Main Defined Benefit Retirement Plan.</w:t>
            </w:r>
          </w:p>
          <w:p w14:paraId="50F11E86" w14:textId="77777777" w:rsidR="00B5274B" w:rsidRPr="00B5274B" w:rsidRDefault="00B5274B" w:rsidP="00B5274B">
            <w:pPr>
              <w:rPr>
                <w:rFonts w:cs="Arial"/>
                <w:sz w:val="16"/>
                <w:szCs w:val="16"/>
              </w:rPr>
            </w:pPr>
            <w:r w:rsidRPr="00B5274B">
              <w:rPr>
                <w:rFonts w:cs="Arial"/>
                <w:sz w:val="20"/>
              </w:rPr>
              <w:fldChar w:fldCharType="begin">
                <w:ffData>
                  <w:name w:val="Check58"/>
                  <w:enabled/>
                  <w:calcOnExit w:val="0"/>
                  <w:checkBox>
                    <w:sizeAuto/>
                    <w:default w:val="0"/>
                  </w:checkBox>
                </w:ffData>
              </w:fldChar>
            </w:r>
            <w:r w:rsidRPr="00B5274B">
              <w:rPr>
                <w:rFonts w:cs="Arial"/>
                <w:sz w:val="20"/>
              </w:rPr>
              <w:instrText xml:space="preserve"> FORMCHECKBOX </w:instrText>
            </w:r>
            <w:r w:rsidRPr="00B5274B">
              <w:rPr>
                <w:rFonts w:cs="Arial"/>
                <w:sz w:val="20"/>
              </w:rPr>
            </w:r>
            <w:r w:rsidRPr="00B5274B">
              <w:rPr>
                <w:rFonts w:cs="Arial"/>
                <w:sz w:val="20"/>
              </w:rPr>
              <w:fldChar w:fldCharType="separate"/>
            </w:r>
            <w:r w:rsidRPr="00B5274B">
              <w:rPr>
                <w:rFonts w:cs="Arial"/>
                <w:sz w:val="20"/>
              </w:rPr>
              <w:fldChar w:fldCharType="end"/>
            </w:r>
            <w:r w:rsidRPr="00B5274B">
              <w:rPr>
                <w:rFonts w:cs="Arial"/>
                <w:sz w:val="20"/>
              </w:rPr>
              <w:t xml:space="preserve"> Remain</w:t>
            </w:r>
          </w:p>
        </w:tc>
      </w:tr>
      <w:tr w:rsidR="00B5274B" w:rsidRPr="00B5274B" w14:paraId="25DA3FB6" w14:textId="77777777" w:rsidTr="00DD729B">
        <w:trPr>
          <w:trHeight w:val="547"/>
        </w:trPr>
        <w:tc>
          <w:tcPr>
            <w:tcW w:w="7560" w:type="dxa"/>
            <w:tcBorders>
              <w:top w:val="single" w:sz="4" w:space="0" w:color="auto"/>
              <w:left w:val="single" w:sz="4" w:space="0" w:color="auto"/>
              <w:bottom w:val="single" w:sz="4" w:space="0" w:color="auto"/>
              <w:right w:val="single" w:sz="4" w:space="0" w:color="auto"/>
            </w:tcBorders>
          </w:tcPr>
          <w:p w14:paraId="4DF58C10" w14:textId="77777777" w:rsidR="00B5274B" w:rsidRPr="00B5274B" w:rsidRDefault="00B5274B" w:rsidP="00B5274B">
            <w:pPr>
              <w:rPr>
                <w:rFonts w:cs="Arial"/>
                <w:sz w:val="16"/>
                <w:szCs w:val="16"/>
              </w:rPr>
            </w:pPr>
            <w:r w:rsidRPr="00B5274B">
              <w:rPr>
                <w:rFonts w:cs="Arial"/>
                <w:sz w:val="20"/>
              </w:rPr>
              <w:t xml:space="preserve">Member’s Signature (Electronic Signatures will </w:t>
            </w:r>
            <w:r w:rsidRPr="00B5274B">
              <w:rPr>
                <w:rFonts w:cs="Arial"/>
                <w:sz w:val="20"/>
                <w:u w:val="single"/>
              </w:rPr>
              <w:t>not</w:t>
            </w:r>
            <w:r w:rsidRPr="00B5274B">
              <w:rPr>
                <w:rFonts w:cs="Arial"/>
                <w:sz w:val="20"/>
              </w:rPr>
              <w:t xml:space="preserve"> be accepted)</w:t>
            </w:r>
          </w:p>
        </w:tc>
        <w:tc>
          <w:tcPr>
            <w:tcW w:w="3420" w:type="dxa"/>
            <w:tcBorders>
              <w:top w:val="single" w:sz="4" w:space="0" w:color="auto"/>
              <w:left w:val="single" w:sz="4" w:space="0" w:color="auto"/>
              <w:bottom w:val="single" w:sz="4" w:space="0" w:color="auto"/>
              <w:right w:val="single" w:sz="4" w:space="0" w:color="auto"/>
            </w:tcBorders>
          </w:tcPr>
          <w:p w14:paraId="600B2012" w14:textId="77777777" w:rsidR="00B5274B" w:rsidRPr="00B5274B" w:rsidRDefault="00B5274B" w:rsidP="00B5274B">
            <w:pPr>
              <w:rPr>
                <w:rFonts w:cs="Arial"/>
                <w:sz w:val="16"/>
                <w:szCs w:val="16"/>
              </w:rPr>
            </w:pPr>
            <w:r w:rsidRPr="00B5274B">
              <w:rPr>
                <w:rFonts w:cs="Arial"/>
                <w:sz w:val="20"/>
              </w:rPr>
              <w:t>Effective Date</w:t>
            </w:r>
          </w:p>
        </w:tc>
      </w:tr>
      <w:tr w:rsidR="00B5274B" w:rsidRPr="00B5274B" w14:paraId="78F7B5CE" w14:textId="77777777" w:rsidTr="00DD729B">
        <w:tc>
          <w:tcPr>
            <w:tcW w:w="10980" w:type="dxa"/>
            <w:gridSpan w:val="2"/>
            <w:tcBorders>
              <w:top w:val="single" w:sz="4" w:space="0" w:color="auto"/>
              <w:left w:val="single" w:sz="4" w:space="0" w:color="auto"/>
              <w:bottom w:val="single" w:sz="4" w:space="0" w:color="auto"/>
              <w:right w:val="single" w:sz="4" w:space="0" w:color="auto"/>
            </w:tcBorders>
          </w:tcPr>
          <w:p w14:paraId="40CAF58B" w14:textId="77777777" w:rsidR="00B5274B" w:rsidRPr="00B5274B" w:rsidRDefault="00B5274B" w:rsidP="00B5274B">
            <w:pPr>
              <w:spacing w:before="40" w:after="96"/>
              <w:rPr>
                <w:rFonts w:cs="Arial"/>
                <w:sz w:val="20"/>
              </w:rPr>
            </w:pPr>
            <w:r w:rsidRPr="00B5274B">
              <w:rPr>
                <w:rFonts w:cs="Arial"/>
                <w:sz w:val="20"/>
              </w:rPr>
              <w:t>I have reviewed and understand each of the above provisions, and I hereby elect to terminate my membership in the Main Defined Benefit Retirement Plan and transfer to the Defined Contribution Retirement Plan.</w:t>
            </w:r>
          </w:p>
          <w:p w14:paraId="453AB9D3" w14:textId="77777777" w:rsidR="00B5274B" w:rsidRPr="00B5274B" w:rsidRDefault="00B5274B" w:rsidP="00B5274B">
            <w:pPr>
              <w:rPr>
                <w:rFonts w:cs="Arial"/>
                <w:sz w:val="16"/>
                <w:szCs w:val="16"/>
              </w:rPr>
            </w:pPr>
            <w:r w:rsidRPr="00B5274B">
              <w:rPr>
                <w:rFonts w:cs="Arial"/>
                <w:sz w:val="20"/>
              </w:rPr>
              <w:fldChar w:fldCharType="begin">
                <w:ffData>
                  <w:name w:val="Check58"/>
                  <w:enabled/>
                  <w:calcOnExit w:val="0"/>
                  <w:checkBox>
                    <w:sizeAuto/>
                    <w:default w:val="0"/>
                  </w:checkBox>
                </w:ffData>
              </w:fldChar>
            </w:r>
            <w:r w:rsidRPr="00B5274B">
              <w:rPr>
                <w:rFonts w:cs="Arial"/>
                <w:sz w:val="20"/>
              </w:rPr>
              <w:instrText xml:space="preserve"> FORMCHECKBOX </w:instrText>
            </w:r>
            <w:r w:rsidRPr="00B5274B">
              <w:rPr>
                <w:rFonts w:cs="Arial"/>
                <w:sz w:val="20"/>
              </w:rPr>
            </w:r>
            <w:r w:rsidRPr="00B5274B">
              <w:rPr>
                <w:rFonts w:cs="Arial"/>
                <w:sz w:val="20"/>
              </w:rPr>
              <w:fldChar w:fldCharType="separate"/>
            </w:r>
            <w:r w:rsidRPr="00B5274B">
              <w:rPr>
                <w:rFonts w:cs="Arial"/>
                <w:sz w:val="20"/>
              </w:rPr>
              <w:fldChar w:fldCharType="end"/>
            </w:r>
            <w:r w:rsidRPr="00B5274B">
              <w:rPr>
                <w:rFonts w:cs="Arial"/>
                <w:sz w:val="20"/>
              </w:rPr>
              <w:t xml:space="preserve"> Terminate</w:t>
            </w:r>
          </w:p>
        </w:tc>
      </w:tr>
      <w:tr w:rsidR="00B5274B" w:rsidRPr="00B5274B" w14:paraId="0781B571" w14:textId="77777777" w:rsidTr="00DD729B">
        <w:trPr>
          <w:trHeight w:val="547"/>
        </w:trPr>
        <w:tc>
          <w:tcPr>
            <w:tcW w:w="7560" w:type="dxa"/>
            <w:tcBorders>
              <w:top w:val="single" w:sz="4" w:space="0" w:color="auto"/>
              <w:left w:val="single" w:sz="4" w:space="0" w:color="auto"/>
              <w:bottom w:val="single" w:sz="4" w:space="0" w:color="auto"/>
              <w:right w:val="single" w:sz="4" w:space="0" w:color="auto"/>
            </w:tcBorders>
          </w:tcPr>
          <w:p w14:paraId="52069E17" w14:textId="77777777" w:rsidR="00B5274B" w:rsidRPr="00B5274B" w:rsidRDefault="00B5274B" w:rsidP="00B5274B">
            <w:pPr>
              <w:rPr>
                <w:rFonts w:cs="Arial"/>
                <w:sz w:val="16"/>
                <w:szCs w:val="16"/>
              </w:rPr>
            </w:pPr>
            <w:r w:rsidRPr="00B5274B">
              <w:rPr>
                <w:rFonts w:cs="Arial"/>
                <w:sz w:val="20"/>
              </w:rPr>
              <w:t xml:space="preserve">Member’s Signature (Electronic Signatures will </w:t>
            </w:r>
            <w:r w:rsidRPr="00B5274B">
              <w:rPr>
                <w:rFonts w:cs="Arial"/>
                <w:sz w:val="20"/>
                <w:u w:val="single"/>
              </w:rPr>
              <w:t>not</w:t>
            </w:r>
            <w:r w:rsidRPr="00B5274B">
              <w:rPr>
                <w:rFonts w:cs="Arial"/>
                <w:sz w:val="20"/>
              </w:rPr>
              <w:t xml:space="preserve"> be accepted)</w:t>
            </w:r>
          </w:p>
        </w:tc>
        <w:tc>
          <w:tcPr>
            <w:tcW w:w="3420" w:type="dxa"/>
            <w:tcBorders>
              <w:top w:val="single" w:sz="4" w:space="0" w:color="auto"/>
              <w:left w:val="single" w:sz="4" w:space="0" w:color="auto"/>
              <w:bottom w:val="single" w:sz="4" w:space="0" w:color="auto"/>
              <w:right w:val="single" w:sz="4" w:space="0" w:color="auto"/>
            </w:tcBorders>
          </w:tcPr>
          <w:p w14:paraId="62EBB4BE" w14:textId="77777777" w:rsidR="00B5274B" w:rsidRPr="00B5274B" w:rsidRDefault="00B5274B" w:rsidP="00B5274B">
            <w:pPr>
              <w:rPr>
                <w:rFonts w:cs="Arial"/>
                <w:sz w:val="16"/>
                <w:szCs w:val="16"/>
              </w:rPr>
            </w:pPr>
            <w:r w:rsidRPr="00B5274B">
              <w:rPr>
                <w:rFonts w:cs="Arial"/>
                <w:sz w:val="20"/>
              </w:rPr>
              <w:t>Termination Date</w:t>
            </w:r>
          </w:p>
        </w:tc>
      </w:tr>
    </w:tbl>
    <w:p w14:paraId="161A706B" w14:textId="77777777" w:rsidR="00B5274B" w:rsidRPr="00B5274B" w:rsidRDefault="00B5274B" w:rsidP="00B5274B">
      <w:pPr>
        <w:rPr>
          <w:rFonts w:cs="Arial"/>
          <w:sz w:val="20"/>
        </w:rPr>
      </w:pPr>
      <w:r w:rsidRPr="00B5274B">
        <w:rPr>
          <w:rFonts w:cs="Arial"/>
          <w:sz w:val="20"/>
        </w:rPr>
        <w:br w:type="page"/>
      </w:r>
    </w:p>
    <w:p w14:paraId="0F576D79" w14:textId="77777777" w:rsidR="00B5274B" w:rsidRPr="00B5274B" w:rsidRDefault="00B5274B" w:rsidP="00B5274B">
      <w:pPr>
        <w:rPr>
          <w:rFonts w:cs="Arial"/>
          <w:sz w:val="20"/>
        </w:rPr>
      </w:pPr>
      <w:r w:rsidRPr="00B5274B">
        <w:rPr>
          <w:rFonts w:cs="Arial"/>
          <w:sz w:val="20"/>
        </w:rPr>
        <w:lastRenderedPageBreak/>
        <w:t>DEFINED CONTRIBUTION RETIREMENT PLAN SPECIAL ELECTION</w:t>
      </w:r>
    </w:p>
    <w:p w14:paraId="280F8211" w14:textId="77777777" w:rsidR="00B5274B" w:rsidRPr="00B5274B" w:rsidRDefault="00B5274B" w:rsidP="00B5274B">
      <w:pPr>
        <w:tabs>
          <w:tab w:val="left" w:pos="0"/>
        </w:tabs>
        <w:rPr>
          <w:rFonts w:cs="Arial"/>
          <w:sz w:val="16"/>
          <w:szCs w:val="16"/>
        </w:rPr>
      </w:pPr>
      <w:r w:rsidRPr="00B5274B">
        <w:rPr>
          <w:rFonts w:cs="Arial"/>
          <w:sz w:val="16"/>
          <w:szCs w:val="16"/>
        </w:rPr>
        <w:t>SFN  62523 (Rev. 01-2025) Page 3 of 3</w:t>
      </w:r>
    </w:p>
    <w:p w14:paraId="75FD881C" w14:textId="77777777" w:rsidR="00B5274B" w:rsidRPr="00B5274B" w:rsidRDefault="00B5274B" w:rsidP="00B5274B">
      <w:pPr>
        <w:tabs>
          <w:tab w:val="left" w:pos="0"/>
        </w:tabs>
        <w:rPr>
          <w:rFonts w:cs="Arial"/>
          <w:sz w:val="16"/>
          <w:szCs w:val="16"/>
        </w:rPr>
      </w:pPr>
    </w:p>
    <w:p w14:paraId="1A5B9462" w14:textId="77777777" w:rsidR="00B5274B" w:rsidRPr="00B5274B" w:rsidRDefault="00B5274B" w:rsidP="00B5274B">
      <w:pPr>
        <w:tabs>
          <w:tab w:val="left" w:pos="0"/>
        </w:tabs>
        <w:rPr>
          <w:rFonts w:cs="Arial"/>
          <w:sz w:val="16"/>
          <w:szCs w:val="16"/>
        </w:rPr>
      </w:pPr>
    </w:p>
    <w:p w14:paraId="465830F8" w14:textId="77777777" w:rsidR="00B5274B" w:rsidRPr="00B5274B" w:rsidRDefault="00B5274B" w:rsidP="00B5274B">
      <w:pPr>
        <w:jc w:val="center"/>
        <w:rPr>
          <w:rFonts w:cs="Arial"/>
          <w:b/>
          <w:szCs w:val="24"/>
        </w:rPr>
      </w:pPr>
      <w:r w:rsidRPr="00B5274B">
        <w:rPr>
          <w:rFonts w:cs="Arial"/>
          <w:b/>
          <w:szCs w:val="24"/>
        </w:rPr>
        <w:t xml:space="preserve">INSTRUCTIONS </w:t>
      </w:r>
    </w:p>
    <w:p w14:paraId="405B6ADE" w14:textId="77777777" w:rsidR="00B5274B" w:rsidRPr="00B5274B" w:rsidRDefault="00B5274B" w:rsidP="00B5274B">
      <w:pPr>
        <w:tabs>
          <w:tab w:val="left" w:pos="0"/>
        </w:tabs>
        <w:spacing w:before="120"/>
        <w:rPr>
          <w:rFonts w:cs="Arial"/>
          <w:b/>
          <w:sz w:val="20"/>
        </w:rPr>
      </w:pPr>
      <w:r w:rsidRPr="00B5274B">
        <w:rPr>
          <w:rFonts w:cs="Arial"/>
          <w:b/>
          <w:sz w:val="20"/>
        </w:rPr>
        <w:t xml:space="preserve">PART A: </w:t>
      </w:r>
      <w:r w:rsidRPr="00B5274B">
        <w:rPr>
          <w:rFonts w:cs="Arial"/>
          <w:b/>
          <w:sz w:val="20"/>
        </w:rPr>
        <w:tab/>
        <w:t>MEMBER INFORMATION</w:t>
      </w:r>
    </w:p>
    <w:p w14:paraId="0E1F9926" w14:textId="77777777" w:rsidR="00B5274B" w:rsidRPr="00B5274B" w:rsidRDefault="00B5274B" w:rsidP="00B5274B">
      <w:pPr>
        <w:ind w:left="720"/>
        <w:rPr>
          <w:rFonts w:cs="Arial"/>
          <w:sz w:val="20"/>
        </w:rPr>
      </w:pPr>
      <w:r w:rsidRPr="00B5274B">
        <w:rPr>
          <w:rFonts w:cs="Arial"/>
          <w:sz w:val="20"/>
        </w:rPr>
        <w:t>For member identification, please provide all requested information.</w:t>
      </w:r>
    </w:p>
    <w:p w14:paraId="6D42F9C1" w14:textId="77777777" w:rsidR="00B5274B" w:rsidRPr="00B5274B" w:rsidRDefault="00B5274B" w:rsidP="00B5274B">
      <w:pPr>
        <w:tabs>
          <w:tab w:val="left" w:pos="0"/>
        </w:tabs>
        <w:spacing w:before="120"/>
        <w:rPr>
          <w:rFonts w:cs="Arial"/>
          <w:b/>
          <w:sz w:val="20"/>
        </w:rPr>
      </w:pPr>
      <w:r w:rsidRPr="00B5274B">
        <w:rPr>
          <w:rFonts w:cs="Arial"/>
          <w:b/>
          <w:sz w:val="20"/>
        </w:rPr>
        <w:t xml:space="preserve">PART B: </w:t>
      </w:r>
      <w:r w:rsidRPr="00B5274B">
        <w:rPr>
          <w:rFonts w:cs="Arial"/>
          <w:b/>
          <w:sz w:val="20"/>
        </w:rPr>
        <w:tab/>
        <w:t>ELIGIBILITY AND ACKNOWLEDGEMENT</w:t>
      </w:r>
    </w:p>
    <w:p w14:paraId="3D744EBC" w14:textId="77777777" w:rsidR="00B5274B" w:rsidRPr="00B5274B" w:rsidRDefault="00B5274B" w:rsidP="00B5274B">
      <w:pPr>
        <w:ind w:left="720"/>
        <w:rPr>
          <w:rFonts w:cs="Arial"/>
          <w:sz w:val="20"/>
        </w:rPr>
      </w:pPr>
      <w:r w:rsidRPr="00B5274B">
        <w:rPr>
          <w:rFonts w:cs="Arial"/>
          <w:sz w:val="20"/>
        </w:rPr>
        <w:t>Per NDCC 4-52.6-02.2, eligible employee means a permanent state employee of a state employer who on December 31, 2024, is a participating member of the NDPERS Main Defined Benefit Plan under NDCC 54-52, who has been a participating member under NDCC 54-52 for no more than five years, and who is at least eighteen years of age.</w:t>
      </w:r>
    </w:p>
    <w:p w14:paraId="31FD523F" w14:textId="77777777" w:rsidR="00B5274B" w:rsidRPr="00B5274B" w:rsidRDefault="00B5274B" w:rsidP="00B5274B">
      <w:pPr>
        <w:rPr>
          <w:rFonts w:cs="Arial"/>
          <w:sz w:val="20"/>
        </w:rPr>
      </w:pPr>
    </w:p>
    <w:p w14:paraId="5E490D75" w14:textId="77777777" w:rsidR="00B5274B" w:rsidRPr="00B5274B" w:rsidRDefault="00B5274B" w:rsidP="00B5274B">
      <w:pPr>
        <w:ind w:left="720"/>
        <w:rPr>
          <w:rFonts w:cs="Arial"/>
          <w:sz w:val="20"/>
        </w:rPr>
      </w:pPr>
      <w:r w:rsidRPr="00B5274B">
        <w:rPr>
          <w:rFonts w:cs="Arial"/>
          <w:sz w:val="20"/>
        </w:rPr>
        <w:t>For the purpose of identifying employer obligations under the provisions of NDCC 54-52-06(1)(a), NDCC 54-52.6-02.2, and NDCC 54-52.6-09.5, and determining employee eligibility under NDCC 54-52.6-02.2, per NDAC 71-08-11-08, “state governmental unit” and “state employer” are those state entities that receive budgetary approval from the state legislature.</w:t>
      </w:r>
    </w:p>
    <w:p w14:paraId="339621CA" w14:textId="77777777" w:rsidR="00B5274B" w:rsidRPr="00B5274B" w:rsidRDefault="00B5274B" w:rsidP="00B5274B">
      <w:pPr>
        <w:tabs>
          <w:tab w:val="left" w:pos="0"/>
        </w:tabs>
        <w:spacing w:before="120"/>
        <w:rPr>
          <w:rFonts w:cs="Arial"/>
          <w:b/>
          <w:sz w:val="20"/>
        </w:rPr>
      </w:pPr>
      <w:r w:rsidRPr="00B5274B">
        <w:rPr>
          <w:rFonts w:cs="Arial"/>
          <w:b/>
          <w:sz w:val="20"/>
        </w:rPr>
        <w:t xml:space="preserve">PART C: </w:t>
      </w:r>
      <w:r w:rsidRPr="00B5274B">
        <w:rPr>
          <w:rFonts w:cs="Arial"/>
          <w:b/>
          <w:sz w:val="20"/>
        </w:rPr>
        <w:tab/>
        <w:t>EMPLOYEE ELECTION</w:t>
      </w:r>
    </w:p>
    <w:p w14:paraId="219B0585" w14:textId="77777777" w:rsidR="00B5274B" w:rsidRPr="00B5274B" w:rsidRDefault="00B5274B" w:rsidP="00B5274B">
      <w:pPr>
        <w:ind w:left="720"/>
        <w:rPr>
          <w:rFonts w:cs="Arial"/>
          <w:sz w:val="20"/>
        </w:rPr>
      </w:pPr>
      <w:r w:rsidRPr="00B5274B">
        <w:rPr>
          <w:rFonts w:cs="Arial"/>
          <w:sz w:val="20"/>
        </w:rPr>
        <w:t xml:space="preserve">Member must select which plan they elect to participate. </w:t>
      </w:r>
      <w:r w:rsidRPr="00B5274B">
        <w:rPr>
          <w:rFonts w:cs="Arial"/>
          <w:sz w:val="20"/>
          <w:u w:val="single"/>
        </w:rPr>
        <w:t>Election is irrevocable</w:t>
      </w:r>
      <w:r w:rsidRPr="00B5274B">
        <w:rPr>
          <w:rFonts w:cs="Arial"/>
          <w:sz w:val="20"/>
        </w:rPr>
        <w:t xml:space="preserve">.  </w:t>
      </w:r>
      <w:r w:rsidRPr="00B5274B">
        <w:rPr>
          <w:rFonts w:cs="Arial"/>
          <w:bCs/>
          <w:sz w:val="20"/>
        </w:rPr>
        <w:t xml:space="preserve">The Defined Contribution Retirement Plan Special Election Form must be executed properly </w:t>
      </w:r>
      <w:r w:rsidRPr="00B5274B">
        <w:rPr>
          <w:rFonts w:cs="Arial"/>
          <w:bCs/>
          <w:sz w:val="20"/>
          <w:u w:val="single"/>
        </w:rPr>
        <w:t>and received on or before Monday, March 31, 2024 at 5:00 PM CT</w:t>
      </w:r>
      <w:r w:rsidRPr="00B5274B">
        <w:rPr>
          <w:rFonts w:cs="Arial"/>
          <w:bCs/>
          <w:sz w:val="20"/>
        </w:rPr>
        <w:t xml:space="preserve">.  </w:t>
      </w:r>
      <w:r w:rsidRPr="00B5274B">
        <w:rPr>
          <w:rFonts w:cs="Arial"/>
          <w:sz w:val="20"/>
        </w:rPr>
        <w:t>The Main Defined Benefit Retirement Plan Tiers are outlined below based upon member “first enrolled” date at NDPERS.  The arrow provides the applicable Defined Contribution Retirement Plan that you will move to if you elect to transfer your participation from the Main Defined Benefit Retirement Plan to the Defined Contribution Retirement Plan.</w:t>
      </w:r>
    </w:p>
    <w:p w14:paraId="532F8F90" w14:textId="77777777" w:rsidR="00B5274B" w:rsidRPr="00B5274B" w:rsidRDefault="00B5274B" w:rsidP="00B5274B">
      <w:pPr>
        <w:ind w:left="720"/>
        <w:rPr>
          <w:rFonts w:cs="Arial"/>
          <w:sz w:val="20"/>
        </w:rPr>
      </w:pPr>
    </w:p>
    <w:p w14:paraId="62A375C1" w14:textId="77777777" w:rsidR="00B5274B" w:rsidRPr="00B5274B" w:rsidRDefault="00B5274B" w:rsidP="00B5274B">
      <w:pPr>
        <w:ind w:left="720"/>
        <w:rPr>
          <w:rFonts w:cs="Arial"/>
          <w:sz w:val="20"/>
        </w:rPr>
      </w:pPr>
      <w:r w:rsidRPr="00B5274B">
        <w:rPr>
          <w:rFonts w:cs="Arial"/>
          <w:sz w:val="20"/>
        </w:rPr>
        <w:t>First enrolled in the Main Defined Benefit Retirement Plan prior to January 1, 2020.</w:t>
      </w:r>
    </w:p>
    <w:p w14:paraId="33E96347" w14:textId="77777777" w:rsidR="00B5274B" w:rsidRPr="00B5274B" w:rsidRDefault="00B5274B" w:rsidP="00B5274B">
      <w:pPr>
        <w:jc w:val="center"/>
        <w:rPr>
          <w:rFonts w:cs="Arial"/>
          <w:sz w:val="20"/>
        </w:rPr>
      </w:pPr>
      <w:r w:rsidRPr="00B5274B">
        <w:rPr>
          <w:rFonts w:cs="Arial"/>
          <w:noProof/>
          <w:sz w:val="20"/>
        </w:rPr>
        <w:drawing>
          <wp:inline distT="0" distB="0" distL="0" distR="0" wp14:anchorId="179D9376" wp14:editId="132EC599">
            <wp:extent cx="6086475" cy="2102452"/>
            <wp:effectExtent l="0" t="0" r="0" b="0"/>
            <wp:docPr id="1" name="Picture 1"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6475" cy="2102452"/>
                    </a:xfrm>
                    <a:prstGeom prst="rect">
                      <a:avLst/>
                    </a:prstGeom>
                    <a:noFill/>
                    <a:ln>
                      <a:noFill/>
                    </a:ln>
                  </pic:spPr>
                </pic:pic>
              </a:graphicData>
            </a:graphic>
          </wp:inline>
        </w:drawing>
      </w:r>
    </w:p>
    <w:p w14:paraId="1B925F6E" w14:textId="77777777" w:rsidR="00B5274B" w:rsidRPr="00B5274B" w:rsidRDefault="00B5274B" w:rsidP="00B5274B">
      <w:pPr>
        <w:ind w:left="720"/>
        <w:rPr>
          <w:rFonts w:cs="Arial"/>
          <w:noProof/>
          <w:sz w:val="20"/>
        </w:rPr>
      </w:pPr>
      <w:r w:rsidRPr="00B5274B">
        <w:rPr>
          <w:rFonts w:cs="Arial"/>
          <w:sz w:val="20"/>
        </w:rPr>
        <w:t>First enrolled in the Main Defined Benefit Retirement Plan on or after January 1, 2020.</w:t>
      </w:r>
    </w:p>
    <w:p w14:paraId="5963C11F" w14:textId="77777777" w:rsidR="00B5274B" w:rsidRPr="00B5274B" w:rsidRDefault="00B5274B" w:rsidP="00B5274B">
      <w:pPr>
        <w:jc w:val="center"/>
        <w:rPr>
          <w:rFonts w:cs="Arial"/>
          <w:sz w:val="20"/>
        </w:rPr>
      </w:pPr>
      <w:r w:rsidRPr="00B5274B">
        <w:rPr>
          <w:rFonts w:cs="Arial"/>
          <w:noProof/>
          <w:sz w:val="20"/>
        </w:rPr>
        <w:drawing>
          <wp:inline distT="0" distB="0" distL="0" distR="0" wp14:anchorId="045F4D1C" wp14:editId="571DEC6F">
            <wp:extent cx="6172200" cy="2184775"/>
            <wp:effectExtent l="0" t="0" r="0" b="6350"/>
            <wp:docPr id="2" name="Picture 2" descr="A close-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03855" cy="2195980"/>
                    </a:xfrm>
                    <a:prstGeom prst="rect">
                      <a:avLst/>
                    </a:prstGeom>
                    <a:noFill/>
                    <a:ln>
                      <a:noFill/>
                    </a:ln>
                  </pic:spPr>
                </pic:pic>
              </a:graphicData>
            </a:graphic>
          </wp:inline>
        </w:drawing>
      </w:r>
    </w:p>
    <w:p w14:paraId="62F4AB02" w14:textId="77777777" w:rsidR="004D1C4C" w:rsidRPr="002D46FB" w:rsidRDefault="004D1C4C" w:rsidP="00890102">
      <w:pPr>
        <w:suppressAutoHyphens/>
        <w:ind w:right="1080"/>
        <w:rPr>
          <w:rFonts w:cs="Arial"/>
          <w:sz w:val="22"/>
          <w:szCs w:val="22"/>
        </w:rPr>
      </w:pPr>
    </w:p>
    <w:sectPr w:rsidR="004D1C4C" w:rsidRPr="002D46FB" w:rsidSect="00B5274B">
      <w:headerReference w:type="default" r:id="rId17"/>
      <w:footerReference w:type="default" r:id="rId18"/>
      <w:headerReference w:type="first" r:id="rId19"/>
      <w:footerReference w:type="first" r:id="rId20"/>
      <w:pgSz w:w="12240" w:h="15840" w:code="1"/>
      <w:pgMar w:top="720" w:right="360" w:bottom="461" w:left="72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AACF7" w14:textId="77777777" w:rsidR="00FA14D9" w:rsidRDefault="00FA14D9">
      <w:r>
        <w:separator/>
      </w:r>
    </w:p>
  </w:endnote>
  <w:endnote w:type="continuationSeparator" w:id="0">
    <w:p w14:paraId="642EE056" w14:textId="77777777" w:rsidR="00FA14D9" w:rsidRDefault="00FA1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BD952" w14:textId="77777777" w:rsidR="00C67DBE" w:rsidRPr="00C67DBE" w:rsidRDefault="00C67DBE">
    <w:pPr>
      <w:pStyle w:val="Footer"/>
      <w:rPr>
        <w:rFonts w:cs="Arial"/>
        <w:sz w:val="18"/>
        <w:szCs w:val="18"/>
      </w:rPr>
    </w:pPr>
    <w:r w:rsidRPr="0060587C">
      <w:rPr>
        <w:rFonts w:cs="Arial"/>
        <w:sz w:val="18"/>
        <w:szCs w:val="18"/>
      </w:rPr>
      <w:t>ENR-530</w:t>
    </w:r>
    <w:r>
      <w:rPr>
        <w:rFonts w:cs="Arial"/>
        <w:sz w:val="18"/>
        <w:szCs w:val="18"/>
      </w:rPr>
      <w:t>6</w:t>
    </w:r>
    <w:r w:rsidRPr="0060587C">
      <w:rPr>
        <w:rFonts w:cs="Arial"/>
        <w:sz w:val="18"/>
        <w:szCs w:val="18"/>
      </w:rPr>
      <w:t xml:space="preserve"> (1-202</w:t>
    </w:r>
    <w:r>
      <w:rPr>
        <w:rFonts w:cs="Arial"/>
        <w:sz w:val="18"/>
        <w:szCs w:val="18"/>
      </w:rPr>
      <w:t>5</w:t>
    </w:r>
    <w:r w:rsidRPr="0060587C">
      <w:rPr>
        <w:rFonts w:cs="Arial"/>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FEE20" w14:textId="77777777" w:rsidR="001B20DD" w:rsidRPr="0060587C" w:rsidRDefault="001B20DD">
    <w:pPr>
      <w:pStyle w:val="Footer"/>
      <w:rPr>
        <w:rFonts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152D8" w14:textId="77777777" w:rsidR="001B20DD" w:rsidRPr="0060587C" w:rsidRDefault="001B20DD" w:rsidP="00605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CE3E85" w14:textId="77777777" w:rsidR="00FA14D9" w:rsidRDefault="00FA14D9">
      <w:r>
        <w:separator/>
      </w:r>
    </w:p>
  </w:footnote>
  <w:footnote w:type="continuationSeparator" w:id="0">
    <w:p w14:paraId="281184C9" w14:textId="77777777" w:rsidR="00FA14D9" w:rsidRDefault="00FA14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F7854" w14:textId="77777777" w:rsidR="002D46FB" w:rsidRPr="00E37022" w:rsidRDefault="00E37022" w:rsidP="00E37022">
    <w:pPr>
      <w:pStyle w:val="Header"/>
      <w:ind w:left="-1440" w:right="-1440"/>
      <w:rPr>
        <w:lang w:val="fr-FR"/>
      </w:rPr>
    </w:pPr>
    <w:bookmarkStart w:id="11" w:name="HeaderImage"/>
    <w:r>
      <w:t>{</w:t>
    </w:r>
    <w:r w:rsidRPr="0060587C">
      <w:rPr>
        <w:rFonts w:cs="Arial"/>
      </w:rPr>
      <w:t>ImgImage}</w:t>
    </w:r>
    <w:bookmarkEnd w:id="1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478EB" w14:textId="77777777" w:rsidR="002D46FB" w:rsidRDefault="002D46FB" w:rsidP="004E36EC">
    <w:pPr>
      <w:pStyle w:val="Header"/>
      <w:ind w:left="-1440" w:righ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6F335" w14:textId="77777777" w:rsidR="001B20DD" w:rsidRPr="00E37022" w:rsidRDefault="001B20DD" w:rsidP="00E37022">
    <w:pPr>
      <w:pStyle w:val="Header"/>
      <w:ind w:left="-1440" w:right="-1440"/>
      <w:rPr>
        <w:lang w:val="fr-F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6FDB8" w14:textId="77777777" w:rsidR="001B20DD" w:rsidRPr="0060587C" w:rsidRDefault="001B20DD" w:rsidP="0060587C">
    <w:pPr>
      <w:pStyle w:val="Header"/>
      <w:ind w:right="-1440"/>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875BB"/>
    <w:multiLevelType w:val="hybridMultilevel"/>
    <w:tmpl w:val="9E00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E7340"/>
    <w:multiLevelType w:val="hybridMultilevel"/>
    <w:tmpl w:val="799A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27534B0C"/>
    <w:multiLevelType w:val="hybridMultilevel"/>
    <w:tmpl w:val="A3E8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D44A36"/>
    <w:multiLevelType w:val="hybridMultilevel"/>
    <w:tmpl w:val="EA009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34A0250D"/>
    <w:multiLevelType w:val="hybridMultilevel"/>
    <w:tmpl w:val="2252E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013073E"/>
    <w:multiLevelType w:val="hybridMultilevel"/>
    <w:tmpl w:val="0D4C7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65313E2"/>
    <w:multiLevelType w:val="hybridMultilevel"/>
    <w:tmpl w:val="DD2EC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072713">
    <w:abstractNumId w:val="11"/>
  </w:num>
  <w:num w:numId="2" w16cid:durableId="1819414502">
    <w:abstractNumId w:val="16"/>
  </w:num>
  <w:num w:numId="3" w16cid:durableId="1801727073">
    <w:abstractNumId w:val="2"/>
  </w:num>
  <w:num w:numId="4" w16cid:durableId="662976569">
    <w:abstractNumId w:val="3"/>
  </w:num>
  <w:num w:numId="5" w16cid:durableId="1518349758">
    <w:abstractNumId w:val="13"/>
  </w:num>
  <w:num w:numId="6" w16cid:durableId="920793385">
    <w:abstractNumId w:val="14"/>
  </w:num>
  <w:num w:numId="7" w16cid:durableId="1763183941">
    <w:abstractNumId w:val="10"/>
  </w:num>
  <w:num w:numId="8" w16cid:durableId="1029188667">
    <w:abstractNumId w:val="7"/>
  </w:num>
  <w:num w:numId="9" w16cid:durableId="2055083293">
    <w:abstractNumId w:val="8"/>
  </w:num>
  <w:num w:numId="10" w16cid:durableId="771248120">
    <w:abstractNumId w:val="17"/>
  </w:num>
  <w:num w:numId="11" w16cid:durableId="1264537178">
    <w:abstractNumId w:val="5"/>
  </w:num>
  <w:num w:numId="12" w16cid:durableId="329914081">
    <w:abstractNumId w:val="15"/>
  </w:num>
  <w:num w:numId="13" w16cid:durableId="594940017">
    <w:abstractNumId w:val="18"/>
  </w:num>
  <w:num w:numId="14" w16cid:durableId="209079455">
    <w:abstractNumId w:val="4"/>
  </w:num>
  <w:num w:numId="15" w16cid:durableId="1672952789">
    <w:abstractNumId w:val="0"/>
  </w:num>
  <w:num w:numId="16" w16cid:durableId="2066753252">
    <w:abstractNumId w:val="6"/>
  </w:num>
  <w:num w:numId="17" w16cid:durableId="1707486041">
    <w:abstractNumId w:val="9"/>
  </w:num>
  <w:num w:numId="18" w16cid:durableId="1414163700">
    <w:abstractNumId w:val="1"/>
  </w:num>
  <w:num w:numId="19" w16cid:durableId="7774063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yMrO0NDWwMDA3NrJU0lEKTi0uzszPAykwqgUABI/O6SwAAAA="/>
  </w:docVars>
  <w:rsids>
    <w:rsidRoot w:val="0077299E"/>
    <w:rsid w:val="00027D06"/>
    <w:rsid w:val="000340F8"/>
    <w:rsid w:val="000467DA"/>
    <w:rsid w:val="00046F61"/>
    <w:rsid w:val="00062765"/>
    <w:rsid w:val="00080032"/>
    <w:rsid w:val="00091C96"/>
    <w:rsid w:val="000B1746"/>
    <w:rsid w:val="000B3A8C"/>
    <w:rsid w:val="000C08FE"/>
    <w:rsid w:val="00103906"/>
    <w:rsid w:val="00113E61"/>
    <w:rsid w:val="00134102"/>
    <w:rsid w:val="0014759C"/>
    <w:rsid w:val="00163236"/>
    <w:rsid w:val="00185C8C"/>
    <w:rsid w:val="0019147F"/>
    <w:rsid w:val="00193DE3"/>
    <w:rsid w:val="001A6202"/>
    <w:rsid w:val="001B20DD"/>
    <w:rsid w:val="001B4AFF"/>
    <w:rsid w:val="001C0E1E"/>
    <w:rsid w:val="001C1D2F"/>
    <w:rsid w:val="001C39CC"/>
    <w:rsid w:val="001C5DF8"/>
    <w:rsid w:val="001D1BC6"/>
    <w:rsid w:val="001E02EC"/>
    <w:rsid w:val="001E7F9D"/>
    <w:rsid w:val="00224947"/>
    <w:rsid w:val="00254DA0"/>
    <w:rsid w:val="00256C36"/>
    <w:rsid w:val="002A7FCB"/>
    <w:rsid w:val="002C48AD"/>
    <w:rsid w:val="002D46FB"/>
    <w:rsid w:val="002E14AF"/>
    <w:rsid w:val="002E3EE6"/>
    <w:rsid w:val="003119D5"/>
    <w:rsid w:val="00315228"/>
    <w:rsid w:val="003351DE"/>
    <w:rsid w:val="00341104"/>
    <w:rsid w:val="00373496"/>
    <w:rsid w:val="003A527E"/>
    <w:rsid w:val="003B045F"/>
    <w:rsid w:val="003E7B8A"/>
    <w:rsid w:val="00413857"/>
    <w:rsid w:val="00417894"/>
    <w:rsid w:val="00426EEF"/>
    <w:rsid w:val="004304FA"/>
    <w:rsid w:val="004314F3"/>
    <w:rsid w:val="0043559E"/>
    <w:rsid w:val="00445BEA"/>
    <w:rsid w:val="00474B48"/>
    <w:rsid w:val="004923F3"/>
    <w:rsid w:val="004D1C4C"/>
    <w:rsid w:val="004D2E30"/>
    <w:rsid w:val="004D63FD"/>
    <w:rsid w:val="004E36EC"/>
    <w:rsid w:val="00502F76"/>
    <w:rsid w:val="00504382"/>
    <w:rsid w:val="00504734"/>
    <w:rsid w:val="0052500F"/>
    <w:rsid w:val="005275EF"/>
    <w:rsid w:val="0054075C"/>
    <w:rsid w:val="00541D3C"/>
    <w:rsid w:val="00542C5A"/>
    <w:rsid w:val="00543CF4"/>
    <w:rsid w:val="00593000"/>
    <w:rsid w:val="005A638A"/>
    <w:rsid w:val="005B26F7"/>
    <w:rsid w:val="005D4A97"/>
    <w:rsid w:val="005E650C"/>
    <w:rsid w:val="005F2C6C"/>
    <w:rsid w:val="005F5F2E"/>
    <w:rsid w:val="005F7127"/>
    <w:rsid w:val="006064D5"/>
    <w:rsid w:val="0061542D"/>
    <w:rsid w:val="00616CBD"/>
    <w:rsid w:val="00621127"/>
    <w:rsid w:val="00622FBB"/>
    <w:rsid w:val="006239F0"/>
    <w:rsid w:val="00640F5A"/>
    <w:rsid w:val="00641BBD"/>
    <w:rsid w:val="0066468A"/>
    <w:rsid w:val="00677864"/>
    <w:rsid w:val="006838D6"/>
    <w:rsid w:val="006848D9"/>
    <w:rsid w:val="00684AEC"/>
    <w:rsid w:val="00687544"/>
    <w:rsid w:val="006D3D97"/>
    <w:rsid w:val="006D4B04"/>
    <w:rsid w:val="006D52FB"/>
    <w:rsid w:val="006F5DBA"/>
    <w:rsid w:val="007005A8"/>
    <w:rsid w:val="0072756A"/>
    <w:rsid w:val="00760E11"/>
    <w:rsid w:val="0077299E"/>
    <w:rsid w:val="007A00A4"/>
    <w:rsid w:val="007A1DFE"/>
    <w:rsid w:val="007A4B5C"/>
    <w:rsid w:val="007C6F13"/>
    <w:rsid w:val="007F11D1"/>
    <w:rsid w:val="0082037C"/>
    <w:rsid w:val="00824B96"/>
    <w:rsid w:val="00832478"/>
    <w:rsid w:val="00840DD7"/>
    <w:rsid w:val="00842EDF"/>
    <w:rsid w:val="008430A0"/>
    <w:rsid w:val="0084781B"/>
    <w:rsid w:val="00857690"/>
    <w:rsid w:val="008619CB"/>
    <w:rsid w:val="00862491"/>
    <w:rsid w:val="008632E8"/>
    <w:rsid w:val="008638A5"/>
    <w:rsid w:val="00890102"/>
    <w:rsid w:val="008A0675"/>
    <w:rsid w:val="008B0094"/>
    <w:rsid w:val="008B72FC"/>
    <w:rsid w:val="008C43A7"/>
    <w:rsid w:val="008D1368"/>
    <w:rsid w:val="008F0D0F"/>
    <w:rsid w:val="00903AE5"/>
    <w:rsid w:val="0091139D"/>
    <w:rsid w:val="00914D01"/>
    <w:rsid w:val="009225FE"/>
    <w:rsid w:val="00943FD6"/>
    <w:rsid w:val="00954679"/>
    <w:rsid w:val="00992A8D"/>
    <w:rsid w:val="009A4BD4"/>
    <w:rsid w:val="009A6943"/>
    <w:rsid w:val="009C3EAE"/>
    <w:rsid w:val="009D0CA7"/>
    <w:rsid w:val="009D3225"/>
    <w:rsid w:val="00A15790"/>
    <w:rsid w:val="00A24813"/>
    <w:rsid w:val="00A55DFE"/>
    <w:rsid w:val="00A83C1B"/>
    <w:rsid w:val="00A841B6"/>
    <w:rsid w:val="00AD0FAF"/>
    <w:rsid w:val="00AE3FA9"/>
    <w:rsid w:val="00B00D92"/>
    <w:rsid w:val="00B00E3D"/>
    <w:rsid w:val="00B32D3A"/>
    <w:rsid w:val="00B33F10"/>
    <w:rsid w:val="00B42357"/>
    <w:rsid w:val="00B4685E"/>
    <w:rsid w:val="00B5274B"/>
    <w:rsid w:val="00B55EF1"/>
    <w:rsid w:val="00B64067"/>
    <w:rsid w:val="00B71009"/>
    <w:rsid w:val="00B9129B"/>
    <w:rsid w:val="00B91714"/>
    <w:rsid w:val="00BA0546"/>
    <w:rsid w:val="00BA3D9B"/>
    <w:rsid w:val="00BA72ED"/>
    <w:rsid w:val="00BD25C1"/>
    <w:rsid w:val="00BD71A6"/>
    <w:rsid w:val="00BF2E48"/>
    <w:rsid w:val="00C13D45"/>
    <w:rsid w:val="00C1466D"/>
    <w:rsid w:val="00C206B1"/>
    <w:rsid w:val="00C34AD3"/>
    <w:rsid w:val="00C43F91"/>
    <w:rsid w:val="00C67DBE"/>
    <w:rsid w:val="00C86250"/>
    <w:rsid w:val="00CD062B"/>
    <w:rsid w:val="00D03756"/>
    <w:rsid w:val="00D05E57"/>
    <w:rsid w:val="00D32300"/>
    <w:rsid w:val="00D702BF"/>
    <w:rsid w:val="00D904C7"/>
    <w:rsid w:val="00D94D50"/>
    <w:rsid w:val="00D965C3"/>
    <w:rsid w:val="00DA169F"/>
    <w:rsid w:val="00DC4F82"/>
    <w:rsid w:val="00DE0AA4"/>
    <w:rsid w:val="00DE3040"/>
    <w:rsid w:val="00E24857"/>
    <w:rsid w:val="00E32F5B"/>
    <w:rsid w:val="00E37022"/>
    <w:rsid w:val="00E458FE"/>
    <w:rsid w:val="00E52330"/>
    <w:rsid w:val="00E73353"/>
    <w:rsid w:val="00EA0F79"/>
    <w:rsid w:val="00EB5851"/>
    <w:rsid w:val="00ED1C62"/>
    <w:rsid w:val="00F032A0"/>
    <w:rsid w:val="00F07000"/>
    <w:rsid w:val="00F22FF3"/>
    <w:rsid w:val="00F354B2"/>
    <w:rsid w:val="00F44216"/>
    <w:rsid w:val="00F65260"/>
    <w:rsid w:val="00F7528A"/>
    <w:rsid w:val="00FA14D9"/>
    <w:rsid w:val="00FB5162"/>
    <w:rsid w:val="00FB55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DA77C9"/>
  <w15:chartTrackingRefBased/>
  <w15:docId w15:val="{C8E2B303-E06A-4C78-9D4B-067D811C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48D9"/>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 w:type="paragraph" w:styleId="ListParagraph">
    <w:name w:val="List Paragraph"/>
    <w:basedOn w:val="Normal"/>
    <w:uiPriority w:val="34"/>
    <w:qFormat/>
    <w:rsid w:val="002D46FB"/>
    <w:pPr>
      <w:ind w:left="720"/>
      <w:contextualSpacing/>
    </w:pPr>
  </w:style>
  <w:style w:type="character" w:styleId="UnresolvedMention">
    <w:name w:val="Unresolved Mention"/>
    <w:basedOn w:val="DefaultParagraphFont"/>
    <w:uiPriority w:val="99"/>
    <w:semiHidden/>
    <w:unhideWhenUsed/>
    <w:rsid w:val="00A24813"/>
    <w:rPr>
      <w:color w:val="605E5C"/>
      <w:shd w:val="clear" w:color="auto" w:fill="E1DFDD"/>
    </w:rPr>
  </w:style>
  <w:style w:type="character" w:customStyle="1" w:styleId="HeaderChar">
    <w:name w:val="Header Char"/>
    <w:basedOn w:val="DefaultParagraphFont"/>
    <w:link w:val="Header"/>
    <w:rsid w:val="00E37022"/>
    <w:rPr>
      <w:rFonts w:ascii="Arial" w:hAnsi="Arial"/>
      <w:sz w:val="24"/>
    </w:rPr>
  </w:style>
  <w:style w:type="character" w:customStyle="1" w:styleId="FooterChar">
    <w:name w:val="Footer Char"/>
    <w:basedOn w:val="DefaultParagraphFont"/>
    <w:link w:val="Footer"/>
    <w:rsid w:val="00C67DB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39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0D1CDEAAF6994F9841C83A4F1D0AC1" ma:contentTypeVersion="14" ma:contentTypeDescription="Create a new document." ma:contentTypeScope="" ma:versionID="90e22e3e243a028bd4bfb101c5bf5cc3">
  <xsd:schema xmlns:xsd="http://www.w3.org/2001/XMLSchema" xmlns:xs="http://www.w3.org/2001/XMLSchema" xmlns:p="http://schemas.microsoft.com/office/2006/metadata/properties" xmlns:ns1="http://schemas.microsoft.com/sharepoint/v3" xmlns:ns2="62694637-a05d-4cdf-b127-10c8f76f2a7a" xmlns:ns3="02fa2f31-2deb-4414-b2e8-304ffa0654b0" targetNamespace="http://schemas.microsoft.com/office/2006/metadata/properties" ma:root="true" ma:fieldsID="2a7c9acf8ce571c38d43642fcc759319" ns1:_="" ns2:_="" ns3:_="">
    <xsd:import namespace="http://schemas.microsoft.com/sharepoint/v3"/>
    <xsd:import namespace="62694637-a05d-4cdf-b127-10c8f76f2a7a"/>
    <xsd:import namespace="02fa2f31-2deb-4414-b2e8-304ffa0654b0"/>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694637-a05d-4cdf-b127-10c8f76f2a7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fa2f31-2deb-4414-b2e8-304ffa0654b0"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2C8A9F2-D0FA-4309-97A7-11ACD6EBA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2694637-a05d-4cdf-b127-10c8f76f2a7a"/>
    <ds:schemaRef ds:uri="02fa2f31-2deb-4414-b2e8-304ffa0654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4DDDB0-CB7A-4E35-A598-AFC7FBEC7F30}">
  <ds:schemaRefs>
    <ds:schemaRef ds:uri="http://schemas.microsoft.com/sharepoint/v3/contenttype/forms"/>
  </ds:schemaRefs>
</ds:datastoreItem>
</file>

<file path=customXml/itemProps3.xml><?xml version="1.0" encoding="utf-8"?>
<ds:datastoreItem xmlns:ds="http://schemas.openxmlformats.org/officeDocument/2006/customXml" ds:itemID="{521107A0-1BF8-44D5-8293-9E805E6DDF8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NDPERS Letterhead</Template>
  <TotalTime>1</TotalTime>
  <Pages>4</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Malwadkar, Abhijeet</cp:lastModifiedBy>
  <cp:revision>6</cp:revision>
  <cp:lastPrinted>2008-03-07T09:36:00Z</cp:lastPrinted>
  <dcterms:created xsi:type="dcterms:W3CDTF">2025-01-02T21:51:00Z</dcterms:created>
  <dcterms:modified xsi:type="dcterms:W3CDTF">2025-01-09T11:01:00Z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0x0101008B0D1CDEAAF6994F9841C83A4F1D0AC1</vt:lpwstr>
  </property>
</Properties>
</file>