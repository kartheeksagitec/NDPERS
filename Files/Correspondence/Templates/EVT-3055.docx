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0" w:name="sagitec1"/>
      <w:r w:rsidRPr="009C0DB9">
        <w:rPr>
          <w:rFonts w:cs="Arial"/>
          <w:spacing w:val="-2"/>
          <w:sz w:val="22"/>
          <w:szCs w:val="22"/>
        </w:rPr>
        <w:t>{stdlongdate}</w:t>
      </w:r>
      <w:bookmarkEnd w:id="0"/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="00EE39CC" w:rsidRPr="009C0DB9">
        <w:rPr>
          <w:rFonts w:cs="Arial"/>
          <w:spacing w:val="-2"/>
          <w:sz w:val="22"/>
          <w:szCs w:val="22"/>
        </w:rPr>
        <w:t>{stdMbrPERSLinkID}</w:t>
      </w:r>
      <w:bookmarkEnd w:id="1"/>
    </w:p>
    <w:p w:rsidR="00BA72ED" w:rsidRDefault="00BA72ED" w:rsidP="00984AD7">
      <w:pPr>
        <w:rPr>
          <w:rFonts w:cs="Arial"/>
          <w:spacing w:val="-2"/>
          <w:sz w:val="22"/>
          <w:szCs w:val="22"/>
        </w:rPr>
      </w:pPr>
    </w:p>
    <w:p w:rsidR="0080665C" w:rsidRPr="009C0DB9" w:rsidRDefault="0080665C" w:rsidP="00984AD7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9C0DB9" w:rsidRDefault="00BA72ED" w:rsidP="00984AD7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9C0DB9">
        <w:rPr>
          <w:rFonts w:cs="Arial"/>
          <w:spacing w:val="-2"/>
          <w:sz w:val="22"/>
          <w:szCs w:val="22"/>
        </w:rPr>
        <w:t>{stdMbrFullName}</w:t>
      </w:r>
      <w:bookmarkEnd w:id="3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4" w:name="sagitec4"/>
      <w:r w:rsidRPr="009C0DB9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5" w:name="sagitec5"/>
      <w:r w:rsidRPr="009C0DB9">
        <w:rPr>
          <w:rFonts w:cs="Arial"/>
          <w:spacing w:val="-2"/>
          <w:sz w:val="22"/>
          <w:szCs w:val="22"/>
        </w:rPr>
        <w:t>{x stdMbrAdrCorStreet2}</w:t>
      </w:r>
      <w:bookmarkEnd w:id="5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6" w:name="sagitec6"/>
      <w:r w:rsidRPr="009C0DB9">
        <w:rPr>
          <w:rFonts w:cs="Arial"/>
          <w:spacing w:val="-2"/>
          <w:sz w:val="22"/>
          <w:szCs w:val="22"/>
        </w:rPr>
        <w:t>{stdMbrAdrCorCity}</w:t>
      </w:r>
      <w:bookmarkEnd w:id="6"/>
      <w:r w:rsidR="0027656C" w:rsidRPr="009C0DB9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9C0DB9">
        <w:rPr>
          <w:rFonts w:cs="Arial"/>
          <w:spacing w:val="-2"/>
          <w:sz w:val="22"/>
          <w:szCs w:val="22"/>
        </w:rPr>
        <w:t>{stdMbrAdrCorState}</w:t>
      </w:r>
      <w:bookmarkEnd w:id="7"/>
      <w:r w:rsidR="001775FF" w:rsidRPr="009C0DB9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9C0DB9">
        <w:rPr>
          <w:rFonts w:cs="Arial"/>
          <w:spacing w:val="-2"/>
          <w:sz w:val="22"/>
          <w:szCs w:val="22"/>
        </w:rPr>
        <w:t>{stdMbrAdrCorZip}</w:t>
      </w:r>
      <w:bookmarkEnd w:id="8"/>
    </w:p>
    <w:p w:rsidR="00BA72ED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CC00C9" w:rsidRDefault="00CC00C9" w:rsidP="00984AD7">
      <w:pPr>
        <w:suppressAutoHyphens/>
        <w:rPr>
          <w:rFonts w:cs="Arial"/>
          <w:spacing w:val="-3"/>
          <w:sz w:val="22"/>
          <w:szCs w:val="22"/>
        </w:rPr>
      </w:pPr>
    </w:p>
    <w:p w:rsidR="00CC00C9" w:rsidRPr="009C0DB9" w:rsidRDefault="00CC00C9" w:rsidP="00CC00C9">
      <w:pPr>
        <w:suppressAutoHyphens/>
        <w:rPr>
          <w:rFonts w:cs="Arial"/>
          <w:b/>
          <w:spacing w:val="-3"/>
          <w:sz w:val="22"/>
          <w:szCs w:val="22"/>
        </w:rPr>
      </w:pPr>
      <w:r w:rsidRPr="009C0DB9">
        <w:rPr>
          <w:rFonts w:cs="Arial"/>
          <w:b/>
          <w:spacing w:val="-3"/>
          <w:sz w:val="22"/>
          <w:szCs w:val="22"/>
        </w:rPr>
        <w:t>RE:  SEMINAR CONFIRMATION</w:t>
      </w:r>
    </w:p>
    <w:p w:rsidR="00CC00C9" w:rsidRPr="009C0DB9" w:rsidRDefault="00CC00C9" w:rsidP="00CC00C9">
      <w:pPr>
        <w:rPr>
          <w:rFonts w:cs="Arial"/>
          <w:spacing w:val="-2"/>
          <w:sz w:val="22"/>
          <w:szCs w:val="22"/>
        </w:rPr>
      </w:pPr>
    </w:p>
    <w:p w:rsidR="00CC00C9" w:rsidRDefault="00CC00C9" w:rsidP="00CC00C9">
      <w:pPr>
        <w:rPr>
          <w:rFonts w:cs="Arial"/>
          <w:caps/>
          <w:spacing w:val="-2"/>
          <w:sz w:val="22"/>
          <w:szCs w:val="22"/>
        </w:rPr>
      </w:pPr>
      <w:r w:rsidRPr="009C0DB9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9C0DB9">
        <w:rPr>
          <w:rFonts w:cs="Arial"/>
          <w:spacing w:val="-2"/>
          <w:sz w:val="22"/>
          <w:szCs w:val="22"/>
        </w:rPr>
        <w:t>{stdMbrSalutation}</w:t>
      </w:r>
      <w:bookmarkEnd w:id="9"/>
      <w:r w:rsidRPr="009C0DB9">
        <w:rPr>
          <w:rFonts w:cs="Arial"/>
          <w:caps/>
          <w:spacing w:val="-2"/>
          <w:sz w:val="22"/>
          <w:szCs w:val="22"/>
        </w:rPr>
        <w:t>:</w:t>
      </w:r>
    </w:p>
    <w:p w:rsidR="00CC00C9" w:rsidRDefault="00CC00C9" w:rsidP="00CC00C9">
      <w:pPr>
        <w:rPr>
          <w:rFonts w:cs="Arial"/>
          <w:caps/>
          <w:spacing w:val="-2"/>
          <w:sz w:val="22"/>
          <w:szCs w:val="22"/>
        </w:rPr>
      </w:pPr>
    </w:p>
    <w:p w:rsidR="000574ED" w:rsidRDefault="000574ED" w:rsidP="000574ED">
      <w:pPr>
        <w:rPr>
          <w:rFonts w:cs="Arial"/>
          <w:sz w:val="22"/>
          <w:szCs w:val="22"/>
        </w:rPr>
      </w:pPr>
      <w:r w:rsidRPr="000574ED">
        <w:rPr>
          <w:rFonts w:cs="Arial"/>
          <w:sz w:val="22"/>
          <w:szCs w:val="22"/>
        </w:rPr>
        <w:t>This is confirmation that you are registered for the following:</w:t>
      </w:r>
    </w:p>
    <w:p w:rsidR="000574ED" w:rsidRDefault="000574ED" w:rsidP="000574ED">
      <w:pPr>
        <w:rPr>
          <w:rFonts w:cs="Arial"/>
          <w:sz w:val="22"/>
          <w:szCs w:val="22"/>
        </w:rPr>
      </w:pPr>
    </w:p>
    <w:p w:rsidR="000574ED" w:rsidRPr="00214F8C" w:rsidRDefault="000574ED" w:rsidP="000574ED">
      <w:pPr>
        <w:tabs>
          <w:tab w:val="left" w:pos="3060"/>
        </w:tabs>
        <w:ind w:left="720" w:firstLine="720"/>
        <w:rPr>
          <w:rFonts w:cs="Arial"/>
          <w:sz w:val="22"/>
          <w:szCs w:val="22"/>
        </w:rPr>
      </w:pPr>
      <w:r w:rsidRPr="00214F8C">
        <w:rPr>
          <w:rFonts w:cs="Arial"/>
          <w:sz w:val="22"/>
          <w:szCs w:val="22"/>
        </w:rPr>
        <w:t xml:space="preserve">Seminar Type: </w:t>
      </w:r>
      <w:r w:rsidRPr="00214F8C">
        <w:rPr>
          <w:rFonts w:cs="Arial"/>
          <w:sz w:val="22"/>
          <w:szCs w:val="22"/>
        </w:rPr>
        <w:tab/>
      </w:r>
      <w:bookmarkStart w:id="10" w:name="sagitec12"/>
      <w:r w:rsidRPr="00214F8C">
        <w:rPr>
          <w:rFonts w:cs="Arial"/>
          <w:sz w:val="22"/>
          <w:szCs w:val="22"/>
        </w:rPr>
        <w:t>{SeminarType}</w:t>
      </w:r>
      <w:bookmarkEnd w:id="10"/>
    </w:p>
    <w:p w:rsidR="000574ED" w:rsidRPr="00214F8C" w:rsidRDefault="000574ED" w:rsidP="000574ED">
      <w:pPr>
        <w:tabs>
          <w:tab w:val="left" w:pos="3060"/>
        </w:tabs>
        <w:ind w:left="720" w:firstLine="720"/>
        <w:rPr>
          <w:rFonts w:cs="Arial"/>
          <w:sz w:val="22"/>
          <w:szCs w:val="22"/>
        </w:rPr>
      </w:pPr>
      <w:r w:rsidRPr="00214F8C">
        <w:rPr>
          <w:rFonts w:cs="Arial"/>
          <w:sz w:val="22"/>
          <w:szCs w:val="22"/>
        </w:rPr>
        <w:t>Date:</w:t>
      </w:r>
      <w:r w:rsidRPr="00214F8C">
        <w:rPr>
          <w:rFonts w:cs="Arial"/>
          <w:sz w:val="22"/>
          <w:szCs w:val="22"/>
        </w:rPr>
        <w:tab/>
      </w:r>
      <w:bookmarkStart w:id="11" w:name="sagitec13"/>
      <w:r w:rsidR="00214F8C">
        <w:rPr>
          <w:rFonts w:cs="Arial"/>
          <w:sz w:val="22"/>
          <w:szCs w:val="22"/>
        </w:rPr>
        <w:t>{SeminarDay1}</w:t>
      </w:r>
      <w:bookmarkEnd w:id="11"/>
      <w:r w:rsidRPr="00214F8C">
        <w:rPr>
          <w:rFonts w:cs="Arial"/>
          <w:sz w:val="22"/>
          <w:szCs w:val="22"/>
        </w:rPr>
        <w:t xml:space="preserve"> </w:t>
      </w:r>
    </w:p>
    <w:p w:rsidR="000A02FE" w:rsidRDefault="000574ED" w:rsidP="000574ED">
      <w:pPr>
        <w:tabs>
          <w:tab w:val="left" w:pos="3060"/>
        </w:tabs>
        <w:ind w:left="720" w:firstLine="720"/>
        <w:rPr>
          <w:rFonts w:cs="Arial"/>
          <w:sz w:val="22"/>
          <w:szCs w:val="22"/>
        </w:rPr>
      </w:pPr>
      <w:r w:rsidRPr="00214F8C">
        <w:rPr>
          <w:rFonts w:cs="Arial"/>
          <w:sz w:val="22"/>
          <w:szCs w:val="22"/>
        </w:rPr>
        <w:t>Location:</w:t>
      </w:r>
      <w:r w:rsidRPr="00214F8C">
        <w:rPr>
          <w:rFonts w:cs="Arial"/>
          <w:sz w:val="22"/>
          <w:szCs w:val="22"/>
        </w:rPr>
        <w:tab/>
      </w:r>
      <w:bookmarkStart w:id="12" w:name="sagitec14"/>
      <w:r w:rsidR="00214F8C">
        <w:rPr>
          <w:rFonts w:cs="Arial"/>
          <w:sz w:val="22"/>
          <w:szCs w:val="22"/>
        </w:rPr>
        <w:t>{LocationName}</w:t>
      </w:r>
      <w:bookmarkEnd w:id="12"/>
      <w:r w:rsidRPr="000574ED">
        <w:rPr>
          <w:rFonts w:cs="Arial"/>
          <w:sz w:val="22"/>
          <w:szCs w:val="22"/>
        </w:rPr>
        <w:t xml:space="preserve"> </w:t>
      </w:r>
    </w:p>
    <w:p w:rsidR="000A02FE" w:rsidRDefault="000A02FE" w:rsidP="000574ED">
      <w:pPr>
        <w:tabs>
          <w:tab w:val="left" w:pos="3060"/>
        </w:tabs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bookmarkStart w:id="13" w:name="sagitec15"/>
      <w:r>
        <w:rPr>
          <w:rFonts w:cs="Arial"/>
          <w:sz w:val="22"/>
          <w:szCs w:val="22"/>
        </w:rPr>
        <w:t>{x LocationAddress}</w:t>
      </w:r>
      <w:bookmarkEnd w:id="13"/>
      <w:r>
        <w:rPr>
          <w:rFonts w:cs="Arial"/>
          <w:sz w:val="22"/>
          <w:szCs w:val="22"/>
        </w:rPr>
        <w:t xml:space="preserve"> </w:t>
      </w:r>
    </w:p>
    <w:p w:rsidR="000574ED" w:rsidRDefault="000A02FE" w:rsidP="000574ED">
      <w:pPr>
        <w:tabs>
          <w:tab w:val="left" w:pos="3060"/>
        </w:tabs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bookmarkStart w:id="14" w:name="sagitec16"/>
      <w:r>
        <w:rPr>
          <w:rFonts w:cs="Arial"/>
          <w:sz w:val="22"/>
          <w:szCs w:val="22"/>
        </w:rPr>
        <w:t>{x LocationCity}</w:t>
      </w:r>
      <w:bookmarkEnd w:id="14"/>
    </w:p>
    <w:p w:rsidR="000A02FE" w:rsidRDefault="000A02FE" w:rsidP="000574ED">
      <w:pPr>
        <w:tabs>
          <w:tab w:val="left" w:pos="3060"/>
        </w:tabs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bookmarkStart w:id="15" w:name="sagitec17"/>
      <w:r>
        <w:rPr>
          <w:rFonts w:cs="Arial"/>
          <w:sz w:val="22"/>
          <w:szCs w:val="22"/>
        </w:rPr>
        <w:t>{x MeetingRoom}</w:t>
      </w:r>
      <w:bookmarkEnd w:id="15"/>
    </w:p>
    <w:p w:rsidR="000574ED" w:rsidRDefault="000574ED" w:rsidP="000574ED">
      <w:pPr>
        <w:rPr>
          <w:rFonts w:cs="Arial"/>
          <w:sz w:val="22"/>
          <w:szCs w:val="22"/>
        </w:rPr>
      </w:pPr>
    </w:p>
    <w:p w:rsidR="000574ED" w:rsidRPr="000574ED" w:rsidRDefault="000574ED" w:rsidP="000574E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Onsite registration begins at 7:15 am; Seminar starts at 8:00 am central time.  </w:t>
      </w:r>
    </w:p>
    <w:p w:rsidR="00BC7FAC" w:rsidRPr="009C0DB9" w:rsidRDefault="00BC7FAC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6" w:name="sagitec10"/>
      <w:r w:rsidRPr="009C0DB9">
        <w:rPr>
          <w:rFonts w:cs="Arial"/>
          <w:spacing w:val="-3"/>
          <w:sz w:val="22"/>
          <w:szCs w:val="22"/>
        </w:rPr>
        <w:t>{stdNDPERSPhoneNumber}</w:t>
      </w:r>
      <w:bookmarkEnd w:id="16"/>
      <w:r w:rsidRPr="009C0DB9">
        <w:rPr>
          <w:rFonts w:cs="Arial"/>
          <w:spacing w:val="-3"/>
          <w:sz w:val="22"/>
          <w:szCs w:val="22"/>
        </w:rPr>
        <w:t xml:space="preserve"> or </w:t>
      </w:r>
      <w:bookmarkStart w:id="17" w:name="sagitec11"/>
      <w:r w:rsidRPr="009C0DB9">
        <w:rPr>
          <w:rFonts w:cs="Arial"/>
          <w:spacing w:val="-3"/>
          <w:sz w:val="22"/>
          <w:szCs w:val="22"/>
        </w:rPr>
        <w:t>{stdNDPERSTollFreePhoneNumber}</w:t>
      </w:r>
      <w:bookmarkEnd w:id="17"/>
      <w:r w:rsidRPr="009C0DB9">
        <w:rPr>
          <w:rFonts w:cs="Arial"/>
          <w:spacing w:val="-3"/>
          <w:sz w:val="22"/>
          <w:szCs w:val="22"/>
        </w:rPr>
        <w:t>.</w:t>
      </w: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Sincerely,</w:t>
      </w: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1F5D4B" w:rsidRDefault="0027656C" w:rsidP="00984AD7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NDPERS Administrative Services Division</w:t>
      </w:r>
    </w:p>
    <w:p w:rsidR="00214F8C" w:rsidRPr="001F74BA" w:rsidRDefault="00214F8C" w:rsidP="00984AD7">
      <w:pPr>
        <w:suppressAutoHyphens/>
        <w:rPr>
          <w:rFonts w:cs="Arial"/>
          <w:spacing w:val="-3"/>
          <w:sz w:val="22"/>
          <w:szCs w:val="22"/>
        </w:rPr>
      </w:pPr>
    </w:p>
    <w:sectPr w:rsidR="00214F8C" w:rsidRPr="001F74BA" w:rsidSect="00E26EB5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DBD" w:rsidRDefault="00CD0DBD">
      <w:r>
        <w:separator/>
      </w:r>
    </w:p>
  </w:endnote>
  <w:endnote w:type="continuationSeparator" w:id="0">
    <w:p w:rsidR="00CD0DBD" w:rsidRDefault="00CD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DBD" w:rsidRDefault="00CD0DBD">
      <w:r>
        <w:separator/>
      </w:r>
    </w:p>
  </w:footnote>
  <w:footnote w:type="continuationSeparator" w:id="0">
    <w:p w:rsidR="00CD0DBD" w:rsidRDefault="00CD0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Default="00E26EB5" w:rsidP="00E26EB5">
    <w:pPr>
      <w:pStyle w:val="Header"/>
      <w:ind w:left="-1440" w:right="-1440"/>
    </w:pPr>
    <w:bookmarkStart w:id="18" w:name="HeaderImage"/>
    <w:r>
      <w:t>{</w:t>
    </w:r>
    <w:proofErr w:type="spellStart"/>
    <w:r>
      <w:t>ImgImage</w:t>
    </w:r>
    <w:proofErr w:type="spellEnd"/>
    <w:r>
      <w:t>}</w:t>
    </w:r>
    <w:bookmarkEnd w:id="1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1958"/>
    <w:rsid w:val="000340F8"/>
    <w:rsid w:val="000574ED"/>
    <w:rsid w:val="00080032"/>
    <w:rsid w:val="00091C96"/>
    <w:rsid w:val="000A02FE"/>
    <w:rsid w:val="000D1A37"/>
    <w:rsid w:val="000E758F"/>
    <w:rsid w:val="0014759C"/>
    <w:rsid w:val="00171F98"/>
    <w:rsid w:val="001775FF"/>
    <w:rsid w:val="00177C15"/>
    <w:rsid w:val="001974AA"/>
    <w:rsid w:val="001A6202"/>
    <w:rsid w:val="001E7949"/>
    <w:rsid w:val="001F5D4B"/>
    <w:rsid w:val="001F74BA"/>
    <w:rsid w:val="00214F8C"/>
    <w:rsid w:val="00254DA0"/>
    <w:rsid w:val="00264AF4"/>
    <w:rsid w:val="0027656C"/>
    <w:rsid w:val="002B1D24"/>
    <w:rsid w:val="002B6E3A"/>
    <w:rsid w:val="002C48AD"/>
    <w:rsid w:val="002D7BE1"/>
    <w:rsid w:val="002E19BD"/>
    <w:rsid w:val="002E3EE6"/>
    <w:rsid w:val="00301E14"/>
    <w:rsid w:val="003059AE"/>
    <w:rsid w:val="003351DE"/>
    <w:rsid w:val="00361D70"/>
    <w:rsid w:val="0036559C"/>
    <w:rsid w:val="00436627"/>
    <w:rsid w:val="0044731A"/>
    <w:rsid w:val="0047157A"/>
    <w:rsid w:val="004A4E15"/>
    <w:rsid w:val="004C4C2C"/>
    <w:rsid w:val="004D7EF1"/>
    <w:rsid w:val="00504734"/>
    <w:rsid w:val="00515F48"/>
    <w:rsid w:val="00526600"/>
    <w:rsid w:val="005275EF"/>
    <w:rsid w:val="00552410"/>
    <w:rsid w:val="0059276F"/>
    <w:rsid w:val="0059672E"/>
    <w:rsid w:val="005A7625"/>
    <w:rsid w:val="005D4A97"/>
    <w:rsid w:val="005F5C51"/>
    <w:rsid w:val="00622FBB"/>
    <w:rsid w:val="00687544"/>
    <w:rsid w:val="006F48AF"/>
    <w:rsid w:val="00722B45"/>
    <w:rsid w:val="007451CF"/>
    <w:rsid w:val="0077299E"/>
    <w:rsid w:val="00775509"/>
    <w:rsid w:val="00797CCB"/>
    <w:rsid w:val="007A1DFE"/>
    <w:rsid w:val="00804C45"/>
    <w:rsid w:val="0080665C"/>
    <w:rsid w:val="00835AE0"/>
    <w:rsid w:val="008574DC"/>
    <w:rsid w:val="008632E8"/>
    <w:rsid w:val="00870E77"/>
    <w:rsid w:val="00873AD4"/>
    <w:rsid w:val="008B5668"/>
    <w:rsid w:val="008E3B13"/>
    <w:rsid w:val="008F296B"/>
    <w:rsid w:val="00954679"/>
    <w:rsid w:val="00984AD7"/>
    <w:rsid w:val="009C0DB9"/>
    <w:rsid w:val="009E36D4"/>
    <w:rsid w:val="00A15790"/>
    <w:rsid w:val="00A31822"/>
    <w:rsid w:val="00A402FB"/>
    <w:rsid w:val="00A40939"/>
    <w:rsid w:val="00A4746E"/>
    <w:rsid w:val="00AB11DF"/>
    <w:rsid w:val="00AC4013"/>
    <w:rsid w:val="00AE319E"/>
    <w:rsid w:val="00AE3417"/>
    <w:rsid w:val="00B114F2"/>
    <w:rsid w:val="00B1200E"/>
    <w:rsid w:val="00BA5268"/>
    <w:rsid w:val="00BA72ED"/>
    <w:rsid w:val="00BB7D6F"/>
    <w:rsid w:val="00BC7FAC"/>
    <w:rsid w:val="00BE55A0"/>
    <w:rsid w:val="00C079E4"/>
    <w:rsid w:val="00C110BE"/>
    <w:rsid w:val="00C206B1"/>
    <w:rsid w:val="00CC00C9"/>
    <w:rsid w:val="00CC501F"/>
    <w:rsid w:val="00CC735D"/>
    <w:rsid w:val="00CD062B"/>
    <w:rsid w:val="00CD0DBD"/>
    <w:rsid w:val="00D13434"/>
    <w:rsid w:val="00D8452A"/>
    <w:rsid w:val="00D904C7"/>
    <w:rsid w:val="00D93987"/>
    <w:rsid w:val="00E26EB5"/>
    <w:rsid w:val="00E27247"/>
    <w:rsid w:val="00EA3906"/>
    <w:rsid w:val="00EE39CC"/>
    <w:rsid w:val="00EF2E3C"/>
    <w:rsid w:val="00F30D79"/>
    <w:rsid w:val="00F7528A"/>
    <w:rsid w:val="00FB5B98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F926166-F3E5-4472-A582-1B9CF33D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4A4E1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2009-02-11T21:19:00Z</cp:lastPrinted>
  <dcterms:created xsi:type="dcterms:W3CDTF">2017-03-27T20:37:00Z</dcterms:created>
  <dcterms:modified xsi:type="dcterms:W3CDTF">2017-06-05T19:46:00Z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