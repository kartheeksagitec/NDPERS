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2615" w14:textId="77777777" w:rsidR="005A5079" w:rsidRDefault="005A5079" w:rsidP="00A25B32">
      <w:pPr>
        <w:rPr>
          <w:rFonts w:cs="Arial"/>
          <w:spacing w:val="-2"/>
          <w:sz w:val="22"/>
          <w:szCs w:val="22"/>
        </w:rPr>
      </w:pPr>
    </w:p>
    <w:p w14:paraId="195DC06F" w14:textId="77777777" w:rsidR="00EB6826" w:rsidRDefault="00EB6826" w:rsidP="00A25B32">
      <w:pPr>
        <w:rPr>
          <w:rFonts w:cs="Arial"/>
          <w:spacing w:val="-2"/>
          <w:sz w:val="22"/>
          <w:szCs w:val="22"/>
        </w:rPr>
      </w:pPr>
    </w:p>
    <w:p w14:paraId="3CAC1CC5" w14:textId="77777777" w:rsidR="00BA72ED" w:rsidRPr="00D004F4" w:rsidRDefault="00B55814" w:rsidP="00A25B32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stdlongdate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0"/>
      <w:r w:rsidR="00A25B32" w:rsidRPr="00D004F4">
        <w:rPr>
          <w:rFonts w:cs="Arial"/>
          <w:spacing w:val="-2"/>
          <w:sz w:val="22"/>
          <w:szCs w:val="22"/>
        </w:rPr>
        <w:t xml:space="preserve"> </w:t>
      </w:r>
      <w:r w:rsidR="00161F1F" w:rsidRPr="00D004F4">
        <w:rPr>
          <w:rFonts w:cs="Arial"/>
          <w:spacing w:val="-2"/>
          <w:sz w:val="22"/>
          <w:szCs w:val="22"/>
        </w:rPr>
        <w:tab/>
      </w:r>
      <w:r w:rsidR="00161F1F" w:rsidRPr="00D004F4">
        <w:rPr>
          <w:rFonts w:cs="Arial"/>
          <w:spacing w:val="-2"/>
          <w:sz w:val="22"/>
          <w:szCs w:val="22"/>
        </w:rPr>
        <w:tab/>
      </w:r>
      <w:r w:rsidR="00161F1F" w:rsidRPr="00D004F4">
        <w:rPr>
          <w:rFonts w:cs="Arial"/>
          <w:spacing w:val="-2"/>
          <w:sz w:val="22"/>
          <w:szCs w:val="22"/>
        </w:rPr>
        <w:tab/>
      </w:r>
      <w:r w:rsidR="00161F1F" w:rsidRPr="00D004F4">
        <w:rPr>
          <w:rFonts w:cs="Arial"/>
          <w:spacing w:val="-2"/>
          <w:sz w:val="22"/>
          <w:szCs w:val="22"/>
        </w:rPr>
        <w:tab/>
      </w:r>
      <w:r w:rsidR="007E25E7" w:rsidRPr="00D004F4">
        <w:rPr>
          <w:rFonts w:cs="Arial"/>
          <w:spacing w:val="-2"/>
          <w:sz w:val="22"/>
          <w:szCs w:val="22"/>
        </w:rPr>
        <w:t xml:space="preserve">                      </w:t>
      </w:r>
      <w:r w:rsidR="00CB26B0">
        <w:rPr>
          <w:rFonts w:cs="Arial"/>
          <w:spacing w:val="-2"/>
          <w:sz w:val="22"/>
          <w:szCs w:val="22"/>
        </w:rPr>
        <w:tab/>
      </w:r>
      <w:r w:rsidR="00CB26B0">
        <w:rPr>
          <w:rFonts w:cs="Arial"/>
          <w:spacing w:val="-2"/>
          <w:sz w:val="22"/>
          <w:szCs w:val="22"/>
        </w:rPr>
        <w:tab/>
      </w:r>
      <w:r w:rsidR="004D454D">
        <w:rPr>
          <w:rFonts w:cs="Arial"/>
          <w:spacing w:val="-2"/>
          <w:sz w:val="22"/>
          <w:szCs w:val="22"/>
        </w:rPr>
        <w:t>Organization</w:t>
      </w:r>
      <w:r w:rsidR="00A25B32" w:rsidRPr="00D004F4">
        <w:rPr>
          <w:rFonts w:cs="Arial"/>
          <w:spacing w:val="-2"/>
          <w:sz w:val="22"/>
          <w:szCs w:val="22"/>
        </w:rPr>
        <w:t xml:space="preserve"> ID:</w:t>
      </w:r>
      <w:r w:rsidR="007E25E7" w:rsidRPr="00D004F4">
        <w:rPr>
          <w:rFonts w:cs="Arial"/>
          <w:spacing w:val="-2"/>
          <w:sz w:val="22"/>
          <w:szCs w:val="22"/>
        </w:rPr>
        <w:t xml:space="preserve"> </w:t>
      </w:r>
      <w:bookmarkStart w:id="1" w:name="sagitec2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stdOrgCodeId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"/>
    </w:p>
    <w:p w14:paraId="31D87F1E" w14:textId="77777777" w:rsidR="00EB6826" w:rsidRDefault="009737CB" w:rsidP="00A25B32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ab/>
      </w:r>
    </w:p>
    <w:p w14:paraId="59917BA9" w14:textId="77777777" w:rsidR="00BA72ED" w:rsidRPr="00D004F4" w:rsidRDefault="009737CB" w:rsidP="00A25B32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  <w:t xml:space="preserve"> </w:t>
      </w:r>
    </w:p>
    <w:p w14:paraId="3D41F376" w14:textId="77777777" w:rsidR="00CF3A06" w:rsidRPr="00AE319E" w:rsidRDefault="00B55814" w:rsidP="00CF3A06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stdOCName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2"/>
    </w:p>
    <w:p w14:paraId="2625D361" w14:textId="77777777" w:rsidR="00CF3A06" w:rsidRPr="00AE319E" w:rsidRDefault="00B55814" w:rsidP="00CF3A06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stdOrgName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3"/>
    </w:p>
    <w:p w14:paraId="142AFE17" w14:textId="77777777" w:rsidR="00CF3A06" w:rsidRPr="00AE319E" w:rsidRDefault="00B55814" w:rsidP="00CF3A06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{stdOCAdrCorStreet1}</w:t>
      </w:r>
      <w:bookmarkEnd w:id="4"/>
    </w:p>
    <w:p w14:paraId="506287A1" w14:textId="77777777" w:rsidR="00CF3A06" w:rsidRPr="00AE319E" w:rsidRDefault="00B55814" w:rsidP="00CF3A06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{x stdOCAdrCorStreet2}</w:t>
      </w:r>
      <w:bookmarkEnd w:id="5"/>
    </w:p>
    <w:p w14:paraId="6EFA0C11" w14:textId="77777777" w:rsidR="00CF3A06" w:rsidRPr="00AE319E" w:rsidRDefault="00B55814" w:rsidP="00CF3A06">
      <w:pPr>
        <w:rPr>
          <w:rFonts w:cs="Arial"/>
          <w:spacing w:val="-2"/>
          <w:sz w:val="22"/>
          <w:szCs w:val="22"/>
        </w:rPr>
      </w:pP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stdOCAdrCorCity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6"/>
      <w:r w:rsidR="00CF3A06" w:rsidRPr="00AE319E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stdOCAdrCorState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7"/>
      <w:r w:rsidR="00CF3A06" w:rsidRPr="00AE319E">
        <w:rPr>
          <w:rFonts w:cs="Arial"/>
          <w:spacing w:val="-2"/>
          <w:sz w:val="22"/>
          <w:szCs w:val="22"/>
        </w:rPr>
        <w:t xml:space="preserve"> </w:t>
      </w:r>
      <w:r w:rsidR="00CF3A06">
        <w:rPr>
          <w:rFonts w:cs="Arial"/>
          <w:spacing w:val="-2"/>
          <w:sz w:val="22"/>
          <w:szCs w:val="22"/>
        </w:rPr>
        <w:t xml:space="preserve"> </w:t>
      </w:r>
      <w:bookmarkStart w:id="8" w:name="sagitec9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>
        <w:rPr>
          <w:rFonts w:cs="Arial"/>
          <w:spacing w:val="-2"/>
          <w:sz w:val="22"/>
          <w:szCs w:val="22"/>
        </w:rPr>
        <w:t>stdOCAdrCorZip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8"/>
    </w:p>
    <w:p w14:paraId="09ADED8D" w14:textId="77777777" w:rsidR="00CF3A06" w:rsidRDefault="00CF3A06" w:rsidP="00A25B32">
      <w:pPr>
        <w:suppressAutoHyphens/>
        <w:rPr>
          <w:rFonts w:cs="Arial"/>
          <w:spacing w:val="-3"/>
          <w:sz w:val="22"/>
          <w:szCs w:val="22"/>
        </w:rPr>
      </w:pPr>
    </w:p>
    <w:p w14:paraId="707EF9FC" w14:textId="77777777" w:rsidR="00EB6826" w:rsidRPr="00D004F4" w:rsidRDefault="00EB6826" w:rsidP="00A25B32">
      <w:pPr>
        <w:suppressAutoHyphens/>
        <w:rPr>
          <w:rFonts w:cs="Arial"/>
          <w:spacing w:val="-3"/>
          <w:sz w:val="22"/>
          <w:szCs w:val="22"/>
        </w:rPr>
      </w:pPr>
    </w:p>
    <w:p w14:paraId="5249287D" w14:textId="77777777" w:rsidR="00CF3A06" w:rsidRDefault="00CF3A06" w:rsidP="00CF3A06">
      <w:pPr>
        <w:rPr>
          <w:rFonts w:cs="Arial"/>
          <w:spacing w:val="-2"/>
          <w:sz w:val="22"/>
        </w:rPr>
      </w:pPr>
      <w:r w:rsidRPr="00AE319E">
        <w:rPr>
          <w:rFonts w:cs="Arial"/>
          <w:spacing w:val="-2"/>
          <w:sz w:val="22"/>
        </w:rPr>
        <w:t xml:space="preserve">Dear </w:t>
      </w:r>
      <w:bookmarkStart w:id="9" w:name="sagitec10"/>
      <w:r w:rsidR="00B55814">
        <w:rPr>
          <w:rFonts w:cs="Arial"/>
          <w:spacing w:val="-2"/>
          <w:sz w:val="22"/>
        </w:rPr>
        <w:t>{</w:t>
      </w:r>
      <w:proofErr w:type="spellStart"/>
      <w:r w:rsidR="00B55814">
        <w:rPr>
          <w:rFonts w:cs="Arial"/>
          <w:spacing w:val="-2"/>
          <w:sz w:val="22"/>
        </w:rPr>
        <w:t>stdOCName</w:t>
      </w:r>
      <w:proofErr w:type="spellEnd"/>
      <w:r w:rsidR="00B55814">
        <w:rPr>
          <w:rFonts w:cs="Arial"/>
          <w:spacing w:val="-2"/>
          <w:sz w:val="22"/>
        </w:rPr>
        <w:t>}</w:t>
      </w:r>
      <w:bookmarkEnd w:id="9"/>
      <w:r>
        <w:rPr>
          <w:rFonts w:cs="Arial"/>
          <w:spacing w:val="-2"/>
          <w:sz w:val="22"/>
        </w:rPr>
        <w:t xml:space="preserve">: </w:t>
      </w:r>
    </w:p>
    <w:p w14:paraId="5BA32BA2" w14:textId="77777777" w:rsidR="00BA72ED" w:rsidRPr="00D004F4" w:rsidRDefault="00BA72ED" w:rsidP="00A25B32">
      <w:pPr>
        <w:suppressAutoHyphens/>
        <w:rPr>
          <w:rFonts w:cs="Arial"/>
          <w:spacing w:val="-3"/>
          <w:sz w:val="22"/>
          <w:szCs w:val="22"/>
        </w:rPr>
      </w:pPr>
    </w:p>
    <w:p w14:paraId="690E2116" w14:textId="77777777" w:rsidR="0014336C" w:rsidRDefault="00C13DC8" w:rsidP="00745CF5">
      <w:pPr>
        <w:rPr>
          <w:rFonts w:cs="Arial"/>
          <w:sz w:val="22"/>
          <w:szCs w:val="22"/>
          <w:lang w:val="en"/>
        </w:rPr>
      </w:pPr>
      <w:r>
        <w:rPr>
          <w:rFonts w:cs="Arial"/>
          <w:sz w:val="22"/>
          <w:szCs w:val="22"/>
          <w:lang w:val="en"/>
        </w:rPr>
        <w:t>Welcome to the North Dakota Public Employees Retirement System (NDPERS).</w:t>
      </w:r>
    </w:p>
    <w:p w14:paraId="62EB29C9" w14:textId="77777777" w:rsidR="0014336C" w:rsidRDefault="0014336C" w:rsidP="00745CF5">
      <w:pPr>
        <w:rPr>
          <w:rFonts w:cs="Arial"/>
          <w:sz w:val="22"/>
          <w:szCs w:val="22"/>
          <w:lang w:val="en"/>
        </w:rPr>
      </w:pPr>
    </w:p>
    <w:p w14:paraId="32378F30" w14:textId="77777777" w:rsidR="0014336C" w:rsidRDefault="0014336C" w:rsidP="0014336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You have been assigned an </w:t>
      </w:r>
      <w:r w:rsidRPr="0050106A">
        <w:rPr>
          <w:rFonts w:cs="Arial"/>
          <w:sz w:val="22"/>
          <w:szCs w:val="22"/>
        </w:rPr>
        <w:t>NDPERS Contact ID.</w:t>
      </w:r>
      <w:r>
        <w:rPr>
          <w:rFonts w:cs="Arial"/>
          <w:sz w:val="22"/>
          <w:szCs w:val="22"/>
        </w:rPr>
        <w:t xml:space="preserve">  </w:t>
      </w:r>
      <w:r w:rsidRPr="0050106A">
        <w:rPr>
          <w:rFonts w:cs="Arial"/>
          <w:color w:val="000000"/>
          <w:sz w:val="22"/>
          <w:szCs w:val="22"/>
        </w:rPr>
        <w:t>This ID is a unique number which identifies you as an Authorized Agent</w:t>
      </w:r>
      <w:r>
        <w:rPr>
          <w:rFonts w:cs="Arial"/>
          <w:color w:val="000000"/>
          <w:sz w:val="22"/>
          <w:szCs w:val="22"/>
        </w:rPr>
        <w:t>/</w:t>
      </w:r>
      <w:r w:rsidRPr="0050106A">
        <w:rPr>
          <w:rFonts w:cs="Arial"/>
          <w:color w:val="000000"/>
          <w:sz w:val="22"/>
          <w:szCs w:val="22"/>
        </w:rPr>
        <w:t xml:space="preserve">Contact for your organization.  </w:t>
      </w:r>
      <w:r w:rsidRPr="0050106A">
        <w:rPr>
          <w:rFonts w:cs="Arial"/>
          <w:sz w:val="22"/>
          <w:szCs w:val="22"/>
        </w:rPr>
        <w:t xml:space="preserve">Please have </w:t>
      </w:r>
      <w:r>
        <w:rPr>
          <w:rFonts w:cs="Arial"/>
          <w:sz w:val="22"/>
          <w:szCs w:val="22"/>
        </w:rPr>
        <w:t>your Contact ID and your Organization ID</w:t>
      </w:r>
      <w:r w:rsidRPr="0050106A">
        <w:rPr>
          <w:rFonts w:cs="Arial"/>
          <w:sz w:val="22"/>
          <w:szCs w:val="22"/>
        </w:rPr>
        <w:t xml:space="preserve"> available when contacting NDPERS.</w:t>
      </w:r>
      <w:r w:rsidRPr="0050106A">
        <w:rPr>
          <w:rFonts w:cs="Arial"/>
          <w:spacing w:val="-2"/>
          <w:sz w:val="22"/>
          <w:szCs w:val="22"/>
        </w:rPr>
        <w:t xml:space="preserve"> </w:t>
      </w:r>
      <w:r w:rsidRPr="0050106A">
        <w:rPr>
          <w:rFonts w:cs="Arial"/>
          <w:sz w:val="22"/>
          <w:szCs w:val="22"/>
        </w:rPr>
        <w:t xml:space="preserve"> </w:t>
      </w:r>
    </w:p>
    <w:p w14:paraId="187CF417" w14:textId="77777777" w:rsidR="0014336C" w:rsidRDefault="0014336C" w:rsidP="0014336C">
      <w:pPr>
        <w:rPr>
          <w:rFonts w:cs="Arial"/>
          <w:sz w:val="22"/>
          <w:szCs w:val="22"/>
        </w:rPr>
      </w:pPr>
    </w:p>
    <w:p w14:paraId="0CACCD0E" w14:textId="77777777" w:rsidR="0014336C" w:rsidRPr="00100BAF" w:rsidRDefault="0014336C" w:rsidP="0014336C">
      <w:pPr>
        <w:rPr>
          <w:rFonts w:cs="Arial"/>
          <w:strike/>
          <w:spacing w:val="-3"/>
          <w:sz w:val="22"/>
          <w:szCs w:val="22"/>
        </w:rPr>
      </w:pPr>
      <w:r w:rsidRPr="0050106A">
        <w:rPr>
          <w:rFonts w:cs="Arial"/>
          <w:sz w:val="22"/>
          <w:szCs w:val="22"/>
          <w:lang w:val="en"/>
        </w:rPr>
        <w:t>All documents you receive from NDPERS in the future will also include</w:t>
      </w:r>
      <w:r>
        <w:rPr>
          <w:rFonts w:cs="Arial"/>
          <w:sz w:val="22"/>
          <w:szCs w:val="22"/>
          <w:lang w:val="en"/>
        </w:rPr>
        <w:t xml:space="preserve"> your Organization ID</w:t>
      </w:r>
      <w:r>
        <w:rPr>
          <w:rFonts w:cs="Arial"/>
          <w:sz w:val="22"/>
          <w:szCs w:val="22"/>
        </w:rPr>
        <w:t xml:space="preserve">.  Below is your contact information. </w:t>
      </w:r>
    </w:p>
    <w:p w14:paraId="7D0E2F21" w14:textId="77777777" w:rsidR="00E015C7" w:rsidRPr="00D004F4" w:rsidRDefault="00E015C7" w:rsidP="00745CF5">
      <w:pPr>
        <w:rPr>
          <w:rFonts w:cs="Arial"/>
          <w:sz w:val="22"/>
          <w:szCs w:val="22"/>
        </w:rPr>
      </w:pPr>
    </w:p>
    <w:p w14:paraId="2432F4C9" w14:textId="77777777" w:rsidR="00301F82" w:rsidRPr="00D004F4" w:rsidRDefault="00301F82" w:rsidP="00745CF5">
      <w:pPr>
        <w:rPr>
          <w:rFonts w:cs="Arial"/>
          <w:spacing w:val="-3"/>
          <w:sz w:val="22"/>
          <w:szCs w:val="22"/>
        </w:rPr>
      </w:pPr>
      <w:r w:rsidRPr="00D004F4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0" w:name="sagitec11"/>
      <w:r w:rsidR="00B55814">
        <w:rPr>
          <w:rFonts w:cs="Arial"/>
          <w:spacing w:val="-3"/>
          <w:sz w:val="22"/>
          <w:szCs w:val="22"/>
        </w:rPr>
        <w:t>{</w:t>
      </w:r>
      <w:proofErr w:type="spellStart"/>
      <w:r w:rsidR="00B55814">
        <w:rPr>
          <w:rFonts w:cs="Arial"/>
          <w:spacing w:val="-3"/>
          <w:sz w:val="22"/>
          <w:szCs w:val="22"/>
        </w:rPr>
        <w:t>stdNDPERSPhoneNumber</w:t>
      </w:r>
      <w:proofErr w:type="spellEnd"/>
      <w:r w:rsidR="00B55814">
        <w:rPr>
          <w:rFonts w:cs="Arial"/>
          <w:spacing w:val="-3"/>
          <w:sz w:val="22"/>
          <w:szCs w:val="22"/>
        </w:rPr>
        <w:t>}</w:t>
      </w:r>
      <w:bookmarkEnd w:id="10"/>
      <w:r w:rsidR="00EB6826" w:rsidRPr="008A1DCC">
        <w:rPr>
          <w:rFonts w:cs="Arial"/>
          <w:spacing w:val="-3"/>
          <w:sz w:val="22"/>
          <w:szCs w:val="22"/>
        </w:rPr>
        <w:t xml:space="preserve"> or </w:t>
      </w:r>
      <w:bookmarkStart w:id="11" w:name="sagitec12"/>
      <w:r w:rsidR="00B55814">
        <w:rPr>
          <w:rFonts w:cs="Arial"/>
          <w:spacing w:val="-3"/>
          <w:sz w:val="22"/>
          <w:szCs w:val="22"/>
        </w:rPr>
        <w:t>{</w:t>
      </w:r>
      <w:proofErr w:type="spellStart"/>
      <w:r w:rsidR="00B55814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B55814">
        <w:rPr>
          <w:rFonts w:cs="Arial"/>
          <w:spacing w:val="-3"/>
          <w:sz w:val="22"/>
          <w:szCs w:val="22"/>
        </w:rPr>
        <w:t>}</w:t>
      </w:r>
      <w:bookmarkEnd w:id="11"/>
      <w:r w:rsidR="00EB6826" w:rsidRPr="008A1DCC">
        <w:rPr>
          <w:rFonts w:cs="Arial"/>
          <w:spacing w:val="-3"/>
          <w:sz w:val="22"/>
          <w:szCs w:val="22"/>
        </w:rPr>
        <w:t>.</w:t>
      </w:r>
      <w:r w:rsidR="00A40168">
        <w:rPr>
          <w:rFonts w:cs="Arial"/>
          <w:spacing w:val="-3"/>
          <w:sz w:val="22"/>
          <w:szCs w:val="22"/>
        </w:rPr>
        <w:t xml:space="preserve"> </w:t>
      </w:r>
    </w:p>
    <w:p w14:paraId="0B016219" w14:textId="0411F513" w:rsidR="00DA1E75" w:rsidRPr="00D004F4" w:rsidRDefault="00DA1E75" w:rsidP="00A25B32">
      <w:pPr>
        <w:suppressAutoHyphens/>
        <w:rPr>
          <w:rFonts w:cs="Arial"/>
          <w:spacing w:val="-3"/>
          <w:sz w:val="22"/>
          <w:szCs w:val="22"/>
        </w:rPr>
      </w:pPr>
    </w:p>
    <w:p w14:paraId="4F1D1B78" w14:textId="4E1827E2" w:rsidR="00301F82" w:rsidRDefault="00301F82" w:rsidP="00A25B32">
      <w:pPr>
        <w:rPr>
          <w:rFonts w:cs="Arial"/>
          <w:sz w:val="22"/>
          <w:szCs w:val="22"/>
        </w:rPr>
      </w:pPr>
    </w:p>
    <w:p w14:paraId="0FBEDB60" w14:textId="77777777" w:rsidR="00532B3C" w:rsidRDefault="00532B3C" w:rsidP="00A25B32">
      <w:pPr>
        <w:rPr>
          <w:rFonts w:cs="Arial"/>
          <w:sz w:val="22"/>
          <w:szCs w:val="22"/>
        </w:rPr>
      </w:pPr>
    </w:p>
    <w:p w14:paraId="0E3B8299" w14:textId="6C6964FD" w:rsidR="00532B3C" w:rsidRDefault="00532B3C" w:rsidP="00A25B32">
      <w:pPr>
        <w:rPr>
          <w:b/>
          <w:bCs/>
          <w:sz w:val="22"/>
          <w:szCs w:val="22"/>
          <w:u w:val="single"/>
        </w:rPr>
      </w:pPr>
      <w:r w:rsidRPr="00532B3C">
        <w:rPr>
          <w:b/>
          <w:bCs/>
          <w:sz w:val="22"/>
          <w:szCs w:val="22"/>
          <w:u w:val="single"/>
        </w:rPr>
        <w:t>North Dakota Public Employees Retirement System (NDPERS)</w:t>
      </w:r>
    </w:p>
    <w:p w14:paraId="22543041" w14:textId="12CBE849" w:rsidR="00473352" w:rsidRDefault="00473352" w:rsidP="00A25B32">
      <w:pPr>
        <w:rPr>
          <w:b/>
          <w:bCs/>
          <w:sz w:val="22"/>
          <w:szCs w:val="22"/>
          <w:u w:val="single"/>
        </w:rPr>
      </w:pPr>
    </w:p>
    <w:tbl>
      <w:tblPr>
        <w:tblW w:w="10039" w:type="dxa"/>
        <w:tblInd w:w="19" w:type="dxa"/>
        <w:tblLook w:val="04A0" w:firstRow="1" w:lastRow="0" w:firstColumn="1" w:lastColumn="0" w:noHBand="0" w:noVBand="1"/>
      </w:tblPr>
      <w:tblGrid>
        <w:gridCol w:w="1889"/>
        <w:gridCol w:w="8150"/>
      </w:tblGrid>
      <w:tr w:rsidR="00A31A6A" w14:paraId="1ABF9AD2" w14:textId="77777777" w:rsidTr="006638CF">
        <w:trPr>
          <w:trHeight w:val="382"/>
        </w:trPr>
        <w:tc>
          <w:tcPr>
            <w:tcW w:w="1889" w:type="dxa"/>
            <w:hideMark/>
          </w:tcPr>
          <w:p w14:paraId="70DE1B86" w14:textId="77777777" w:rsidR="00A31A6A" w:rsidRDefault="00A31A6A" w:rsidP="006638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8150" w:type="dxa"/>
            <w:hideMark/>
          </w:tcPr>
          <w:p w14:paraId="13D2D845" w14:textId="164D66C2" w:rsidR="00A31A6A" w:rsidRDefault="00A31A6A" w:rsidP="006638CF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2" w:name="sagitec13"/>
            <w:r>
              <w:rPr>
                <w:rFonts w:cs="Arial"/>
                <w:b/>
                <w:spacing w:val="-2"/>
                <w:sz w:val="22"/>
                <w:szCs w:val="22"/>
              </w:rPr>
              <w:t>{</w:t>
            </w:r>
            <w:proofErr w:type="spellStart"/>
            <w:r w:rsidR="009F0EBF">
              <w:rPr>
                <w:rFonts w:cs="Arial"/>
                <w:b/>
                <w:spacing w:val="-2"/>
                <w:sz w:val="22"/>
                <w:szCs w:val="22"/>
              </w:rPr>
              <w:t>stdOCName</w:t>
            </w:r>
            <w:proofErr w:type="spellEnd"/>
            <w:r>
              <w:rPr>
                <w:rFonts w:cs="Arial"/>
                <w:b/>
                <w:spacing w:val="-2"/>
                <w:sz w:val="22"/>
                <w:szCs w:val="22"/>
              </w:rPr>
              <w:t>}</w:t>
            </w:r>
            <w:bookmarkEnd w:id="12"/>
          </w:p>
        </w:tc>
      </w:tr>
      <w:tr w:rsidR="00A31A6A" w14:paraId="430DE203" w14:textId="77777777" w:rsidTr="006638CF">
        <w:trPr>
          <w:trHeight w:val="382"/>
        </w:trPr>
        <w:tc>
          <w:tcPr>
            <w:tcW w:w="1889" w:type="dxa"/>
            <w:hideMark/>
          </w:tcPr>
          <w:p w14:paraId="43A33644" w14:textId="77777777" w:rsidR="00A31A6A" w:rsidRDefault="00A31A6A" w:rsidP="006638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Contact ID:</w:t>
            </w:r>
          </w:p>
        </w:tc>
        <w:tc>
          <w:tcPr>
            <w:tcW w:w="8150" w:type="dxa"/>
            <w:hideMark/>
          </w:tcPr>
          <w:p w14:paraId="6765AF95" w14:textId="77777777" w:rsidR="00A31A6A" w:rsidRDefault="00A31A6A" w:rsidP="006638CF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3" w:name="sagitec14"/>
            <w:r>
              <w:rPr>
                <w:b/>
                <w:sz w:val="22"/>
                <w:szCs w:val="22"/>
              </w:rPr>
              <w:t>{</w:t>
            </w:r>
            <w:proofErr w:type="spellStart"/>
            <w:r>
              <w:rPr>
                <w:b/>
                <w:sz w:val="22"/>
                <w:szCs w:val="22"/>
              </w:rPr>
              <w:t>ContactId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  <w:bookmarkEnd w:id="13"/>
          </w:p>
        </w:tc>
      </w:tr>
      <w:tr w:rsidR="00A31A6A" w14:paraId="3F11E9DD" w14:textId="77777777" w:rsidTr="006638CF">
        <w:trPr>
          <w:trHeight w:val="382"/>
        </w:trPr>
        <w:tc>
          <w:tcPr>
            <w:tcW w:w="1889" w:type="dxa"/>
            <w:hideMark/>
          </w:tcPr>
          <w:p w14:paraId="06A462BD" w14:textId="77777777" w:rsidR="00A31A6A" w:rsidRDefault="00A31A6A" w:rsidP="006638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 ID:</w:t>
            </w:r>
          </w:p>
        </w:tc>
        <w:tc>
          <w:tcPr>
            <w:tcW w:w="8150" w:type="dxa"/>
            <w:hideMark/>
          </w:tcPr>
          <w:p w14:paraId="6B6C915F" w14:textId="77777777" w:rsidR="00A31A6A" w:rsidRDefault="00A31A6A" w:rsidP="006638CF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4" w:name="sagitec15"/>
            <w:r>
              <w:rPr>
                <w:rFonts w:cs="Arial"/>
                <w:b/>
                <w:spacing w:val="-2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2"/>
                <w:sz w:val="22"/>
                <w:szCs w:val="22"/>
              </w:rPr>
              <w:t>stdOrgCodeId</w:t>
            </w:r>
            <w:proofErr w:type="spellEnd"/>
            <w:r>
              <w:rPr>
                <w:rFonts w:cs="Arial"/>
                <w:b/>
                <w:spacing w:val="-2"/>
                <w:sz w:val="22"/>
                <w:szCs w:val="22"/>
              </w:rPr>
              <w:t>}</w:t>
            </w:r>
            <w:bookmarkEnd w:id="14"/>
          </w:p>
        </w:tc>
      </w:tr>
      <w:tr w:rsidR="00A31A6A" w14:paraId="3AD1CE79" w14:textId="77777777" w:rsidTr="006638CF">
        <w:trPr>
          <w:trHeight w:val="382"/>
        </w:trPr>
        <w:tc>
          <w:tcPr>
            <w:tcW w:w="1889" w:type="dxa"/>
            <w:hideMark/>
          </w:tcPr>
          <w:p w14:paraId="2D45A2F8" w14:textId="77777777" w:rsidR="00A31A6A" w:rsidRDefault="00A31A6A" w:rsidP="006638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Employer Type:</w:t>
            </w:r>
          </w:p>
        </w:tc>
        <w:tc>
          <w:tcPr>
            <w:tcW w:w="8150" w:type="dxa"/>
            <w:hideMark/>
          </w:tcPr>
          <w:p w14:paraId="6389DC35" w14:textId="77777777" w:rsidR="00A31A6A" w:rsidRDefault="00A31A6A" w:rsidP="006638CF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5" w:name="sagitec16"/>
            <w:r>
              <w:rPr>
                <w:b/>
                <w:sz w:val="22"/>
                <w:szCs w:val="22"/>
              </w:rPr>
              <w:t>{</w:t>
            </w:r>
            <w:proofErr w:type="spellStart"/>
            <w:r>
              <w:rPr>
                <w:b/>
                <w:sz w:val="22"/>
                <w:szCs w:val="22"/>
              </w:rPr>
              <w:t>EmployerType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  <w:bookmarkEnd w:id="15"/>
          </w:p>
        </w:tc>
      </w:tr>
      <w:tr w:rsidR="00A31A6A" w14:paraId="611A4E55" w14:textId="77777777" w:rsidTr="006638CF">
        <w:trPr>
          <w:trHeight w:val="382"/>
        </w:trPr>
        <w:tc>
          <w:tcPr>
            <w:tcW w:w="1889" w:type="dxa"/>
          </w:tcPr>
          <w:p w14:paraId="1DEABD0B" w14:textId="77777777" w:rsidR="00A31A6A" w:rsidRDefault="00A31A6A" w:rsidP="006638CF">
            <w:pPr>
              <w:rPr>
                <w:sz w:val="22"/>
                <w:szCs w:val="22"/>
              </w:rPr>
            </w:pPr>
          </w:p>
        </w:tc>
        <w:tc>
          <w:tcPr>
            <w:tcW w:w="8150" w:type="dxa"/>
          </w:tcPr>
          <w:p w14:paraId="5163149B" w14:textId="77777777" w:rsidR="00A31A6A" w:rsidRDefault="00A31A6A" w:rsidP="006638CF">
            <w:pPr>
              <w:suppressAutoHyphens/>
              <w:rPr>
                <w:b/>
                <w:sz w:val="22"/>
                <w:szCs w:val="22"/>
              </w:rPr>
            </w:pPr>
          </w:p>
        </w:tc>
      </w:tr>
      <w:tr w:rsidR="00A31A6A" w14:paraId="1EFB3B71" w14:textId="77777777" w:rsidTr="006638CF">
        <w:trPr>
          <w:trHeight w:val="382"/>
        </w:trPr>
        <w:tc>
          <w:tcPr>
            <w:tcW w:w="1889" w:type="dxa"/>
            <w:hideMark/>
          </w:tcPr>
          <w:p w14:paraId="493BEC6B" w14:textId="77777777" w:rsidR="00A31A6A" w:rsidRDefault="00A31A6A" w:rsidP="006638CF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Contact Role(s):</w:t>
            </w:r>
          </w:p>
        </w:tc>
        <w:tc>
          <w:tcPr>
            <w:tcW w:w="8150" w:type="dxa"/>
            <w:hideMark/>
          </w:tcPr>
          <w:tbl>
            <w:tblPr>
              <w:tblpPr w:leftFromText="180" w:rightFromText="180" w:vertAnchor="text" w:horzAnchor="margin" w:tblpY="-292"/>
              <w:tblOverlap w:val="never"/>
              <w:tblW w:w="7669" w:type="dxa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7669"/>
            </w:tblGrid>
            <w:tr w:rsidR="00A31A6A" w14:paraId="0FD399C8" w14:textId="77777777" w:rsidTr="006638CF">
              <w:trPr>
                <w:trHeight w:val="390"/>
              </w:trPr>
              <w:tc>
                <w:tcPr>
                  <w:tcW w:w="7669" w:type="dxa"/>
                  <w:hideMark/>
                </w:tcPr>
                <w:p w14:paraId="1AE9A109" w14:textId="77777777" w:rsidR="00A31A6A" w:rsidRDefault="00A31A6A" w:rsidP="00D43309">
                  <w:pPr>
                    <w:suppressAutoHyphens/>
                    <w:rPr>
                      <w:rFonts w:cs="Arial"/>
                      <w:b/>
                      <w:spacing w:val="-3"/>
                      <w:sz w:val="22"/>
                      <w:szCs w:val="22"/>
                    </w:rPr>
                  </w:pPr>
                  <w:bookmarkStart w:id="16" w:name="sagitec17"/>
                  <w:r>
                    <w:rPr>
                      <w:rFonts w:cs="Arial"/>
                      <w:b/>
                      <w:spacing w:val="-3"/>
                      <w:sz w:val="22"/>
                      <w:szCs w:val="22"/>
                    </w:rPr>
                    <w:t xml:space="preserve">{tb </w:t>
                  </w:r>
                  <w:proofErr w:type="spellStart"/>
                  <w:r>
                    <w:rPr>
                      <w:rFonts w:cs="Arial"/>
                      <w:b/>
                      <w:spacing w:val="-3"/>
                      <w:sz w:val="22"/>
                      <w:szCs w:val="22"/>
                    </w:rPr>
                    <w:t>tblAllContactRoles</w:t>
                  </w:r>
                  <w:proofErr w:type="spellEnd"/>
                  <w:r>
                    <w:rPr>
                      <w:rFonts w:cs="Arial"/>
                      <w:b/>
                      <w:spacing w:val="-3"/>
                      <w:sz w:val="22"/>
                      <w:szCs w:val="22"/>
                    </w:rPr>
                    <w:t>}</w:t>
                  </w:r>
                  <w:bookmarkEnd w:id="16"/>
                </w:p>
              </w:tc>
            </w:tr>
          </w:tbl>
          <w:p w14:paraId="43BF5A62" w14:textId="77777777" w:rsidR="00A31A6A" w:rsidRDefault="00A31A6A" w:rsidP="006638CF">
            <w:pPr>
              <w:rPr>
                <w:b/>
                <w:sz w:val="22"/>
                <w:szCs w:val="22"/>
              </w:rPr>
            </w:pPr>
          </w:p>
        </w:tc>
      </w:tr>
    </w:tbl>
    <w:p w14:paraId="146DD624" w14:textId="77777777" w:rsidR="00532B3C" w:rsidRPr="00D004F4" w:rsidRDefault="00532B3C" w:rsidP="00A25B32">
      <w:pPr>
        <w:rPr>
          <w:rFonts w:cs="Arial"/>
          <w:sz w:val="22"/>
          <w:szCs w:val="22"/>
        </w:rPr>
      </w:pPr>
    </w:p>
    <w:p w14:paraId="2E4A5AA7" w14:textId="77777777" w:rsidR="00DA1E75" w:rsidRPr="00D004F4" w:rsidRDefault="00DA1E75" w:rsidP="00A25B32">
      <w:pPr>
        <w:rPr>
          <w:rFonts w:cs="Arial"/>
          <w:sz w:val="22"/>
          <w:szCs w:val="22"/>
        </w:rPr>
      </w:pPr>
    </w:p>
    <w:p w14:paraId="75847B34" w14:textId="77777777" w:rsidR="00E015C7" w:rsidRPr="00D004F4" w:rsidRDefault="00E015C7" w:rsidP="00A25B32">
      <w:pPr>
        <w:rPr>
          <w:rFonts w:cs="Arial"/>
          <w:sz w:val="22"/>
          <w:szCs w:val="22"/>
        </w:rPr>
      </w:pPr>
    </w:p>
    <w:p w14:paraId="76775F1E" w14:textId="77777777" w:rsidR="00E015C7" w:rsidRPr="00D004F4" w:rsidRDefault="00E015C7" w:rsidP="00A25B32">
      <w:pPr>
        <w:rPr>
          <w:rFonts w:cs="Arial"/>
          <w:sz w:val="22"/>
          <w:szCs w:val="22"/>
        </w:rPr>
      </w:pPr>
    </w:p>
    <w:p w14:paraId="5C88EB05" w14:textId="77777777" w:rsidR="00CA0F61" w:rsidRPr="00467E04" w:rsidRDefault="00CA0F61" w:rsidP="00E157D5">
      <w:pPr>
        <w:rPr>
          <w:rFonts w:cs="Arial"/>
          <w:spacing w:val="-3"/>
          <w:sz w:val="22"/>
          <w:szCs w:val="22"/>
        </w:rPr>
      </w:pPr>
    </w:p>
    <w:sectPr w:rsidR="00CA0F61" w:rsidRPr="00467E04" w:rsidSect="00BB0481">
      <w:head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18B26" w14:textId="77777777" w:rsidR="002F085D" w:rsidRDefault="002F085D">
      <w:r>
        <w:separator/>
      </w:r>
    </w:p>
  </w:endnote>
  <w:endnote w:type="continuationSeparator" w:id="0">
    <w:p w14:paraId="6EF234CC" w14:textId="77777777" w:rsidR="002F085D" w:rsidRDefault="002F0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24F6E" w14:textId="77777777" w:rsidR="002F085D" w:rsidRDefault="002F085D">
      <w:r>
        <w:separator/>
      </w:r>
    </w:p>
  </w:footnote>
  <w:footnote w:type="continuationSeparator" w:id="0">
    <w:p w14:paraId="443AEEBB" w14:textId="77777777" w:rsidR="002F085D" w:rsidRDefault="002F0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F266" w14:textId="77777777" w:rsidR="00C13DC8" w:rsidRPr="00BB0481" w:rsidRDefault="00BB0481" w:rsidP="00BB0481">
    <w:pPr>
      <w:pStyle w:val="Header"/>
      <w:ind w:left="-1440" w:right="-1440"/>
    </w:pPr>
    <w:bookmarkStart w:id="17" w:name="HeaderImage"/>
    <w:r>
      <w:t>{</w:t>
    </w:r>
    <w:proofErr w:type="spellStart"/>
    <w:r>
      <w:t>ImgImage</w:t>
    </w:r>
    <w:proofErr w:type="spellEnd"/>
    <w:r>
      <w:t>}</w:t>
    </w:r>
    <w:bookmarkEnd w:id="1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10FE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E7491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38AA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4C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3677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6EF2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2066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6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021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38B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216E6"/>
    <w:multiLevelType w:val="hybridMultilevel"/>
    <w:tmpl w:val="7A14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3D5238"/>
    <w:multiLevelType w:val="hybridMultilevel"/>
    <w:tmpl w:val="A55411F2"/>
    <w:lvl w:ilvl="0" w:tplc="C374CD3A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2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41BB7078"/>
    <w:multiLevelType w:val="hybridMultilevel"/>
    <w:tmpl w:val="084CC18C"/>
    <w:lvl w:ilvl="0" w:tplc="C374CD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F72BCE"/>
    <w:multiLevelType w:val="hybridMultilevel"/>
    <w:tmpl w:val="8CC87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07195F"/>
    <w:multiLevelType w:val="hybridMultilevel"/>
    <w:tmpl w:val="3336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643D9"/>
    <w:multiLevelType w:val="hybridMultilevel"/>
    <w:tmpl w:val="35BCF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6C40FC"/>
    <w:multiLevelType w:val="hybridMultilevel"/>
    <w:tmpl w:val="A5123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737164"/>
    <w:multiLevelType w:val="hybridMultilevel"/>
    <w:tmpl w:val="FA869014"/>
    <w:lvl w:ilvl="0" w:tplc="43209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79508A4"/>
    <w:multiLevelType w:val="hybridMultilevel"/>
    <w:tmpl w:val="88B4E5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862933">
    <w:abstractNumId w:val="20"/>
  </w:num>
  <w:num w:numId="2" w16cid:durableId="716704773">
    <w:abstractNumId w:val="29"/>
  </w:num>
  <w:num w:numId="3" w16cid:durableId="1530140462">
    <w:abstractNumId w:val="12"/>
  </w:num>
  <w:num w:numId="4" w16cid:durableId="183058915">
    <w:abstractNumId w:val="13"/>
  </w:num>
  <w:num w:numId="5" w16cid:durableId="450561666">
    <w:abstractNumId w:val="25"/>
  </w:num>
  <w:num w:numId="6" w16cid:durableId="729690763">
    <w:abstractNumId w:val="27"/>
  </w:num>
  <w:num w:numId="7" w16cid:durableId="1535189137">
    <w:abstractNumId w:val="18"/>
  </w:num>
  <w:num w:numId="8" w16cid:durableId="984160934">
    <w:abstractNumId w:val="15"/>
  </w:num>
  <w:num w:numId="9" w16cid:durableId="2084401801">
    <w:abstractNumId w:val="16"/>
  </w:num>
  <w:num w:numId="10" w16cid:durableId="913050802">
    <w:abstractNumId w:val="30"/>
  </w:num>
  <w:num w:numId="11" w16cid:durableId="1208491200">
    <w:abstractNumId w:val="14"/>
  </w:num>
  <w:num w:numId="12" w16cid:durableId="632053545">
    <w:abstractNumId w:val="28"/>
  </w:num>
  <w:num w:numId="13" w16cid:durableId="1257707771">
    <w:abstractNumId w:val="19"/>
  </w:num>
  <w:num w:numId="14" w16cid:durableId="2120177535">
    <w:abstractNumId w:val="11"/>
  </w:num>
  <w:num w:numId="15" w16cid:durableId="899024860">
    <w:abstractNumId w:val="17"/>
  </w:num>
  <w:num w:numId="16" w16cid:durableId="1069883518">
    <w:abstractNumId w:val="26"/>
  </w:num>
  <w:num w:numId="17" w16cid:durableId="1209099950">
    <w:abstractNumId w:val="24"/>
  </w:num>
  <w:num w:numId="18" w16cid:durableId="1751270307">
    <w:abstractNumId w:val="9"/>
  </w:num>
  <w:num w:numId="19" w16cid:durableId="679242207">
    <w:abstractNumId w:val="7"/>
  </w:num>
  <w:num w:numId="20" w16cid:durableId="1458717097">
    <w:abstractNumId w:val="6"/>
  </w:num>
  <w:num w:numId="21" w16cid:durableId="577833582">
    <w:abstractNumId w:val="5"/>
  </w:num>
  <w:num w:numId="22" w16cid:durableId="684283029">
    <w:abstractNumId w:val="4"/>
  </w:num>
  <w:num w:numId="23" w16cid:durableId="1027022586">
    <w:abstractNumId w:val="8"/>
  </w:num>
  <w:num w:numId="24" w16cid:durableId="1839733932">
    <w:abstractNumId w:val="3"/>
  </w:num>
  <w:num w:numId="25" w16cid:durableId="1262492174">
    <w:abstractNumId w:val="2"/>
  </w:num>
  <w:num w:numId="26" w16cid:durableId="699014619">
    <w:abstractNumId w:val="1"/>
  </w:num>
  <w:num w:numId="27" w16cid:durableId="706098960">
    <w:abstractNumId w:val="0"/>
  </w:num>
  <w:num w:numId="28" w16cid:durableId="1206874299">
    <w:abstractNumId w:val="10"/>
  </w:num>
  <w:num w:numId="29" w16cid:durableId="242842867">
    <w:abstractNumId w:val="21"/>
  </w:num>
  <w:num w:numId="30" w16cid:durableId="656887885">
    <w:abstractNumId w:val="23"/>
  </w:num>
  <w:num w:numId="31" w16cid:durableId="716628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0297C"/>
    <w:rsid w:val="00012F9D"/>
    <w:rsid w:val="00033EC8"/>
    <w:rsid w:val="000340F8"/>
    <w:rsid w:val="00035987"/>
    <w:rsid w:val="00041954"/>
    <w:rsid w:val="00077F2A"/>
    <w:rsid w:val="00080032"/>
    <w:rsid w:val="00091C96"/>
    <w:rsid w:val="000A2219"/>
    <w:rsid w:val="000C4D93"/>
    <w:rsid w:val="000D6B34"/>
    <w:rsid w:val="000E12A8"/>
    <w:rsid w:val="00103906"/>
    <w:rsid w:val="001169B9"/>
    <w:rsid w:val="0014336C"/>
    <w:rsid w:val="00145129"/>
    <w:rsid w:val="0014759C"/>
    <w:rsid w:val="00161F1F"/>
    <w:rsid w:val="001757FB"/>
    <w:rsid w:val="00180643"/>
    <w:rsid w:val="00180E79"/>
    <w:rsid w:val="001A6202"/>
    <w:rsid w:val="001C0ABA"/>
    <w:rsid w:val="001C0E1E"/>
    <w:rsid w:val="001C39CC"/>
    <w:rsid w:val="001C5D77"/>
    <w:rsid w:val="001E7A8D"/>
    <w:rsid w:val="001E7F9D"/>
    <w:rsid w:val="00215548"/>
    <w:rsid w:val="00220F18"/>
    <w:rsid w:val="00222ED4"/>
    <w:rsid w:val="002414E8"/>
    <w:rsid w:val="00254DA0"/>
    <w:rsid w:val="00256600"/>
    <w:rsid w:val="002619BA"/>
    <w:rsid w:val="0027099A"/>
    <w:rsid w:val="0027184A"/>
    <w:rsid w:val="002878A1"/>
    <w:rsid w:val="00294971"/>
    <w:rsid w:val="002A3300"/>
    <w:rsid w:val="002B36C2"/>
    <w:rsid w:val="002C48AD"/>
    <w:rsid w:val="002D7470"/>
    <w:rsid w:val="002E1F85"/>
    <w:rsid w:val="002E3EE6"/>
    <w:rsid w:val="002F085D"/>
    <w:rsid w:val="00301F82"/>
    <w:rsid w:val="003035F6"/>
    <w:rsid w:val="003119D5"/>
    <w:rsid w:val="003351DE"/>
    <w:rsid w:val="00362843"/>
    <w:rsid w:val="00363288"/>
    <w:rsid w:val="0036662B"/>
    <w:rsid w:val="003668A2"/>
    <w:rsid w:val="00367B5C"/>
    <w:rsid w:val="00372B51"/>
    <w:rsid w:val="003918DC"/>
    <w:rsid w:val="003F3D9B"/>
    <w:rsid w:val="00424B12"/>
    <w:rsid w:val="00425C57"/>
    <w:rsid w:val="00426EEF"/>
    <w:rsid w:val="00445234"/>
    <w:rsid w:val="00445BEA"/>
    <w:rsid w:val="00460454"/>
    <w:rsid w:val="00467E04"/>
    <w:rsid w:val="00473352"/>
    <w:rsid w:val="004A25D0"/>
    <w:rsid w:val="004C266C"/>
    <w:rsid w:val="004C6E6A"/>
    <w:rsid w:val="004C745E"/>
    <w:rsid w:val="004D454D"/>
    <w:rsid w:val="004E7D39"/>
    <w:rsid w:val="0050205D"/>
    <w:rsid w:val="00504734"/>
    <w:rsid w:val="005204A9"/>
    <w:rsid w:val="005275EF"/>
    <w:rsid w:val="00532B3C"/>
    <w:rsid w:val="00536002"/>
    <w:rsid w:val="00554981"/>
    <w:rsid w:val="00556B25"/>
    <w:rsid w:val="005711A8"/>
    <w:rsid w:val="005860EF"/>
    <w:rsid w:val="005A5079"/>
    <w:rsid w:val="005B7C1E"/>
    <w:rsid w:val="005D4A97"/>
    <w:rsid w:val="005D7338"/>
    <w:rsid w:val="005F15B1"/>
    <w:rsid w:val="00600264"/>
    <w:rsid w:val="00605AEF"/>
    <w:rsid w:val="0061092B"/>
    <w:rsid w:val="00617E54"/>
    <w:rsid w:val="0062255D"/>
    <w:rsid w:val="00622FBB"/>
    <w:rsid w:val="00643208"/>
    <w:rsid w:val="0065073D"/>
    <w:rsid w:val="00682934"/>
    <w:rsid w:val="00687544"/>
    <w:rsid w:val="006932D5"/>
    <w:rsid w:val="006949BC"/>
    <w:rsid w:val="006B04C4"/>
    <w:rsid w:val="006B786B"/>
    <w:rsid w:val="006F3D60"/>
    <w:rsid w:val="007039F7"/>
    <w:rsid w:val="007126D8"/>
    <w:rsid w:val="0074187D"/>
    <w:rsid w:val="00742BEE"/>
    <w:rsid w:val="00745CF5"/>
    <w:rsid w:val="0077299E"/>
    <w:rsid w:val="00775057"/>
    <w:rsid w:val="00775AA3"/>
    <w:rsid w:val="00782231"/>
    <w:rsid w:val="00796226"/>
    <w:rsid w:val="007A1DFE"/>
    <w:rsid w:val="007A4B5C"/>
    <w:rsid w:val="007A5C42"/>
    <w:rsid w:val="007B3F82"/>
    <w:rsid w:val="007C0DCC"/>
    <w:rsid w:val="007E25E7"/>
    <w:rsid w:val="007E4FD3"/>
    <w:rsid w:val="007E5AAE"/>
    <w:rsid w:val="007F6E46"/>
    <w:rsid w:val="008117DE"/>
    <w:rsid w:val="00820748"/>
    <w:rsid w:val="00825FF2"/>
    <w:rsid w:val="00831B36"/>
    <w:rsid w:val="00840647"/>
    <w:rsid w:val="00844278"/>
    <w:rsid w:val="008632E8"/>
    <w:rsid w:val="00891C71"/>
    <w:rsid w:val="008972B6"/>
    <w:rsid w:val="008A6E8B"/>
    <w:rsid w:val="008E48E3"/>
    <w:rsid w:val="009045C1"/>
    <w:rsid w:val="00943FD6"/>
    <w:rsid w:val="00954679"/>
    <w:rsid w:val="009737CB"/>
    <w:rsid w:val="00974BB5"/>
    <w:rsid w:val="009B3F1E"/>
    <w:rsid w:val="009B5FF3"/>
    <w:rsid w:val="009D2642"/>
    <w:rsid w:val="009D31B1"/>
    <w:rsid w:val="009E0EFC"/>
    <w:rsid w:val="009E23F0"/>
    <w:rsid w:val="009E79D9"/>
    <w:rsid w:val="009F0EBF"/>
    <w:rsid w:val="00A050B1"/>
    <w:rsid w:val="00A053EF"/>
    <w:rsid w:val="00A1525C"/>
    <w:rsid w:val="00A15790"/>
    <w:rsid w:val="00A25B32"/>
    <w:rsid w:val="00A2695A"/>
    <w:rsid w:val="00A26976"/>
    <w:rsid w:val="00A3122C"/>
    <w:rsid w:val="00A31A6A"/>
    <w:rsid w:val="00A40168"/>
    <w:rsid w:val="00A4434E"/>
    <w:rsid w:val="00A44ED7"/>
    <w:rsid w:val="00A51926"/>
    <w:rsid w:val="00A66EDE"/>
    <w:rsid w:val="00A70795"/>
    <w:rsid w:val="00A73526"/>
    <w:rsid w:val="00A80C6E"/>
    <w:rsid w:val="00A839F2"/>
    <w:rsid w:val="00A9423A"/>
    <w:rsid w:val="00A962BC"/>
    <w:rsid w:val="00AA1BFA"/>
    <w:rsid w:val="00AA1C13"/>
    <w:rsid w:val="00AC2721"/>
    <w:rsid w:val="00AC65C5"/>
    <w:rsid w:val="00AF57EF"/>
    <w:rsid w:val="00B0214A"/>
    <w:rsid w:val="00B02CD4"/>
    <w:rsid w:val="00B11609"/>
    <w:rsid w:val="00B14C68"/>
    <w:rsid w:val="00B26FC1"/>
    <w:rsid w:val="00B37C42"/>
    <w:rsid w:val="00B44D9E"/>
    <w:rsid w:val="00B553D1"/>
    <w:rsid w:val="00B55814"/>
    <w:rsid w:val="00B92888"/>
    <w:rsid w:val="00BA72ED"/>
    <w:rsid w:val="00BA7E82"/>
    <w:rsid w:val="00BB0481"/>
    <w:rsid w:val="00BB22D7"/>
    <w:rsid w:val="00BB242F"/>
    <w:rsid w:val="00BB334F"/>
    <w:rsid w:val="00BE6339"/>
    <w:rsid w:val="00BF39FE"/>
    <w:rsid w:val="00C07697"/>
    <w:rsid w:val="00C12F99"/>
    <w:rsid w:val="00C13DC8"/>
    <w:rsid w:val="00C17139"/>
    <w:rsid w:val="00C206B1"/>
    <w:rsid w:val="00C3295B"/>
    <w:rsid w:val="00C46AF6"/>
    <w:rsid w:val="00C67F2D"/>
    <w:rsid w:val="00C811DE"/>
    <w:rsid w:val="00C97011"/>
    <w:rsid w:val="00CA0F61"/>
    <w:rsid w:val="00CA230B"/>
    <w:rsid w:val="00CB18BC"/>
    <w:rsid w:val="00CB26B0"/>
    <w:rsid w:val="00CC0CFE"/>
    <w:rsid w:val="00CD062B"/>
    <w:rsid w:val="00CD2547"/>
    <w:rsid w:val="00CE068D"/>
    <w:rsid w:val="00CF3A06"/>
    <w:rsid w:val="00D004F4"/>
    <w:rsid w:val="00D05E57"/>
    <w:rsid w:val="00D22E5C"/>
    <w:rsid w:val="00D33D9E"/>
    <w:rsid w:val="00D4101C"/>
    <w:rsid w:val="00D43309"/>
    <w:rsid w:val="00D860A8"/>
    <w:rsid w:val="00D904C7"/>
    <w:rsid w:val="00DA1E75"/>
    <w:rsid w:val="00DA5F67"/>
    <w:rsid w:val="00DF2A19"/>
    <w:rsid w:val="00DF4587"/>
    <w:rsid w:val="00E015C7"/>
    <w:rsid w:val="00E03A41"/>
    <w:rsid w:val="00E157D5"/>
    <w:rsid w:val="00E2160A"/>
    <w:rsid w:val="00E2280B"/>
    <w:rsid w:val="00E377CC"/>
    <w:rsid w:val="00E52A3E"/>
    <w:rsid w:val="00E63EC5"/>
    <w:rsid w:val="00E84C21"/>
    <w:rsid w:val="00E92CBA"/>
    <w:rsid w:val="00E95C34"/>
    <w:rsid w:val="00EB6826"/>
    <w:rsid w:val="00EC66EE"/>
    <w:rsid w:val="00ED4FC1"/>
    <w:rsid w:val="00EE4927"/>
    <w:rsid w:val="00F25EEE"/>
    <w:rsid w:val="00F30894"/>
    <w:rsid w:val="00F3706A"/>
    <w:rsid w:val="00F45D46"/>
    <w:rsid w:val="00F525F8"/>
    <w:rsid w:val="00F65260"/>
    <w:rsid w:val="00F667CE"/>
    <w:rsid w:val="00F7528A"/>
    <w:rsid w:val="00F92B3D"/>
    <w:rsid w:val="00F957DC"/>
    <w:rsid w:val="00FE2ED2"/>
    <w:rsid w:val="00FF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383295"/>
  <w15:chartTrackingRefBased/>
  <w15:docId w15:val="{4A584294-EE66-4BC0-80DE-6DCEC412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6E8B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table" w:styleId="TableGrid3">
    <w:name w:val="Table Grid 3"/>
    <w:basedOn w:val="TableNormal"/>
    <w:rsid w:val="00DA1E7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1BFB9-53C5-465F-A3A3-89FB58FA5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35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Reddy, Bora</cp:lastModifiedBy>
  <cp:revision>33</cp:revision>
  <cp:lastPrinted>2010-06-04T05:49:00Z</cp:lastPrinted>
  <dcterms:created xsi:type="dcterms:W3CDTF">2014-03-19T09:01:00Z</dcterms:created>
  <dcterms:modified xsi:type="dcterms:W3CDTF">2023-04-19T05:53:00Z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289316534</vt:i4>
  </property>
  <property fmtid="{D5CDD505-2E9C-101B-9397-08002B2CF9AE}" pid="4" name="_EmailSubject">
    <vt:lpwstr>ORG-1002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Status">
    <vt:lpwstr>Not Started</vt:lpwstr>
  </property>
  <property fmtid="{D5CDD505-2E9C-101B-9397-08002B2CF9AE}" pid="8" name="ContentType">
    <vt:lpwstr>Document</vt:lpwstr>
  </property>
  <property fmtid="{D5CDD505-2E9C-101B-9397-08002B2CF9AE}" pid="9" name="Status">
    <vt:lpwstr>(1) Submitted for Internal Review</vt:lpwstr>
  </property>
  <property fmtid="{D5CDD505-2E9C-101B-9397-08002B2CF9AE}" pid="10" name="_PreviousAdHocReviewCycleID">
    <vt:i4>1580235931</vt:i4>
  </property>
  <property fmtid="{D5CDD505-2E9C-101B-9397-08002B2CF9AE}" pid="11" name="_ReviewingToolsShownOnce">
    <vt:lpwstr/>
  </property>
</Properties>
</file>