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C3A" w:rsidP="00490C3A" w:rsidRDefault="00490C3A">
      <w:pPr>
        <w:rPr>
          <w:spacing w:val="-2"/>
          <w:sz w:val="22"/>
        </w:rPr>
      </w:pPr>
    </w:p>
    <w:p w:rsidR="00490C3A" w:rsidP="00490C3A" w:rsidRDefault="00490C3A">
      <w:pPr>
        <w:rPr>
          <w:spacing w:val="-2"/>
          <w:sz w:val="22"/>
        </w:rPr>
      </w:pPr>
    </w:p>
    <w:p w:rsidRPr="00323254" w:rsidR="00897924" w:rsidP="00490C3A" w:rsidRDefault="00DA6452">
      <w:pPr>
        <w:rPr>
          <w:spacing w:val="-2"/>
          <w:sz w:val="22"/>
        </w:rPr>
      </w:pPr>
      <w:bookmarkStart w:name="sagitec1" w:id="0"/>
      <w:r>
        <w:rPr>
          <w:spacing w:val="-2"/>
          <w:sz w:val="22"/>
        </w:rPr>
        <w:t>{stdlongdate}</w:t>
      </w:r>
      <w:bookmarkEnd w:id="0"/>
      <w:r w:rsidRPr="00323254" w:rsidR="00897924">
        <w:rPr>
          <w:spacing w:val="-2"/>
          <w:sz w:val="22"/>
        </w:rPr>
        <w:tab/>
        <w:tab/>
        <w:tab/>
        <w:tab/>
        <w:tab/>
        <w:tab/>
        <w:tab/>
        <w:tab/>
        <w:t xml:space="preserve">Member ID: </w:t>
      </w:r>
      <w:bookmarkStart w:name="sagitec2" w:id="1"/>
      <w:r>
        <w:rPr>
          <w:spacing w:val="-2"/>
          <w:sz w:val="22"/>
        </w:rPr>
        <w:t>{stdMbrPERSLinkID}</w:t>
      </w:r>
      <w:bookmarkEnd w:id="1"/>
    </w:p>
    <w:p w:rsidR="00897924" w:rsidP="00490C3A" w:rsidRDefault="00897924">
      <w:pPr>
        <w:rPr>
          <w:spacing w:val="-2"/>
          <w:sz w:val="22"/>
        </w:rPr>
      </w:pPr>
    </w:p>
    <w:p w:rsidRPr="00323254" w:rsidR="00490C3A" w:rsidP="00490C3A" w:rsidRDefault="00490C3A">
      <w:pPr>
        <w:rPr>
          <w:spacing w:val="-2"/>
          <w:sz w:val="22"/>
        </w:rPr>
      </w:pPr>
    </w:p>
    <w:p w:rsidRPr="00323254" w:rsidR="00897924" w:rsidP="00490C3A" w:rsidRDefault="00DA6452">
      <w:pPr>
        <w:rPr>
          <w:rFonts w:cs="Arial"/>
          <w:caps/>
          <w:spacing w:val="-2"/>
          <w:sz w:val="22"/>
          <w:szCs w:val="22"/>
        </w:rPr>
      </w:pPr>
      <w:bookmarkStart w:name="sagitec3" w:id="2"/>
      <w:r>
        <w:rPr>
          <w:rFonts w:cs="Arial"/>
          <w:spacing w:val="-2"/>
          <w:sz w:val="22"/>
          <w:szCs w:val="22"/>
        </w:rPr>
        <w:t>{stdMbrFullName}</w:t>
      </w:r>
      <w:bookmarkEnd w:id="2"/>
    </w:p>
    <w:p w:rsidRPr="00323254" w:rsidR="00897924" w:rsidP="00490C3A" w:rsidRDefault="00DA6452">
      <w:pPr>
        <w:rPr>
          <w:rFonts w:cs="Arial"/>
          <w:spacing w:val="-2"/>
          <w:sz w:val="22"/>
          <w:szCs w:val="22"/>
        </w:rPr>
      </w:pPr>
      <w:bookmarkStart w:name="sagitec4" w:id="3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Pr="00323254" w:rsidR="00897924" w:rsidP="00490C3A" w:rsidRDefault="00DA6452">
      <w:pPr>
        <w:rPr>
          <w:rFonts w:cs="Arial"/>
          <w:spacing w:val="-2"/>
          <w:sz w:val="22"/>
          <w:szCs w:val="22"/>
        </w:rPr>
      </w:pPr>
      <w:bookmarkStart w:name="sagitec5" w:id="4"/>
      <w:r>
        <w:rPr>
          <w:rFonts w:cs="Arial"/>
          <w:spacing w:val="-2"/>
          <w:sz w:val="22"/>
          <w:szCs w:val="22"/>
        </w:rPr>
        <w:t>{x stdMbrAdrCorStreet2}</w:t>
      </w:r>
      <w:bookmarkEnd w:id="4"/>
    </w:p>
    <w:p w:rsidRPr="00323254" w:rsidR="00897924" w:rsidP="00490C3A" w:rsidRDefault="00DA6452">
      <w:pPr>
        <w:rPr>
          <w:rFonts w:cs="Arial"/>
          <w:spacing w:val="-2"/>
          <w:sz w:val="22"/>
          <w:szCs w:val="22"/>
        </w:rPr>
      </w:pPr>
      <w:bookmarkStart w:name="sagitec6" w:id="5"/>
      <w:r>
        <w:rPr>
          <w:rFonts w:cs="Arial"/>
          <w:spacing w:val="-2"/>
          <w:sz w:val="22"/>
          <w:szCs w:val="22"/>
        </w:rPr>
        <w:t>{stdMbrAdrCorCity}</w:t>
      </w:r>
      <w:bookmarkEnd w:id="5"/>
      <w:r w:rsidRPr="00323254" w:rsidR="00897924">
        <w:rPr>
          <w:rFonts w:cs="Arial"/>
          <w:spacing w:val="-2"/>
          <w:sz w:val="22"/>
          <w:szCs w:val="22"/>
        </w:rPr>
        <w:t xml:space="preserve"> </w:t>
      </w:r>
      <w:bookmarkStart w:name="sagitec7" w:id="6"/>
      <w:r>
        <w:rPr>
          <w:rFonts w:cs="Arial"/>
          <w:spacing w:val="-2"/>
          <w:sz w:val="22"/>
          <w:szCs w:val="22"/>
        </w:rPr>
        <w:t>{stdMbrAdrCorState}</w:t>
      </w:r>
      <w:bookmarkEnd w:id="6"/>
      <w:r w:rsidRPr="00323254" w:rsidR="00897924">
        <w:rPr>
          <w:rFonts w:cs="Arial"/>
          <w:spacing w:val="-2"/>
          <w:sz w:val="22"/>
          <w:szCs w:val="22"/>
        </w:rPr>
        <w:t xml:space="preserve">  </w:t>
      </w:r>
      <w:bookmarkStart w:name="sagitec8" w:id="7"/>
      <w:r>
        <w:rPr>
          <w:rFonts w:cs="Arial"/>
          <w:spacing w:val="-2"/>
          <w:sz w:val="22"/>
          <w:szCs w:val="22"/>
        </w:rPr>
        <w:t>{stdMbrAdrCorZip}</w:t>
      </w:r>
      <w:bookmarkEnd w:id="7"/>
    </w:p>
    <w:p w:rsidR="00BA72ED" w:rsidP="00490C3A" w:rsidRDefault="00BA72ED">
      <w:pPr>
        <w:suppressAutoHyphens/>
        <w:rPr>
          <w:spacing w:val="-3"/>
          <w:sz w:val="22"/>
          <w:szCs w:val="22"/>
        </w:rPr>
      </w:pPr>
    </w:p>
    <w:p w:rsidRPr="00323254" w:rsidR="00490C3A" w:rsidP="00490C3A" w:rsidRDefault="00490C3A">
      <w:pPr>
        <w:suppressAutoHyphens/>
        <w:rPr>
          <w:spacing w:val="-3"/>
          <w:sz w:val="22"/>
          <w:szCs w:val="22"/>
        </w:rPr>
      </w:pPr>
    </w:p>
    <w:p w:rsidRPr="00323254" w:rsidR="002655C2" w:rsidP="00490C3A" w:rsidRDefault="002655C2">
      <w:pPr>
        <w:tabs>
          <w:tab w:val="left" w:pos="-720"/>
          <w:tab w:val="left" w:pos="0"/>
        </w:tabs>
        <w:suppressAutoHyphens/>
        <w:ind w:left="720" w:hanging="720"/>
        <w:rPr>
          <w:b/>
          <w:spacing w:val="-3"/>
          <w:sz w:val="22"/>
          <w:szCs w:val="22"/>
          <w:u w:val="single"/>
        </w:rPr>
      </w:pPr>
      <w:r w:rsidRPr="00323254">
        <w:rPr>
          <w:b/>
          <w:spacing w:val="-3"/>
          <w:sz w:val="22"/>
          <w:szCs w:val="22"/>
          <w:u w:val="single"/>
        </w:rPr>
        <w:t>YOUR IMMEDIATE ATTENTION IS REQUIRED</w:t>
      </w:r>
    </w:p>
    <w:p w:rsidRPr="00323254" w:rsidR="002655C2" w:rsidP="00490C3A" w:rsidRDefault="002655C2">
      <w:pPr>
        <w:tabs>
          <w:tab w:val="left" w:pos="-720"/>
          <w:tab w:val="left" w:pos="0"/>
        </w:tabs>
        <w:suppressAutoHyphens/>
        <w:ind w:left="720" w:hanging="720"/>
        <w:rPr>
          <w:spacing w:val="-3"/>
          <w:sz w:val="22"/>
          <w:szCs w:val="22"/>
        </w:rPr>
      </w:pPr>
      <w:r w:rsidRPr="00323254">
        <w:rPr>
          <w:spacing w:val="-3"/>
          <w:sz w:val="22"/>
          <w:szCs w:val="22"/>
        </w:rPr>
        <w:fldChar w:fldCharType="begin"/>
        <w:instrText xml:space="preserve">PRIVATE </w:instrText>
        <w:fldChar w:fldCharType="end"/>
      </w:r>
    </w:p>
    <w:p w:rsidRPr="00323254" w:rsidR="002655C2" w:rsidP="00490C3A" w:rsidRDefault="002655C2">
      <w:pPr>
        <w:suppressAutoHyphens/>
        <w:rPr>
          <w:spacing w:val="-3"/>
          <w:sz w:val="22"/>
          <w:szCs w:val="22"/>
        </w:rPr>
      </w:pPr>
    </w:p>
    <w:p w:rsidRPr="00323254" w:rsidR="00BA72ED" w:rsidP="00490C3A" w:rsidRDefault="00BA72ED">
      <w:pPr>
        <w:suppressAutoHyphens/>
        <w:rPr>
          <w:b/>
          <w:spacing w:val="-3"/>
          <w:sz w:val="22"/>
          <w:szCs w:val="22"/>
        </w:rPr>
      </w:pPr>
      <w:r w:rsidRPr="00323254">
        <w:rPr>
          <w:b/>
          <w:spacing w:val="-3"/>
          <w:sz w:val="22"/>
          <w:szCs w:val="22"/>
        </w:rPr>
        <w:t>RE:  OUTSTANDING CHECK(S)</w:t>
      </w:r>
    </w:p>
    <w:p w:rsidRPr="00323254" w:rsidR="00BA72ED" w:rsidP="00490C3A" w:rsidRDefault="00BA72ED">
      <w:pPr>
        <w:suppressAutoHyphens/>
        <w:rPr>
          <w:b/>
          <w:spacing w:val="-3"/>
          <w:sz w:val="22"/>
          <w:szCs w:val="22"/>
        </w:rPr>
      </w:pPr>
      <w:bookmarkStart w:name="_GoBack" w:id="8"/>
      <w:bookmarkEnd w:id="8"/>
    </w:p>
    <w:p w:rsidRPr="00323254" w:rsidR="00AE319E" w:rsidP="00490C3A" w:rsidRDefault="00BA72ED">
      <w:pPr>
        <w:rPr>
          <w:rFonts w:cs="Arial"/>
          <w:spacing w:val="-2"/>
          <w:sz w:val="22"/>
          <w:szCs w:val="22"/>
        </w:rPr>
      </w:pPr>
      <w:r w:rsidRPr="00323254">
        <w:rPr>
          <w:rFonts w:cs="Arial"/>
          <w:spacing w:val="-2"/>
          <w:sz w:val="22"/>
          <w:szCs w:val="22"/>
        </w:rPr>
        <w:t xml:space="preserve">Dear </w:t>
      </w:r>
      <w:bookmarkStart w:name="sagitec9" w:id="9"/>
      <w:r w:rsidR="00DA6452">
        <w:rPr>
          <w:rFonts w:cs="Arial"/>
          <w:spacing w:val="-2"/>
          <w:sz w:val="22"/>
          <w:szCs w:val="22"/>
        </w:rPr>
        <w:t>{stdMbrSalutation}</w:t>
      </w:r>
      <w:bookmarkEnd w:id="9"/>
      <w:r w:rsidRPr="00323254" w:rsidR="00AE319E">
        <w:rPr>
          <w:rFonts w:cs="Arial"/>
          <w:spacing w:val="-2"/>
          <w:sz w:val="22"/>
          <w:szCs w:val="22"/>
        </w:rPr>
        <w:t xml:space="preserve">: </w:t>
      </w:r>
    </w:p>
    <w:p w:rsidR="00D64D82" w:rsidP="00490C3A" w:rsidRDefault="00D64D82">
      <w:pPr>
        <w:suppressAutoHyphens/>
        <w:rPr>
          <w:b/>
          <w:spacing w:val="-3"/>
          <w:sz w:val="22"/>
          <w:szCs w:val="22"/>
        </w:rPr>
      </w:pPr>
    </w:p>
    <w:p w:rsidRPr="00BD25BA" w:rsidR="00BD25BA" w:rsidP="00490C3A" w:rsidRDefault="00BD25BA">
      <w:pPr>
        <w:suppressAutoHyphens/>
        <w:rPr>
          <w:spacing w:val="-3"/>
          <w:sz w:val="22"/>
          <w:szCs w:val="22"/>
        </w:rPr>
      </w:pPr>
      <w:bookmarkStart w:name="sagitec16" w:id="10"/>
      <w:r w:rsidRPr="00BD25BA">
        <w:rPr>
          <w:spacing w:val="-3"/>
          <w:sz w:val="22"/>
          <w:szCs w:val="22"/>
        </w:rPr>
        <w:t>{qu SuspendEffectiveDate}</w:t>
      </w:r>
      <w:bookmarkEnd w:id="10"/>
    </w:p>
    <w:p w:rsidRPr="00323254" w:rsidR="006B3FBA" w:rsidP="002831AA" w:rsidRDefault="00BA72ED">
      <w:pPr>
        <w:suppressAutoHyphens/>
        <w:rPr>
          <w:spacing w:val="-3"/>
          <w:sz w:val="22"/>
        </w:rPr>
      </w:pPr>
      <w:r w:rsidRPr="00323254">
        <w:rPr>
          <w:b/>
          <w:spacing w:val="-3"/>
          <w:sz w:val="22"/>
          <w:szCs w:val="22"/>
        </w:rPr>
        <w:tab/>
      </w:r>
    </w:p>
    <w:p w:rsidRPr="00323254" w:rsidR="006B3FBA" w:rsidP="00490C3A" w:rsidRDefault="006B3FBA">
      <w:pPr>
        <w:tabs>
          <w:tab w:val="left" w:pos="-720"/>
          <w:tab w:val="left" w:pos="0"/>
          <w:tab w:val="left" w:pos="720"/>
          <w:tab w:val="left" w:pos="1440"/>
        </w:tabs>
        <w:suppressAutoHyphens/>
        <w:rPr>
          <w:spacing w:val="-3"/>
          <w:sz w:val="22"/>
        </w:rPr>
      </w:pPr>
      <w:r w:rsidRPr="00323254">
        <w:rPr>
          <w:spacing w:val="-3"/>
          <w:sz w:val="22"/>
        </w:rPr>
        <w:tab/>
        <w:tab/>
        <w:tab/>
        <w:tab/>
        <w:tab/>
      </w:r>
    </w:p>
    <w:p w:rsidRPr="00323254" w:rsidR="00BA72ED" w:rsidP="00490C3A" w:rsidRDefault="00BA72ED">
      <w:pPr>
        <w:suppressAutoHyphens/>
        <w:rPr>
          <w:rFonts w:cs="Arial"/>
          <w:spacing w:val="-3"/>
          <w:sz w:val="22"/>
          <w:szCs w:val="22"/>
        </w:rPr>
      </w:pPr>
      <w:r w:rsidRPr="0032325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name="sagitec14" w:id="11"/>
      <w:r w:rsidR="00DA6452">
        <w:rPr>
          <w:rFonts w:cs="Arial"/>
          <w:spacing w:val="-3"/>
          <w:sz w:val="22"/>
          <w:szCs w:val="22"/>
        </w:rPr>
        <w:t>{stdNDPERSPhoneNumber}</w:t>
      </w:r>
      <w:bookmarkEnd w:id="11"/>
      <w:r w:rsidRPr="00323254">
        <w:rPr>
          <w:rFonts w:cs="Arial"/>
          <w:spacing w:val="-3"/>
          <w:sz w:val="22"/>
          <w:szCs w:val="22"/>
        </w:rPr>
        <w:t xml:space="preserve"> or </w:t>
      </w:r>
      <w:bookmarkStart w:name="sagitec15" w:id="12"/>
      <w:r w:rsidR="00DA6452">
        <w:rPr>
          <w:rFonts w:cs="Arial"/>
          <w:spacing w:val="-3"/>
          <w:sz w:val="22"/>
          <w:szCs w:val="22"/>
        </w:rPr>
        <w:t>{stdNDPERSTollFreePhoneNumber}</w:t>
      </w:r>
      <w:bookmarkEnd w:id="12"/>
      <w:r w:rsidRPr="00323254">
        <w:rPr>
          <w:rFonts w:cs="Arial"/>
          <w:spacing w:val="-3"/>
          <w:sz w:val="22"/>
          <w:szCs w:val="22"/>
        </w:rPr>
        <w:t>.</w:t>
      </w:r>
    </w:p>
    <w:p w:rsidRPr="00323254" w:rsidR="00BA72ED" w:rsidP="00490C3A" w:rsidRDefault="00BA72ED">
      <w:pPr>
        <w:suppressAutoHyphens/>
        <w:rPr>
          <w:rFonts w:cs="Arial"/>
          <w:spacing w:val="-3"/>
          <w:sz w:val="22"/>
          <w:szCs w:val="22"/>
        </w:rPr>
      </w:pPr>
    </w:p>
    <w:p w:rsidRPr="00323254" w:rsidR="00BA72ED" w:rsidP="00490C3A" w:rsidRDefault="00BA72ED">
      <w:pPr>
        <w:suppressAutoHyphens/>
        <w:rPr>
          <w:rFonts w:cs="Arial"/>
          <w:spacing w:val="-3"/>
          <w:sz w:val="22"/>
          <w:szCs w:val="22"/>
        </w:rPr>
      </w:pPr>
      <w:r w:rsidRPr="00323254">
        <w:rPr>
          <w:rFonts w:cs="Arial"/>
          <w:spacing w:val="-3"/>
          <w:sz w:val="22"/>
          <w:szCs w:val="22"/>
        </w:rPr>
        <w:t>Sincerely,</w:t>
      </w:r>
    </w:p>
    <w:p w:rsidRPr="00323254" w:rsidR="00BA72ED" w:rsidP="002659D0" w:rsidRDefault="00BA72ED">
      <w:pPr>
        <w:suppressAutoHyphens/>
        <w:jc w:val="center"/>
        <w:rPr>
          <w:rFonts w:cs="Arial"/>
          <w:spacing w:val="-3"/>
          <w:sz w:val="22"/>
          <w:szCs w:val="22"/>
        </w:rPr>
      </w:pPr>
    </w:p>
    <w:p w:rsidR="008D589E" w:rsidP="00490C3A" w:rsidRDefault="008D589E">
      <w:pPr>
        <w:suppressAutoHyphens/>
        <w:rPr>
          <w:rFonts w:cs="Arial"/>
          <w:spacing w:val="-3"/>
          <w:sz w:val="22"/>
          <w:szCs w:val="22"/>
        </w:rPr>
      </w:pPr>
    </w:p>
    <w:p w:rsidRPr="00323254" w:rsidR="008D589E" w:rsidP="00490C3A" w:rsidRDefault="008D589E">
      <w:pPr>
        <w:suppressAutoHyphens/>
        <w:rPr>
          <w:rFonts w:cs="Arial"/>
          <w:spacing w:val="-3"/>
          <w:sz w:val="22"/>
          <w:szCs w:val="22"/>
        </w:rPr>
      </w:pPr>
    </w:p>
    <w:p w:rsidRPr="00323254" w:rsidR="004B0F07" w:rsidP="00E80426" w:rsidRDefault="00BA72ED">
      <w:pPr>
        <w:tabs>
          <w:tab w:val="left" w:pos="3211"/>
        </w:tabs>
        <w:suppressAutoHyphens/>
        <w:rPr>
          <w:rFonts w:cs="Arial"/>
          <w:spacing w:val="-3"/>
          <w:sz w:val="22"/>
          <w:szCs w:val="22"/>
        </w:rPr>
      </w:pPr>
      <w:r w:rsidRPr="00323254">
        <w:rPr>
          <w:rFonts w:cs="Arial"/>
          <w:spacing w:val="-3"/>
          <w:sz w:val="22"/>
          <w:szCs w:val="22"/>
        </w:rPr>
        <w:t>NDPERS Benefits Division</w:t>
        <w:tab/>
      </w:r>
    </w:p>
    <w:p w:rsidRPr="00DD2CC4" w:rsidR="00DD2CC4" w:rsidP="00DD2CC4" w:rsidRDefault="00DD2CC4">
      <w:pPr>
        <w:rPr>
          <w:rFonts w:cs="Arial"/>
          <w:sz w:val="22"/>
          <w:szCs w:val="22"/>
        </w:rPr>
      </w:pPr>
    </w:p>
    <w:sectPr w:rsidRPr="00DD2CC4" w:rsidR="00DD2CC4" w:rsidSect="00196C9E">
      <w:headerReference w:type="first" r:id="rId8"/>
      <w:footerReference w:type="first" r:id="rId9"/>
      <w:pgSz w:w="12240" w:h="15840" w:code="1"/>
      <w:pgMar w:top="720" w:right="1440" w:bottom="810" w:left="1440" w:header="0" w:footer="24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527" w:rsidRDefault="005B6527">
      <w:r>
        <w:separator/>
      </w:r>
    </w:p>
  </w:endnote>
  <w:endnote w:type="continuationSeparator" w:id="0">
    <w:p w:rsidR="005B6527" w:rsidRDefault="005B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DD2CC4" w:rsidR="00E80426" w:rsidP="00E80426" w:rsidRDefault="00E80426">
    <w:pPr>
      <w:pStyle w:val="Footer"/>
      <w:rPr>
        <w:sz w:val="18"/>
      </w:rPr>
    </w:pPr>
    <w:r w:rsidRPr="00DD2CC4">
      <w:rPr>
        <w:sz w:val="18"/>
      </w:rPr>
      <w:t>PAY-4026 (03-2017)</w:t>
    </w:r>
  </w:p>
  <w:p w:rsidR="0063629C" w:rsidRDefault="00636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527" w:rsidRDefault="005B6527">
      <w:r>
        <w:separator/>
      </w:r>
    </w:p>
  </w:footnote>
  <w:footnote w:type="continuationSeparator" w:id="0">
    <w:p w:rsidR="005B6527" w:rsidRDefault="005B6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3DA" w:rsidP="00196C9E" w:rsidRDefault="00196C9E">
    <w:pPr>
      <w:pStyle w:val="Header"/>
      <w:ind w:left="-1440" w:right="-1440"/>
    </w:pPr>
    <w:bookmarkStart w:name="HeaderImage" w:id="13"/>
    <w:r>
      <w:t>{ImgImage}</w:t>
    </w:r>
    <w:bookmarkEnd w:id="1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9E"/>
    <w:rsid w:val="000340F8"/>
    <w:rsid w:val="00073303"/>
    <w:rsid w:val="00080032"/>
    <w:rsid w:val="00091C96"/>
    <w:rsid w:val="00094007"/>
    <w:rsid w:val="000D1A37"/>
    <w:rsid w:val="000E6DBA"/>
    <w:rsid w:val="00116EC4"/>
    <w:rsid w:val="001203A2"/>
    <w:rsid w:val="0014759C"/>
    <w:rsid w:val="001775FF"/>
    <w:rsid w:val="00177A89"/>
    <w:rsid w:val="00196C9E"/>
    <w:rsid w:val="001974AA"/>
    <w:rsid w:val="001A6202"/>
    <w:rsid w:val="001B0153"/>
    <w:rsid w:val="001B78C9"/>
    <w:rsid w:val="001D15CB"/>
    <w:rsid w:val="00250A05"/>
    <w:rsid w:val="00254DA0"/>
    <w:rsid w:val="00257EB8"/>
    <w:rsid w:val="00264AF4"/>
    <w:rsid w:val="002655C2"/>
    <w:rsid w:val="002659D0"/>
    <w:rsid w:val="002831AA"/>
    <w:rsid w:val="00287FDC"/>
    <w:rsid w:val="002C48AD"/>
    <w:rsid w:val="002D7BE1"/>
    <w:rsid w:val="002E3EE6"/>
    <w:rsid w:val="00301E14"/>
    <w:rsid w:val="00307F3B"/>
    <w:rsid w:val="003220E3"/>
    <w:rsid w:val="00323254"/>
    <w:rsid w:val="003351DE"/>
    <w:rsid w:val="0036559C"/>
    <w:rsid w:val="00367A99"/>
    <w:rsid w:val="003A3E02"/>
    <w:rsid w:val="003C3A2C"/>
    <w:rsid w:val="00403925"/>
    <w:rsid w:val="0042371B"/>
    <w:rsid w:val="0047157A"/>
    <w:rsid w:val="00474887"/>
    <w:rsid w:val="00474F7B"/>
    <w:rsid w:val="00490C3A"/>
    <w:rsid w:val="004B0F07"/>
    <w:rsid w:val="004F5A32"/>
    <w:rsid w:val="00504734"/>
    <w:rsid w:val="00515F48"/>
    <w:rsid w:val="00524A4C"/>
    <w:rsid w:val="005275EF"/>
    <w:rsid w:val="00527695"/>
    <w:rsid w:val="005702C8"/>
    <w:rsid w:val="00576F78"/>
    <w:rsid w:val="005A7625"/>
    <w:rsid w:val="005B6527"/>
    <w:rsid w:val="005D13DA"/>
    <w:rsid w:val="005D4A97"/>
    <w:rsid w:val="00615303"/>
    <w:rsid w:val="00622FBB"/>
    <w:rsid w:val="006326BF"/>
    <w:rsid w:val="0063629C"/>
    <w:rsid w:val="00640FDF"/>
    <w:rsid w:val="00644B2A"/>
    <w:rsid w:val="006857E8"/>
    <w:rsid w:val="00687544"/>
    <w:rsid w:val="006B3FBA"/>
    <w:rsid w:val="006E703E"/>
    <w:rsid w:val="0071161F"/>
    <w:rsid w:val="007363C5"/>
    <w:rsid w:val="007451CF"/>
    <w:rsid w:val="00761A19"/>
    <w:rsid w:val="0077208B"/>
    <w:rsid w:val="0077299E"/>
    <w:rsid w:val="00773B77"/>
    <w:rsid w:val="007A1DFE"/>
    <w:rsid w:val="007B009B"/>
    <w:rsid w:val="007B48E3"/>
    <w:rsid w:val="007B5E6B"/>
    <w:rsid w:val="00804C45"/>
    <w:rsid w:val="008632E8"/>
    <w:rsid w:val="00897924"/>
    <w:rsid w:val="008A19B9"/>
    <w:rsid w:val="008D0310"/>
    <w:rsid w:val="008D589E"/>
    <w:rsid w:val="008E3B13"/>
    <w:rsid w:val="00923B4B"/>
    <w:rsid w:val="00947034"/>
    <w:rsid w:val="00954679"/>
    <w:rsid w:val="009707CB"/>
    <w:rsid w:val="009E1E0A"/>
    <w:rsid w:val="009E36D4"/>
    <w:rsid w:val="009F7E9C"/>
    <w:rsid w:val="00A15790"/>
    <w:rsid w:val="00A242DE"/>
    <w:rsid w:val="00A31822"/>
    <w:rsid w:val="00A445E9"/>
    <w:rsid w:val="00A55AEF"/>
    <w:rsid w:val="00A569ED"/>
    <w:rsid w:val="00A62D27"/>
    <w:rsid w:val="00A7177E"/>
    <w:rsid w:val="00AB417F"/>
    <w:rsid w:val="00AB6BB1"/>
    <w:rsid w:val="00AC4F4A"/>
    <w:rsid w:val="00AC7ECD"/>
    <w:rsid w:val="00AE319E"/>
    <w:rsid w:val="00B137CD"/>
    <w:rsid w:val="00B42324"/>
    <w:rsid w:val="00BA72ED"/>
    <w:rsid w:val="00BB7D6F"/>
    <w:rsid w:val="00BD25BA"/>
    <w:rsid w:val="00BF2C2F"/>
    <w:rsid w:val="00BF3412"/>
    <w:rsid w:val="00C110BE"/>
    <w:rsid w:val="00C11293"/>
    <w:rsid w:val="00C206B1"/>
    <w:rsid w:val="00C74ADA"/>
    <w:rsid w:val="00C902B0"/>
    <w:rsid w:val="00C944F3"/>
    <w:rsid w:val="00CA3DB0"/>
    <w:rsid w:val="00CC735D"/>
    <w:rsid w:val="00CD062B"/>
    <w:rsid w:val="00CF512B"/>
    <w:rsid w:val="00D64D82"/>
    <w:rsid w:val="00D904C7"/>
    <w:rsid w:val="00DA0859"/>
    <w:rsid w:val="00DA6452"/>
    <w:rsid w:val="00DB6D58"/>
    <w:rsid w:val="00DD2CC4"/>
    <w:rsid w:val="00E305D7"/>
    <w:rsid w:val="00E40274"/>
    <w:rsid w:val="00E5182F"/>
    <w:rsid w:val="00E80426"/>
    <w:rsid w:val="00EA3906"/>
    <w:rsid w:val="00EC13F5"/>
    <w:rsid w:val="00ED36C1"/>
    <w:rsid w:val="00EE0B29"/>
    <w:rsid w:val="00F63397"/>
    <w:rsid w:val="00F659B7"/>
    <w:rsid w:val="00F7528A"/>
    <w:rsid w:val="00FA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BA8298A1-AB5A-49B8-865F-A57E35DE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D7AAF-313F-40B1-8E34-82163A88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39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Asabe, Aparna</dc:creator>
  <cp:lastModifiedBy>Asabe, Aparna</cp:lastModifiedBy>
  <cp:revision>3</cp:revision>
  <cp:lastPrinted>2008-03-07T09:36:00Z</cp:lastPrinted>
  <dcterms:created xsi:type="dcterms:W3CDTF">2018-04-26T13:08:00Z</dcterms:created>
  <dcterms:modified xsi:type="dcterms:W3CDTF">2018-04-27T05:30:00Z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