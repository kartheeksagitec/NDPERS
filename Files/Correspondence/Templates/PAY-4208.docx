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9C" w:rsidRDefault="00A67A9C" w:rsidP="00BC1409">
      <w:pPr>
        <w:rPr>
          <w:rFonts w:cs="Arial"/>
          <w:spacing w:val="-2"/>
          <w:sz w:val="22"/>
          <w:szCs w:val="22"/>
        </w:rPr>
      </w:pPr>
    </w:p>
    <w:p w:rsidR="00A67A9C" w:rsidRDefault="00A67A9C" w:rsidP="00BC1409">
      <w:pPr>
        <w:rPr>
          <w:rFonts w:cs="Arial"/>
          <w:spacing w:val="-2"/>
          <w:sz w:val="22"/>
          <w:szCs w:val="22"/>
        </w:rPr>
      </w:pPr>
    </w:p>
    <w:p w:rsidR="00BA72ED" w:rsidRPr="001D30CD" w:rsidRDefault="00C27EC7" w:rsidP="00BC1409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0E758F" w:rsidRPr="001D30CD">
        <w:rPr>
          <w:rFonts w:cs="Arial"/>
          <w:spacing w:val="-2"/>
          <w:sz w:val="22"/>
          <w:szCs w:val="22"/>
        </w:rPr>
        <w:tab/>
      </w:r>
      <w:r w:rsidR="000E758F" w:rsidRPr="001D30CD">
        <w:rPr>
          <w:rFonts w:cs="Arial"/>
          <w:spacing w:val="-2"/>
          <w:sz w:val="22"/>
          <w:szCs w:val="22"/>
        </w:rPr>
        <w:tab/>
      </w:r>
      <w:r w:rsidR="00873AD4" w:rsidRPr="001D30CD">
        <w:rPr>
          <w:rFonts w:cs="Arial"/>
          <w:spacing w:val="-2"/>
          <w:sz w:val="22"/>
          <w:szCs w:val="22"/>
        </w:rPr>
        <w:tab/>
      </w:r>
      <w:r w:rsidR="00873AD4" w:rsidRPr="001D30CD">
        <w:rPr>
          <w:rFonts w:cs="Arial"/>
          <w:spacing w:val="-2"/>
          <w:sz w:val="22"/>
          <w:szCs w:val="22"/>
        </w:rPr>
        <w:tab/>
      </w:r>
      <w:r w:rsidR="00873AD4" w:rsidRPr="001D30CD">
        <w:rPr>
          <w:rFonts w:cs="Arial"/>
          <w:spacing w:val="-2"/>
          <w:sz w:val="22"/>
          <w:szCs w:val="22"/>
        </w:rPr>
        <w:tab/>
      </w:r>
      <w:r w:rsidR="00873AD4" w:rsidRPr="001D30CD">
        <w:rPr>
          <w:rFonts w:cs="Arial"/>
          <w:spacing w:val="-2"/>
          <w:sz w:val="22"/>
          <w:szCs w:val="22"/>
        </w:rPr>
        <w:tab/>
      </w:r>
      <w:r w:rsidR="00873AD4" w:rsidRPr="001D30CD">
        <w:rPr>
          <w:rFonts w:cs="Arial"/>
          <w:spacing w:val="-2"/>
          <w:sz w:val="22"/>
          <w:szCs w:val="22"/>
        </w:rPr>
        <w:tab/>
      </w:r>
      <w:r w:rsidR="00873AD4" w:rsidRPr="001D30CD">
        <w:rPr>
          <w:rFonts w:cs="Arial"/>
          <w:spacing w:val="-2"/>
          <w:sz w:val="22"/>
          <w:szCs w:val="22"/>
        </w:rPr>
        <w:tab/>
      </w:r>
      <w:r w:rsidR="00EE39CC" w:rsidRPr="001D30CD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BC1409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A67A9C" w:rsidRPr="001D30CD" w:rsidRDefault="00A67A9C" w:rsidP="00BC1409">
      <w:pPr>
        <w:rPr>
          <w:rFonts w:cs="Arial"/>
          <w:spacing w:val="-2"/>
          <w:sz w:val="22"/>
          <w:szCs w:val="22"/>
        </w:rPr>
      </w:pPr>
    </w:p>
    <w:p w:rsidR="00BA72ED" w:rsidRPr="001D30CD" w:rsidRDefault="00C27EC7" w:rsidP="00BC1409">
      <w:pPr>
        <w:rPr>
          <w:rFonts w:cs="Arial"/>
          <w:caps/>
          <w:spacing w:val="-2"/>
          <w:sz w:val="22"/>
          <w:szCs w:val="22"/>
        </w:rPr>
      </w:pPr>
      <w:bookmarkStart w:id="3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1D30CD" w:rsidRDefault="00C27EC7" w:rsidP="00BC1409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1D30CD" w:rsidRDefault="00C27EC7" w:rsidP="00BC1409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1D30CD" w:rsidRDefault="00C27EC7" w:rsidP="00BC1409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27656C" w:rsidRPr="001D30CD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AA719A" w:rsidRPr="001D30CD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A67A9C" w:rsidRPr="001D30CD" w:rsidRDefault="00A67A9C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D30CD" w:rsidRDefault="00171F98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1D30CD">
        <w:rPr>
          <w:rFonts w:cs="Arial"/>
          <w:b/>
          <w:spacing w:val="-3"/>
          <w:sz w:val="22"/>
          <w:szCs w:val="22"/>
        </w:rPr>
        <w:t xml:space="preserve">RE:  </w:t>
      </w:r>
      <w:r w:rsidR="004705ED" w:rsidRPr="001D30CD">
        <w:rPr>
          <w:rFonts w:cs="Arial"/>
          <w:b/>
          <w:spacing w:val="-3"/>
          <w:sz w:val="22"/>
          <w:szCs w:val="22"/>
        </w:rPr>
        <w:t>BENEFIT RECALCULATION</w:t>
      </w:r>
    </w:p>
    <w:p w:rsidR="000E758F" w:rsidRPr="001D30CD" w:rsidRDefault="000E758F" w:rsidP="00BC1409">
      <w:pPr>
        <w:rPr>
          <w:rFonts w:cs="Arial"/>
          <w:spacing w:val="-2"/>
          <w:sz w:val="22"/>
          <w:szCs w:val="22"/>
        </w:rPr>
      </w:pPr>
    </w:p>
    <w:p w:rsidR="00AE319E" w:rsidRPr="001D30CD" w:rsidRDefault="00AE319E" w:rsidP="00BC1409">
      <w:pPr>
        <w:rPr>
          <w:rFonts w:cs="Arial"/>
          <w:caps/>
          <w:spacing w:val="-2"/>
          <w:sz w:val="22"/>
          <w:szCs w:val="22"/>
        </w:rPr>
      </w:pPr>
      <w:r w:rsidRPr="001D30CD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C27EC7">
        <w:rPr>
          <w:rFonts w:cs="Arial"/>
          <w:spacing w:val="-2"/>
          <w:sz w:val="22"/>
          <w:szCs w:val="22"/>
        </w:rPr>
        <w:t>{</w:t>
      </w:r>
      <w:proofErr w:type="spellStart"/>
      <w:r w:rsidR="00C27EC7">
        <w:rPr>
          <w:rFonts w:cs="Arial"/>
          <w:spacing w:val="-2"/>
          <w:sz w:val="22"/>
          <w:szCs w:val="22"/>
        </w:rPr>
        <w:t>stdMbrSalutation</w:t>
      </w:r>
      <w:proofErr w:type="spellEnd"/>
      <w:r w:rsidR="00C27EC7">
        <w:rPr>
          <w:rFonts w:cs="Arial"/>
          <w:spacing w:val="-2"/>
          <w:sz w:val="22"/>
          <w:szCs w:val="22"/>
        </w:rPr>
        <w:t>}</w:t>
      </w:r>
      <w:bookmarkEnd w:id="9"/>
      <w:r w:rsidR="000E758F" w:rsidRPr="001D30CD">
        <w:rPr>
          <w:rFonts w:cs="Arial"/>
          <w:caps/>
          <w:spacing w:val="-2"/>
          <w:sz w:val="22"/>
          <w:szCs w:val="22"/>
        </w:rPr>
        <w:t>:</w:t>
      </w:r>
    </w:p>
    <w:p w:rsidR="00BA72ED" w:rsidRPr="001D30CD" w:rsidRDefault="00AE319E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1D30CD">
        <w:rPr>
          <w:rFonts w:cs="Arial"/>
          <w:spacing w:val="-2"/>
          <w:sz w:val="22"/>
          <w:szCs w:val="22"/>
        </w:rPr>
        <w:t xml:space="preserve"> </w:t>
      </w:r>
      <w:r w:rsidR="00BA72ED" w:rsidRPr="001D30CD">
        <w:rPr>
          <w:rFonts w:cs="Arial"/>
          <w:b/>
          <w:spacing w:val="-3"/>
          <w:sz w:val="22"/>
          <w:szCs w:val="22"/>
        </w:rPr>
        <w:tab/>
      </w:r>
    </w:p>
    <w:p w:rsidR="004705ED" w:rsidRPr="001D30CD" w:rsidRDefault="004705ED" w:rsidP="00BC1409">
      <w:pPr>
        <w:pStyle w:val="BodyText"/>
        <w:jc w:val="left"/>
        <w:rPr>
          <w:rFonts w:ascii="Arial" w:hAnsi="Arial" w:cs="Arial"/>
          <w:szCs w:val="22"/>
        </w:rPr>
      </w:pPr>
      <w:r w:rsidRPr="001D30CD">
        <w:rPr>
          <w:rFonts w:ascii="Arial" w:hAnsi="Arial" w:cs="Arial"/>
          <w:szCs w:val="22"/>
        </w:rPr>
        <w:t xml:space="preserve">This is to inform you that you will be seeing a difference in your pension check amounts for </w:t>
      </w:r>
      <w:bookmarkStart w:id="10" w:name="sagitec10"/>
      <w:r w:rsidR="00C27EC7">
        <w:rPr>
          <w:rFonts w:ascii="Arial" w:hAnsi="Arial" w:cs="Arial"/>
          <w:szCs w:val="22"/>
        </w:rPr>
        <w:t>{</w:t>
      </w:r>
      <w:proofErr w:type="spellStart"/>
      <w:r w:rsidR="00C27EC7">
        <w:rPr>
          <w:rFonts w:ascii="Arial" w:hAnsi="Arial" w:cs="Arial"/>
          <w:szCs w:val="22"/>
        </w:rPr>
        <w:t>nextbenefitpayment</w:t>
      </w:r>
      <w:proofErr w:type="spellEnd"/>
      <w:r w:rsidR="00C27EC7">
        <w:rPr>
          <w:rFonts w:ascii="Arial" w:hAnsi="Arial" w:cs="Arial"/>
          <w:szCs w:val="22"/>
        </w:rPr>
        <w:t>}</w:t>
      </w:r>
      <w:bookmarkEnd w:id="10"/>
      <w:r w:rsidRPr="001D30CD">
        <w:rPr>
          <w:rFonts w:ascii="Arial" w:hAnsi="Arial" w:cs="Arial"/>
          <w:szCs w:val="22"/>
        </w:rPr>
        <w:t xml:space="preserve">.  </w:t>
      </w:r>
      <w:bookmarkStart w:id="11" w:name="sagitec11"/>
      <w:r w:rsidR="00C27EC7">
        <w:rPr>
          <w:rFonts w:ascii="Arial" w:hAnsi="Arial" w:cs="Arial"/>
          <w:szCs w:val="22"/>
        </w:rPr>
        <w:t>{</w:t>
      </w:r>
      <w:proofErr w:type="spellStart"/>
      <w:proofErr w:type="gramStart"/>
      <w:r w:rsidR="00C27EC7">
        <w:rPr>
          <w:rFonts w:ascii="Arial" w:hAnsi="Arial" w:cs="Arial"/>
          <w:szCs w:val="22"/>
        </w:rPr>
        <w:t>qu</w:t>
      </w:r>
      <w:proofErr w:type="spellEnd"/>
      <w:proofErr w:type="gramEnd"/>
      <w:r w:rsidR="00C27EC7">
        <w:rPr>
          <w:rFonts w:ascii="Arial" w:hAnsi="Arial" w:cs="Arial"/>
          <w:szCs w:val="22"/>
        </w:rPr>
        <w:t xml:space="preserve"> </w:t>
      </w:r>
      <w:proofErr w:type="spellStart"/>
      <w:r w:rsidR="00C27EC7">
        <w:rPr>
          <w:rFonts w:ascii="Arial" w:hAnsi="Arial" w:cs="Arial"/>
          <w:szCs w:val="22"/>
        </w:rPr>
        <w:t>ExplainchangeinservicecreditFinalaveragesalaryorfactors</w:t>
      </w:r>
      <w:proofErr w:type="spellEnd"/>
      <w:r w:rsidR="00C27EC7">
        <w:rPr>
          <w:rFonts w:ascii="Arial" w:hAnsi="Arial" w:cs="Arial"/>
          <w:szCs w:val="22"/>
        </w:rPr>
        <w:t>}</w:t>
      </w:r>
      <w:bookmarkEnd w:id="11"/>
      <w:r w:rsidRPr="001D30CD">
        <w:rPr>
          <w:rFonts w:ascii="Arial" w:hAnsi="Arial" w:cs="Arial"/>
          <w:szCs w:val="22"/>
        </w:rPr>
        <w:t>.</w:t>
      </w:r>
    </w:p>
    <w:p w:rsidR="002169AE" w:rsidRPr="001D30CD" w:rsidRDefault="002169AE" w:rsidP="00BC1409">
      <w:pPr>
        <w:pStyle w:val="BodyText"/>
        <w:jc w:val="left"/>
        <w:rPr>
          <w:rFonts w:ascii="Arial" w:hAnsi="Arial" w:cs="Arial"/>
          <w:szCs w:val="22"/>
        </w:rPr>
      </w:pPr>
    </w:p>
    <w:p w:rsidR="002169AE" w:rsidRPr="001D30CD" w:rsidRDefault="002169AE" w:rsidP="00BC1409">
      <w:pPr>
        <w:pStyle w:val="BodyText"/>
        <w:jc w:val="left"/>
        <w:rPr>
          <w:rFonts w:ascii="Arial" w:hAnsi="Arial" w:cs="Arial"/>
          <w:szCs w:val="22"/>
        </w:rPr>
      </w:pPr>
      <w:r w:rsidRPr="001D30CD">
        <w:rPr>
          <w:rFonts w:ascii="Arial" w:hAnsi="Arial" w:cs="Arial"/>
          <w:szCs w:val="22"/>
        </w:rPr>
        <w:t xml:space="preserve">Your new </w:t>
      </w:r>
      <w:bookmarkStart w:id="12" w:name="sagitec12"/>
      <w:r w:rsidR="00C27EC7">
        <w:rPr>
          <w:rFonts w:ascii="Arial" w:hAnsi="Arial" w:cs="Arial"/>
          <w:szCs w:val="22"/>
        </w:rPr>
        <w:t>{</w:t>
      </w:r>
      <w:proofErr w:type="spellStart"/>
      <w:r w:rsidR="00C27EC7">
        <w:rPr>
          <w:rFonts w:ascii="Arial" w:hAnsi="Arial" w:cs="Arial"/>
          <w:szCs w:val="22"/>
        </w:rPr>
        <w:t>benefitoption</w:t>
      </w:r>
      <w:proofErr w:type="spellEnd"/>
      <w:r w:rsidR="00C27EC7">
        <w:rPr>
          <w:rFonts w:ascii="Arial" w:hAnsi="Arial" w:cs="Arial"/>
          <w:szCs w:val="22"/>
        </w:rPr>
        <w:t>}</w:t>
      </w:r>
      <w:bookmarkEnd w:id="12"/>
      <w:r w:rsidRPr="001D30CD">
        <w:rPr>
          <w:rFonts w:ascii="Arial" w:hAnsi="Arial" w:cs="Arial"/>
          <w:szCs w:val="22"/>
        </w:rPr>
        <w:t xml:space="preserve"> is calculated as follows:</w:t>
      </w:r>
    </w:p>
    <w:p w:rsidR="00E55726" w:rsidRPr="001D30CD" w:rsidRDefault="00E55726" w:rsidP="00E55726">
      <w:pPr>
        <w:suppressAutoHyphens/>
        <w:rPr>
          <w:rFonts w:cs="Arial"/>
          <w:spacing w:val="-3"/>
          <w:sz w:val="22"/>
          <w:szCs w:val="22"/>
        </w:rPr>
      </w:pPr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13" w:name="sagitec1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PreRTWPayeeAccount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3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14" w:name="sagitec1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ReducedBenefitFlag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14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E55726" w:rsidRPr="001D30CD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15" w:name="sagitec15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5"/>
          </w:p>
        </w:tc>
      </w:tr>
    </w:tbl>
    <w:p w:rsidR="00320FB8" w:rsidRDefault="0087274D" w:rsidP="00E55726">
      <w:pPr>
        <w:suppressAutoHyphens/>
        <w:rPr>
          <w:rFonts w:cs="Arial"/>
          <w:spacing w:val="-3"/>
          <w:sz w:val="22"/>
          <w:szCs w:val="22"/>
        </w:rPr>
      </w:pPr>
      <w:bookmarkStart w:id="16" w:name="sagitec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16"/>
    </w:p>
    <w:p w:rsidR="00E55726" w:rsidRPr="001D30CD" w:rsidRDefault="00CD704E" w:rsidP="00E55726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>
        <w:rPr>
          <w:rFonts w:cs="Arial"/>
          <w:spacing w:val="-3"/>
          <w:sz w:val="22"/>
          <w:szCs w:val="22"/>
        </w:rPr>
        <w:t xml:space="preserve"> </w:t>
      </w:r>
      <w:bookmarkStart w:id="17" w:name="sagitec17"/>
      <w:r w:rsidR="00C27EC7">
        <w:rPr>
          <w:rFonts w:cs="Arial"/>
          <w:b/>
          <w:spacing w:val="-3"/>
          <w:sz w:val="22"/>
          <w:szCs w:val="22"/>
        </w:rPr>
        <w:t xml:space="preserve">{ x if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NBCondition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1}</w:t>
      </w:r>
      <w:bookmarkEnd w:id="17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8" w:name="sagitec1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8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" w:name="sagitec19"/>
            <w:r>
              <w:rPr>
                <w:rFonts w:cs="Arial"/>
                <w:sz w:val="22"/>
                <w:szCs w:val="22"/>
              </w:rPr>
              <w:t>{multiplier1}</w:t>
            </w:r>
            <w:bookmarkEnd w:id="19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" w:name="sagitec20"/>
            <w:r>
              <w:rPr>
                <w:rFonts w:cs="Arial"/>
                <w:sz w:val="22"/>
                <w:szCs w:val="22"/>
              </w:rPr>
              <w:t>{YearsofServiceTier1}</w:t>
            </w:r>
            <w:bookmarkEnd w:id="2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  <w:p w:rsidR="00E55726" w:rsidRPr="001D30CD" w:rsidRDefault="00E55726" w:rsidP="001D30C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21" w:name="sagitec21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21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2" w:name="sagitec2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2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3" w:name="sagitec23"/>
            <w:r>
              <w:rPr>
                <w:rFonts w:cs="Arial"/>
                <w:sz w:val="22"/>
                <w:szCs w:val="22"/>
              </w:rPr>
              <w:t>{multiplier2}</w:t>
            </w:r>
            <w:bookmarkEnd w:id="23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4" w:name="sagitec24"/>
            <w:r>
              <w:rPr>
                <w:rFonts w:cs="Arial"/>
                <w:sz w:val="22"/>
                <w:szCs w:val="22"/>
              </w:rPr>
              <w:t>{YearsofServiceTier2}</w:t>
            </w:r>
            <w:bookmarkEnd w:id="24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25" w:name="sagitec25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25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6" w:name="sagitec2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TotalUnreducedMonthlyBenefit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6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Unreduced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7" w:name="sagitec2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7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8" w:name="sagitec2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8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 xml:space="preserve">               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9" w:name="sagitec2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9"/>
            <w:r w:rsidR="00E55726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0" w:name="sagitec3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Early Benefit</w:t>
            </w:r>
          </w:p>
        </w:tc>
      </w:tr>
    </w:tbl>
    <w:p w:rsidR="00E61947" w:rsidRDefault="00C27EC7" w:rsidP="00E61947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1" w:name="sagitec3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31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E61947" w:rsidRPr="001D30CD" w:rsidTr="00763B6E">
        <w:trPr>
          <w:trHeight w:val="638"/>
        </w:trPr>
        <w:tc>
          <w:tcPr>
            <w:tcW w:w="2691" w:type="dxa"/>
          </w:tcPr>
          <w:p w:rsidR="00E61947" w:rsidRPr="001D30CD" w:rsidRDefault="00E6194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E61947" w:rsidRPr="001D30CD" w:rsidRDefault="00E6194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E6194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2" w:name="sagitec3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2"/>
          </w:p>
        </w:tc>
        <w:tc>
          <w:tcPr>
            <w:tcW w:w="360" w:type="dxa"/>
          </w:tcPr>
          <w:p w:rsidR="00E61947" w:rsidRPr="001D30CD" w:rsidRDefault="00E6194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E6194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3" w:name="sagitec3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3"/>
          </w:p>
        </w:tc>
      </w:tr>
      <w:tr w:rsidR="00E61947" w:rsidRPr="001D30CD" w:rsidTr="00763B6E">
        <w:trPr>
          <w:trHeight w:val="638"/>
        </w:trPr>
        <w:tc>
          <w:tcPr>
            <w:tcW w:w="2691" w:type="dxa"/>
          </w:tcPr>
          <w:p w:rsidR="00E61947" w:rsidRPr="001D30CD" w:rsidRDefault="00E6194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E61947" w:rsidRPr="001D30CD" w:rsidRDefault="00E6194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E61947" w:rsidRPr="001D30CD" w:rsidRDefault="00E6194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E61947" w:rsidRPr="001D30CD" w:rsidRDefault="00E6194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E61947" w:rsidRPr="001D30CD" w:rsidRDefault="00E6194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E61947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4" w:name="sagitec34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4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5" w:name="sagitec35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5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36" w:name="sagitec36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2}</w:t>
      </w:r>
      <w:bookmarkEnd w:id="36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37" w:name="sagitec37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“RL80” }</w:t>
      </w:r>
      <w:bookmarkEnd w:id="37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38" w:name="sagitec38"/>
      <w:r w:rsidR="00C27EC7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38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9" w:name="sagitec39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9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0" w:name="sagitec40"/>
            <w:r>
              <w:rPr>
                <w:rFonts w:cs="Arial"/>
                <w:sz w:val="22"/>
                <w:szCs w:val="22"/>
              </w:rPr>
              <w:t>{multiplier1}</w:t>
            </w:r>
            <w:bookmarkEnd w:id="40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1" w:name="sagitec41"/>
            <w:r>
              <w:rPr>
                <w:rFonts w:cs="Arial"/>
                <w:sz w:val="22"/>
                <w:szCs w:val="22"/>
              </w:rPr>
              <w:t>{YearsofServiceTier1}</w:t>
            </w:r>
            <w:bookmarkEnd w:id="4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42" w:name="sagitec42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42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3" w:name="sagitec43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3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4" w:name="sagitec44"/>
            <w:r>
              <w:rPr>
                <w:rFonts w:cs="Arial"/>
                <w:sz w:val="22"/>
                <w:szCs w:val="22"/>
              </w:rPr>
              <w:t>{multiplier2}</w:t>
            </w:r>
            <w:bookmarkEnd w:id="44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5" w:name="sagitec45"/>
            <w:r>
              <w:rPr>
                <w:rFonts w:cs="Arial"/>
                <w:sz w:val="22"/>
                <w:szCs w:val="22"/>
              </w:rPr>
              <w:t>{YearsofServiceTier2}</w:t>
            </w:r>
            <w:bookmarkEnd w:id="45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46" w:name="sagitec46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46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7" w:name="sagitec4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7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8" w:name="sagitec4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8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9" w:name="sagitec4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C23EAB" w:rsidRDefault="00C27EC7" w:rsidP="00C23EAB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0" w:name="sagitec5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0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C23EAB" w:rsidRPr="001D30CD" w:rsidTr="00763B6E">
        <w:trPr>
          <w:trHeight w:val="638"/>
        </w:trPr>
        <w:tc>
          <w:tcPr>
            <w:tcW w:w="2691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C23EAB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1" w:name="sagitec5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1"/>
          </w:p>
        </w:tc>
        <w:tc>
          <w:tcPr>
            <w:tcW w:w="360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C23EAB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2" w:name="sagitec5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2"/>
          </w:p>
        </w:tc>
      </w:tr>
      <w:tr w:rsidR="00C23EAB" w:rsidRPr="001D30CD" w:rsidTr="00763B6E">
        <w:trPr>
          <w:trHeight w:val="638"/>
        </w:trPr>
        <w:tc>
          <w:tcPr>
            <w:tcW w:w="2691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C23EAB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3" w:name="sagitec53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53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4" w:name="sagitec54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54"/>
    </w:p>
    <w:p w:rsidR="00E55726" w:rsidRPr="001D30CD" w:rsidRDefault="00C27EC7" w:rsidP="00E55726">
      <w:pPr>
        <w:suppressAutoHyphens/>
        <w:rPr>
          <w:rFonts w:cs="Arial"/>
          <w:b/>
          <w:spacing w:val="-3"/>
          <w:sz w:val="22"/>
          <w:szCs w:val="22"/>
        </w:rPr>
      </w:pPr>
      <w:bookmarkStart w:id="55" w:name="sagitec55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3}</w:t>
      </w:r>
      <w:bookmarkEnd w:id="55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56" w:name="sagitec56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“RL80” }</w:t>
      </w:r>
      <w:bookmarkEnd w:id="56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57" w:name="sagitec57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57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8" w:name="sagitec58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58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9" w:name="sagitec59"/>
            <w:r>
              <w:rPr>
                <w:rFonts w:cs="Arial"/>
                <w:sz w:val="22"/>
                <w:szCs w:val="22"/>
              </w:rPr>
              <w:t>{multiplier1}</w:t>
            </w:r>
            <w:bookmarkEnd w:id="59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0" w:name="sagitec60"/>
            <w:r>
              <w:rPr>
                <w:rFonts w:cs="Arial"/>
                <w:sz w:val="22"/>
                <w:szCs w:val="22"/>
              </w:rPr>
              <w:t>{YearsofServiceTier1}</w:t>
            </w:r>
            <w:bookmarkEnd w:id="6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61" w:name="sagitec61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61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2" w:name="sagitec6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62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3" w:name="sagitec63"/>
            <w:r>
              <w:rPr>
                <w:rFonts w:cs="Arial"/>
                <w:sz w:val="22"/>
                <w:szCs w:val="22"/>
              </w:rPr>
              <w:t>{multiplier2}</w:t>
            </w:r>
            <w:bookmarkEnd w:id="63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4" w:name="sagitec64"/>
            <w:r>
              <w:rPr>
                <w:rFonts w:cs="Arial"/>
                <w:sz w:val="22"/>
                <w:szCs w:val="22"/>
              </w:rPr>
              <w:t>{YearsofServiceTier2}</w:t>
            </w:r>
            <w:bookmarkEnd w:id="64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65" w:name="sagitec65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65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6" w:name="sagitec6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66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67" w:name="sagitec6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7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8" w:name="sagitec6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68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69" w:name="sagitec6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9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0" w:name="sagitec7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DNRO Benefit</w:t>
            </w:r>
          </w:p>
        </w:tc>
      </w:tr>
    </w:tbl>
    <w:p w:rsidR="00C23EAB" w:rsidRDefault="00C27EC7" w:rsidP="00C23EAB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71" w:name="sagitec7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71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C23EAB" w:rsidRPr="001D30CD" w:rsidTr="00763B6E">
        <w:trPr>
          <w:trHeight w:val="638"/>
        </w:trPr>
        <w:tc>
          <w:tcPr>
            <w:tcW w:w="2691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C23EAB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2" w:name="sagitec7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72"/>
          </w:p>
        </w:tc>
        <w:tc>
          <w:tcPr>
            <w:tcW w:w="360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C23EAB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3" w:name="sagitec7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3"/>
          </w:p>
        </w:tc>
      </w:tr>
      <w:tr w:rsidR="00C23EAB" w:rsidRPr="001D30CD" w:rsidTr="00763B6E">
        <w:trPr>
          <w:trHeight w:val="638"/>
        </w:trPr>
        <w:tc>
          <w:tcPr>
            <w:tcW w:w="2691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C23EAB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74" w:name="sagitec74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74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75" w:name="sagitec75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75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76" w:name="sagitec76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4}</w:t>
      </w:r>
      <w:bookmarkEnd w:id="76"/>
    </w:p>
    <w:p w:rsidR="00E55726" w:rsidRPr="001D30CD" w:rsidRDefault="00C27EC7" w:rsidP="00E55726">
      <w:pPr>
        <w:tabs>
          <w:tab w:val="center" w:pos="4680"/>
        </w:tabs>
        <w:suppressAutoHyphens/>
        <w:jc w:val="center"/>
        <w:rPr>
          <w:rFonts w:cs="Arial"/>
          <w:b/>
          <w:spacing w:val="-3"/>
          <w:sz w:val="22"/>
          <w:szCs w:val="22"/>
          <w:u w:val="single"/>
        </w:rPr>
      </w:pPr>
      <w:bookmarkStart w:id="77" w:name="sagitec77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if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RuleFlag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“RL80” }</w:t>
      </w:r>
      <w:bookmarkEnd w:id="77"/>
      <w:r w:rsidR="00E55726"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="00E55726"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78" w:name="sagitec78"/>
      <w:r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78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79" w:name="sagitec79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79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0" w:name="sagitec80"/>
            <w:r>
              <w:rPr>
                <w:rFonts w:cs="Arial"/>
                <w:sz w:val="22"/>
                <w:szCs w:val="22"/>
              </w:rPr>
              <w:t>{multiplier1}</w:t>
            </w:r>
            <w:bookmarkEnd w:id="80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1" w:name="sagitec81"/>
            <w:r>
              <w:rPr>
                <w:rFonts w:cs="Arial"/>
                <w:sz w:val="22"/>
                <w:szCs w:val="22"/>
              </w:rPr>
              <w:t>{YearsofServiceTier1}</w:t>
            </w:r>
            <w:bookmarkEnd w:id="8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82" w:name="sagitec82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82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3" w:name="sagitec83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83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4" w:name="sagitec84"/>
            <w:r>
              <w:rPr>
                <w:rFonts w:cs="Arial"/>
                <w:sz w:val="22"/>
                <w:szCs w:val="22"/>
              </w:rPr>
              <w:t>{multiplier2}</w:t>
            </w:r>
            <w:bookmarkEnd w:id="84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5" w:name="sagitec85"/>
            <w:r>
              <w:rPr>
                <w:rFonts w:cs="Arial"/>
                <w:sz w:val="22"/>
                <w:szCs w:val="22"/>
              </w:rPr>
              <w:t>{YearsofServiceTier2}</w:t>
            </w:r>
            <w:bookmarkEnd w:id="85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86" w:name="sagitec86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86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87" w:name="sagitec8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87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8" w:name="sagitec8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8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89" w:name="sagitec8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8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C23EAB" w:rsidRDefault="00C27EC7" w:rsidP="00C23EAB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90" w:name="sagitec9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90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C23EAB" w:rsidRPr="001D30CD" w:rsidTr="00763B6E">
        <w:trPr>
          <w:trHeight w:val="638"/>
        </w:trPr>
        <w:tc>
          <w:tcPr>
            <w:tcW w:w="2691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C23EAB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1" w:name="sagitec9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1"/>
          </w:p>
        </w:tc>
        <w:tc>
          <w:tcPr>
            <w:tcW w:w="360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C23EAB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2" w:name="sagitec9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92"/>
          </w:p>
        </w:tc>
      </w:tr>
      <w:tr w:rsidR="00C23EAB" w:rsidRPr="001D30CD" w:rsidTr="00763B6E">
        <w:trPr>
          <w:trHeight w:val="638"/>
        </w:trPr>
        <w:tc>
          <w:tcPr>
            <w:tcW w:w="2691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C23EAB" w:rsidRPr="00A5490D" w:rsidRDefault="00C27EC7" w:rsidP="00C23EAB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3" w:name="sagitec9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93"/>
    </w:p>
    <w:p w:rsidR="00C23EAB" w:rsidRDefault="00C27EC7" w:rsidP="00C23EAB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94" w:name="sagitec9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GraduatedBenefit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94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C23EAB" w:rsidRPr="001D30CD" w:rsidTr="00763B6E">
        <w:trPr>
          <w:trHeight w:val="638"/>
        </w:trPr>
        <w:tc>
          <w:tcPr>
            <w:tcW w:w="2691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C23EAB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5" w:name="sagitec9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5"/>
            <w:r w:rsidR="00C23EAB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C23EAB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6" w:name="sagitec9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96"/>
          </w:p>
        </w:tc>
      </w:tr>
      <w:tr w:rsidR="00C23EAB" w:rsidRPr="001D30CD" w:rsidTr="00763B6E">
        <w:trPr>
          <w:trHeight w:val="638"/>
        </w:trPr>
        <w:tc>
          <w:tcPr>
            <w:tcW w:w="2691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Graduated Benefit Payable Factor**</w:t>
            </w:r>
          </w:p>
        </w:tc>
        <w:tc>
          <w:tcPr>
            <w:tcW w:w="360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C23EAB" w:rsidRPr="001D30CD" w:rsidRDefault="00C23EAB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Graduated Benefit</w:t>
            </w:r>
          </w:p>
        </w:tc>
      </w:tr>
    </w:tbl>
    <w:p w:rsidR="00C23EAB" w:rsidRPr="00A5490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7" w:name="sagitec9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97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8" w:name="sagitec98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98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99" w:name="sagitec99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5}</w:t>
      </w:r>
      <w:bookmarkEnd w:id="99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100" w:name="sagitec100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“RL80” }</w:t>
      </w:r>
      <w:bookmarkEnd w:id="100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101" w:name="sagitec101"/>
      <w:r w:rsidR="00C27EC7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101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2" w:name="sagitec10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02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3" w:name="sagitec103"/>
            <w:r>
              <w:rPr>
                <w:rFonts w:cs="Arial"/>
                <w:sz w:val="22"/>
                <w:szCs w:val="22"/>
              </w:rPr>
              <w:t>{multiplier1}</w:t>
            </w:r>
            <w:bookmarkEnd w:id="103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4" w:name="sagitec104"/>
            <w:r>
              <w:rPr>
                <w:rFonts w:cs="Arial"/>
                <w:sz w:val="22"/>
                <w:szCs w:val="22"/>
              </w:rPr>
              <w:t>{YearsofServiceTier1}</w:t>
            </w:r>
            <w:bookmarkEnd w:id="104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105" w:name="sagitec105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105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6" w:name="sagitec10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06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7" w:name="sagitec107"/>
            <w:r>
              <w:rPr>
                <w:rFonts w:cs="Arial"/>
                <w:sz w:val="22"/>
                <w:szCs w:val="22"/>
              </w:rPr>
              <w:t>{multiplier2}</w:t>
            </w:r>
            <w:bookmarkEnd w:id="107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8" w:name="sagitec108"/>
            <w:r>
              <w:rPr>
                <w:rFonts w:cs="Arial"/>
                <w:sz w:val="22"/>
                <w:szCs w:val="22"/>
              </w:rPr>
              <w:t>{YearsofServiceTier2}</w:t>
            </w:r>
            <w:bookmarkEnd w:id="108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09" w:name="sagitec109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10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0" w:name="sagitec11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1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1" w:name="sagitec11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1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2" w:name="sagitec11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12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3468F7" w:rsidRDefault="00C27EC7" w:rsidP="003468F7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113" w:name="sagitec11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13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3468F7" w:rsidRPr="001D30CD" w:rsidTr="00763B6E">
        <w:trPr>
          <w:trHeight w:val="638"/>
        </w:trPr>
        <w:tc>
          <w:tcPr>
            <w:tcW w:w="2691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3468F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4" w:name="sagitec11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4"/>
          </w:p>
        </w:tc>
        <w:tc>
          <w:tcPr>
            <w:tcW w:w="360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3468F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5" w:name="sagitec11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15"/>
          </w:p>
        </w:tc>
      </w:tr>
      <w:tr w:rsidR="003468F7" w:rsidRPr="001D30CD" w:rsidTr="00763B6E">
        <w:trPr>
          <w:trHeight w:val="638"/>
        </w:trPr>
        <w:tc>
          <w:tcPr>
            <w:tcW w:w="2691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468F7" w:rsidRPr="00A5490D" w:rsidRDefault="00C27EC7" w:rsidP="003468F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16" w:name="sagitec1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16"/>
    </w:p>
    <w:p w:rsidR="003468F7" w:rsidRDefault="00C27EC7" w:rsidP="003468F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17" w:name="sagitec11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PLSOBenefit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17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3468F7" w:rsidRPr="001D30CD" w:rsidTr="00763B6E">
        <w:trPr>
          <w:trHeight w:val="638"/>
        </w:trPr>
        <w:tc>
          <w:tcPr>
            <w:tcW w:w="2691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3468F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8" w:name="sagitec11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8"/>
            <w:r w:rsidR="003468F7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3468F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9" w:name="sagitec11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19"/>
          </w:p>
        </w:tc>
      </w:tr>
      <w:tr w:rsidR="003468F7" w:rsidRPr="001D30CD" w:rsidTr="00763B6E">
        <w:trPr>
          <w:trHeight w:val="638"/>
        </w:trPr>
        <w:tc>
          <w:tcPr>
            <w:tcW w:w="2691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360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PLSO Benefit</w:t>
            </w:r>
          </w:p>
        </w:tc>
      </w:tr>
    </w:tbl>
    <w:p w:rsidR="003468F7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120" w:name="sagitec12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20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21" w:name="sagitec121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121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122" w:name="sagitec122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11}</w:t>
      </w:r>
      <w:bookmarkEnd w:id="122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123" w:name="sagitec123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“RL80” }</w:t>
      </w:r>
      <w:bookmarkEnd w:id="123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124" w:name="sagitec124"/>
      <w:r w:rsidR="00C27EC7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124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5" w:name="sagitec125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25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6" w:name="sagitec126"/>
            <w:r>
              <w:rPr>
                <w:rFonts w:cs="Arial"/>
                <w:sz w:val="22"/>
                <w:szCs w:val="22"/>
              </w:rPr>
              <w:t>{multiplier1}</w:t>
            </w:r>
            <w:bookmarkEnd w:id="126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7" w:name="sagitec127"/>
            <w:r>
              <w:rPr>
                <w:rFonts w:cs="Arial"/>
                <w:sz w:val="22"/>
                <w:szCs w:val="22"/>
              </w:rPr>
              <w:t>{YearsofServiceTier1}</w:t>
            </w:r>
            <w:bookmarkEnd w:id="127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128" w:name="sagitec128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128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9" w:name="sagitec129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29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0" w:name="sagitec130"/>
            <w:r>
              <w:rPr>
                <w:rFonts w:cs="Arial"/>
                <w:sz w:val="22"/>
                <w:szCs w:val="22"/>
              </w:rPr>
              <w:t>{multiplier2}</w:t>
            </w:r>
            <w:bookmarkEnd w:id="130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1" w:name="sagitec131"/>
            <w:r>
              <w:rPr>
                <w:rFonts w:cs="Arial"/>
                <w:sz w:val="22"/>
                <w:szCs w:val="22"/>
              </w:rPr>
              <w:t>{YearsofServiceTier2}</w:t>
            </w:r>
            <w:bookmarkEnd w:id="131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32" w:name="sagitec132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132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33" w:name="sagitec13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33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34" w:name="sagitec13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34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35" w:name="sagitec13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35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36" w:name="sagitec13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36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37" w:name="sagitec13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37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3468F7" w:rsidRDefault="00C27EC7" w:rsidP="003468F7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138" w:name="sagitec13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38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3468F7" w:rsidRPr="001D30CD" w:rsidTr="00763B6E">
        <w:trPr>
          <w:trHeight w:val="638"/>
        </w:trPr>
        <w:tc>
          <w:tcPr>
            <w:tcW w:w="2691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3468F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39" w:name="sagitec13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39"/>
          </w:p>
        </w:tc>
        <w:tc>
          <w:tcPr>
            <w:tcW w:w="360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3468F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0" w:name="sagitec14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40"/>
          </w:p>
        </w:tc>
      </w:tr>
      <w:tr w:rsidR="003468F7" w:rsidRPr="001D30CD" w:rsidTr="00763B6E">
        <w:trPr>
          <w:trHeight w:val="638"/>
        </w:trPr>
        <w:tc>
          <w:tcPr>
            <w:tcW w:w="2691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468F7" w:rsidRPr="00A5490D" w:rsidRDefault="00C27EC7" w:rsidP="003468F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1" w:name="sagitec14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41"/>
    </w:p>
    <w:p w:rsidR="003468F7" w:rsidRDefault="00C27EC7" w:rsidP="003468F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2" w:name="sagitec14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PLSOBenefit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42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3468F7" w:rsidRPr="001D30CD" w:rsidTr="00763B6E">
        <w:trPr>
          <w:trHeight w:val="638"/>
        </w:trPr>
        <w:tc>
          <w:tcPr>
            <w:tcW w:w="2691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3468F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43" w:name="sagitec14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43"/>
            <w:r w:rsidR="003468F7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3468F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4" w:name="sagitec14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44"/>
          </w:p>
        </w:tc>
      </w:tr>
      <w:tr w:rsidR="003468F7" w:rsidRPr="001D30CD" w:rsidTr="00763B6E">
        <w:trPr>
          <w:trHeight w:val="638"/>
        </w:trPr>
        <w:tc>
          <w:tcPr>
            <w:tcW w:w="2691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360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3468F7" w:rsidRPr="001D30CD" w:rsidRDefault="003468F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PLSO Benefit</w:t>
            </w:r>
          </w:p>
        </w:tc>
      </w:tr>
    </w:tbl>
    <w:p w:rsidR="003468F7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145" w:name="sagitec14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45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6" w:name="sagitec146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146"/>
    </w:p>
    <w:p w:rsidR="00E55726" w:rsidRPr="001D30CD" w:rsidRDefault="00C27EC7" w:rsidP="00E55726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bookmarkStart w:id="147" w:name="sagitec147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6}</w:t>
      </w:r>
      <w:bookmarkEnd w:id="147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8"/>
        <w:gridCol w:w="6"/>
        <w:gridCol w:w="361"/>
        <w:gridCol w:w="1357"/>
        <w:gridCol w:w="363"/>
        <w:gridCol w:w="1067"/>
        <w:gridCol w:w="360"/>
        <w:gridCol w:w="820"/>
        <w:gridCol w:w="360"/>
        <w:gridCol w:w="2068"/>
      </w:tblGrid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48" w:name="sagitec148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48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49" w:name="sagitec149"/>
            <w:r>
              <w:rPr>
                <w:rFonts w:cs="Arial"/>
                <w:sz w:val="22"/>
                <w:szCs w:val="22"/>
              </w:rPr>
              <w:t>{multiplier1}</w:t>
            </w:r>
            <w:bookmarkEnd w:id="149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0" w:name="sagitec150"/>
            <w:r>
              <w:rPr>
                <w:rFonts w:cs="Arial"/>
                <w:sz w:val="22"/>
                <w:szCs w:val="22"/>
              </w:rPr>
              <w:t>{YearsofServiceTier1}</w:t>
            </w:r>
            <w:bookmarkEnd w:id="15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151" w:name="sagitec151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151"/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2" w:name="sagitec15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52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3" w:name="sagitec153"/>
            <w:r>
              <w:rPr>
                <w:rFonts w:cs="Arial"/>
                <w:sz w:val="22"/>
                <w:szCs w:val="22"/>
              </w:rPr>
              <w:t>{multiplier2}</w:t>
            </w:r>
            <w:bookmarkEnd w:id="153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4" w:name="sagitec154"/>
            <w:r>
              <w:rPr>
                <w:rFonts w:cs="Arial"/>
                <w:sz w:val="22"/>
                <w:szCs w:val="22"/>
              </w:rPr>
              <w:t>{YearsofServiceTier2}</w:t>
            </w:r>
            <w:bookmarkEnd w:id="154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155" w:name="sagitec155"/>
            <w:r>
              <w:rPr>
                <w:rFonts w:cs="Arial"/>
                <w:sz w:val="22"/>
                <w:szCs w:val="22"/>
              </w:rPr>
              <w:t>{MonthlyBenefitTier2}</w:t>
            </w:r>
            <w:bookmarkEnd w:id="155"/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8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6" w:name="sagitec15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56"/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7" w:name="sagitec157"/>
            <w:r>
              <w:rPr>
                <w:rFonts w:cs="Arial"/>
                <w:sz w:val="22"/>
                <w:szCs w:val="22"/>
              </w:rPr>
              <w:t>{multiplier3}</w:t>
            </w:r>
            <w:bookmarkEnd w:id="157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8" w:name="sagitec158"/>
            <w:r>
              <w:rPr>
                <w:rFonts w:cs="Arial"/>
                <w:sz w:val="22"/>
                <w:szCs w:val="22"/>
              </w:rPr>
              <w:t>{YearsofServiceTier3}</w:t>
            </w:r>
            <w:bookmarkEnd w:id="158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59" w:name="sagitec159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15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8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0" w:name="sagitec16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6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61" w:name="sagitec16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1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8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2" w:name="sagitec16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62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63" w:name="sagitec16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3"/>
            <w:r w:rsidR="00E55726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8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4" w:name="sagitec16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64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Early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165" w:name="sagitec16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65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66" w:name="sagitec16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6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7" w:name="sagitec16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67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168" w:name="sagitec16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68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9" w:name="sagitec169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169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170" w:name="sagitec170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7}</w:t>
      </w:r>
      <w:bookmarkEnd w:id="170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171" w:name="sagitec171"/>
      <w:proofErr w:type="gramStart"/>
      <w:r w:rsidR="00C27EC7">
        <w:rPr>
          <w:rFonts w:cs="Arial"/>
          <w:b/>
          <w:spacing w:val="-3"/>
          <w:sz w:val="22"/>
          <w:szCs w:val="22"/>
        </w:rPr>
        <w:t>{ 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171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172" w:name="sagitec172"/>
      <w:r w:rsidR="00C27EC7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172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8"/>
        <w:gridCol w:w="6"/>
        <w:gridCol w:w="361"/>
        <w:gridCol w:w="1357"/>
        <w:gridCol w:w="363"/>
        <w:gridCol w:w="1067"/>
        <w:gridCol w:w="360"/>
        <w:gridCol w:w="820"/>
        <w:gridCol w:w="360"/>
        <w:gridCol w:w="2068"/>
      </w:tblGrid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3" w:name="sagitec173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73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4" w:name="sagitec174"/>
            <w:r>
              <w:rPr>
                <w:rFonts w:cs="Arial"/>
                <w:sz w:val="22"/>
                <w:szCs w:val="22"/>
              </w:rPr>
              <w:t>{multiplier1}</w:t>
            </w:r>
            <w:bookmarkEnd w:id="174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5" w:name="sagitec175"/>
            <w:r>
              <w:rPr>
                <w:rFonts w:cs="Arial"/>
                <w:sz w:val="22"/>
                <w:szCs w:val="22"/>
              </w:rPr>
              <w:t>{YearsofServiceTier1}</w:t>
            </w:r>
            <w:bookmarkEnd w:id="175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176" w:name="sagitec176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176"/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7" w:name="sagitec177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77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8" w:name="sagitec178"/>
            <w:r>
              <w:rPr>
                <w:rFonts w:cs="Arial"/>
                <w:sz w:val="22"/>
                <w:szCs w:val="22"/>
              </w:rPr>
              <w:t>{multiplier2}</w:t>
            </w:r>
            <w:bookmarkEnd w:id="178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9" w:name="sagitec179"/>
            <w:r>
              <w:rPr>
                <w:rFonts w:cs="Arial"/>
                <w:sz w:val="22"/>
                <w:szCs w:val="22"/>
              </w:rPr>
              <w:t>{YearsofServiceTier2}</w:t>
            </w:r>
            <w:bookmarkEnd w:id="17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180" w:name="sagitec180"/>
            <w:r>
              <w:rPr>
                <w:rFonts w:cs="Arial"/>
                <w:sz w:val="22"/>
                <w:szCs w:val="22"/>
              </w:rPr>
              <w:t>{MonthlyBenefitTier2}</w:t>
            </w:r>
            <w:bookmarkEnd w:id="180"/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8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81" w:name="sagitec181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81"/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82" w:name="sagitec182"/>
            <w:r>
              <w:rPr>
                <w:rFonts w:cs="Arial"/>
                <w:sz w:val="22"/>
                <w:szCs w:val="22"/>
              </w:rPr>
              <w:t>{multiplier3}</w:t>
            </w:r>
            <w:bookmarkEnd w:id="182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83" w:name="sagitec183"/>
            <w:r>
              <w:rPr>
                <w:rFonts w:cs="Arial"/>
                <w:sz w:val="22"/>
                <w:szCs w:val="22"/>
              </w:rPr>
              <w:t>{YearsofServiceTier3}</w:t>
            </w:r>
            <w:bookmarkEnd w:id="183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84" w:name="sagitec184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184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8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85" w:name="sagitec185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85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86" w:name="sagitec18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86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8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87" w:name="sagitec18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87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188" w:name="sagitec18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88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89" w:name="sagitec18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89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90" w:name="sagitec19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90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191" w:name="sagitec19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91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92" w:name="sagitec192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192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193" w:name="sagitec193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8}</w:t>
      </w:r>
      <w:bookmarkEnd w:id="193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194" w:name="sagitec194"/>
      <w:proofErr w:type="gramStart"/>
      <w:r w:rsidR="00C27EC7">
        <w:rPr>
          <w:rFonts w:cs="Arial"/>
          <w:b/>
          <w:spacing w:val="-3"/>
          <w:sz w:val="22"/>
          <w:szCs w:val="22"/>
        </w:rPr>
        <w:t>{ 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194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195" w:name="sagitec195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195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9"/>
        <w:gridCol w:w="6"/>
        <w:gridCol w:w="360"/>
        <w:gridCol w:w="1356"/>
        <w:gridCol w:w="363"/>
        <w:gridCol w:w="1067"/>
        <w:gridCol w:w="360"/>
        <w:gridCol w:w="820"/>
        <w:gridCol w:w="360"/>
        <w:gridCol w:w="2069"/>
      </w:tblGrid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6" w:name="sagitec19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196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7" w:name="sagitec197"/>
            <w:r>
              <w:rPr>
                <w:rFonts w:cs="Arial"/>
                <w:sz w:val="22"/>
                <w:szCs w:val="22"/>
              </w:rPr>
              <w:t>{multiplier1}</w:t>
            </w:r>
            <w:bookmarkEnd w:id="197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8" w:name="sagitec198"/>
            <w:r>
              <w:rPr>
                <w:rFonts w:cs="Arial"/>
                <w:sz w:val="22"/>
                <w:szCs w:val="22"/>
              </w:rPr>
              <w:t>{YearsofServiceTier1}</w:t>
            </w:r>
            <w:bookmarkEnd w:id="198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199" w:name="sagitec199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199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0" w:name="sagitec200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0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1" w:name="sagitec201"/>
            <w:r>
              <w:rPr>
                <w:rFonts w:cs="Arial"/>
                <w:sz w:val="22"/>
                <w:szCs w:val="22"/>
              </w:rPr>
              <w:t>{multiplier2}</w:t>
            </w:r>
            <w:bookmarkEnd w:id="201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2" w:name="sagitec202"/>
            <w:r>
              <w:rPr>
                <w:rFonts w:cs="Arial"/>
                <w:sz w:val="22"/>
                <w:szCs w:val="22"/>
              </w:rPr>
              <w:t>{YearsofServiceTier2}</w:t>
            </w:r>
            <w:bookmarkEnd w:id="202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203" w:name="sagitec203"/>
            <w:r>
              <w:rPr>
                <w:rFonts w:cs="Arial"/>
                <w:sz w:val="22"/>
                <w:szCs w:val="22"/>
              </w:rPr>
              <w:t>{MonthlyBenefitTier2}</w:t>
            </w:r>
            <w:bookmarkEnd w:id="203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4" w:name="sagitec204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04"/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5" w:name="sagitec205"/>
            <w:r>
              <w:rPr>
                <w:rFonts w:cs="Arial"/>
                <w:sz w:val="22"/>
                <w:szCs w:val="22"/>
              </w:rPr>
              <w:t>{multiplier3}</w:t>
            </w:r>
            <w:bookmarkEnd w:id="205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6" w:name="sagitec206"/>
            <w:r>
              <w:rPr>
                <w:rFonts w:cs="Arial"/>
                <w:sz w:val="22"/>
                <w:szCs w:val="22"/>
              </w:rPr>
              <w:t>{YearsofServiceTier3}</w:t>
            </w:r>
            <w:bookmarkEnd w:id="206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207" w:name="sagitec207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207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08" w:name="sagitec208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08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6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09" w:name="sagitec20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09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10" w:name="sagitec21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1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6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11" w:name="sagitec21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11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12" w:name="sagitec21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12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DNRO Monthly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13" w:name="sagitec21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13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14" w:name="sagitec21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14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15" w:name="sagitec21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15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16" w:name="sagitec2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16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17" w:name="sagitec217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217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218" w:name="sagitec218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9}</w:t>
      </w:r>
      <w:bookmarkEnd w:id="218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219" w:name="sagitec219"/>
      <w:proofErr w:type="gramStart"/>
      <w:r w:rsidR="00C27EC7">
        <w:rPr>
          <w:rFonts w:cs="Arial"/>
          <w:b/>
          <w:spacing w:val="-3"/>
          <w:sz w:val="22"/>
          <w:szCs w:val="22"/>
        </w:rPr>
        <w:t>{ 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219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220" w:name="sagitec220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220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9"/>
        <w:gridCol w:w="6"/>
        <w:gridCol w:w="360"/>
        <w:gridCol w:w="1356"/>
        <w:gridCol w:w="363"/>
        <w:gridCol w:w="1067"/>
        <w:gridCol w:w="360"/>
        <w:gridCol w:w="820"/>
        <w:gridCol w:w="360"/>
        <w:gridCol w:w="2069"/>
      </w:tblGrid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21" w:name="sagitec221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2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22" w:name="sagitec222"/>
            <w:r>
              <w:rPr>
                <w:rFonts w:cs="Arial"/>
                <w:sz w:val="22"/>
                <w:szCs w:val="22"/>
              </w:rPr>
              <w:t>{multiplier1}</w:t>
            </w:r>
            <w:bookmarkEnd w:id="222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23" w:name="sagitec223"/>
            <w:r>
              <w:rPr>
                <w:rFonts w:cs="Arial"/>
                <w:sz w:val="22"/>
                <w:szCs w:val="22"/>
              </w:rPr>
              <w:t>{YearsofServiceTier1}</w:t>
            </w:r>
            <w:bookmarkEnd w:id="223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224" w:name="sagitec224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224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25" w:name="sagitec225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25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26" w:name="sagitec226"/>
            <w:r>
              <w:rPr>
                <w:rFonts w:cs="Arial"/>
                <w:sz w:val="22"/>
                <w:szCs w:val="22"/>
              </w:rPr>
              <w:t>{multiplier2}</w:t>
            </w:r>
            <w:bookmarkEnd w:id="226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27" w:name="sagitec227"/>
            <w:r>
              <w:rPr>
                <w:rFonts w:cs="Arial"/>
                <w:sz w:val="22"/>
                <w:szCs w:val="22"/>
              </w:rPr>
              <w:t>{YearsofServiceTier2}</w:t>
            </w:r>
            <w:bookmarkEnd w:id="227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228" w:name="sagitec228"/>
            <w:r>
              <w:rPr>
                <w:rFonts w:cs="Arial"/>
                <w:sz w:val="22"/>
                <w:szCs w:val="22"/>
              </w:rPr>
              <w:t>{MonthlyBenefitTier2}</w:t>
            </w:r>
            <w:bookmarkEnd w:id="228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29" w:name="sagitec229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29"/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30" w:name="sagitec230"/>
            <w:r>
              <w:rPr>
                <w:rFonts w:cs="Arial"/>
                <w:sz w:val="22"/>
                <w:szCs w:val="22"/>
              </w:rPr>
              <w:t>{multiplier3}</w:t>
            </w:r>
            <w:bookmarkEnd w:id="230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31" w:name="sagitec231"/>
            <w:r>
              <w:rPr>
                <w:rFonts w:cs="Arial"/>
                <w:sz w:val="22"/>
                <w:szCs w:val="22"/>
              </w:rPr>
              <w:t>{YearsofServiceTier3}</w:t>
            </w:r>
            <w:bookmarkEnd w:id="231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232" w:name="sagitec232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232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33" w:name="sagitec233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33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6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34" w:name="sagitec23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34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35" w:name="sagitec23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35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36" w:name="sagitec23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36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37" w:name="sagitec23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37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38" w:name="sagitec23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38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Pr="00A5490D" w:rsidRDefault="00C27EC7" w:rsidP="00744DC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39" w:name="sagitec23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39"/>
    </w:p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40" w:name="sagitec24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GraduatedBenefit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40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41" w:name="sagitec24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41"/>
            <w:r w:rsidR="00744DC3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42" w:name="sagitec24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42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Graduated Benefit Payable Factor**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Graduated Benefit</w:t>
            </w:r>
          </w:p>
        </w:tc>
      </w:tr>
    </w:tbl>
    <w:p w:rsidR="00744DC3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43" w:name="sagitec24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43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44" w:name="sagitec244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244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245" w:name="sagitec245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10}</w:t>
      </w:r>
      <w:bookmarkEnd w:id="245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246" w:name="sagitec246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246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247" w:name="sagitec247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247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9"/>
        <w:gridCol w:w="6"/>
        <w:gridCol w:w="360"/>
        <w:gridCol w:w="1356"/>
        <w:gridCol w:w="363"/>
        <w:gridCol w:w="1067"/>
        <w:gridCol w:w="360"/>
        <w:gridCol w:w="820"/>
        <w:gridCol w:w="360"/>
        <w:gridCol w:w="2069"/>
      </w:tblGrid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48" w:name="sagitec248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48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49" w:name="sagitec249"/>
            <w:r>
              <w:rPr>
                <w:rFonts w:cs="Arial"/>
                <w:sz w:val="22"/>
                <w:szCs w:val="22"/>
              </w:rPr>
              <w:t>{multiplier1}</w:t>
            </w:r>
            <w:bookmarkEnd w:id="249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50" w:name="sagitec250"/>
            <w:r>
              <w:rPr>
                <w:rFonts w:cs="Arial"/>
                <w:sz w:val="22"/>
                <w:szCs w:val="22"/>
              </w:rPr>
              <w:t>{YearsofServiceTier1}</w:t>
            </w:r>
            <w:bookmarkEnd w:id="25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251" w:name="sagitec251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251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52" w:name="sagitec25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52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53" w:name="sagitec253"/>
            <w:r>
              <w:rPr>
                <w:rFonts w:cs="Arial"/>
                <w:sz w:val="22"/>
                <w:szCs w:val="22"/>
              </w:rPr>
              <w:t>{multiplier2}</w:t>
            </w:r>
            <w:bookmarkEnd w:id="253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54" w:name="sagitec254"/>
            <w:r>
              <w:rPr>
                <w:rFonts w:cs="Arial"/>
                <w:sz w:val="22"/>
                <w:szCs w:val="22"/>
              </w:rPr>
              <w:t>{YearsofServiceTier2}</w:t>
            </w:r>
            <w:bookmarkEnd w:id="254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255" w:name="sagitec255"/>
            <w:r>
              <w:rPr>
                <w:rFonts w:cs="Arial"/>
                <w:sz w:val="22"/>
                <w:szCs w:val="22"/>
              </w:rPr>
              <w:t>{MonthlyBenefitTier2}</w:t>
            </w:r>
            <w:bookmarkEnd w:id="255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56" w:name="sagitec25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56"/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57" w:name="sagitec257"/>
            <w:r>
              <w:rPr>
                <w:rFonts w:cs="Arial"/>
                <w:sz w:val="22"/>
                <w:szCs w:val="22"/>
              </w:rPr>
              <w:t>{multiplier3}</w:t>
            </w:r>
            <w:bookmarkEnd w:id="257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58" w:name="sagitec258"/>
            <w:r>
              <w:rPr>
                <w:rFonts w:cs="Arial"/>
                <w:sz w:val="22"/>
                <w:szCs w:val="22"/>
              </w:rPr>
              <w:t>{YearsofServiceTier3}</w:t>
            </w:r>
            <w:bookmarkEnd w:id="258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259" w:name="sagitec259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25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60" w:name="sagitec260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6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6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61" w:name="sagitec26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61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62" w:name="sagitec26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62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63" w:name="sagitec26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63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64" w:name="sagitec26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64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65" w:name="sagitec26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65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Pr="00A5490D" w:rsidRDefault="00C27EC7" w:rsidP="00744DC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66" w:name="sagitec26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66"/>
    </w:p>
    <w:p w:rsidR="00744DC3" w:rsidRDefault="00C27EC7" w:rsidP="00744DC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67" w:name="sagitec26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PLSOBenefit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67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68" w:name="sagitec26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68"/>
            <w:r w:rsidR="00744DC3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69" w:name="sagitec26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69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PLSO Benefit</w:t>
            </w:r>
          </w:p>
        </w:tc>
      </w:tr>
    </w:tbl>
    <w:p w:rsidR="00744DC3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70" w:name="sagitec27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70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71" w:name="sagitec271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271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272" w:name="sagitec272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12}</w:t>
      </w:r>
      <w:bookmarkEnd w:id="272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273" w:name="sagitec273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273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274" w:name="sagitec274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274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9"/>
        <w:gridCol w:w="6"/>
        <w:gridCol w:w="360"/>
        <w:gridCol w:w="1356"/>
        <w:gridCol w:w="363"/>
        <w:gridCol w:w="1067"/>
        <w:gridCol w:w="360"/>
        <w:gridCol w:w="820"/>
        <w:gridCol w:w="360"/>
        <w:gridCol w:w="2069"/>
      </w:tblGrid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75" w:name="sagitec275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75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76" w:name="sagitec276"/>
            <w:r>
              <w:rPr>
                <w:rFonts w:cs="Arial"/>
                <w:sz w:val="22"/>
                <w:szCs w:val="22"/>
              </w:rPr>
              <w:t>{multiplier1}</w:t>
            </w:r>
            <w:bookmarkEnd w:id="276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77" w:name="sagitec277"/>
            <w:r>
              <w:rPr>
                <w:rFonts w:cs="Arial"/>
                <w:sz w:val="22"/>
                <w:szCs w:val="22"/>
              </w:rPr>
              <w:t>{YearsofServiceTier1}</w:t>
            </w:r>
            <w:bookmarkEnd w:id="277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278" w:name="sagitec278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278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79" w:name="sagitec279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7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80" w:name="sagitec280"/>
            <w:r>
              <w:rPr>
                <w:rFonts w:cs="Arial"/>
                <w:sz w:val="22"/>
                <w:szCs w:val="22"/>
              </w:rPr>
              <w:t>{multiplier2}</w:t>
            </w:r>
            <w:bookmarkEnd w:id="280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81" w:name="sagitec281"/>
            <w:r>
              <w:rPr>
                <w:rFonts w:cs="Arial"/>
                <w:sz w:val="22"/>
                <w:szCs w:val="22"/>
              </w:rPr>
              <w:t>{YearsofServiceTier2}</w:t>
            </w:r>
            <w:bookmarkEnd w:id="28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282" w:name="sagitec282"/>
            <w:r>
              <w:rPr>
                <w:rFonts w:cs="Arial"/>
                <w:sz w:val="22"/>
                <w:szCs w:val="22"/>
              </w:rPr>
              <w:t>{MonthlyBenefitTier2}</w:t>
            </w:r>
            <w:bookmarkEnd w:id="282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83" w:name="sagitec283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283"/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84" w:name="sagitec284"/>
            <w:r>
              <w:rPr>
                <w:rFonts w:cs="Arial"/>
                <w:sz w:val="22"/>
                <w:szCs w:val="22"/>
              </w:rPr>
              <w:t>{multiplier3}</w:t>
            </w:r>
            <w:bookmarkEnd w:id="284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85" w:name="sagitec285"/>
            <w:r>
              <w:rPr>
                <w:rFonts w:cs="Arial"/>
                <w:sz w:val="22"/>
                <w:szCs w:val="22"/>
              </w:rPr>
              <w:t>{YearsofServiceTier3}</w:t>
            </w:r>
            <w:bookmarkEnd w:id="285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286" w:name="sagitec286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286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87" w:name="sagitec287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87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6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88" w:name="sagitec28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88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89" w:name="sagitec28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8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6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90" w:name="sagitec29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90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91" w:name="sagitec29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91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92" w:name="sagitec29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92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93" w:name="sagitec29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93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94" w:name="sagitec29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94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Pr="00A5490D" w:rsidRDefault="00C27EC7" w:rsidP="00744DC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95" w:name="sagitec29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95"/>
    </w:p>
    <w:p w:rsidR="00744DC3" w:rsidRDefault="00C27EC7" w:rsidP="00744DC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96" w:name="sagitec29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PLSOBenefit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96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97" w:name="sagitec29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97"/>
            <w:r w:rsidR="00744DC3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98" w:name="sagitec29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98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PLSO Benefit</w:t>
            </w:r>
          </w:p>
        </w:tc>
      </w:tr>
    </w:tbl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299" w:name="sagitec29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99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00" w:name="sagitec300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00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301" w:name="sagitec301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301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302" w:name="sagitec30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302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303" w:name="sagitec30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ReducedBenefitFlag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303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E55726" w:rsidRPr="001D30CD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304" w:name="sagitec304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304"/>
          </w:p>
        </w:tc>
      </w:tr>
    </w:tbl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305" w:name="sagitec30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305"/>
    </w:p>
    <w:p w:rsidR="00E55726" w:rsidRPr="001D30CD" w:rsidRDefault="00C27EC7" w:rsidP="00E55726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bookmarkStart w:id="306" w:name="sagitec306"/>
      <w:proofErr w:type="gramStart"/>
      <w:r>
        <w:rPr>
          <w:rFonts w:cs="Arial"/>
          <w:b/>
          <w:spacing w:val="-3"/>
          <w:sz w:val="22"/>
          <w:szCs w:val="22"/>
        </w:rPr>
        <w:t>{ 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1}</w:t>
      </w:r>
      <w:bookmarkEnd w:id="306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07" w:name="sagitec30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307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08" w:name="sagitec308"/>
            <w:r>
              <w:rPr>
                <w:rFonts w:cs="Arial"/>
                <w:sz w:val="22"/>
                <w:szCs w:val="22"/>
              </w:rPr>
              <w:t>{multiplier1}</w:t>
            </w:r>
            <w:bookmarkEnd w:id="308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09" w:name="sagitec309"/>
            <w:r>
              <w:rPr>
                <w:rFonts w:cs="Arial"/>
                <w:sz w:val="22"/>
                <w:szCs w:val="22"/>
              </w:rPr>
              <w:t>{YearsofServiceTier1}</w:t>
            </w:r>
            <w:bookmarkEnd w:id="30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310" w:name="sagitec310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310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11" w:name="sagitec311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11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12" w:name="sagitec312"/>
            <w:r>
              <w:rPr>
                <w:rFonts w:cs="Arial"/>
                <w:sz w:val="22"/>
                <w:szCs w:val="22"/>
              </w:rPr>
              <w:t>{multiplier2}</w:t>
            </w:r>
            <w:bookmarkEnd w:id="312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13" w:name="sagitec313"/>
            <w:r>
              <w:rPr>
                <w:rFonts w:cs="Arial"/>
                <w:sz w:val="22"/>
                <w:szCs w:val="22"/>
              </w:rPr>
              <w:t>{YearsofServiceTier2}</w:t>
            </w:r>
            <w:bookmarkEnd w:id="313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314" w:name="sagitec314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314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15" w:name="sagitec31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TotalUnreducedMonthlyBenefit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15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Unreduced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 xml:space="preserve">               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16" w:name="sagitec31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16"/>
            <w:r w:rsidR="00E55726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17" w:name="sagitec31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17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Early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18" w:name="sagitec31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318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19" w:name="sagitec31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19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20" w:name="sagitec32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20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21" w:name="sagitec32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21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22" w:name="sagitec322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22"/>
    </w:p>
    <w:p w:rsidR="00E55726" w:rsidRPr="001D30CD" w:rsidRDefault="00E55726" w:rsidP="00E55726">
      <w:pPr>
        <w:suppressAutoHyphens/>
        <w:rPr>
          <w:rFonts w:cs="Arial"/>
          <w:spacing w:val="-3"/>
          <w:sz w:val="22"/>
          <w:szCs w:val="22"/>
        </w:rPr>
      </w:pPr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323" w:name="sagitec323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2}</w:t>
      </w:r>
      <w:bookmarkEnd w:id="323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324" w:name="sagitec324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“RL80” }</w:t>
      </w:r>
      <w:bookmarkEnd w:id="324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325" w:name="sagitec325"/>
      <w:r w:rsidR="00C27EC7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325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26" w:name="sagitec32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26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27" w:name="sagitec327"/>
            <w:r>
              <w:rPr>
                <w:rFonts w:cs="Arial"/>
                <w:sz w:val="22"/>
                <w:szCs w:val="22"/>
              </w:rPr>
              <w:t>{multiplier1}</w:t>
            </w:r>
            <w:bookmarkEnd w:id="327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28" w:name="sagitec328"/>
            <w:r>
              <w:rPr>
                <w:rFonts w:cs="Arial"/>
                <w:sz w:val="22"/>
                <w:szCs w:val="22"/>
              </w:rPr>
              <w:t>{YearsofServiceTier1}</w:t>
            </w:r>
            <w:bookmarkEnd w:id="328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329" w:name="sagitec329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329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30" w:name="sagitec330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30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31" w:name="sagitec331"/>
            <w:r>
              <w:rPr>
                <w:rFonts w:cs="Arial"/>
                <w:sz w:val="22"/>
                <w:szCs w:val="22"/>
              </w:rPr>
              <w:t>{multiplier2}</w:t>
            </w:r>
            <w:bookmarkEnd w:id="331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32" w:name="sagitec332"/>
            <w:r>
              <w:rPr>
                <w:rFonts w:cs="Arial"/>
                <w:sz w:val="22"/>
                <w:szCs w:val="22"/>
              </w:rPr>
              <w:t>{YearsofServiceTier2}</w:t>
            </w:r>
            <w:bookmarkEnd w:id="332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333" w:name="sagitec333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333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34" w:name="sagitec33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34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8A5E0F" w:rsidRDefault="00C27EC7" w:rsidP="008A5E0F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35" w:name="sagitec33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335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8A5E0F" w:rsidRPr="001D30CD" w:rsidTr="00763B6E">
        <w:trPr>
          <w:trHeight w:val="638"/>
        </w:trPr>
        <w:tc>
          <w:tcPr>
            <w:tcW w:w="2691" w:type="dxa"/>
          </w:tcPr>
          <w:p w:rsidR="008A5E0F" w:rsidRPr="001D30CD" w:rsidRDefault="008A5E0F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8A5E0F" w:rsidRPr="001D30CD" w:rsidRDefault="008A5E0F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8A5E0F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36" w:name="sagitec33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36"/>
          </w:p>
        </w:tc>
        <w:tc>
          <w:tcPr>
            <w:tcW w:w="360" w:type="dxa"/>
          </w:tcPr>
          <w:p w:rsidR="008A5E0F" w:rsidRPr="001D30CD" w:rsidRDefault="008A5E0F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8A5E0F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37" w:name="sagitec33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37"/>
          </w:p>
        </w:tc>
      </w:tr>
      <w:tr w:rsidR="008A5E0F" w:rsidRPr="001D30CD" w:rsidTr="00763B6E">
        <w:trPr>
          <w:trHeight w:val="638"/>
        </w:trPr>
        <w:tc>
          <w:tcPr>
            <w:tcW w:w="2691" w:type="dxa"/>
          </w:tcPr>
          <w:p w:rsidR="008A5E0F" w:rsidRPr="001D30CD" w:rsidRDefault="008A5E0F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8A5E0F" w:rsidRPr="001D30CD" w:rsidRDefault="008A5E0F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8A5E0F" w:rsidRPr="001D30CD" w:rsidRDefault="008A5E0F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8A5E0F" w:rsidRPr="001D30CD" w:rsidRDefault="008A5E0F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8A5E0F" w:rsidRPr="001D30CD" w:rsidRDefault="008A5E0F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8A5E0F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38" w:name="sagitec33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38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39" w:name="sagitec339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39"/>
    </w:p>
    <w:p w:rsidR="00E55726" w:rsidRPr="001D30CD" w:rsidRDefault="00C27EC7" w:rsidP="00E55726">
      <w:pPr>
        <w:suppressAutoHyphens/>
        <w:rPr>
          <w:rFonts w:cs="Arial"/>
          <w:b/>
          <w:spacing w:val="-3"/>
          <w:sz w:val="22"/>
          <w:szCs w:val="22"/>
        </w:rPr>
      </w:pPr>
      <w:bookmarkStart w:id="340" w:name="sagitec340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3}</w:t>
      </w:r>
      <w:bookmarkEnd w:id="340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341" w:name="sagitec341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“RL80” }</w:t>
      </w:r>
      <w:bookmarkEnd w:id="341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342" w:name="sagitec342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342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43" w:name="sagitec343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43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44" w:name="sagitec344"/>
            <w:r>
              <w:rPr>
                <w:rFonts w:cs="Arial"/>
                <w:sz w:val="22"/>
                <w:szCs w:val="22"/>
              </w:rPr>
              <w:t>{multiplier1}</w:t>
            </w:r>
            <w:bookmarkEnd w:id="344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45" w:name="sagitec345"/>
            <w:r>
              <w:rPr>
                <w:rFonts w:cs="Arial"/>
                <w:sz w:val="22"/>
                <w:szCs w:val="22"/>
              </w:rPr>
              <w:t>{YearsofServiceTier1}</w:t>
            </w:r>
            <w:bookmarkEnd w:id="345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346" w:name="sagitec346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346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47" w:name="sagitec347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47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48" w:name="sagitec348"/>
            <w:r>
              <w:rPr>
                <w:rFonts w:cs="Arial"/>
                <w:sz w:val="22"/>
                <w:szCs w:val="22"/>
              </w:rPr>
              <w:t>{multiplier2}</w:t>
            </w:r>
            <w:bookmarkEnd w:id="348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49" w:name="sagitec349"/>
            <w:r>
              <w:rPr>
                <w:rFonts w:cs="Arial"/>
                <w:sz w:val="22"/>
                <w:szCs w:val="22"/>
              </w:rPr>
              <w:t>{YearsofServiceTier2}</w:t>
            </w:r>
            <w:bookmarkEnd w:id="349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350" w:name="sagitec350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35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51" w:name="sagitec35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51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52" w:name="sagitec35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52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53" w:name="sagitec35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53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DNRO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54" w:name="sagitec35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354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55" w:name="sagitec35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55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56" w:name="sagitec35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56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57" w:name="sagitec35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57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58" w:name="sagitec358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58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359" w:name="sagitec359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4}</w:t>
      </w:r>
      <w:bookmarkEnd w:id="359"/>
    </w:p>
    <w:p w:rsidR="00E55726" w:rsidRPr="001D30CD" w:rsidRDefault="00C27EC7" w:rsidP="00E55726">
      <w:pPr>
        <w:tabs>
          <w:tab w:val="center" w:pos="4680"/>
        </w:tabs>
        <w:suppressAutoHyphens/>
        <w:jc w:val="center"/>
        <w:rPr>
          <w:rFonts w:cs="Arial"/>
          <w:b/>
          <w:spacing w:val="-3"/>
          <w:sz w:val="22"/>
          <w:szCs w:val="22"/>
          <w:u w:val="single"/>
        </w:rPr>
      </w:pPr>
      <w:bookmarkStart w:id="360" w:name="sagitec360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if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RuleFlag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“RL80” }</w:t>
      </w:r>
      <w:bookmarkEnd w:id="360"/>
      <w:r w:rsidR="00E55726"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="00E55726"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361" w:name="sagitec361"/>
      <w:r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61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62" w:name="sagitec36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62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63" w:name="sagitec363"/>
            <w:r>
              <w:rPr>
                <w:rFonts w:cs="Arial"/>
                <w:sz w:val="22"/>
                <w:szCs w:val="22"/>
              </w:rPr>
              <w:t>{multiplier1}</w:t>
            </w:r>
            <w:bookmarkEnd w:id="363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64" w:name="sagitec364"/>
            <w:r>
              <w:rPr>
                <w:rFonts w:cs="Arial"/>
                <w:sz w:val="22"/>
                <w:szCs w:val="22"/>
              </w:rPr>
              <w:t>{YearsofServiceTier1}</w:t>
            </w:r>
            <w:bookmarkEnd w:id="364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365" w:name="sagitec365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365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66" w:name="sagitec36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66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67" w:name="sagitec367"/>
            <w:r>
              <w:rPr>
                <w:rFonts w:cs="Arial"/>
                <w:sz w:val="22"/>
                <w:szCs w:val="22"/>
              </w:rPr>
              <w:t>{multiplier2}</w:t>
            </w:r>
            <w:bookmarkEnd w:id="367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68" w:name="sagitec368"/>
            <w:r>
              <w:rPr>
                <w:rFonts w:cs="Arial"/>
                <w:sz w:val="22"/>
                <w:szCs w:val="22"/>
              </w:rPr>
              <w:t>{YearsofServiceTier2}</w:t>
            </w:r>
            <w:bookmarkEnd w:id="368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369" w:name="sagitec369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36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70" w:name="sagitec37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7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</w:tbl>
    <w:p w:rsidR="00A82987" w:rsidRDefault="00C27EC7" w:rsidP="00A82987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71" w:name="sagitec37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371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A82987" w:rsidRPr="001D30CD" w:rsidTr="00763B6E">
        <w:trPr>
          <w:trHeight w:val="638"/>
        </w:trPr>
        <w:tc>
          <w:tcPr>
            <w:tcW w:w="2691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A8298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72" w:name="sagitec37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72"/>
          </w:p>
        </w:tc>
        <w:tc>
          <w:tcPr>
            <w:tcW w:w="360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A8298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73" w:name="sagitec37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73"/>
          </w:p>
        </w:tc>
      </w:tr>
      <w:tr w:rsidR="00A82987" w:rsidRPr="001D30CD" w:rsidTr="00763B6E">
        <w:trPr>
          <w:trHeight w:val="638"/>
        </w:trPr>
        <w:tc>
          <w:tcPr>
            <w:tcW w:w="2691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A82987" w:rsidRPr="00A5490D" w:rsidRDefault="00C27EC7" w:rsidP="00A8298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74" w:name="sagitec37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74"/>
    </w:p>
    <w:p w:rsidR="00A82987" w:rsidRDefault="00C27EC7" w:rsidP="00A82987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75" w:name="sagitec37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GraduatedBenefit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375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A82987" w:rsidRPr="001D30CD" w:rsidTr="00763B6E">
        <w:trPr>
          <w:trHeight w:val="638"/>
        </w:trPr>
        <w:tc>
          <w:tcPr>
            <w:tcW w:w="2691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A8298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76" w:name="sagitec37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76"/>
            <w:r w:rsidR="00A82987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A8298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77" w:name="sagitec37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77"/>
          </w:p>
        </w:tc>
      </w:tr>
      <w:tr w:rsidR="00A82987" w:rsidRPr="001D30CD" w:rsidTr="00763B6E">
        <w:trPr>
          <w:trHeight w:val="638"/>
        </w:trPr>
        <w:tc>
          <w:tcPr>
            <w:tcW w:w="2691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Graduated Benefit Payable Factor**</w:t>
            </w:r>
          </w:p>
        </w:tc>
        <w:tc>
          <w:tcPr>
            <w:tcW w:w="360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Graduated Benefit</w:t>
            </w:r>
          </w:p>
        </w:tc>
      </w:tr>
    </w:tbl>
    <w:p w:rsidR="00A82987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78" w:name="sagitec37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78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79" w:name="sagitec379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79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380" w:name="sagitec380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5}</w:t>
      </w:r>
      <w:bookmarkEnd w:id="380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381" w:name="sagitec381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“RL80” }</w:t>
      </w:r>
      <w:bookmarkEnd w:id="381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382" w:name="sagitec382"/>
      <w:r w:rsidR="00C27EC7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382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83" w:name="sagitec383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83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84" w:name="sagitec384"/>
            <w:r>
              <w:rPr>
                <w:rFonts w:cs="Arial"/>
                <w:sz w:val="22"/>
                <w:szCs w:val="22"/>
              </w:rPr>
              <w:t>{multiplier1}</w:t>
            </w:r>
            <w:bookmarkEnd w:id="384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85" w:name="sagitec385"/>
            <w:r>
              <w:rPr>
                <w:rFonts w:cs="Arial"/>
                <w:sz w:val="22"/>
                <w:szCs w:val="22"/>
              </w:rPr>
              <w:t>{YearsofServiceTier1}</w:t>
            </w:r>
            <w:bookmarkEnd w:id="385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386" w:name="sagitec386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386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87" w:name="sagitec387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387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88" w:name="sagitec388"/>
            <w:r>
              <w:rPr>
                <w:rFonts w:cs="Arial"/>
                <w:sz w:val="22"/>
                <w:szCs w:val="22"/>
              </w:rPr>
              <w:t>{multiplier2}</w:t>
            </w:r>
            <w:bookmarkEnd w:id="388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89" w:name="sagitec389"/>
            <w:r>
              <w:rPr>
                <w:rFonts w:cs="Arial"/>
                <w:sz w:val="22"/>
                <w:szCs w:val="22"/>
              </w:rPr>
              <w:t>{YearsofServiceTier2}</w:t>
            </w:r>
            <w:bookmarkEnd w:id="389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390" w:name="sagitec390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39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91" w:name="sagitec39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91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</w:tbl>
    <w:p w:rsidR="009D779E" w:rsidRDefault="00C27EC7" w:rsidP="009D779E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92" w:name="sagitec39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392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93" w:name="sagitec39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93"/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94" w:name="sagitec39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94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9D779E" w:rsidRPr="00A5490D" w:rsidRDefault="00C27EC7" w:rsidP="009D779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95" w:name="sagitec39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95"/>
    </w:p>
    <w:p w:rsidR="009D779E" w:rsidRDefault="00C27EC7" w:rsidP="009D779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96" w:name="sagitec39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PLSOBenefit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396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97" w:name="sagitec39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397"/>
            <w:r w:rsidR="009D779E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98" w:name="sagitec39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398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PLSO Benefit</w:t>
            </w:r>
          </w:p>
        </w:tc>
      </w:tr>
    </w:tbl>
    <w:p w:rsidR="009D779E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399" w:name="sagitec39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99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00" w:name="sagitec400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400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401" w:name="sagitec401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11}</w:t>
      </w:r>
      <w:bookmarkEnd w:id="401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402" w:name="sagitec402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“RL80” }</w:t>
      </w:r>
      <w:bookmarkEnd w:id="402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80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403" w:name="sagitec403"/>
      <w:r w:rsidR="00C27EC7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403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8"/>
        <w:gridCol w:w="354"/>
        <w:gridCol w:w="6"/>
        <w:gridCol w:w="1349"/>
        <w:gridCol w:w="363"/>
        <w:gridCol w:w="1070"/>
        <w:gridCol w:w="360"/>
        <w:gridCol w:w="819"/>
        <w:gridCol w:w="360"/>
        <w:gridCol w:w="2070"/>
      </w:tblGrid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04" w:name="sagitec404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04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05" w:name="sagitec405"/>
            <w:r>
              <w:rPr>
                <w:rFonts w:cs="Arial"/>
                <w:sz w:val="22"/>
                <w:szCs w:val="22"/>
              </w:rPr>
              <w:t>{multiplier1}</w:t>
            </w:r>
            <w:bookmarkEnd w:id="405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06" w:name="sagitec406"/>
            <w:r>
              <w:rPr>
                <w:rFonts w:cs="Arial"/>
                <w:sz w:val="22"/>
                <w:szCs w:val="22"/>
              </w:rPr>
              <w:t>{YearsofServiceTier1}</w:t>
            </w:r>
            <w:bookmarkEnd w:id="406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407" w:name="sagitec407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407"/>
          </w:p>
        </w:tc>
      </w:tr>
      <w:tr w:rsidR="00E55726" w:rsidRPr="001D30CD">
        <w:trPr>
          <w:cantSplit/>
        </w:trPr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08" w:name="sagitec408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08"/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5" w:type="dxa"/>
            <w:gridSpan w:val="2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09" w:name="sagitec409"/>
            <w:r>
              <w:rPr>
                <w:rFonts w:cs="Arial"/>
                <w:sz w:val="22"/>
                <w:szCs w:val="22"/>
              </w:rPr>
              <w:t>{multiplier2}</w:t>
            </w:r>
            <w:bookmarkEnd w:id="409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10" w:name="sagitec410"/>
            <w:r>
              <w:rPr>
                <w:rFonts w:cs="Arial"/>
                <w:sz w:val="22"/>
                <w:szCs w:val="22"/>
              </w:rPr>
              <w:t>{YearsofServiceTier2}</w:t>
            </w:r>
            <w:bookmarkEnd w:id="410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0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411" w:name="sagitec411"/>
            <w:r>
              <w:rPr>
                <w:rFonts w:ascii="Arial" w:hAnsi="Arial" w:cs="Arial"/>
                <w:sz w:val="22"/>
                <w:szCs w:val="22"/>
              </w:rPr>
              <w:t>{MonthlyBenefitTier2}</w:t>
            </w:r>
            <w:bookmarkEnd w:id="411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12" w:name="sagitec41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12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  <w:gridSpan w:val="4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13" w:name="sagitec41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13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14" w:name="sagitec41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14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91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  <w:gridSpan w:val="4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9D779E" w:rsidRDefault="00C27EC7" w:rsidP="009D779E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415" w:name="sagitec41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15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16" w:name="sagitec41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16"/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17" w:name="sagitec41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17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9D779E" w:rsidRPr="00A5490D" w:rsidRDefault="00C27EC7" w:rsidP="009D779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18" w:name="sagitec41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18"/>
    </w:p>
    <w:p w:rsidR="009D779E" w:rsidRDefault="00C27EC7" w:rsidP="009D779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19" w:name="sagitec41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PLSOBenefit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19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20" w:name="sagitec42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20"/>
            <w:r w:rsidR="009D779E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21" w:name="sagitec42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21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PLSO Benefit</w:t>
            </w:r>
          </w:p>
        </w:tc>
      </w:tr>
    </w:tbl>
    <w:p w:rsidR="009D779E" w:rsidRPr="009D779E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22" w:name="sagitec42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22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23" w:name="sagitec423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423"/>
    </w:p>
    <w:p w:rsidR="00E55726" w:rsidRPr="001D30CD" w:rsidRDefault="00C27EC7" w:rsidP="00E55726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bookmarkStart w:id="424" w:name="sagitec424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6}</w:t>
      </w:r>
      <w:bookmarkEnd w:id="424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8"/>
        <w:gridCol w:w="6"/>
        <w:gridCol w:w="361"/>
        <w:gridCol w:w="1357"/>
        <w:gridCol w:w="363"/>
        <w:gridCol w:w="1067"/>
        <w:gridCol w:w="360"/>
        <w:gridCol w:w="820"/>
        <w:gridCol w:w="360"/>
        <w:gridCol w:w="2068"/>
      </w:tblGrid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25" w:name="sagitec425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25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26" w:name="sagitec426"/>
            <w:r>
              <w:rPr>
                <w:rFonts w:cs="Arial"/>
                <w:sz w:val="22"/>
                <w:szCs w:val="22"/>
              </w:rPr>
              <w:t>{multiplier1}</w:t>
            </w:r>
            <w:bookmarkEnd w:id="426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27" w:name="sagitec427"/>
            <w:r>
              <w:rPr>
                <w:rFonts w:cs="Arial"/>
                <w:sz w:val="22"/>
                <w:szCs w:val="22"/>
              </w:rPr>
              <w:t>{YearsofServiceTier1}</w:t>
            </w:r>
            <w:bookmarkEnd w:id="427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428" w:name="sagitec428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428"/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29" w:name="sagitec429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29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30" w:name="sagitec430"/>
            <w:r>
              <w:rPr>
                <w:rFonts w:cs="Arial"/>
                <w:sz w:val="22"/>
                <w:szCs w:val="22"/>
              </w:rPr>
              <w:t>{multiplier2}</w:t>
            </w:r>
            <w:bookmarkEnd w:id="430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31" w:name="sagitec431"/>
            <w:r>
              <w:rPr>
                <w:rFonts w:cs="Arial"/>
                <w:sz w:val="22"/>
                <w:szCs w:val="22"/>
              </w:rPr>
              <w:t>{YearsofServiceTier2}</w:t>
            </w:r>
            <w:bookmarkEnd w:id="43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432" w:name="sagitec432"/>
            <w:r>
              <w:rPr>
                <w:rFonts w:cs="Arial"/>
                <w:sz w:val="22"/>
                <w:szCs w:val="22"/>
              </w:rPr>
              <w:t>{MonthlyBenefitTier2}</w:t>
            </w:r>
            <w:bookmarkEnd w:id="432"/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8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33" w:name="sagitec433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33"/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34" w:name="sagitec434"/>
            <w:r>
              <w:rPr>
                <w:rFonts w:cs="Arial"/>
                <w:sz w:val="22"/>
                <w:szCs w:val="22"/>
              </w:rPr>
              <w:t>{multiplier3}</w:t>
            </w:r>
            <w:bookmarkEnd w:id="434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35" w:name="sagitec435"/>
            <w:r>
              <w:rPr>
                <w:rFonts w:cs="Arial"/>
                <w:sz w:val="22"/>
                <w:szCs w:val="22"/>
              </w:rPr>
              <w:t>{YearsofServiceTier3}</w:t>
            </w:r>
            <w:bookmarkEnd w:id="435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436" w:name="sagitec436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436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8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37" w:name="sagitec43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37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38" w:name="sagitec43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38"/>
            <w:r w:rsidR="00E55726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8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39" w:name="sagitec43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3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Early Benefit</w:t>
            </w:r>
          </w:p>
        </w:tc>
      </w:tr>
    </w:tbl>
    <w:p w:rsidR="00F13D06" w:rsidRDefault="00C27EC7" w:rsidP="00F13D0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440" w:name="sagitec44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40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F13D06" w:rsidRPr="001D30CD" w:rsidTr="00763B6E">
        <w:trPr>
          <w:trHeight w:val="638"/>
        </w:trPr>
        <w:tc>
          <w:tcPr>
            <w:tcW w:w="2691" w:type="dxa"/>
          </w:tcPr>
          <w:p w:rsidR="00F13D06" w:rsidRPr="001D30CD" w:rsidRDefault="00F13D06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F13D06" w:rsidRPr="001D30CD" w:rsidRDefault="00F13D06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F13D06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41" w:name="sagitec44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41"/>
          </w:p>
        </w:tc>
        <w:tc>
          <w:tcPr>
            <w:tcW w:w="360" w:type="dxa"/>
          </w:tcPr>
          <w:p w:rsidR="00F13D06" w:rsidRPr="001D30CD" w:rsidRDefault="00F13D06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F13D06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42" w:name="sagitec44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42"/>
          </w:p>
        </w:tc>
      </w:tr>
      <w:tr w:rsidR="00F13D06" w:rsidRPr="001D30CD" w:rsidTr="00763B6E">
        <w:trPr>
          <w:trHeight w:val="638"/>
        </w:trPr>
        <w:tc>
          <w:tcPr>
            <w:tcW w:w="2691" w:type="dxa"/>
          </w:tcPr>
          <w:p w:rsidR="00F13D06" w:rsidRPr="001D30CD" w:rsidRDefault="00F13D06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F13D06" w:rsidRPr="001D30CD" w:rsidRDefault="00F13D06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F13D06" w:rsidRPr="001D30CD" w:rsidRDefault="00F13D06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F13D06" w:rsidRPr="001D30CD" w:rsidRDefault="00F13D06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F13D06" w:rsidRPr="001D30CD" w:rsidRDefault="00F13D06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F13D06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443" w:name="sagitec44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43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44" w:name="sagitec444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444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445" w:name="sagitec445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7}</w:t>
      </w:r>
      <w:bookmarkEnd w:id="445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446" w:name="sagitec446"/>
      <w:proofErr w:type="gramStart"/>
      <w:r w:rsidR="00C27EC7">
        <w:rPr>
          <w:rFonts w:cs="Arial"/>
          <w:b/>
          <w:spacing w:val="-3"/>
          <w:sz w:val="22"/>
          <w:szCs w:val="22"/>
        </w:rPr>
        <w:t>{ 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446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447" w:name="sagitec447"/>
      <w:r w:rsidR="00C27EC7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447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8"/>
        <w:gridCol w:w="6"/>
        <w:gridCol w:w="361"/>
        <w:gridCol w:w="1357"/>
        <w:gridCol w:w="363"/>
        <w:gridCol w:w="1067"/>
        <w:gridCol w:w="360"/>
        <w:gridCol w:w="820"/>
        <w:gridCol w:w="360"/>
        <w:gridCol w:w="2068"/>
      </w:tblGrid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48" w:name="sagitec448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48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49" w:name="sagitec449"/>
            <w:r>
              <w:rPr>
                <w:rFonts w:cs="Arial"/>
                <w:sz w:val="22"/>
                <w:szCs w:val="22"/>
              </w:rPr>
              <w:t>{multiplier1}</w:t>
            </w:r>
            <w:bookmarkEnd w:id="449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50" w:name="sagitec450"/>
            <w:r>
              <w:rPr>
                <w:rFonts w:cs="Arial"/>
                <w:sz w:val="22"/>
                <w:szCs w:val="22"/>
              </w:rPr>
              <w:t>{YearsofServiceTier1}</w:t>
            </w:r>
            <w:bookmarkEnd w:id="45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451" w:name="sagitec451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451"/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52" w:name="sagitec45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52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53" w:name="sagitec453"/>
            <w:r>
              <w:rPr>
                <w:rFonts w:cs="Arial"/>
                <w:sz w:val="22"/>
                <w:szCs w:val="22"/>
              </w:rPr>
              <w:t>{multiplier2}</w:t>
            </w:r>
            <w:bookmarkEnd w:id="453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54" w:name="sagitec454"/>
            <w:r>
              <w:rPr>
                <w:rFonts w:cs="Arial"/>
                <w:sz w:val="22"/>
                <w:szCs w:val="22"/>
              </w:rPr>
              <w:t>{YearsofServiceTier2}</w:t>
            </w:r>
            <w:bookmarkEnd w:id="454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455" w:name="sagitec455"/>
            <w:r>
              <w:rPr>
                <w:rFonts w:cs="Arial"/>
                <w:sz w:val="22"/>
                <w:szCs w:val="22"/>
              </w:rPr>
              <w:t>{MonthlyBenefitTier2}</w:t>
            </w:r>
            <w:bookmarkEnd w:id="455"/>
          </w:p>
        </w:tc>
      </w:tr>
      <w:tr w:rsidR="00E55726" w:rsidRPr="001D30CD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8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56" w:name="sagitec45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56"/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7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57" w:name="sagitec457"/>
            <w:r>
              <w:rPr>
                <w:rFonts w:cs="Arial"/>
                <w:sz w:val="22"/>
                <w:szCs w:val="22"/>
              </w:rPr>
              <w:t>{multiplier3}</w:t>
            </w:r>
            <w:bookmarkEnd w:id="457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58" w:name="sagitec458"/>
            <w:r>
              <w:rPr>
                <w:rFonts w:cs="Arial"/>
                <w:sz w:val="22"/>
                <w:szCs w:val="22"/>
              </w:rPr>
              <w:t>{YearsofServiceTier3}</w:t>
            </w:r>
            <w:bookmarkEnd w:id="458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8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459" w:name="sagitec459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45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20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8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60" w:name="sagitec460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46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8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8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D779E" w:rsidRDefault="00C27EC7" w:rsidP="009D779E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461" w:name="sagitec46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61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62" w:name="sagitec46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62"/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63" w:name="sagitec46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63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9D779E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464" w:name="sagitec46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64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65" w:name="sagitec465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465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466" w:name="sagitec466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8}</w:t>
      </w:r>
      <w:bookmarkEnd w:id="466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467" w:name="sagitec467"/>
      <w:proofErr w:type="gramStart"/>
      <w:r w:rsidR="00C27EC7">
        <w:rPr>
          <w:rFonts w:cs="Arial"/>
          <w:b/>
          <w:spacing w:val="-3"/>
          <w:sz w:val="22"/>
          <w:szCs w:val="22"/>
        </w:rPr>
        <w:t>{ 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467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468" w:name="sagitec468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468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9"/>
        <w:gridCol w:w="6"/>
        <w:gridCol w:w="360"/>
        <w:gridCol w:w="1356"/>
        <w:gridCol w:w="363"/>
        <w:gridCol w:w="1067"/>
        <w:gridCol w:w="360"/>
        <w:gridCol w:w="820"/>
        <w:gridCol w:w="360"/>
        <w:gridCol w:w="2069"/>
      </w:tblGrid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69" w:name="sagitec469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6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70" w:name="sagitec470"/>
            <w:r>
              <w:rPr>
                <w:rFonts w:cs="Arial"/>
                <w:sz w:val="22"/>
                <w:szCs w:val="22"/>
              </w:rPr>
              <w:t>{multiplier1}</w:t>
            </w:r>
            <w:bookmarkEnd w:id="470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71" w:name="sagitec471"/>
            <w:r>
              <w:rPr>
                <w:rFonts w:cs="Arial"/>
                <w:sz w:val="22"/>
                <w:szCs w:val="22"/>
              </w:rPr>
              <w:t>{YearsofServiceTier1}</w:t>
            </w:r>
            <w:bookmarkEnd w:id="47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472" w:name="sagitec472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472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73" w:name="sagitec473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73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74" w:name="sagitec474"/>
            <w:r>
              <w:rPr>
                <w:rFonts w:cs="Arial"/>
                <w:sz w:val="22"/>
                <w:szCs w:val="22"/>
              </w:rPr>
              <w:t>{multiplier2}</w:t>
            </w:r>
            <w:bookmarkEnd w:id="474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75" w:name="sagitec475"/>
            <w:r>
              <w:rPr>
                <w:rFonts w:cs="Arial"/>
                <w:sz w:val="22"/>
                <w:szCs w:val="22"/>
              </w:rPr>
              <w:t>{YearsofServiceTier2}</w:t>
            </w:r>
            <w:bookmarkEnd w:id="475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476" w:name="sagitec476"/>
            <w:r>
              <w:rPr>
                <w:rFonts w:cs="Arial"/>
                <w:sz w:val="22"/>
                <w:szCs w:val="22"/>
              </w:rPr>
              <w:t>{MonthlyBenefitTier2}</w:t>
            </w:r>
            <w:bookmarkEnd w:id="476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77" w:name="sagitec477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77"/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78" w:name="sagitec478"/>
            <w:r>
              <w:rPr>
                <w:rFonts w:cs="Arial"/>
                <w:sz w:val="22"/>
                <w:szCs w:val="22"/>
              </w:rPr>
              <w:t>{multiplier3}</w:t>
            </w:r>
            <w:bookmarkEnd w:id="478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79" w:name="sagitec479"/>
            <w:r>
              <w:rPr>
                <w:rFonts w:cs="Arial"/>
                <w:sz w:val="22"/>
                <w:szCs w:val="22"/>
              </w:rPr>
              <w:t>{YearsofServiceTier3}</w:t>
            </w:r>
            <w:bookmarkEnd w:id="479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480" w:name="sagitec480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480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81" w:name="sagitec481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481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6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82" w:name="sagitec48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82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83" w:name="sagitec48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83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744DC3" w:rsidRDefault="00C27EC7" w:rsidP="00744DC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484" w:name="sagitec48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84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85" w:name="sagitec48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85"/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744DC3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86" w:name="sagitec48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86"/>
          </w:p>
        </w:tc>
      </w:tr>
      <w:tr w:rsidR="00744DC3" w:rsidRPr="001D30CD" w:rsidTr="00763B6E">
        <w:trPr>
          <w:trHeight w:val="638"/>
        </w:trPr>
        <w:tc>
          <w:tcPr>
            <w:tcW w:w="2691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744DC3" w:rsidRPr="001D30CD" w:rsidRDefault="00744DC3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744DC3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487" w:name="sagitec48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87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88" w:name="sagitec488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488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489" w:name="sagitec489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9}</w:t>
      </w:r>
      <w:bookmarkEnd w:id="489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490" w:name="sagitec490"/>
      <w:proofErr w:type="gramStart"/>
      <w:r w:rsidR="00C27EC7">
        <w:rPr>
          <w:rFonts w:cs="Arial"/>
          <w:b/>
          <w:spacing w:val="-3"/>
          <w:sz w:val="22"/>
          <w:szCs w:val="22"/>
        </w:rPr>
        <w:t>{ 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490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491" w:name="sagitec491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491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9"/>
        <w:gridCol w:w="6"/>
        <w:gridCol w:w="360"/>
        <w:gridCol w:w="1356"/>
        <w:gridCol w:w="363"/>
        <w:gridCol w:w="1067"/>
        <w:gridCol w:w="360"/>
        <w:gridCol w:w="820"/>
        <w:gridCol w:w="360"/>
        <w:gridCol w:w="2069"/>
      </w:tblGrid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92" w:name="sagitec49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92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93" w:name="sagitec493"/>
            <w:r>
              <w:rPr>
                <w:rFonts w:cs="Arial"/>
                <w:sz w:val="22"/>
                <w:szCs w:val="22"/>
              </w:rPr>
              <w:t>{multiplier1}</w:t>
            </w:r>
            <w:bookmarkEnd w:id="493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94" w:name="sagitec494"/>
            <w:r>
              <w:rPr>
                <w:rFonts w:cs="Arial"/>
                <w:sz w:val="22"/>
                <w:szCs w:val="22"/>
              </w:rPr>
              <w:t>{YearsofServiceTier1}</w:t>
            </w:r>
            <w:bookmarkEnd w:id="494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495" w:name="sagitec495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495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96" w:name="sagitec49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496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97" w:name="sagitec497"/>
            <w:r>
              <w:rPr>
                <w:rFonts w:cs="Arial"/>
                <w:sz w:val="22"/>
                <w:szCs w:val="22"/>
              </w:rPr>
              <w:t>{multiplier2}</w:t>
            </w:r>
            <w:bookmarkEnd w:id="497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498" w:name="sagitec498"/>
            <w:r>
              <w:rPr>
                <w:rFonts w:cs="Arial"/>
                <w:sz w:val="22"/>
                <w:szCs w:val="22"/>
              </w:rPr>
              <w:t>{YearsofServiceTier2}</w:t>
            </w:r>
            <w:bookmarkEnd w:id="498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499" w:name="sagitec499"/>
            <w:r>
              <w:rPr>
                <w:rFonts w:cs="Arial"/>
                <w:sz w:val="22"/>
                <w:szCs w:val="22"/>
              </w:rPr>
              <w:t>{MonthlyBenefitTier2}</w:t>
            </w:r>
            <w:bookmarkEnd w:id="499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00" w:name="sagitec500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500"/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01" w:name="sagitec501"/>
            <w:r>
              <w:rPr>
                <w:rFonts w:cs="Arial"/>
                <w:sz w:val="22"/>
                <w:szCs w:val="22"/>
              </w:rPr>
              <w:t>{multiplier3}</w:t>
            </w:r>
            <w:bookmarkEnd w:id="501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02" w:name="sagitec502"/>
            <w:r>
              <w:rPr>
                <w:rFonts w:cs="Arial"/>
                <w:sz w:val="22"/>
                <w:szCs w:val="22"/>
              </w:rPr>
              <w:t>{YearsofServiceTier3}</w:t>
            </w:r>
            <w:bookmarkEnd w:id="502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503" w:name="sagitec503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503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04" w:name="sagitec504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504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A82987" w:rsidRDefault="00C27EC7" w:rsidP="00A82987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05" w:name="sagitec50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05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A82987" w:rsidRPr="001D30CD" w:rsidTr="00763B6E">
        <w:trPr>
          <w:trHeight w:val="638"/>
        </w:trPr>
        <w:tc>
          <w:tcPr>
            <w:tcW w:w="2691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A8298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06" w:name="sagitec50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06"/>
          </w:p>
        </w:tc>
        <w:tc>
          <w:tcPr>
            <w:tcW w:w="360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A8298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07" w:name="sagitec50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07"/>
          </w:p>
        </w:tc>
      </w:tr>
      <w:tr w:rsidR="00A82987" w:rsidRPr="001D30CD" w:rsidTr="00763B6E">
        <w:trPr>
          <w:trHeight w:val="638"/>
        </w:trPr>
        <w:tc>
          <w:tcPr>
            <w:tcW w:w="2691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A82987" w:rsidRPr="00A5490D" w:rsidRDefault="00C27EC7" w:rsidP="00A8298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08" w:name="sagitec50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08"/>
    </w:p>
    <w:p w:rsidR="00A82987" w:rsidRDefault="00C27EC7" w:rsidP="00A82987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09" w:name="sagitec50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GraduatedBenefit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09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A82987" w:rsidRPr="001D30CD" w:rsidTr="00763B6E">
        <w:trPr>
          <w:trHeight w:val="638"/>
        </w:trPr>
        <w:tc>
          <w:tcPr>
            <w:tcW w:w="2691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A8298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10" w:name="sagitec51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10"/>
            <w:r w:rsidR="00A82987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A82987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11" w:name="sagitec51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11"/>
          </w:p>
        </w:tc>
      </w:tr>
      <w:tr w:rsidR="00A82987" w:rsidRPr="001D30CD" w:rsidTr="00763B6E">
        <w:trPr>
          <w:trHeight w:val="638"/>
        </w:trPr>
        <w:tc>
          <w:tcPr>
            <w:tcW w:w="2691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Graduated Benefit Payable Factor**</w:t>
            </w:r>
          </w:p>
        </w:tc>
        <w:tc>
          <w:tcPr>
            <w:tcW w:w="360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A82987" w:rsidRPr="001D30CD" w:rsidRDefault="00A8298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Graduated Benefit</w:t>
            </w:r>
          </w:p>
        </w:tc>
      </w:tr>
    </w:tbl>
    <w:p w:rsidR="00A82987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12" w:name="sagitec51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12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13" w:name="sagitec513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513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514" w:name="sagitec514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10}</w:t>
      </w:r>
      <w:bookmarkEnd w:id="514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515" w:name="sagitec515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515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516" w:name="sagitec516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516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9"/>
        <w:gridCol w:w="6"/>
        <w:gridCol w:w="360"/>
        <w:gridCol w:w="1356"/>
        <w:gridCol w:w="363"/>
        <w:gridCol w:w="1067"/>
        <w:gridCol w:w="360"/>
        <w:gridCol w:w="820"/>
        <w:gridCol w:w="360"/>
        <w:gridCol w:w="2069"/>
      </w:tblGrid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17" w:name="sagitec517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517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18" w:name="sagitec518"/>
            <w:r>
              <w:rPr>
                <w:rFonts w:cs="Arial"/>
                <w:sz w:val="22"/>
                <w:szCs w:val="22"/>
              </w:rPr>
              <w:t>{multiplier1}</w:t>
            </w:r>
            <w:bookmarkEnd w:id="518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19" w:name="sagitec519"/>
            <w:r>
              <w:rPr>
                <w:rFonts w:cs="Arial"/>
                <w:sz w:val="22"/>
                <w:szCs w:val="22"/>
              </w:rPr>
              <w:t>{YearsofServiceTier1}</w:t>
            </w:r>
            <w:bookmarkEnd w:id="51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520" w:name="sagitec520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520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21" w:name="sagitec521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52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22" w:name="sagitec522"/>
            <w:r>
              <w:rPr>
                <w:rFonts w:cs="Arial"/>
                <w:sz w:val="22"/>
                <w:szCs w:val="22"/>
              </w:rPr>
              <w:t>{multiplier2}</w:t>
            </w:r>
            <w:bookmarkEnd w:id="522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23" w:name="sagitec523"/>
            <w:r>
              <w:rPr>
                <w:rFonts w:cs="Arial"/>
                <w:sz w:val="22"/>
                <w:szCs w:val="22"/>
              </w:rPr>
              <w:t>{YearsofServiceTier2}</w:t>
            </w:r>
            <w:bookmarkEnd w:id="523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524" w:name="sagitec524"/>
            <w:r>
              <w:rPr>
                <w:rFonts w:cs="Arial"/>
                <w:sz w:val="22"/>
                <w:szCs w:val="22"/>
              </w:rPr>
              <w:t>{MonthlyBenefitTier2}</w:t>
            </w:r>
            <w:bookmarkEnd w:id="524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25" w:name="sagitec525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525"/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26" w:name="sagitec526"/>
            <w:r>
              <w:rPr>
                <w:rFonts w:cs="Arial"/>
                <w:sz w:val="22"/>
                <w:szCs w:val="22"/>
              </w:rPr>
              <w:t>{multiplier3}</w:t>
            </w:r>
            <w:bookmarkEnd w:id="526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27" w:name="sagitec527"/>
            <w:r>
              <w:rPr>
                <w:rFonts w:cs="Arial"/>
                <w:sz w:val="22"/>
                <w:szCs w:val="22"/>
              </w:rPr>
              <w:t>{YearsofServiceTier3}</w:t>
            </w:r>
            <w:bookmarkEnd w:id="527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528" w:name="sagitec528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528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29" w:name="sagitec529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529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D779E" w:rsidRDefault="00C27EC7" w:rsidP="009D779E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30" w:name="sagitec53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30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31" w:name="sagitec53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31"/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32" w:name="sagitec53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32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9D779E" w:rsidRPr="00A5490D" w:rsidRDefault="00C27EC7" w:rsidP="009D779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33" w:name="sagitec53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33"/>
    </w:p>
    <w:p w:rsidR="009D779E" w:rsidRDefault="00C27EC7" w:rsidP="009D779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34" w:name="sagitec53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PLSOBenefit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34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35" w:name="sagitec53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35"/>
            <w:r w:rsidR="009D779E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36" w:name="sagitec53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36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PLSO Benefit</w:t>
            </w:r>
          </w:p>
        </w:tc>
      </w:tr>
    </w:tbl>
    <w:p w:rsidR="009D779E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37" w:name="sagitec53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37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38" w:name="sagitec538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538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539" w:name="sagitec539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b/>
          <w:spacing w:val="-3"/>
          <w:sz w:val="22"/>
          <w:szCs w:val="22"/>
        </w:rPr>
        <w:t>NBCondition</w:t>
      </w:r>
      <w:proofErr w:type="spellEnd"/>
      <w:r>
        <w:rPr>
          <w:rFonts w:cs="Arial"/>
          <w:b/>
          <w:spacing w:val="-3"/>
          <w:sz w:val="22"/>
          <w:szCs w:val="22"/>
        </w:rPr>
        <w:t xml:space="preserve"> = 12}</w:t>
      </w:r>
      <w:bookmarkEnd w:id="539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1D30CD">
        <w:rPr>
          <w:rFonts w:cs="Arial"/>
          <w:b/>
          <w:spacing w:val="-3"/>
          <w:sz w:val="22"/>
          <w:szCs w:val="22"/>
        </w:rPr>
        <w:tab/>
      </w:r>
      <w:bookmarkStart w:id="540" w:name="sagitec540"/>
      <w:r w:rsidR="00C27EC7">
        <w:rPr>
          <w:rFonts w:cs="Arial"/>
          <w:b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b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 xml:space="preserve"> = “RL85” }</w:t>
      </w:r>
      <w:bookmarkEnd w:id="540"/>
      <w:r w:rsidRPr="001D30CD">
        <w:rPr>
          <w:rFonts w:cs="Arial"/>
          <w:b/>
          <w:spacing w:val="-3"/>
          <w:sz w:val="22"/>
          <w:szCs w:val="22"/>
          <w:u w:val="single"/>
        </w:rPr>
        <w:t xml:space="preserve">RULE OF 85 </w:t>
      </w:r>
      <w:proofErr w:type="gramStart"/>
      <w:r w:rsidRPr="001D30CD">
        <w:rPr>
          <w:rFonts w:cs="Arial"/>
          <w:b/>
          <w:spacing w:val="-3"/>
          <w:sz w:val="22"/>
          <w:szCs w:val="22"/>
          <w:u w:val="single"/>
        </w:rPr>
        <w:t>APPLIES</w:t>
      </w:r>
      <w:bookmarkStart w:id="541" w:name="sagitec541"/>
      <w:r w:rsidR="00C27EC7">
        <w:rPr>
          <w:rFonts w:cs="Arial"/>
          <w:b/>
          <w:spacing w:val="-3"/>
          <w:sz w:val="22"/>
          <w:szCs w:val="22"/>
        </w:rPr>
        <w:t>{</w:t>
      </w:r>
      <w:proofErr w:type="gramEnd"/>
      <w:r w:rsidR="00C27EC7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b/>
          <w:spacing w:val="-3"/>
          <w:sz w:val="22"/>
          <w:szCs w:val="22"/>
        </w:rPr>
        <w:t>}</w:t>
      </w:r>
      <w:bookmarkEnd w:id="541"/>
    </w:p>
    <w:p w:rsidR="00E55726" w:rsidRPr="001D30CD" w:rsidRDefault="00E55726" w:rsidP="00E55726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89"/>
        <w:gridCol w:w="6"/>
        <w:gridCol w:w="360"/>
        <w:gridCol w:w="1356"/>
        <w:gridCol w:w="363"/>
        <w:gridCol w:w="1067"/>
        <w:gridCol w:w="360"/>
        <w:gridCol w:w="820"/>
        <w:gridCol w:w="360"/>
        <w:gridCol w:w="2069"/>
      </w:tblGrid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42" w:name="sagitec542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542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43" w:name="sagitec543"/>
            <w:r>
              <w:rPr>
                <w:rFonts w:cs="Arial"/>
                <w:sz w:val="22"/>
                <w:szCs w:val="22"/>
              </w:rPr>
              <w:t>{multiplier1}</w:t>
            </w:r>
            <w:bookmarkEnd w:id="543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44" w:name="sagitec544"/>
            <w:r>
              <w:rPr>
                <w:rFonts w:cs="Arial"/>
                <w:sz w:val="22"/>
                <w:szCs w:val="22"/>
              </w:rPr>
              <w:t>{YearsofServiceTier1}</w:t>
            </w:r>
            <w:bookmarkEnd w:id="544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320FB8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545" w:name="sagitec545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545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46" w:name="sagitec546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546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47" w:name="sagitec547"/>
            <w:r>
              <w:rPr>
                <w:rFonts w:cs="Arial"/>
                <w:sz w:val="22"/>
                <w:szCs w:val="22"/>
              </w:rPr>
              <w:t>{multiplier2}</w:t>
            </w:r>
            <w:bookmarkEnd w:id="547"/>
            <w:r w:rsidR="00E55726" w:rsidRPr="001D30CD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48" w:name="sagitec548"/>
            <w:r>
              <w:rPr>
                <w:rFonts w:cs="Arial"/>
                <w:sz w:val="22"/>
                <w:szCs w:val="22"/>
              </w:rPr>
              <w:t>{YearsofServiceTier2}</w:t>
            </w:r>
            <w:bookmarkEnd w:id="548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C27EC7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bookmarkStart w:id="549" w:name="sagitec549"/>
            <w:r>
              <w:rPr>
                <w:rFonts w:cs="Arial"/>
                <w:sz w:val="22"/>
                <w:szCs w:val="22"/>
              </w:rPr>
              <w:t>{MonthlyBenefitTier2}</w:t>
            </w:r>
            <w:bookmarkEnd w:id="549"/>
          </w:p>
        </w:tc>
      </w:tr>
      <w:tr w:rsidR="00E55726" w:rsidRPr="001D30CD">
        <w:trPr>
          <w:cantSplit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26" w:rsidRPr="001D30CD" w:rsidRDefault="00E55726" w:rsidP="001D30CD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50" w:name="sagitec550"/>
            <w:r>
              <w:rPr>
                <w:rFonts w:cs="Arial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</w:t>
            </w:r>
            <w:bookmarkEnd w:id="550"/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6" w:type="dxa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51" w:name="sagitec551"/>
            <w:r>
              <w:rPr>
                <w:rFonts w:cs="Arial"/>
                <w:sz w:val="22"/>
                <w:szCs w:val="22"/>
              </w:rPr>
              <w:t>{multiplier3}</w:t>
            </w:r>
            <w:bookmarkEnd w:id="551"/>
            <w:r w:rsidR="00E55726" w:rsidRPr="001D30CD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7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52" w:name="sagitec552"/>
            <w:r>
              <w:rPr>
                <w:rFonts w:cs="Arial"/>
                <w:sz w:val="22"/>
                <w:szCs w:val="22"/>
              </w:rPr>
              <w:t>{YearsofServiceTier3}</w:t>
            </w:r>
            <w:bookmarkEnd w:id="552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69" w:type="dxa"/>
          </w:tcPr>
          <w:p w:rsidR="00E55726" w:rsidRPr="001D30CD" w:rsidRDefault="00C27EC7" w:rsidP="001D30CD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553" w:name="sagitec553"/>
            <w:r>
              <w:rPr>
                <w:rFonts w:ascii="Arial" w:hAnsi="Arial" w:cs="Arial"/>
                <w:sz w:val="22"/>
                <w:szCs w:val="22"/>
              </w:rPr>
              <w:t>{MonthlyBenefitTier3}</w:t>
            </w:r>
            <w:bookmarkEnd w:id="553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47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:rsidR="00E55726" w:rsidRPr="001D30CD" w:rsidRDefault="00E55726" w:rsidP="001D30CD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1D30CD">
              <w:rPr>
                <w:rFonts w:cs="Arial"/>
                <w:sz w:val="22"/>
                <w:szCs w:val="22"/>
              </w:rPr>
              <w:t>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54" w:name="sagitec554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TotalMonthlyBenefit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554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6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55" w:name="sagitec55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55"/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  <w:gridSpan w:val="3"/>
          </w:tcPr>
          <w:p w:rsidR="00E55726" w:rsidRPr="001D30CD" w:rsidRDefault="00C27EC7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56" w:name="sagitec55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56"/>
          </w:p>
        </w:tc>
      </w:tr>
      <w:tr w:rsidR="00E55726" w:rsidRPr="001D3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</w:trPr>
        <w:tc>
          <w:tcPr>
            <w:tcW w:w="2689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6" w:type="dxa"/>
            <w:gridSpan w:val="2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6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360" w:type="dxa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  <w:gridSpan w:val="3"/>
          </w:tcPr>
          <w:p w:rsidR="00E55726" w:rsidRPr="001D30CD" w:rsidRDefault="00E55726" w:rsidP="001D30CD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Monthly Benefit</w:t>
            </w:r>
          </w:p>
        </w:tc>
      </w:tr>
    </w:tbl>
    <w:p w:rsidR="009D779E" w:rsidRDefault="00C27EC7" w:rsidP="009D779E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57" w:name="sagitec55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57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58" w:name="sagitec55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58"/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59" w:name="sagitec55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59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9D779E" w:rsidRPr="00A5490D" w:rsidRDefault="00C27EC7" w:rsidP="009D779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60" w:name="sagitec56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60"/>
    </w:p>
    <w:p w:rsidR="009D779E" w:rsidRDefault="00C27EC7" w:rsidP="009D779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61" w:name="sagitec56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PLSOBenefit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61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1"/>
        <w:gridCol w:w="362"/>
        <w:gridCol w:w="2788"/>
        <w:gridCol w:w="360"/>
        <w:gridCol w:w="3249"/>
      </w:tblGrid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62" w:name="sagitec56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62"/>
            <w:r w:rsidR="009D779E" w:rsidRPr="001D30CD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9" w:type="dxa"/>
          </w:tcPr>
          <w:p w:rsidR="009D779E" w:rsidRPr="001D30CD" w:rsidRDefault="00C27EC7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63" w:name="sagitec56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63"/>
          </w:p>
        </w:tc>
      </w:tr>
      <w:tr w:rsidR="009D779E" w:rsidRPr="001D30CD" w:rsidTr="00763B6E">
        <w:trPr>
          <w:trHeight w:val="638"/>
        </w:trPr>
        <w:tc>
          <w:tcPr>
            <w:tcW w:w="2691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2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88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360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9" w:type="dxa"/>
          </w:tcPr>
          <w:p w:rsidR="009D779E" w:rsidRPr="001D30CD" w:rsidRDefault="009D779E" w:rsidP="00763B6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1D30CD">
              <w:rPr>
                <w:rFonts w:cs="Arial"/>
                <w:b/>
                <w:spacing w:val="-3"/>
                <w:sz w:val="22"/>
                <w:szCs w:val="22"/>
              </w:rPr>
              <w:t>Total PLSO Benefit</w:t>
            </w:r>
          </w:p>
        </w:tc>
      </w:tr>
    </w:tbl>
    <w:p w:rsidR="009D779E" w:rsidRDefault="00C27EC7" w:rsidP="00E55726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  <w:bookmarkStart w:id="564" w:name="sagitec56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64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65" w:name="sagitec565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565"/>
    </w:p>
    <w:p w:rsidR="00E55726" w:rsidRPr="001D30CD" w:rsidRDefault="00C27EC7" w:rsidP="00E55726">
      <w:pPr>
        <w:suppressAutoHyphens/>
        <w:rPr>
          <w:rFonts w:cs="Arial"/>
          <w:spacing w:val="-3"/>
          <w:sz w:val="22"/>
          <w:szCs w:val="22"/>
        </w:rPr>
      </w:pPr>
      <w:bookmarkStart w:id="566" w:name="sagitec566"/>
      <w:r>
        <w:t>{</w:t>
      </w:r>
      <w:proofErr w:type="spellStart"/>
      <w:proofErr w:type="gramStart"/>
      <w:r>
        <w:t>endif</w:t>
      </w:r>
      <w:proofErr w:type="spellEnd"/>
      <w:proofErr w:type="gramEnd"/>
      <w:r>
        <w:t>}</w:t>
      </w:r>
      <w:bookmarkStart w:id="567" w:name="sagitec567"/>
      <w:bookmarkEnd w:id="566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567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68" w:name="sagitec56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BASubType</w:t>
      </w:r>
      <w:proofErr w:type="spellEnd"/>
      <w:r>
        <w:rPr>
          <w:rFonts w:cs="Arial"/>
          <w:spacing w:val="-3"/>
          <w:sz w:val="22"/>
          <w:szCs w:val="22"/>
        </w:rPr>
        <w:t xml:space="preserve"> = 1}</w:t>
      </w:r>
      <w:bookmarkEnd w:id="568"/>
      <w:r w:rsidR="00E55726" w:rsidRPr="001D30CD">
        <w:rPr>
          <w:rFonts w:cs="Arial"/>
          <w:spacing w:val="-3"/>
          <w:sz w:val="22"/>
          <w:szCs w:val="22"/>
        </w:rPr>
        <w:t xml:space="preserve"> </w:t>
      </w:r>
    </w:p>
    <w:p w:rsidR="00E55726" w:rsidRPr="001D30CD" w:rsidRDefault="00E55726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>**The Deferred Normal Retirement Option (DNRO) factor is an actuarially determined figure based on your age.</w:t>
      </w:r>
    </w:p>
    <w:p w:rsidR="00E55726" w:rsidRPr="001D30CD" w:rsidRDefault="00E55726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 xml:space="preserve"> </w:t>
      </w:r>
      <w:bookmarkStart w:id="569" w:name="sagitec569"/>
      <w:r w:rsidR="00C27EC7">
        <w:rPr>
          <w:rFonts w:cs="Arial"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spacing w:val="-3"/>
          <w:sz w:val="22"/>
          <w:szCs w:val="22"/>
        </w:rPr>
        <w:t>x</w:t>
      </w:r>
      <w:proofErr w:type="gramEnd"/>
      <w:r w:rsidR="00C27EC7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69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70" w:name="sagitec57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BASubType</w:t>
      </w:r>
      <w:proofErr w:type="spellEnd"/>
      <w:r>
        <w:rPr>
          <w:rFonts w:cs="Arial"/>
          <w:spacing w:val="-3"/>
          <w:sz w:val="22"/>
          <w:szCs w:val="22"/>
        </w:rPr>
        <w:t xml:space="preserve"> = 2}</w:t>
      </w:r>
      <w:bookmarkEnd w:id="570"/>
      <w:r w:rsidR="00E55726" w:rsidRPr="001D30CD">
        <w:rPr>
          <w:rFonts w:cs="Arial"/>
          <w:spacing w:val="-3"/>
          <w:sz w:val="22"/>
          <w:szCs w:val="22"/>
        </w:rPr>
        <w:t xml:space="preserve"> </w:t>
      </w:r>
    </w:p>
    <w:p w:rsidR="00E55726" w:rsidRPr="001D30CD" w:rsidRDefault="00E55726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>**The Graduated Benefit factor is an actuarially determined figure based on your age.</w:t>
      </w:r>
    </w:p>
    <w:p w:rsidR="00E55726" w:rsidRPr="001D30CD" w:rsidRDefault="00E55726" w:rsidP="00E55726">
      <w:pPr>
        <w:tabs>
          <w:tab w:val="left" w:pos="-720"/>
        </w:tabs>
        <w:suppressAutoHyphens/>
        <w:rPr>
          <w:rFonts w:cs="Arial"/>
          <w:spacing w:val="-2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 xml:space="preserve"> </w:t>
      </w:r>
      <w:bookmarkStart w:id="571" w:name="sagitec571"/>
      <w:r w:rsidR="00C27EC7">
        <w:rPr>
          <w:rFonts w:cs="Arial"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spacing w:val="-3"/>
          <w:sz w:val="22"/>
          <w:szCs w:val="22"/>
        </w:rPr>
        <w:t>x</w:t>
      </w:r>
      <w:proofErr w:type="gramEnd"/>
      <w:r w:rsidR="00C27EC7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71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72" w:name="sagitec57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BASubType</w:t>
      </w:r>
      <w:proofErr w:type="spellEnd"/>
      <w:r>
        <w:rPr>
          <w:rFonts w:cs="Arial"/>
          <w:spacing w:val="-3"/>
          <w:sz w:val="22"/>
          <w:szCs w:val="22"/>
        </w:rPr>
        <w:t xml:space="preserve"> = 3}</w:t>
      </w:r>
      <w:bookmarkEnd w:id="572"/>
      <w:r w:rsidR="00E55726" w:rsidRPr="001D30CD">
        <w:rPr>
          <w:rFonts w:cs="Arial"/>
          <w:spacing w:val="-3"/>
          <w:sz w:val="22"/>
          <w:szCs w:val="22"/>
        </w:rPr>
        <w:t xml:space="preserve"> </w:t>
      </w:r>
    </w:p>
    <w:p w:rsidR="00E55726" w:rsidRPr="001D30CD" w:rsidRDefault="00E55726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>**The Partial Lump Sum Option (PLSO) factor is an actuarially determined figure based on your age.</w:t>
      </w:r>
    </w:p>
    <w:p w:rsidR="00E55726" w:rsidRPr="001D30CD" w:rsidRDefault="00E55726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 xml:space="preserve"> </w:t>
      </w:r>
      <w:bookmarkStart w:id="573" w:name="sagitec573"/>
      <w:r w:rsidR="00C27EC7">
        <w:rPr>
          <w:rFonts w:cs="Arial"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spacing w:val="-3"/>
          <w:sz w:val="22"/>
          <w:szCs w:val="22"/>
        </w:rPr>
        <w:t>x</w:t>
      </w:r>
      <w:proofErr w:type="gramEnd"/>
      <w:r w:rsidR="00C27EC7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spacing w:val="-3"/>
          <w:sz w:val="22"/>
          <w:szCs w:val="22"/>
        </w:rPr>
        <w:t>endblock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73"/>
    </w:p>
    <w:p w:rsidR="00E55726" w:rsidRPr="001D30CD" w:rsidRDefault="00C27EC7" w:rsidP="00E55726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574" w:name="sagitec57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QSROAppliesCond</w:t>
      </w:r>
      <w:proofErr w:type="spellEnd"/>
      <w:r>
        <w:rPr>
          <w:rFonts w:cs="Arial"/>
          <w:spacing w:val="-3"/>
          <w:sz w:val="22"/>
          <w:szCs w:val="22"/>
        </w:rPr>
        <w:t xml:space="preserve"> = 1}</w:t>
      </w:r>
      <w:bookmarkEnd w:id="574"/>
    </w:p>
    <w:p w:rsidR="00E55726" w:rsidRPr="001D30CD" w:rsidRDefault="00E55726" w:rsidP="00E55726">
      <w:pPr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>***Your benefit has been reduced to reflect the Qualified Domestic Relations Order (QDRO) on file at NDPERS.</w:t>
      </w:r>
    </w:p>
    <w:p w:rsidR="00E55726" w:rsidRPr="001D30CD" w:rsidRDefault="00C27EC7" w:rsidP="00E55726">
      <w:pPr>
        <w:rPr>
          <w:rFonts w:cs="Arial"/>
          <w:spacing w:val="-3"/>
          <w:sz w:val="22"/>
          <w:szCs w:val="22"/>
        </w:rPr>
      </w:pPr>
      <w:bookmarkStart w:id="575" w:name="sagitec57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75"/>
    </w:p>
    <w:p w:rsidR="00E55726" w:rsidRPr="001D30CD" w:rsidRDefault="00C27EC7" w:rsidP="00E55726">
      <w:pPr>
        <w:rPr>
          <w:rFonts w:cs="Arial"/>
          <w:spacing w:val="-3"/>
          <w:sz w:val="22"/>
          <w:szCs w:val="22"/>
        </w:rPr>
      </w:pPr>
      <w:bookmarkStart w:id="576" w:name="sagitec57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ReducedBenefitCond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576"/>
    </w:p>
    <w:p w:rsidR="00E55726" w:rsidRPr="001D30CD" w:rsidRDefault="00E55726" w:rsidP="00E55726">
      <w:pPr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>****Your benefit has been reduced to reflect your election to change benefit option upon a return to work retirement or due to your selection of the reduced benefit option.</w:t>
      </w:r>
    </w:p>
    <w:p w:rsidR="00E55726" w:rsidRPr="001D30CD" w:rsidRDefault="00C27EC7" w:rsidP="00E55726">
      <w:pPr>
        <w:rPr>
          <w:rFonts w:cs="Arial"/>
          <w:spacing w:val="-3"/>
          <w:sz w:val="22"/>
          <w:szCs w:val="22"/>
        </w:rPr>
      </w:pPr>
      <w:bookmarkStart w:id="577" w:name="sagitec57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77"/>
    </w:p>
    <w:p w:rsidR="00E55726" w:rsidRPr="001D30CD" w:rsidRDefault="00E55726" w:rsidP="00A67A9C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074916" w:rsidRPr="001D30CD" w:rsidRDefault="00E55726" w:rsidP="00A67A9C">
      <w:pPr>
        <w:pStyle w:val="BodyText"/>
        <w:jc w:val="left"/>
        <w:rPr>
          <w:rFonts w:cs="Arial"/>
          <w:szCs w:val="22"/>
        </w:rPr>
      </w:pPr>
      <w:r w:rsidRPr="001D30CD">
        <w:rPr>
          <w:rFonts w:cs="Arial"/>
          <w:szCs w:val="22"/>
        </w:rPr>
        <w:t xml:space="preserve">If you die first, </w:t>
      </w:r>
      <w:bookmarkStart w:id="578" w:name="sagitec578"/>
      <w:r w:rsidR="00C27EC7">
        <w:rPr>
          <w:rFonts w:cs="Arial"/>
          <w:szCs w:val="22"/>
        </w:rPr>
        <w:t>{Spouse}</w:t>
      </w:r>
      <w:bookmarkEnd w:id="578"/>
      <w:r w:rsidRPr="001D30CD">
        <w:rPr>
          <w:rFonts w:cs="Arial"/>
          <w:szCs w:val="22"/>
        </w:rPr>
        <w:t xml:space="preserve"> will receive a lifetime benefit of </w:t>
      </w:r>
      <w:bookmarkStart w:id="579" w:name="sagitec579"/>
      <w:proofErr w:type="gramStart"/>
      <w:r w:rsidR="00C27EC7">
        <w:rPr>
          <w:rFonts w:cs="Arial"/>
          <w:szCs w:val="22"/>
        </w:rPr>
        <w:t xml:space="preserve">{ </w:t>
      </w:r>
      <w:proofErr w:type="spellStart"/>
      <w:r w:rsidR="00C27EC7">
        <w:rPr>
          <w:rFonts w:cs="Arial"/>
          <w:szCs w:val="22"/>
        </w:rPr>
        <w:t>ReducedMonthlyBenefit</w:t>
      </w:r>
      <w:proofErr w:type="spellEnd"/>
      <w:proofErr w:type="gramEnd"/>
      <w:r w:rsidR="00C27EC7">
        <w:rPr>
          <w:rFonts w:cs="Arial"/>
          <w:szCs w:val="22"/>
        </w:rPr>
        <w:t xml:space="preserve"> }</w:t>
      </w:r>
      <w:bookmarkEnd w:id="579"/>
      <w:r w:rsidRPr="001D30CD">
        <w:rPr>
          <w:rFonts w:cs="Arial"/>
          <w:szCs w:val="22"/>
        </w:rPr>
        <w:t xml:space="preserve"> per month.  </w:t>
      </w:r>
    </w:p>
    <w:p w:rsidR="001D30CD" w:rsidRPr="001D30CD" w:rsidRDefault="001D30CD" w:rsidP="00E55726">
      <w:pPr>
        <w:pStyle w:val="BodyText"/>
        <w:jc w:val="left"/>
        <w:rPr>
          <w:rFonts w:ascii="Arial" w:hAnsi="Arial" w:cs="Arial"/>
          <w:szCs w:val="22"/>
        </w:rPr>
      </w:pPr>
    </w:p>
    <w:p w:rsidR="00B358EB" w:rsidRPr="001D30CD" w:rsidRDefault="00C85B2E" w:rsidP="00B358EB">
      <w:pPr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 xml:space="preserve">You have been underpaid </w:t>
      </w:r>
      <w:bookmarkStart w:id="580" w:name="sagitec580"/>
      <w:r w:rsidR="00C27EC7">
        <w:rPr>
          <w:rFonts w:cs="Arial"/>
          <w:spacing w:val="-3"/>
          <w:sz w:val="22"/>
          <w:szCs w:val="22"/>
        </w:rPr>
        <w:t>{</w:t>
      </w:r>
      <w:proofErr w:type="spellStart"/>
      <w:r w:rsidR="00C27EC7">
        <w:rPr>
          <w:rFonts w:cs="Arial"/>
          <w:spacing w:val="-3"/>
          <w:sz w:val="22"/>
          <w:szCs w:val="22"/>
        </w:rPr>
        <w:t>monthlyunderpayment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80"/>
      <w:r w:rsidRPr="001D30CD">
        <w:rPr>
          <w:rFonts w:cs="Arial"/>
          <w:spacing w:val="-3"/>
          <w:sz w:val="22"/>
          <w:szCs w:val="22"/>
        </w:rPr>
        <w:t xml:space="preserve"> for </w:t>
      </w:r>
      <w:bookmarkStart w:id="581" w:name="sagitec581"/>
      <w:r w:rsidR="00C27EC7">
        <w:rPr>
          <w:rFonts w:cs="Arial"/>
          <w:spacing w:val="-3"/>
          <w:sz w:val="22"/>
          <w:szCs w:val="22"/>
        </w:rPr>
        <w:t>{</w:t>
      </w:r>
      <w:proofErr w:type="spellStart"/>
      <w:r w:rsidR="00C27EC7">
        <w:rPr>
          <w:rFonts w:cs="Arial"/>
          <w:spacing w:val="-3"/>
          <w:sz w:val="22"/>
          <w:szCs w:val="22"/>
        </w:rPr>
        <w:t>numberofmonthsofunderpayment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81"/>
      <w:r w:rsidRPr="001D30CD">
        <w:rPr>
          <w:rFonts w:cs="Arial"/>
          <w:spacing w:val="-3"/>
          <w:sz w:val="22"/>
          <w:szCs w:val="22"/>
        </w:rPr>
        <w:t xml:space="preserve"> months.  You will be issued a lump sum payment of </w:t>
      </w:r>
      <w:bookmarkStart w:id="582" w:name="sagitec582"/>
      <w:r w:rsidR="00C27EC7">
        <w:rPr>
          <w:rFonts w:cs="Arial"/>
          <w:spacing w:val="-3"/>
          <w:sz w:val="22"/>
          <w:szCs w:val="22"/>
        </w:rPr>
        <w:t>{</w:t>
      </w:r>
      <w:proofErr w:type="spellStart"/>
      <w:r w:rsidR="00C27EC7">
        <w:rPr>
          <w:rFonts w:cs="Arial"/>
          <w:spacing w:val="-3"/>
          <w:sz w:val="22"/>
          <w:szCs w:val="22"/>
        </w:rPr>
        <w:t>totalunderpayment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82"/>
      <w:r w:rsidRPr="001D30CD">
        <w:rPr>
          <w:rFonts w:cs="Arial"/>
          <w:spacing w:val="-3"/>
          <w:sz w:val="22"/>
          <w:szCs w:val="22"/>
        </w:rPr>
        <w:t xml:space="preserve"> with your next benefit payment on </w:t>
      </w:r>
      <w:bookmarkStart w:id="583" w:name="sagitec583"/>
      <w:r w:rsidR="00C27EC7">
        <w:rPr>
          <w:rFonts w:cs="Arial"/>
          <w:spacing w:val="-3"/>
          <w:sz w:val="22"/>
          <w:szCs w:val="22"/>
        </w:rPr>
        <w:t>{</w:t>
      </w:r>
      <w:proofErr w:type="spellStart"/>
      <w:r w:rsidR="00C27EC7">
        <w:rPr>
          <w:rFonts w:cs="Arial"/>
          <w:spacing w:val="-3"/>
          <w:sz w:val="22"/>
          <w:szCs w:val="22"/>
        </w:rPr>
        <w:t>nextbenefitpayment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83"/>
      <w:r w:rsidRPr="001D30CD">
        <w:rPr>
          <w:rFonts w:cs="Arial"/>
          <w:spacing w:val="-3"/>
          <w:sz w:val="22"/>
          <w:szCs w:val="22"/>
        </w:rPr>
        <w:t xml:space="preserve">.  </w:t>
      </w:r>
      <w:bookmarkStart w:id="584" w:name="sagitec584"/>
      <w:r w:rsidR="00C27EC7">
        <w:rPr>
          <w:rFonts w:cs="Arial"/>
          <w:spacing w:val="-3"/>
          <w:sz w:val="22"/>
          <w:szCs w:val="22"/>
        </w:rPr>
        <w:t>{</w:t>
      </w:r>
      <w:proofErr w:type="gramStart"/>
      <w:r w:rsidR="00C27EC7">
        <w:rPr>
          <w:rFonts w:cs="Arial"/>
          <w:spacing w:val="-3"/>
          <w:sz w:val="22"/>
          <w:szCs w:val="22"/>
        </w:rPr>
        <w:t>if</w:t>
      </w:r>
      <w:proofErr w:type="gramEnd"/>
      <w:r w:rsidR="00C27EC7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C27EC7">
        <w:rPr>
          <w:rFonts w:cs="Arial"/>
          <w:spacing w:val="-3"/>
          <w:sz w:val="22"/>
          <w:szCs w:val="22"/>
        </w:rPr>
        <w:t>InterestApplied</w:t>
      </w:r>
      <w:proofErr w:type="spellEnd"/>
      <w:r w:rsidR="00C27EC7">
        <w:rPr>
          <w:rFonts w:cs="Arial"/>
          <w:spacing w:val="-3"/>
          <w:sz w:val="22"/>
          <w:szCs w:val="22"/>
        </w:rPr>
        <w:t xml:space="preserve"> = “Y”}</w:t>
      </w:r>
      <w:bookmarkEnd w:id="584"/>
    </w:p>
    <w:p w:rsidR="00074916" w:rsidRPr="001D30CD" w:rsidRDefault="00C85B2E" w:rsidP="00BC1409">
      <w:pPr>
        <w:suppressAutoHyphens/>
        <w:rPr>
          <w:rFonts w:cs="Arial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 xml:space="preserve">The lump sum includes six percent interest on the underpaid portion of </w:t>
      </w:r>
      <w:r w:rsidR="00D467B1">
        <w:rPr>
          <w:rFonts w:cs="Arial"/>
          <w:spacing w:val="-3"/>
          <w:sz w:val="22"/>
          <w:szCs w:val="22"/>
        </w:rPr>
        <w:t xml:space="preserve">your monthly benefit.  </w:t>
      </w:r>
      <w:bookmarkStart w:id="585" w:name="sagitec585"/>
      <w:r w:rsidR="00C27EC7"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 w:rsidR="00C27EC7">
        <w:rPr>
          <w:rFonts w:cs="Arial"/>
          <w:spacing w:val="-3"/>
          <w:sz w:val="22"/>
          <w:szCs w:val="22"/>
        </w:rPr>
        <w:t>endblock</w:t>
      </w:r>
      <w:proofErr w:type="spellEnd"/>
      <w:proofErr w:type="gramEnd"/>
      <w:r w:rsidR="00C27EC7">
        <w:rPr>
          <w:rFonts w:cs="Arial"/>
          <w:spacing w:val="-3"/>
          <w:sz w:val="22"/>
          <w:szCs w:val="22"/>
        </w:rPr>
        <w:t>}</w:t>
      </w:r>
      <w:bookmarkEnd w:id="585"/>
    </w:p>
    <w:p w:rsidR="00FD4A0B" w:rsidRPr="001D30CD" w:rsidRDefault="00FD4A0B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D30CD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586" w:name="sagitec586"/>
      <w:r w:rsidR="00C27EC7">
        <w:rPr>
          <w:rFonts w:cs="Arial"/>
          <w:spacing w:val="-3"/>
          <w:sz w:val="22"/>
          <w:szCs w:val="22"/>
        </w:rPr>
        <w:t>{</w:t>
      </w:r>
      <w:proofErr w:type="spellStart"/>
      <w:r w:rsidR="00C27EC7">
        <w:rPr>
          <w:rFonts w:cs="Arial"/>
          <w:spacing w:val="-3"/>
          <w:sz w:val="22"/>
          <w:szCs w:val="22"/>
        </w:rPr>
        <w:t>stdNDPERSPhoneNumber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86"/>
      <w:r w:rsidRPr="001D30CD">
        <w:rPr>
          <w:rFonts w:cs="Arial"/>
          <w:spacing w:val="-3"/>
          <w:sz w:val="22"/>
          <w:szCs w:val="22"/>
        </w:rPr>
        <w:t xml:space="preserve"> or </w:t>
      </w:r>
      <w:bookmarkStart w:id="587" w:name="sagitec587"/>
      <w:r w:rsidR="00C27EC7">
        <w:rPr>
          <w:rFonts w:cs="Arial"/>
          <w:spacing w:val="-3"/>
          <w:sz w:val="22"/>
          <w:szCs w:val="22"/>
        </w:rPr>
        <w:t>{</w:t>
      </w:r>
      <w:proofErr w:type="spellStart"/>
      <w:r w:rsidR="00C27EC7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C27EC7">
        <w:rPr>
          <w:rFonts w:cs="Arial"/>
          <w:spacing w:val="-3"/>
          <w:sz w:val="22"/>
          <w:szCs w:val="22"/>
        </w:rPr>
        <w:t>}</w:t>
      </w:r>
      <w:bookmarkEnd w:id="587"/>
      <w:r w:rsidRPr="001D30CD">
        <w:rPr>
          <w:rFonts w:cs="Arial"/>
          <w:spacing w:val="-3"/>
          <w:sz w:val="22"/>
          <w:szCs w:val="22"/>
        </w:rPr>
        <w:t>.</w:t>
      </w:r>
    </w:p>
    <w:p w:rsidR="00BA72ED" w:rsidRPr="001D30C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D30CD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>Sincerely,</w:t>
      </w:r>
    </w:p>
    <w:p w:rsidR="00BA72ED" w:rsidRPr="001D30C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D30C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D30C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D904C7" w:rsidRPr="001D30CD" w:rsidRDefault="0027656C" w:rsidP="00BC1409">
      <w:pPr>
        <w:suppressAutoHyphens/>
        <w:rPr>
          <w:rFonts w:cs="Arial"/>
          <w:spacing w:val="-3"/>
          <w:sz w:val="22"/>
          <w:szCs w:val="22"/>
        </w:rPr>
      </w:pPr>
      <w:r w:rsidRPr="001D30CD">
        <w:rPr>
          <w:rFonts w:cs="Arial"/>
          <w:spacing w:val="-3"/>
          <w:sz w:val="22"/>
          <w:szCs w:val="22"/>
        </w:rPr>
        <w:t>NDPERS Benefits</w:t>
      </w:r>
      <w:r w:rsidR="00BA72ED" w:rsidRPr="001D30CD">
        <w:rPr>
          <w:rFonts w:cs="Arial"/>
          <w:spacing w:val="-3"/>
          <w:sz w:val="22"/>
          <w:szCs w:val="22"/>
        </w:rPr>
        <w:t xml:space="preserve"> Division</w:t>
      </w:r>
    </w:p>
    <w:sectPr w:rsidR="00D904C7" w:rsidRPr="001D30CD" w:rsidSect="00E73B2F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7D0" w:rsidRDefault="007977D0">
      <w:r>
        <w:separator/>
      </w:r>
    </w:p>
  </w:endnote>
  <w:endnote w:type="continuationSeparator" w:id="0">
    <w:p w:rsidR="007977D0" w:rsidRDefault="0079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7D0" w:rsidRDefault="007977D0">
      <w:r>
        <w:separator/>
      </w:r>
    </w:p>
  </w:footnote>
  <w:footnote w:type="continuationSeparator" w:id="0">
    <w:p w:rsidR="007977D0" w:rsidRDefault="00797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8EB" w:rsidRDefault="00E73B2F" w:rsidP="00E73B2F">
    <w:pPr>
      <w:pStyle w:val="Header"/>
      <w:ind w:left="-1440" w:right="-1440"/>
    </w:pPr>
    <w:bookmarkStart w:id="588" w:name="HeaderImage"/>
    <w:r>
      <w:t>{</w:t>
    </w:r>
    <w:proofErr w:type="spellStart"/>
    <w:r>
      <w:t>ImgImage</w:t>
    </w:r>
    <w:proofErr w:type="spellEnd"/>
    <w:r>
      <w:t>}</w:t>
    </w:r>
    <w:bookmarkEnd w:id="58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759"/>
    <w:rsid w:val="000340F8"/>
    <w:rsid w:val="00074916"/>
    <w:rsid w:val="00080032"/>
    <w:rsid w:val="000868B6"/>
    <w:rsid w:val="00091C96"/>
    <w:rsid w:val="000958BB"/>
    <w:rsid w:val="000B5531"/>
    <w:rsid w:val="000D1A37"/>
    <w:rsid w:val="000E758F"/>
    <w:rsid w:val="0014759C"/>
    <w:rsid w:val="00171F98"/>
    <w:rsid w:val="001775FF"/>
    <w:rsid w:val="001974AA"/>
    <w:rsid w:val="001A6202"/>
    <w:rsid w:val="001B3DC2"/>
    <w:rsid w:val="001D30CD"/>
    <w:rsid w:val="001F1ACA"/>
    <w:rsid w:val="002169AE"/>
    <w:rsid w:val="00254DA0"/>
    <w:rsid w:val="00264AF4"/>
    <w:rsid w:val="0027656C"/>
    <w:rsid w:val="002B414A"/>
    <w:rsid w:val="002B6E3A"/>
    <w:rsid w:val="002C095A"/>
    <w:rsid w:val="002C48AD"/>
    <w:rsid w:val="002D7BE1"/>
    <w:rsid w:val="002E19BD"/>
    <w:rsid w:val="002E3EE6"/>
    <w:rsid w:val="002F3E44"/>
    <w:rsid w:val="00301E14"/>
    <w:rsid w:val="00320FB8"/>
    <w:rsid w:val="00322AF5"/>
    <w:rsid w:val="00334EAC"/>
    <w:rsid w:val="003351DE"/>
    <w:rsid w:val="003468F7"/>
    <w:rsid w:val="0036559C"/>
    <w:rsid w:val="003A6740"/>
    <w:rsid w:val="00436627"/>
    <w:rsid w:val="00446E1B"/>
    <w:rsid w:val="0044731A"/>
    <w:rsid w:val="004705ED"/>
    <w:rsid w:val="0047157A"/>
    <w:rsid w:val="004A2C35"/>
    <w:rsid w:val="004C0DAF"/>
    <w:rsid w:val="004C4C2C"/>
    <w:rsid w:val="00502525"/>
    <w:rsid w:val="0050437D"/>
    <w:rsid w:val="00504734"/>
    <w:rsid w:val="00515F48"/>
    <w:rsid w:val="005275EF"/>
    <w:rsid w:val="00552410"/>
    <w:rsid w:val="0059276F"/>
    <w:rsid w:val="005A5B0D"/>
    <w:rsid w:val="005A7625"/>
    <w:rsid w:val="005D4A97"/>
    <w:rsid w:val="0061770B"/>
    <w:rsid w:val="00622FBB"/>
    <w:rsid w:val="00676E2D"/>
    <w:rsid w:val="00687544"/>
    <w:rsid w:val="006C3B46"/>
    <w:rsid w:val="006F48AF"/>
    <w:rsid w:val="00714F88"/>
    <w:rsid w:val="007376D4"/>
    <w:rsid w:val="00744DC3"/>
    <w:rsid w:val="007451CF"/>
    <w:rsid w:val="0076195B"/>
    <w:rsid w:val="00763B6E"/>
    <w:rsid w:val="0077299E"/>
    <w:rsid w:val="00775509"/>
    <w:rsid w:val="007939F0"/>
    <w:rsid w:val="007977D0"/>
    <w:rsid w:val="007A1DFE"/>
    <w:rsid w:val="007E3E44"/>
    <w:rsid w:val="00804C45"/>
    <w:rsid w:val="008632E8"/>
    <w:rsid w:val="0087274D"/>
    <w:rsid w:val="00873AD4"/>
    <w:rsid w:val="008A5E0F"/>
    <w:rsid w:val="008A7701"/>
    <w:rsid w:val="008B13EA"/>
    <w:rsid w:val="008E3B13"/>
    <w:rsid w:val="009045BE"/>
    <w:rsid w:val="00904CDC"/>
    <w:rsid w:val="0094002D"/>
    <w:rsid w:val="00954679"/>
    <w:rsid w:val="00986ECA"/>
    <w:rsid w:val="009D779E"/>
    <w:rsid w:val="009E36D4"/>
    <w:rsid w:val="00A15790"/>
    <w:rsid w:val="00A31822"/>
    <w:rsid w:val="00A402FB"/>
    <w:rsid w:val="00A5490D"/>
    <w:rsid w:val="00A67A9C"/>
    <w:rsid w:val="00A82987"/>
    <w:rsid w:val="00AA719A"/>
    <w:rsid w:val="00AB11DF"/>
    <w:rsid w:val="00AD5245"/>
    <w:rsid w:val="00AD52DE"/>
    <w:rsid w:val="00AE319E"/>
    <w:rsid w:val="00AE3417"/>
    <w:rsid w:val="00B1045B"/>
    <w:rsid w:val="00B1200E"/>
    <w:rsid w:val="00B358EB"/>
    <w:rsid w:val="00B42144"/>
    <w:rsid w:val="00B52AEE"/>
    <w:rsid w:val="00B608C8"/>
    <w:rsid w:val="00B75DCD"/>
    <w:rsid w:val="00BA72ED"/>
    <w:rsid w:val="00BB7D6F"/>
    <w:rsid w:val="00BC1409"/>
    <w:rsid w:val="00C110BE"/>
    <w:rsid w:val="00C131D4"/>
    <w:rsid w:val="00C206B1"/>
    <w:rsid w:val="00C23EAB"/>
    <w:rsid w:val="00C27EC7"/>
    <w:rsid w:val="00C85B2E"/>
    <w:rsid w:val="00CB4E89"/>
    <w:rsid w:val="00CC735D"/>
    <w:rsid w:val="00CD062B"/>
    <w:rsid w:val="00CD704E"/>
    <w:rsid w:val="00D12A93"/>
    <w:rsid w:val="00D23579"/>
    <w:rsid w:val="00D467B1"/>
    <w:rsid w:val="00D624DB"/>
    <w:rsid w:val="00D904C7"/>
    <w:rsid w:val="00D93CB4"/>
    <w:rsid w:val="00DC4FD7"/>
    <w:rsid w:val="00E55726"/>
    <w:rsid w:val="00E579B6"/>
    <w:rsid w:val="00E61947"/>
    <w:rsid w:val="00E73B2F"/>
    <w:rsid w:val="00EA3906"/>
    <w:rsid w:val="00EE39CC"/>
    <w:rsid w:val="00EF2E3C"/>
    <w:rsid w:val="00F13D06"/>
    <w:rsid w:val="00F22133"/>
    <w:rsid w:val="00F748B0"/>
    <w:rsid w:val="00F7528A"/>
    <w:rsid w:val="00F846AD"/>
    <w:rsid w:val="00F93E1F"/>
    <w:rsid w:val="00FA352A"/>
    <w:rsid w:val="00FB3DB3"/>
    <w:rsid w:val="00F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91E79142-91C2-48E8-93FB-39B303B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paragraph" w:styleId="Heading2">
    <w:name w:val="heading 2"/>
    <w:basedOn w:val="Normal"/>
    <w:next w:val="Normal"/>
    <w:link w:val="Heading2Char"/>
    <w:qFormat/>
    <w:rsid w:val="002B414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EndnoteText">
    <w:name w:val="endnote text"/>
    <w:basedOn w:val="Normal"/>
    <w:semiHidden/>
    <w:rsid w:val="004705ED"/>
    <w:pPr>
      <w:widowControl w:val="0"/>
    </w:pPr>
    <w:rPr>
      <w:rFonts w:ascii="CG Times" w:hAnsi="CG Times"/>
      <w:snapToGrid w:val="0"/>
    </w:rPr>
  </w:style>
  <w:style w:type="character" w:styleId="CommentReference">
    <w:name w:val="annotation reference"/>
    <w:basedOn w:val="DefaultParagraphFont"/>
    <w:semiHidden/>
    <w:rsid w:val="00074916"/>
    <w:rPr>
      <w:sz w:val="16"/>
      <w:szCs w:val="16"/>
    </w:rPr>
  </w:style>
  <w:style w:type="paragraph" w:styleId="CommentText">
    <w:name w:val="annotation text"/>
    <w:basedOn w:val="Normal"/>
    <w:semiHidden/>
    <w:rsid w:val="00074916"/>
    <w:rPr>
      <w:sz w:val="20"/>
    </w:rPr>
  </w:style>
  <w:style w:type="paragraph" w:styleId="CommentSubject">
    <w:name w:val="annotation subject"/>
    <w:basedOn w:val="CommentText"/>
    <w:next w:val="CommentText"/>
    <w:semiHidden/>
    <w:rsid w:val="00074916"/>
    <w:rPr>
      <w:b/>
      <w:bCs/>
    </w:rPr>
  </w:style>
  <w:style w:type="character" w:customStyle="1" w:styleId="Heading2Char">
    <w:name w:val="Heading 2 Char"/>
    <w:basedOn w:val="DefaultParagraphFont"/>
    <w:link w:val="Heading2"/>
    <w:rsid w:val="002B414A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33</TotalTime>
  <Pages>17</Pages>
  <Words>3263</Words>
  <Characters>18604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20</cp:revision>
  <cp:lastPrinted>2008-03-07T09:36:00Z</cp:lastPrinted>
  <dcterms:created xsi:type="dcterms:W3CDTF">2014-03-25T07:33:00Z</dcterms:created>
  <dcterms:modified xsi:type="dcterms:W3CDTF">2017-06-06T14:34:00Z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958836596</vt:i4>
  </property>
  <property fmtid="{D5CDD505-2E9C-101B-9397-08002B2CF9AE}" pid="4" name="_EmailSubject">
    <vt:lpwstr>Underpayment Letter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