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15" w:rsidRDefault="00CE2D15" w:rsidP="00B56533">
      <w:pPr>
        <w:rPr>
          <w:rFonts w:cs="Arial"/>
          <w:spacing w:val="-2"/>
          <w:sz w:val="22"/>
        </w:rPr>
      </w:pPr>
    </w:p>
    <w:p w:rsidR="00CE2D15" w:rsidRDefault="00CE2D15" w:rsidP="00B56533">
      <w:pPr>
        <w:rPr>
          <w:rFonts w:cs="Arial"/>
          <w:spacing w:val="-2"/>
          <w:sz w:val="22"/>
        </w:rPr>
      </w:pPr>
    </w:p>
    <w:p w:rsidR="00B56533" w:rsidRPr="002E0F9C" w:rsidRDefault="004804BF" w:rsidP="00B56533">
      <w:pPr>
        <w:rPr>
          <w:rFonts w:cs="Arial"/>
          <w:spacing w:val="-2"/>
          <w:sz w:val="22"/>
        </w:rPr>
      </w:pPr>
      <w:bookmarkStart w:id="0" w:name="sagitec1"/>
      <w:r w:rsidRPr="003437B2">
        <w:rPr>
          <w:rFonts w:cs="Arial"/>
          <w:spacing w:val="-2"/>
          <w:sz w:val="22"/>
        </w:rPr>
        <w:t>{stdlongdate}</w:t>
      </w:r>
      <w:bookmarkEnd w:id="0"/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B56533" w:rsidRPr="003437B2">
        <w:rPr>
          <w:spacing w:val="-2"/>
          <w:sz w:val="22"/>
        </w:rPr>
        <w:t xml:space="preserve">Member ID: </w:t>
      </w:r>
      <w:bookmarkStart w:id="1" w:name="sagitec2"/>
      <w:r w:rsidR="00B56533" w:rsidRPr="003437B2">
        <w:rPr>
          <w:spacing w:val="-2"/>
          <w:sz w:val="22"/>
        </w:rPr>
        <w:t>{stdMbrPERSLinkID}</w:t>
      </w:r>
      <w:bookmarkEnd w:id="1"/>
    </w:p>
    <w:p w:rsidR="00B56533" w:rsidRPr="003437B2" w:rsidRDefault="00B56533" w:rsidP="00B56533">
      <w:pPr>
        <w:rPr>
          <w:rFonts w:cs="Arial"/>
          <w:spacing w:val="-2"/>
          <w:sz w:val="22"/>
        </w:rPr>
      </w:pPr>
    </w:p>
    <w:p w:rsidR="004804BF" w:rsidRPr="003437B2" w:rsidRDefault="004804BF" w:rsidP="00B56533">
      <w:pPr>
        <w:rPr>
          <w:rFonts w:cs="Arial"/>
          <w:spacing w:val="-2"/>
          <w:sz w:val="22"/>
        </w:rPr>
      </w:pPr>
    </w:p>
    <w:p w:rsidR="004804BF" w:rsidRPr="003437B2" w:rsidRDefault="004804BF" w:rsidP="00B56533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437B2">
        <w:rPr>
          <w:rFonts w:cs="Arial"/>
          <w:spacing w:val="-2"/>
          <w:sz w:val="22"/>
          <w:szCs w:val="22"/>
        </w:rPr>
        <w:t>{stdMbrFullName}</w:t>
      </w:r>
      <w:bookmarkEnd w:id="2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3" w:name="sagitec4"/>
      <w:r w:rsidRPr="003437B2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4" w:name="sagitec5"/>
      <w:r w:rsidRPr="003437B2">
        <w:rPr>
          <w:rFonts w:cs="Arial"/>
          <w:spacing w:val="-2"/>
          <w:sz w:val="22"/>
          <w:szCs w:val="22"/>
        </w:rPr>
        <w:t>{x stdMbrAdrCorStreet2}</w:t>
      </w:r>
      <w:bookmarkStart w:id="5" w:name="_GoBack"/>
      <w:bookmarkEnd w:id="4"/>
      <w:bookmarkEnd w:id="5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6" w:name="sagitec6"/>
      <w:r w:rsidRPr="003437B2">
        <w:rPr>
          <w:rFonts w:cs="Arial"/>
          <w:spacing w:val="-2"/>
          <w:sz w:val="22"/>
          <w:szCs w:val="22"/>
        </w:rPr>
        <w:t>{stdMbrAdrCorCity}</w:t>
      </w:r>
      <w:bookmarkEnd w:id="6"/>
      <w:r w:rsidRPr="003437B2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3437B2">
        <w:rPr>
          <w:rFonts w:cs="Arial"/>
          <w:spacing w:val="-2"/>
          <w:sz w:val="22"/>
          <w:szCs w:val="22"/>
        </w:rPr>
        <w:t>{stdMbrAdrCorState}</w:t>
      </w:r>
      <w:bookmarkEnd w:id="7"/>
      <w:r w:rsidR="00B56533" w:rsidRPr="003437B2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3437B2">
        <w:rPr>
          <w:rFonts w:cs="Arial"/>
          <w:spacing w:val="-2"/>
          <w:sz w:val="22"/>
          <w:szCs w:val="22"/>
        </w:rPr>
        <w:t>{stdMbrAdrCorZip}</w:t>
      </w:r>
      <w:bookmarkEnd w:id="8"/>
    </w:p>
    <w:p w:rsidR="004804BF" w:rsidRDefault="004804BF" w:rsidP="00B56533">
      <w:pPr>
        <w:suppressAutoHyphens/>
        <w:rPr>
          <w:rFonts w:cs="Arial"/>
          <w:spacing w:val="-3"/>
          <w:sz w:val="22"/>
        </w:rPr>
      </w:pPr>
    </w:p>
    <w:p w:rsidR="00CE2D15" w:rsidRPr="003437B2" w:rsidRDefault="00CE2D15" w:rsidP="00B56533">
      <w:pPr>
        <w:suppressAutoHyphens/>
        <w:rPr>
          <w:rFonts w:cs="Arial"/>
          <w:spacing w:val="-3"/>
          <w:sz w:val="22"/>
        </w:rPr>
      </w:pPr>
    </w:p>
    <w:p w:rsidR="004804BF" w:rsidRPr="003437B2" w:rsidRDefault="004804BF" w:rsidP="00B56533">
      <w:pPr>
        <w:rPr>
          <w:rFonts w:cs="Arial"/>
          <w:b/>
          <w:caps/>
          <w:sz w:val="22"/>
          <w:szCs w:val="22"/>
        </w:rPr>
      </w:pPr>
      <w:r w:rsidRPr="003437B2">
        <w:rPr>
          <w:rFonts w:cs="Arial"/>
          <w:b/>
          <w:caps/>
          <w:spacing w:val="-3"/>
          <w:sz w:val="22"/>
          <w:szCs w:val="22"/>
        </w:rPr>
        <w:t xml:space="preserve">RE:  </w:t>
      </w:r>
      <w:r w:rsidR="009F00E3" w:rsidRPr="009F00E3">
        <w:rPr>
          <w:rFonts w:cs="Arial"/>
          <w:b/>
          <w:caps/>
          <w:sz w:val="22"/>
          <w:szCs w:val="22"/>
        </w:rPr>
        <w:t>Flexcomp COBRA Medical Account</w:t>
      </w:r>
    </w:p>
    <w:p w:rsidR="004804BF" w:rsidRPr="003437B2" w:rsidRDefault="004804BF" w:rsidP="00B56533">
      <w:pPr>
        <w:rPr>
          <w:rFonts w:cs="Arial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b/>
          <w:spacing w:val="-3"/>
          <w:sz w:val="22"/>
        </w:rPr>
      </w:pPr>
      <w:r w:rsidRPr="003437B2">
        <w:rPr>
          <w:rFonts w:cs="Arial"/>
          <w:spacing w:val="-2"/>
          <w:sz w:val="22"/>
        </w:rPr>
        <w:t xml:space="preserve">Dear </w:t>
      </w:r>
      <w:bookmarkStart w:id="9" w:name="sagitec9"/>
      <w:r w:rsidRPr="003437B2">
        <w:rPr>
          <w:rFonts w:cs="Arial"/>
          <w:spacing w:val="-2"/>
          <w:sz w:val="22"/>
        </w:rPr>
        <w:t>{stdMbrSalutation}</w:t>
      </w:r>
      <w:bookmarkEnd w:id="9"/>
      <w:r w:rsidRPr="003437B2">
        <w:rPr>
          <w:rFonts w:cs="Arial"/>
          <w:spacing w:val="-2"/>
          <w:sz w:val="22"/>
        </w:rPr>
        <w:t>:</w:t>
      </w:r>
    </w:p>
    <w:p w:rsidR="004804BF" w:rsidRPr="00CA5D3E" w:rsidRDefault="004804BF" w:rsidP="00B56533">
      <w:pPr>
        <w:rPr>
          <w:rFonts w:cs="Arial"/>
          <w:spacing w:val="-3"/>
          <w:sz w:val="22"/>
          <w:szCs w:val="22"/>
        </w:rPr>
      </w:pPr>
    </w:p>
    <w:p w:rsidR="00CA5D3E" w:rsidRPr="00CA5D3E" w:rsidRDefault="00CA5D3E" w:rsidP="00CA5D3E">
      <w:pPr>
        <w:rPr>
          <w:rFonts w:cs="Arial"/>
          <w:spacing w:val="-3"/>
          <w:sz w:val="22"/>
          <w:szCs w:val="22"/>
        </w:rPr>
      </w:pPr>
      <w:r w:rsidRPr="00CA5D3E">
        <w:rPr>
          <w:rFonts w:cs="Arial"/>
          <w:spacing w:val="-3"/>
          <w:sz w:val="22"/>
          <w:szCs w:val="22"/>
        </w:rPr>
        <w:t>NDPERS has received your election to continue your participation in the Flex Medical Spending reimbursement account through the end of the plan year on December 31,</w:t>
      </w:r>
      <w:bookmarkStart w:id="10" w:name="sagitec13"/>
      <w:r w:rsidR="009F00E3">
        <w:rPr>
          <w:rFonts w:cs="Arial"/>
          <w:spacing w:val="-3"/>
          <w:sz w:val="22"/>
          <w:szCs w:val="22"/>
        </w:rPr>
        <w:t>{CurrentYear}</w:t>
      </w:r>
      <w:bookmarkEnd w:id="10"/>
      <w:r w:rsidR="009F00E3" w:rsidRPr="00CA5D3E">
        <w:rPr>
          <w:rFonts w:cs="Arial"/>
          <w:spacing w:val="-3"/>
          <w:sz w:val="22"/>
          <w:szCs w:val="22"/>
        </w:rPr>
        <w:t xml:space="preserve"> , by prepaying the premium with pre-tax dollars and if terminating employment on </w:t>
      </w:r>
      <w:bookmarkStart w:id="11" w:name="sagitec14"/>
      <w:r w:rsidR="009F00E3">
        <w:rPr>
          <w:rFonts w:cs="Arial"/>
          <w:spacing w:val="-3"/>
          <w:sz w:val="22"/>
          <w:szCs w:val="22"/>
        </w:rPr>
        <w:t>{qu EmploymentEndDate}</w:t>
      </w:r>
      <w:bookmarkEnd w:id="11"/>
      <w:r w:rsidRPr="00CA5D3E">
        <w:rPr>
          <w:rFonts w:cs="Arial"/>
          <w:spacing w:val="-3"/>
          <w:sz w:val="22"/>
          <w:szCs w:val="22"/>
        </w:rPr>
        <w:t xml:space="preserve">.  A one-time pre-tax deduction of </w:t>
      </w:r>
      <w:bookmarkStart w:id="12" w:name="sagitec15"/>
      <w:r w:rsidR="009F00E3">
        <w:rPr>
          <w:rFonts w:cs="Arial"/>
          <w:spacing w:val="-3"/>
          <w:sz w:val="22"/>
          <w:szCs w:val="22"/>
        </w:rPr>
        <w:t>{qu DeductionAmount}</w:t>
      </w:r>
      <w:bookmarkEnd w:id="12"/>
      <w:r w:rsidRPr="00CA5D3E">
        <w:rPr>
          <w:rFonts w:cs="Arial"/>
          <w:spacing w:val="-3"/>
          <w:sz w:val="22"/>
          <w:szCs w:val="22"/>
        </w:rPr>
        <w:t xml:space="preserve"> will be withheld from your last payroll paycheck.</w:t>
      </w:r>
    </w:p>
    <w:p w:rsidR="00E60292" w:rsidRPr="00CA5D3E" w:rsidRDefault="00E60292" w:rsidP="00B56533">
      <w:pPr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1"/>
      <w:r w:rsidRPr="003437B2">
        <w:rPr>
          <w:rFonts w:cs="Arial"/>
          <w:spacing w:val="-3"/>
          <w:sz w:val="22"/>
          <w:szCs w:val="22"/>
        </w:rPr>
        <w:t>{stdNDPERSPhoneNumber}</w:t>
      </w:r>
      <w:bookmarkEnd w:id="13"/>
      <w:r w:rsidRPr="003437B2">
        <w:rPr>
          <w:rFonts w:cs="Arial"/>
          <w:spacing w:val="-3"/>
          <w:sz w:val="22"/>
          <w:szCs w:val="22"/>
        </w:rPr>
        <w:t xml:space="preserve"> or </w:t>
      </w:r>
      <w:bookmarkStart w:id="14" w:name="sagitec12"/>
      <w:r w:rsidRPr="003437B2">
        <w:rPr>
          <w:rFonts w:cs="Arial"/>
          <w:spacing w:val="-3"/>
          <w:sz w:val="22"/>
          <w:szCs w:val="22"/>
        </w:rPr>
        <w:t>{stdNDPERSTollFreePhoneNumber}</w:t>
      </w:r>
      <w:bookmarkEnd w:id="14"/>
      <w:r w:rsidRPr="003437B2">
        <w:rPr>
          <w:rFonts w:cs="Arial"/>
          <w:spacing w:val="-3"/>
          <w:sz w:val="22"/>
          <w:szCs w:val="22"/>
        </w:rPr>
        <w:t>.</w:t>
      </w: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>Sincerely,</w:t>
      </w: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1552E6">
      <w:pPr>
        <w:suppressAutoHyphens/>
        <w:rPr>
          <w:rFonts w:cs="Arial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>NDPERS Benefits Division</w:t>
      </w:r>
    </w:p>
    <w:sectPr w:rsidR="004804BF" w:rsidRPr="003437B2" w:rsidSect="0046543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C0" w:rsidRDefault="00C83EC0">
      <w:r>
        <w:separator/>
      </w:r>
    </w:p>
  </w:endnote>
  <w:endnote w:type="continuationSeparator" w:id="0">
    <w:p w:rsidR="00C83EC0" w:rsidRDefault="00C8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C0" w:rsidRDefault="00C83EC0">
      <w:r>
        <w:separator/>
      </w:r>
    </w:p>
  </w:footnote>
  <w:footnote w:type="continuationSeparator" w:id="0">
    <w:p w:rsidR="00C83EC0" w:rsidRDefault="00C83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1ED" w:rsidRDefault="0046543D" w:rsidP="0046543D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3D8"/>
    <w:rsid w:val="0001348B"/>
    <w:rsid w:val="000340F8"/>
    <w:rsid w:val="00056F7B"/>
    <w:rsid w:val="00080032"/>
    <w:rsid w:val="00091C96"/>
    <w:rsid w:val="0009322C"/>
    <w:rsid w:val="00096E64"/>
    <w:rsid w:val="000A1BC0"/>
    <w:rsid w:val="000C0535"/>
    <w:rsid w:val="00103906"/>
    <w:rsid w:val="00141E96"/>
    <w:rsid w:val="0014759C"/>
    <w:rsid w:val="001552E6"/>
    <w:rsid w:val="001A0B83"/>
    <w:rsid w:val="001A6202"/>
    <w:rsid w:val="001C0575"/>
    <w:rsid w:val="001C0E1E"/>
    <w:rsid w:val="001C1DE6"/>
    <w:rsid w:val="001C39CC"/>
    <w:rsid w:val="001E7F9D"/>
    <w:rsid w:val="00254DA0"/>
    <w:rsid w:val="002B1B61"/>
    <w:rsid w:val="002B2509"/>
    <w:rsid w:val="002C48AD"/>
    <w:rsid w:val="002C6609"/>
    <w:rsid w:val="002D2EDC"/>
    <w:rsid w:val="002D5922"/>
    <w:rsid w:val="002E0F9C"/>
    <w:rsid w:val="002E3EE6"/>
    <w:rsid w:val="002F5912"/>
    <w:rsid w:val="002F7D5E"/>
    <w:rsid w:val="00302E20"/>
    <w:rsid w:val="003077BB"/>
    <w:rsid w:val="003119D5"/>
    <w:rsid w:val="003221EA"/>
    <w:rsid w:val="003351DE"/>
    <w:rsid w:val="003437B2"/>
    <w:rsid w:val="003461DC"/>
    <w:rsid w:val="00374F6A"/>
    <w:rsid w:val="003820FD"/>
    <w:rsid w:val="00400173"/>
    <w:rsid w:val="00413D07"/>
    <w:rsid w:val="00416C7E"/>
    <w:rsid w:val="00426EEF"/>
    <w:rsid w:val="00445BEA"/>
    <w:rsid w:val="0046543D"/>
    <w:rsid w:val="004763F1"/>
    <w:rsid w:val="00477407"/>
    <w:rsid w:val="004804BF"/>
    <w:rsid w:val="004D06D8"/>
    <w:rsid w:val="004D18C4"/>
    <w:rsid w:val="004D6E68"/>
    <w:rsid w:val="004E23ED"/>
    <w:rsid w:val="00504734"/>
    <w:rsid w:val="00511FF2"/>
    <w:rsid w:val="005224DC"/>
    <w:rsid w:val="005275EF"/>
    <w:rsid w:val="0057329E"/>
    <w:rsid w:val="005D4A97"/>
    <w:rsid w:val="00622FBB"/>
    <w:rsid w:val="0062657B"/>
    <w:rsid w:val="00687544"/>
    <w:rsid w:val="006E2C74"/>
    <w:rsid w:val="006F3B25"/>
    <w:rsid w:val="00720BAC"/>
    <w:rsid w:val="00746BE4"/>
    <w:rsid w:val="007678D8"/>
    <w:rsid w:val="0077299E"/>
    <w:rsid w:val="0077586F"/>
    <w:rsid w:val="00791C59"/>
    <w:rsid w:val="007A1DFE"/>
    <w:rsid w:val="007A4B5C"/>
    <w:rsid w:val="007D187F"/>
    <w:rsid w:val="007D34EF"/>
    <w:rsid w:val="007F4B70"/>
    <w:rsid w:val="008376F8"/>
    <w:rsid w:val="008632E8"/>
    <w:rsid w:val="008709EC"/>
    <w:rsid w:val="008C79DE"/>
    <w:rsid w:val="00927466"/>
    <w:rsid w:val="00943FD6"/>
    <w:rsid w:val="00954679"/>
    <w:rsid w:val="00965BE9"/>
    <w:rsid w:val="00973B4C"/>
    <w:rsid w:val="009778EE"/>
    <w:rsid w:val="009928A5"/>
    <w:rsid w:val="009A39F9"/>
    <w:rsid w:val="009F00E3"/>
    <w:rsid w:val="00A15790"/>
    <w:rsid w:val="00A7351D"/>
    <w:rsid w:val="00AD027B"/>
    <w:rsid w:val="00AD1DF9"/>
    <w:rsid w:val="00AE1D5A"/>
    <w:rsid w:val="00B01412"/>
    <w:rsid w:val="00B54369"/>
    <w:rsid w:val="00B56533"/>
    <w:rsid w:val="00B674E7"/>
    <w:rsid w:val="00B9080B"/>
    <w:rsid w:val="00BA72ED"/>
    <w:rsid w:val="00BC1C19"/>
    <w:rsid w:val="00BD77F8"/>
    <w:rsid w:val="00BE4575"/>
    <w:rsid w:val="00C07719"/>
    <w:rsid w:val="00C206B1"/>
    <w:rsid w:val="00C700DC"/>
    <w:rsid w:val="00C83EC0"/>
    <w:rsid w:val="00C920FE"/>
    <w:rsid w:val="00C97CA8"/>
    <w:rsid w:val="00CA5D3E"/>
    <w:rsid w:val="00CC1775"/>
    <w:rsid w:val="00CC7665"/>
    <w:rsid w:val="00CD062B"/>
    <w:rsid w:val="00CD0975"/>
    <w:rsid w:val="00CD7BC6"/>
    <w:rsid w:val="00CE2D15"/>
    <w:rsid w:val="00CF47D4"/>
    <w:rsid w:val="00D05E57"/>
    <w:rsid w:val="00D0702E"/>
    <w:rsid w:val="00D57B98"/>
    <w:rsid w:val="00D904C7"/>
    <w:rsid w:val="00DC5A59"/>
    <w:rsid w:val="00DF4A15"/>
    <w:rsid w:val="00E02206"/>
    <w:rsid w:val="00E13977"/>
    <w:rsid w:val="00E60292"/>
    <w:rsid w:val="00E641ED"/>
    <w:rsid w:val="00F00BE9"/>
    <w:rsid w:val="00F23049"/>
    <w:rsid w:val="00F65260"/>
    <w:rsid w:val="00F7528A"/>
    <w:rsid w:val="00FA0AD5"/>
    <w:rsid w:val="00FC5EB6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485B1A4-26DF-4026-BCDA-385AE338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2017-04-25T20:49:00Z</dcterms:created>
  <dcterms:modified xsi:type="dcterms:W3CDTF">2017-06-06T17:27:00Z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  <property fmtid="{D5CDD505-2E9C-101B-9397-08002B2CF9AE}" pid="6" name="ReportOwner">
    <vt:lpwstr/>
  </property>
</Properties>
</file>