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D5F1" w14:textId="77777777" w:rsidR="004638D0" w:rsidRPr="00070548" w:rsidRDefault="004638D0" w:rsidP="006F2D36">
      <w:pPr>
        <w:rPr>
          <w:rFonts w:cs="Arial"/>
          <w:spacing w:val="-2"/>
          <w:sz w:val="22"/>
          <w:szCs w:val="22"/>
        </w:rPr>
      </w:pPr>
    </w:p>
    <w:p w14:paraId="77124BCC" w14:textId="77777777" w:rsidR="004638D0" w:rsidRPr="00070548" w:rsidRDefault="004638D0" w:rsidP="006F2D36">
      <w:pPr>
        <w:rPr>
          <w:rFonts w:cs="Arial"/>
          <w:spacing w:val="-2"/>
          <w:sz w:val="22"/>
          <w:szCs w:val="22"/>
        </w:rPr>
      </w:pPr>
    </w:p>
    <w:p w14:paraId="13F2DBBB" w14:textId="77777777" w:rsidR="00E06CDD" w:rsidRPr="009C0DB9" w:rsidRDefault="000F1366" w:rsidP="00E06CDD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</w:r>
      <w:r w:rsidR="00E06CDD" w:rsidRPr="009C0DB9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14:paraId="66E449E8" w14:textId="77777777" w:rsidR="00E06CDD" w:rsidRDefault="00E06CDD" w:rsidP="00E06CDD">
      <w:pPr>
        <w:rPr>
          <w:rFonts w:cs="Arial"/>
          <w:spacing w:val="-2"/>
          <w:sz w:val="22"/>
          <w:szCs w:val="22"/>
        </w:rPr>
      </w:pPr>
    </w:p>
    <w:p w14:paraId="5EF4333A" w14:textId="77777777" w:rsidR="00E06CDD" w:rsidRPr="009C0DB9" w:rsidRDefault="00E06CDD" w:rsidP="00E06CDD">
      <w:pPr>
        <w:rPr>
          <w:rFonts w:cs="Arial"/>
          <w:spacing w:val="-2"/>
          <w:sz w:val="22"/>
          <w:szCs w:val="22"/>
        </w:rPr>
      </w:pPr>
    </w:p>
    <w:p w14:paraId="595E3221" w14:textId="77777777" w:rsidR="00E06CDD" w:rsidRPr="009C0DB9" w:rsidRDefault="000F1366" w:rsidP="00E06CDD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0DB5F1B6" w14:textId="77777777" w:rsidR="00E06CDD" w:rsidRPr="009C0DB9" w:rsidRDefault="000F1366" w:rsidP="00E06CDD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8067ECE" w14:textId="77777777" w:rsidR="00E06CDD" w:rsidRPr="009C0DB9" w:rsidRDefault="000F1366" w:rsidP="00E06CDD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C3B5457" w14:textId="77777777" w:rsidR="00E06CDD" w:rsidRPr="009C0DB9" w:rsidRDefault="000F1366" w:rsidP="00E06CDD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E06CDD" w:rsidRPr="009C0DB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E06CDD" w:rsidRPr="009C0DB9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14:paraId="1B1F6D97" w14:textId="77777777" w:rsidR="006F2D36" w:rsidRPr="00070548" w:rsidRDefault="006F2D36" w:rsidP="006F2D36">
      <w:pPr>
        <w:rPr>
          <w:rFonts w:cs="Arial"/>
          <w:spacing w:val="-2"/>
          <w:sz w:val="22"/>
          <w:szCs w:val="22"/>
          <w:highlight w:val="yellow"/>
        </w:rPr>
      </w:pPr>
    </w:p>
    <w:p w14:paraId="1FBC077C" w14:textId="77777777" w:rsidR="004638D0" w:rsidRPr="00070548" w:rsidRDefault="004638D0" w:rsidP="006F2D36">
      <w:pPr>
        <w:rPr>
          <w:rFonts w:cs="Arial"/>
          <w:spacing w:val="-2"/>
          <w:sz w:val="22"/>
          <w:szCs w:val="22"/>
          <w:highlight w:val="yellow"/>
        </w:rPr>
      </w:pPr>
    </w:p>
    <w:p w14:paraId="0B77DA6B" w14:textId="77777777" w:rsidR="006F2D36" w:rsidRPr="00070548" w:rsidRDefault="006F2D36" w:rsidP="006F2D36">
      <w:pPr>
        <w:rPr>
          <w:rFonts w:cs="Arial"/>
          <w:b/>
          <w:sz w:val="22"/>
          <w:szCs w:val="22"/>
        </w:rPr>
      </w:pPr>
      <w:r w:rsidRPr="00070548">
        <w:rPr>
          <w:rFonts w:cs="Arial"/>
          <w:b/>
          <w:spacing w:val="-3"/>
          <w:sz w:val="22"/>
          <w:szCs w:val="22"/>
        </w:rPr>
        <w:t>RE:  INCOMPLETE FORM</w:t>
      </w:r>
    </w:p>
    <w:p w14:paraId="10030175" w14:textId="77777777" w:rsidR="006F2D36" w:rsidRPr="00070548" w:rsidRDefault="006F2D36" w:rsidP="006F2D36">
      <w:pPr>
        <w:suppressAutoHyphens/>
        <w:rPr>
          <w:rFonts w:cs="Arial"/>
          <w:b/>
          <w:spacing w:val="-3"/>
          <w:sz w:val="22"/>
          <w:szCs w:val="22"/>
        </w:rPr>
      </w:pPr>
    </w:p>
    <w:p w14:paraId="5E5B9D06" w14:textId="77777777" w:rsidR="006F2D36" w:rsidRPr="00070548" w:rsidRDefault="006F2D36" w:rsidP="006F2D36">
      <w:pPr>
        <w:suppressAutoHyphens/>
        <w:rPr>
          <w:rFonts w:cs="Arial"/>
          <w:b/>
          <w:spacing w:val="-3"/>
          <w:sz w:val="22"/>
          <w:szCs w:val="22"/>
        </w:rPr>
      </w:pPr>
      <w:r w:rsidRPr="000705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0F1366">
        <w:rPr>
          <w:rFonts w:cs="Arial"/>
          <w:spacing w:val="-2"/>
          <w:sz w:val="22"/>
          <w:szCs w:val="22"/>
        </w:rPr>
        <w:t>{</w:t>
      </w:r>
      <w:proofErr w:type="spellStart"/>
      <w:r w:rsidR="000F1366">
        <w:rPr>
          <w:rFonts w:cs="Arial"/>
          <w:spacing w:val="-2"/>
          <w:sz w:val="22"/>
          <w:szCs w:val="22"/>
        </w:rPr>
        <w:t>stdMbrSalutation</w:t>
      </w:r>
      <w:proofErr w:type="spellEnd"/>
      <w:r w:rsidR="000F1366">
        <w:rPr>
          <w:rFonts w:cs="Arial"/>
          <w:spacing w:val="-2"/>
          <w:sz w:val="22"/>
          <w:szCs w:val="22"/>
        </w:rPr>
        <w:t>}</w:t>
      </w:r>
      <w:bookmarkEnd w:id="8"/>
      <w:r w:rsidRPr="00070548">
        <w:rPr>
          <w:rFonts w:cs="Arial"/>
          <w:spacing w:val="-2"/>
          <w:sz w:val="22"/>
          <w:szCs w:val="22"/>
        </w:rPr>
        <w:t>:</w:t>
      </w:r>
    </w:p>
    <w:p w14:paraId="7BA3DFDE" w14:textId="77777777" w:rsidR="006F2D36" w:rsidRPr="00070548" w:rsidRDefault="006F2D36" w:rsidP="006F2D36">
      <w:pPr>
        <w:suppressAutoHyphens/>
        <w:rPr>
          <w:rFonts w:cs="Arial"/>
          <w:b/>
          <w:spacing w:val="-3"/>
          <w:sz w:val="22"/>
          <w:szCs w:val="22"/>
        </w:rPr>
      </w:pPr>
      <w:r w:rsidRPr="00070548">
        <w:rPr>
          <w:rFonts w:cs="Arial"/>
          <w:b/>
          <w:spacing w:val="-3"/>
          <w:sz w:val="22"/>
          <w:szCs w:val="22"/>
        </w:rPr>
        <w:tab/>
      </w:r>
    </w:p>
    <w:p w14:paraId="58D04F0B" w14:textId="77777777" w:rsidR="006F2D36" w:rsidRPr="00070548" w:rsidRDefault="006F2D36" w:rsidP="006F2D36">
      <w:p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>The enclosed document(s):</w:t>
      </w:r>
    </w:p>
    <w:p w14:paraId="4A753B87" w14:textId="77777777" w:rsidR="00B32C9A" w:rsidRPr="00070548" w:rsidRDefault="00B32C9A" w:rsidP="006F2D36">
      <w:pPr>
        <w:rPr>
          <w:rFonts w:cs="Arial"/>
          <w:sz w:val="22"/>
          <w:szCs w:val="22"/>
        </w:rPr>
      </w:pPr>
    </w:p>
    <w:p w14:paraId="0E797E6A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9" w:name="sagitec10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0}</w:t>
      </w:r>
      <w:bookmarkEnd w:id="9"/>
    </w:p>
    <w:p w14:paraId="65F37036" w14:textId="77777777" w:rsidR="006F2D36" w:rsidRPr="00070548" w:rsidRDefault="00950F50" w:rsidP="006F2D36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Notice of Change SFN-10766 </w:t>
      </w:r>
    </w:p>
    <w:p w14:paraId="4724C14D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0" w:name="sagitec11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0"/>
    </w:p>
    <w:p w14:paraId="68188036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1" w:name="sagitec12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1}</w:t>
      </w:r>
      <w:bookmarkEnd w:id="11"/>
    </w:p>
    <w:p w14:paraId="0EFB7E46" w14:textId="77777777" w:rsidR="006F2D36" w:rsidRPr="00070548" w:rsidRDefault="00950F50" w:rsidP="006F2D36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IBS SFN-16789 </w:t>
      </w:r>
    </w:p>
    <w:p w14:paraId="6127F10F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2" w:name="sagitec1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2"/>
    </w:p>
    <w:p w14:paraId="5457BE0A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3" w:name="sagitec1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2}</w:t>
      </w:r>
      <w:bookmarkEnd w:id="13"/>
    </w:p>
    <w:p w14:paraId="45226D8F" w14:textId="77777777" w:rsidR="006F2D36" w:rsidRPr="00070548" w:rsidRDefault="00950F50" w:rsidP="006F2D36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Designation of Beneficiary for Group Retirement Plan SFN-2560 </w:t>
      </w:r>
    </w:p>
    <w:p w14:paraId="54D1DE51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4" w:name="sagitec15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4"/>
    </w:p>
    <w:p w14:paraId="124A9B53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5" w:name="sagitec1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“3”}</w:t>
      </w:r>
      <w:bookmarkEnd w:id="15"/>
    </w:p>
    <w:p w14:paraId="53358715" w14:textId="77777777" w:rsidR="006F2D36" w:rsidRPr="00070548" w:rsidRDefault="00E701A2" w:rsidP="00E701A2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E701A2">
        <w:rPr>
          <w:rFonts w:cs="Arial"/>
          <w:sz w:val="22"/>
          <w:szCs w:val="22"/>
        </w:rPr>
        <w:t xml:space="preserve">Notice of Transfer SFN 53706 </w:t>
      </w:r>
    </w:p>
    <w:p w14:paraId="478C18DB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6" w:name="sagitec17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6"/>
    </w:p>
    <w:p w14:paraId="64A2566F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17" w:name="sagitec18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“4”}</w:t>
      </w:r>
      <w:bookmarkEnd w:id="17"/>
    </w:p>
    <w:p w14:paraId="42DAC81A" w14:textId="77777777" w:rsidR="006F2D36" w:rsidRPr="00070548" w:rsidRDefault="00950F50" w:rsidP="006F2D36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Life Insurance Designation of Beneficiary Change SFN-53855 </w:t>
      </w:r>
    </w:p>
    <w:p w14:paraId="5E3B56E0" w14:textId="77777777" w:rsidR="006F2D36" w:rsidRDefault="000F1366" w:rsidP="006F2D36">
      <w:pPr>
        <w:rPr>
          <w:rFonts w:cs="Arial"/>
          <w:sz w:val="22"/>
          <w:szCs w:val="22"/>
        </w:rPr>
      </w:pPr>
      <w:bookmarkStart w:id="18" w:name="sagitec19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8"/>
    </w:p>
    <w:p w14:paraId="088B8A8C" w14:textId="5A12C442" w:rsidR="0012715B" w:rsidRDefault="0012715B" w:rsidP="006F2D36">
      <w:pPr>
        <w:rPr>
          <w:rFonts w:cs="Arial"/>
          <w:sz w:val="22"/>
          <w:szCs w:val="22"/>
        </w:rPr>
      </w:pPr>
      <w:bookmarkStart w:id="19" w:name="sagitec12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“6”}</w:t>
      </w:r>
      <w:bookmarkEnd w:id="19"/>
    </w:p>
    <w:p w14:paraId="3E5DA7D5" w14:textId="48A33C75" w:rsidR="0012715B" w:rsidRPr="00070548" w:rsidRDefault="0012715B" w:rsidP="0012715B">
      <w:pPr>
        <w:numPr>
          <w:ilvl w:val="0"/>
          <w:numId w:val="1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Statement of Beneficiary SFN</w:t>
      </w:r>
      <w:r w:rsidR="00D0186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51702 </w:t>
      </w:r>
    </w:p>
    <w:p w14:paraId="19CE90C6" w14:textId="75EAE3CE" w:rsidR="0012715B" w:rsidRDefault="0012715B" w:rsidP="006F2D36">
      <w:pPr>
        <w:rPr>
          <w:rFonts w:cs="Arial"/>
          <w:sz w:val="22"/>
          <w:szCs w:val="22"/>
        </w:rPr>
      </w:pPr>
      <w:bookmarkStart w:id="20" w:name="sagitec12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0"/>
    </w:p>
    <w:p w14:paraId="70D176DB" w14:textId="7F3DC340" w:rsidR="00D01862" w:rsidRDefault="00D01862" w:rsidP="00D01862">
      <w:pPr>
        <w:rPr>
          <w:rFonts w:cs="Arial"/>
          <w:sz w:val="22"/>
          <w:szCs w:val="22"/>
        </w:rPr>
      </w:pPr>
      <w:bookmarkStart w:id="21" w:name="sagitec130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“7”}</w:t>
      </w:r>
      <w:bookmarkEnd w:id="21"/>
    </w:p>
    <w:p w14:paraId="3E61E22B" w14:textId="2AC373DE" w:rsidR="00D01862" w:rsidRPr="00070548" w:rsidRDefault="00D01862" w:rsidP="00D01862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D01862">
        <w:rPr>
          <w:rFonts w:cs="Arial"/>
          <w:sz w:val="22"/>
          <w:szCs w:val="22"/>
        </w:rPr>
        <w:t>Application for Surviving Spouse SFN 52254</w:t>
      </w:r>
    </w:p>
    <w:p w14:paraId="5AE07ABC" w14:textId="06272E88" w:rsidR="00D01862" w:rsidRDefault="00D01862" w:rsidP="00D01862">
      <w:pPr>
        <w:rPr>
          <w:rFonts w:cs="Arial"/>
          <w:sz w:val="22"/>
          <w:szCs w:val="22"/>
        </w:rPr>
      </w:pPr>
      <w:bookmarkStart w:id="22" w:name="sagitec131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2"/>
    </w:p>
    <w:p w14:paraId="5F788F4F" w14:textId="4E7CB616" w:rsidR="00BB64F8" w:rsidRDefault="00BB64F8" w:rsidP="00BB64F8">
      <w:pPr>
        <w:rPr>
          <w:rFonts w:cs="Arial"/>
          <w:sz w:val="22"/>
          <w:szCs w:val="22"/>
        </w:rPr>
      </w:pPr>
      <w:bookmarkStart w:id="23" w:name="sagitec137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“8”}</w:t>
      </w:r>
      <w:bookmarkEnd w:id="23"/>
    </w:p>
    <w:p w14:paraId="1B72BF0F" w14:textId="77777777" w:rsidR="00BB64F8" w:rsidRDefault="00BB64F8" w:rsidP="00BB64F8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BB64F8">
        <w:rPr>
          <w:rFonts w:cs="Arial"/>
          <w:sz w:val="22"/>
          <w:szCs w:val="22"/>
        </w:rPr>
        <w:t>Direct Deposit SFN 18379</w:t>
      </w:r>
    </w:p>
    <w:p w14:paraId="0A0AE825" w14:textId="45885D5E" w:rsidR="00BB64F8" w:rsidRDefault="00BB64F8" w:rsidP="00D01862">
      <w:pPr>
        <w:rPr>
          <w:rFonts w:cs="Arial"/>
          <w:sz w:val="22"/>
          <w:szCs w:val="22"/>
        </w:rPr>
      </w:pPr>
      <w:bookmarkStart w:id="24" w:name="sagitec138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4"/>
    </w:p>
    <w:p w14:paraId="2F16BB32" w14:textId="183E607E" w:rsidR="008A61D8" w:rsidRDefault="008A61D8" w:rsidP="008A61D8">
      <w:pPr>
        <w:rPr>
          <w:rFonts w:cs="Arial"/>
          <w:sz w:val="22"/>
          <w:szCs w:val="22"/>
        </w:rPr>
      </w:pPr>
      <w:bookmarkStart w:id="25" w:name="sagitec14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“9”}</w:t>
      </w:r>
      <w:bookmarkEnd w:id="25"/>
    </w:p>
    <w:p w14:paraId="7E428EC0" w14:textId="77777777" w:rsidR="008A61D8" w:rsidRDefault="008A61D8" w:rsidP="008A61D8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8A61D8">
        <w:rPr>
          <w:rFonts w:cs="Arial"/>
          <w:sz w:val="22"/>
          <w:szCs w:val="22"/>
        </w:rPr>
        <w:t>Withholding Allowance Election SFN 51506</w:t>
      </w:r>
    </w:p>
    <w:p w14:paraId="6E362AD9" w14:textId="4E2861F3" w:rsidR="008A61D8" w:rsidRPr="00070548" w:rsidRDefault="008A61D8" w:rsidP="00D01862">
      <w:pPr>
        <w:rPr>
          <w:rFonts w:cs="Arial"/>
          <w:sz w:val="22"/>
          <w:szCs w:val="22"/>
        </w:rPr>
      </w:pPr>
      <w:bookmarkStart w:id="26" w:name="sagitec145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6"/>
    </w:p>
    <w:p w14:paraId="2580A984" w14:textId="77777777" w:rsidR="006F2D36" w:rsidRPr="00070548" w:rsidRDefault="00BD014C" w:rsidP="006F2D36">
      <w:pPr>
        <w:rPr>
          <w:rFonts w:cs="Arial"/>
          <w:sz w:val="22"/>
          <w:szCs w:val="22"/>
        </w:rPr>
      </w:pPr>
      <w:bookmarkStart w:id="27" w:name="sagitec22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“5”}</w:t>
      </w:r>
      <w:bookmarkEnd w:id="27"/>
    </w:p>
    <w:p w14:paraId="53F3F422" w14:textId="77777777" w:rsidR="006F2D36" w:rsidRPr="00070548" w:rsidRDefault="000F1366" w:rsidP="005C21FB">
      <w:pPr>
        <w:numPr>
          <w:ilvl w:val="0"/>
          <w:numId w:val="15"/>
        </w:numPr>
        <w:rPr>
          <w:rFonts w:cs="Arial"/>
          <w:sz w:val="22"/>
          <w:szCs w:val="22"/>
        </w:rPr>
      </w:pPr>
      <w:bookmarkStart w:id="28" w:name="sagitec2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8"/>
    </w:p>
    <w:p w14:paraId="50E9AB9F" w14:textId="77777777" w:rsidR="006F2D36" w:rsidRPr="00070548" w:rsidRDefault="006F2D36" w:rsidP="006F2D36">
      <w:pPr>
        <w:rPr>
          <w:rFonts w:cs="Arial"/>
          <w:sz w:val="22"/>
          <w:szCs w:val="22"/>
        </w:rPr>
      </w:pPr>
    </w:p>
    <w:p w14:paraId="2F69C27D" w14:textId="77777777" w:rsidR="006F2D36" w:rsidRPr="00070548" w:rsidRDefault="006F2D36" w:rsidP="006F2D36">
      <w:pPr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>Is/are being returned for the following reason(s):</w:t>
      </w:r>
    </w:p>
    <w:p w14:paraId="0756F314" w14:textId="77777777" w:rsidR="006F2D36" w:rsidRPr="00070548" w:rsidRDefault="006F2D36" w:rsidP="006F2D36">
      <w:pPr>
        <w:rPr>
          <w:rFonts w:cs="Arial"/>
          <w:sz w:val="22"/>
          <w:szCs w:val="22"/>
        </w:rPr>
      </w:pPr>
    </w:p>
    <w:p w14:paraId="2DB80C8D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29" w:name="sagitec24"/>
      <w:r>
        <w:rPr>
          <w:rFonts w:cs="Arial"/>
          <w:sz w:val="22"/>
          <w:szCs w:val="22"/>
        </w:rPr>
        <w:lastRenderedPageBreak/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formincompletesection</w:t>
      </w:r>
      <w:proofErr w:type="spellEnd"/>
      <w:r>
        <w:rPr>
          <w:rFonts w:cs="Arial"/>
          <w:sz w:val="22"/>
          <w:szCs w:val="22"/>
        </w:rPr>
        <w:t xml:space="preserve"> has “0”}</w:t>
      </w:r>
      <w:bookmarkEnd w:id="29"/>
    </w:p>
    <w:p w14:paraId="08C63F3D" w14:textId="77777777" w:rsidR="006F2D36" w:rsidRPr="00070548" w:rsidRDefault="006F2D36" w:rsidP="006F2D36">
      <w:pPr>
        <w:numPr>
          <w:ilvl w:val="0"/>
          <w:numId w:val="14"/>
        </w:numPr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>Need NDPERS Member ID</w:t>
      </w:r>
    </w:p>
    <w:p w14:paraId="3874BB9C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0" w:name="sagitec25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0"/>
    </w:p>
    <w:p w14:paraId="714E2F34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1" w:name="sagitec2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formincompletesection</w:t>
      </w:r>
      <w:proofErr w:type="spellEnd"/>
      <w:r>
        <w:rPr>
          <w:rFonts w:cs="Arial"/>
          <w:sz w:val="22"/>
          <w:szCs w:val="22"/>
        </w:rPr>
        <w:t xml:space="preserve"> has “1”}</w:t>
      </w:r>
      <w:bookmarkEnd w:id="31"/>
    </w:p>
    <w:p w14:paraId="5F75CE6E" w14:textId="77777777" w:rsidR="006F2D36" w:rsidRPr="00070548" w:rsidRDefault="006F2D36" w:rsidP="006F2D36">
      <w:pPr>
        <w:pStyle w:val="BodyText"/>
        <w:numPr>
          <w:ilvl w:val="0"/>
          <w:numId w:val="14"/>
        </w:numPr>
        <w:jc w:val="left"/>
        <w:rPr>
          <w:rFonts w:ascii="Arial" w:hAnsi="Arial" w:cs="Arial"/>
          <w:szCs w:val="22"/>
        </w:rPr>
      </w:pPr>
      <w:r w:rsidRPr="00070548">
        <w:rPr>
          <w:rFonts w:ascii="Arial" w:hAnsi="Arial" w:cs="Arial"/>
          <w:szCs w:val="22"/>
        </w:rPr>
        <w:t>Need NDPERS Organization ID</w:t>
      </w:r>
    </w:p>
    <w:p w14:paraId="457D4B92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2" w:name="sagitec27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2"/>
    </w:p>
    <w:p w14:paraId="72C8F24F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3" w:name="sagitec28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formincompletesection</w:t>
      </w:r>
      <w:proofErr w:type="spellEnd"/>
      <w:r>
        <w:rPr>
          <w:rFonts w:cs="Arial"/>
          <w:sz w:val="22"/>
          <w:szCs w:val="22"/>
        </w:rPr>
        <w:t xml:space="preserve"> has “2”}</w:t>
      </w:r>
      <w:bookmarkEnd w:id="33"/>
    </w:p>
    <w:p w14:paraId="2204AB79" w14:textId="77777777" w:rsidR="006F2D36" w:rsidRPr="00070548" w:rsidRDefault="006F2D36" w:rsidP="006F2D36">
      <w:pPr>
        <w:pStyle w:val="BodyText"/>
        <w:numPr>
          <w:ilvl w:val="0"/>
          <w:numId w:val="14"/>
        </w:numPr>
        <w:jc w:val="left"/>
        <w:rPr>
          <w:rFonts w:ascii="Arial" w:hAnsi="Arial" w:cs="Arial"/>
          <w:szCs w:val="22"/>
        </w:rPr>
      </w:pPr>
      <w:r w:rsidRPr="00070548">
        <w:rPr>
          <w:rFonts w:ascii="Arial" w:hAnsi="Arial" w:cs="Arial"/>
          <w:szCs w:val="22"/>
        </w:rPr>
        <w:t>Need member’s signature and date</w:t>
      </w:r>
    </w:p>
    <w:p w14:paraId="283314A7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4" w:name="sagitec29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4"/>
    </w:p>
    <w:p w14:paraId="4AAC2063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5" w:name="sagitec30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formincompletesection</w:t>
      </w:r>
      <w:proofErr w:type="spellEnd"/>
      <w:r>
        <w:rPr>
          <w:rFonts w:cs="Arial"/>
          <w:sz w:val="22"/>
          <w:szCs w:val="22"/>
        </w:rPr>
        <w:t xml:space="preserve"> has “3”}</w:t>
      </w:r>
      <w:bookmarkEnd w:id="35"/>
    </w:p>
    <w:p w14:paraId="48634803" w14:textId="77777777" w:rsidR="006F2D36" w:rsidRPr="00070548" w:rsidRDefault="006F2D36" w:rsidP="006F2D36">
      <w:pPr>
        <w:pStyle w:val="BodyText"/>
        <w:numPr>
          <w:ilvl w:val="0"/>
          <w:numId w:val="14"/>
        </w:numPr>
        <w:jc w:val="left"/>
        <w:rPr>
          <w:rFonts w:ascii="Arial" w:hAnsi="Arial" w:cs="Arial"/>
          <w:szCs w:val="22"/>
        </w:rPr>
      </w:pPr>
      <w:r w:rsidRPr="00070548">
        <w:rPr>
          <w:rFonts w:ascii="Arial" w:hAnsi="Arial" w:cs="Arial"/>
          <w:szCs w:val="22"/>
        </w:rPr>
        <w:t>Need member’s date of birth.</w:t>
      </w:r>
    </w:p>
    <w:p w14:paraId="23CE70F6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6" w:name="sagitec31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6"/>
    </w:p>
    <w:p w14:paraId="41D046FD" w14:textId="77777777" w:rsidR="006F2D36" w:rsidRPr="00070548" w:rsidRDefault="000F1366" w:rsidP="006F2D36">
      <w:pPr>
        <w:rPr>
          <w:rFonts w:cs="Arial"/>
          <w:sz w:val="22"/>
          <w:szCs w:val="22"/>
        </w:rPr>
      </w:pPr>
      <w:bookmarkStart w:id="37" w:name="sagitec32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formincompletesection</w:t>
      </w:r>
      <w:proofErr w:type="spellEnd"/>
      <w:r>
        <w:rPr>
          <w:rFonts w:cs="Arial"/>
          <w:sz w:val="22"/>
          <w:szCs w:val="22"/>
        </w:rPr>
        <w:t xml:space="preserve"> has “4”}</w:t>
      </w:r>
      <w:bookmarkEnd w:id="37"/>
    </w:p>
    <w:p w14:paraId="6E402589" w14:textId="77777777" w:rsidR="006F2D36" w:rsidRPr="00070548" w:rsidRDefault="00B81097" w:rsidP="006F2D36">
      <w:pPr>
        <w:pStyle w:val="BodyText"/>
        <w:numPr>
          <w:ilvl w:val="0"/>
          <w:numId w:val="14"/>
        </w:numPr>
        <w:jc w:val="left"/>
        <w:rPr>
          <w:rFonts w:ascii="Arial" w:hAnsi="Arial" w:cs="Arial"/>
          <w:szCs w:val="22"/>
        </w:rPr>
      </w:pPr>
      <w:r w:rsidRPr="00070548">
        <w:rPr>
          <w:rFonts w:ascii="Arial" w:hAnsi="Arial" w:cs="Arial"/>
          <w:szCs w:val="22"/>
        </w:rPr>
        <w:t xml:space="preserve">Please complete </w:t>
      </w:r>
      <w:bookmarkStart w:id="38" w:name="sagitec33"/>
      <w:r w:rsidR="000F1366">
        <w:rPr>
          <w:rFonts w:ascii="Arial" w:hAnsi="Arial" w:cs="Arial"/>
          <w:szCs w:val="22"/>
        </w:rPr>
        <w:t>{</w:t>
      </w:r>
      <w:proofErr w:type="spellStart"/>
      <w:r w:rsidR="000F1366">
        <w:rPr>
          <w:rFonts w:ascii="Arial" w:hAnsi="Arial" w:cs="Arial"/>
          <w:szCs w:val="22"/>
        </w:rPr>
        <w:t>qu</w:t>
      </w:r>
      <w:proofErr w:type="spellEnd"/>
      <w:r w:rsidR="000F1366">
        <w:rPr>
          <w:rFonts w:ascii="Arial" w:hAnsi="Arial" w:cs="Arial"/>
          <w:szCs w:val="22"/>
        </w:rPr>
        <w:t xml:space="preserve"> </w:t>
      </w:r>
      <w:proofErr w:type="spellStart"/>
      <w:r w:rsidR="000F1366">
        <w:rPr>
          <w:rFonts w:ascii="Arial" w:hAnsi="Arial" w:cs="Arial"/>
          <w:szCs w:val="22"/>
        </w:rPr>
        <w:t>sectionname</w:t>
      </w:r>
      <w:proofErr w:type="spellEnd"/>
      <w:r w:rsidR="000F1366">
        <w:rPr>
          <w:rFonts w:ascii="Arial" w:hAnsi="Arial" w:cs="Arial"/>
          <w:szCs w:val="22"/>
        </w:rPr>
        <w:t>}</w:t>
      </w:r>
      <w:bookmarkEnd w:id="38"/>
      <w:r w:rsidR="006F2D36" w:rsidRPr="00070548">
        <w:rPr>
          <w:rFonts w:ascii="Arial" w:hAnsi="Arial" w:cs="Arial"/>
          <w:szCs w:val="22"/>
        </w:rPr>
        <w:t xml:space="preserve"> section</w:t>
      </w:r>
    </w:p>
    <w:p w14:paraId="2DECD981" w14:textId="77777777" w:rsidR="006F2D36" w:rsidRPr="00070548" w:rsidRDefault="000F1366" w:rsidP="00B81097">
      <w:pPr>
        <w:rPr>
          <w:rFonts w:cs="Arial"/>
          <w:sz w:val="22"/>
          <w:szCs w:val="22"/>
        </w:rPr>
      </w:pPr>
      <w:bookmarkStart w:id="39" w:name="sagitec3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9"/>
    </w:p>
    <w:p w14:paraId="7260F085" w14:textId="77777777" w:rsidR="006F2D36" w:rsidRPr="00070548" w:rsidRDefault="006F2D36" w:rsidP="006F2D36">
      <w:pPr>
        <w:rPr>
          <w:rFonts w:cs="Arial"/>
          <w:sz w:val="22"/>
          <w:szCs w:val="22"/>
        </w:rPr>
      </w:pPr>
    </w:p>
    <w:p w14:paraId="0BF8032C" w14:textId="77777777" w:rsidR="006F2D36" w:rsidRPr="00070548" w:rsidRDefault="006F2D36" w:rsidP="006F2D36">
      <w:pPr>
        <w:rPr>
          <w:rFonts w:cs="Arial"/>
          <w:spacing w:val="-3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Please complete and return the forms by </w:t>
      </w:r>
      <w:bookmarkStart w:id="40" w:name="sagitec35"/>
      <w:r w:rsidR="000F1366">
        <w:rPr>
          <w:rFonts w:cs="Arial"/>
          <w:sz w:val="22"/>
          <w:szCs w:val="22"/>
        </w:rPr>
        <w:t>{</w:t>
      </w:r>
      <w:proofErr w:type="spellStart"/>
      <w:r w:rsidR="000F1366">
        <w:rPr>
          <w:rFonts w:cs="Arial"/>
          <w:sz w:val="22"/>
          <w:szCs w:val="22"/>
        </w:rPr>
        <w:t>qu</w:t>
      </w:r>
      <w:proofErr w:type="spellEnd"/>
      <w:r w:rsidR="000F1366">
        <w:rPr>
          <w:rFonts w:cs="Arial"/>
          <w:sz w:val="22"/>
          <w:szCs w:val="22"/>
        </w:rPr>
        <w:t xml:space="preserve"> </w:t>
      </w:r>
      <w:proofErr w:type="spellStart"/>
      <w:r w:rsidR="000F1366">
        <w:rPr>
          <w:rFonts w:cs="Arial"/>
          <w:sz w:val="22"/>
          <w:szCs w:val="22"/>
        </w:rPr>
        <w:t>returnduedate</w:t>
      </w:r>
      <w:proofErr w:type="spellEnd"/>
      <w:r w:rsidR="000F1366">
        <w:rPr>
          <w:rFonts w:cs="Arial"/>
          <w:sz w:val="22"/>
          <w:szCs w:val="22"/>
        </w:rPr>
        <w:t>}</w:t>
      </w:r>
      <w:bookmarkEnd w:id="40"/>
      <w:r w:rsidRPr="00070548">
        <w:rPr>
          <w:rFonts w:cs="Arial"/>
          <w:sz w:val="22"/>
          <w:szCs w:val="22"/>
        </w:rPr>
        <w:t>.</w:t>
      </w:r>
    </w:p>
    <w:p w14:paraId="449E7558" w14:textId="77777777" w:rsidR="006F2D36" w:rsidRPr="00070548" w:rsidRDefault="006F2D36" w:rsidP="006F2D36">
      <w:pPr>
        <w:suppressAutoHyphens/>
        <w:rPr>
          <w:rFonts w:cs="Arial"/>
          <w:spacing w:val="-3"/>
          <w:sz w:val="22"/>
          <w:szCs w:val="22"/>
        </w:rPr>
      </w:pPr>
    </w:p>
    <w:p w14:paraId="0E0879F4" w14:textId="77777777" w:rsidR="006F2D36" w:rsidRPr="00070548" w:rsidRDefault="006F2D36" w:rsidP="006F2D36">
      <w:pPr>
        <w:suppressAutoHyphens/>
        <w:rPr>
          <w:rFonts w:cs="Arial"/>
          <w:spacing w:val="-3"/>
          <w:sz w:val="22"/>
          <w:szCs w:val="22"/>
        </w:rPr>
      </w:pPr>
      <w:r w:rsidRPr="0007054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41" w:name="sagitec36"/>
      <w:r w:rsidR="000F1366">
        <w:rPr>
          <w:rFonts w:cs="Arial"/>
          <w:spacing w:val="-3"/>
          <w:sz w:val="22"/>
          <w:szCs w:val="22"/>
        </w:rPr>
        <w:t>{</w:t>
      </w:r>
      <w:proofErr w:type="spellStart"/>
      <w:r w:rsidR="000F1366">
        <w:rPr>
          <w:rFonts w:cs="Arial"/>
          <w:spacing w:val="-3"/>
          <w:sz w:val="22"/>
          <w:szCs w:val="22"/>
        </w:rPr>
        <w:t>stdNDPERSPhoneNumber</w:t>
      </w:r>
      <w:proofErr w:type="spellEnd"/>
      <w:r w:rsidR="000F1366">
        <w:rPr>
          <w:rFonts w:cs="Arial"/>
          <w:spacing w:val="-3"/>
          <w:sz w:val="22"/>
          <w:szCs w:val="22"/>
        </w:rPr>
        <w:t>}</w:t>
      </w:r>
      <w:bookmarkEnd w:id="41"/>
      <w:r w:rsidRPr="00070548">
        <w:rPr>
          <w:rFonts w:cs="Arial"/>
          <w:spacing w:val="-3"/>
          <w:sz w:val="22"/>
          <w:szCs w:val="22"/>
        </w:rPr>
        <w:t xml:space="preserve"> or </w:t>
      </w:r>
      <w:bookmarkStart w:id="42" w:name="sagitec37"/>
      <w:r w:rsidR="000F1366">
        <w:rPr>
          <w:rFonts w:cs="Arial"/>
          <w:spacing w:val="-3"/>
          <w:sz w:val="22"/>
          <w:szCs w:val="22"/>
        </w:rPr>
        <w:t>{</w:t>
      </w:r>
      <w:proofErr w:type="spellStart"/>
      <w:r w:rsidR="000F136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0F1366">
        <w:rPr>
          <w:rFonts w:cs="Arial"/>
          <w:spacing w:val="-3"/>
          <w:sz w:val="22"/>
          <w:szCs w:val="22"/>
        </w:rPr>
        <w:t>}</w:t>
      </w:r>
      <w:bookmarkEnd w:id="42"/>
      <w:r w:rsidRPr="00070548">
        <w:rPr>
          <w:rFonts w:cs="Arial"/>
          <w:spacing w:val="-3"/>
          <w:sz w:val="22"/>
          <w:szCs w:val="22"/>
        </w:rPr>
        <w:t>.</w:t>
      </w:r>
    </w:p>
    <w:p w14:paraId="763B35F7" w14:textId="77777777" w:rsidR="006F2D36" w:rsidRPr="00070548" w:rsidRDefault="006F2D36" w:rsidP="006F2D36">
      <w:pPr>
        <w:suppressAutoHyphens/>
        <w:rPr>
          <w:rFonts w:cs="Arial"/>
          <w:spacing w:val="-3"/>
          <w:sz w:val="22"/>
          <w:szCs w:val="22"/>
        </w:rPr>
      </w:pPr>
    </w:p>
    <w:p w14:paraId="58924B00" w14:textId="77777777" w:rsidR="006F2D36" w:rsidRPr="00070548" w:rsidRDefault="006F2D36" w:rsidP="006F2D36">
      <w:pPr>
        <w:suppressAutoHyphens/>
        <w:rPr>
          <w:rFonts w:cs="Arial"/>
          <w:spacing w:val="-3"/>
          <w:sz w:val="22"/>
          <w:szCs w:val="22"/>
        </w:rPr>
      </w:pPr>
      <w:r w:rsidRPr="00070548">
        <w:rPr>
          <w:rFonts w:cs="Arial"/>
          <w:spacing w:val="-3"/>
          <w:sz w:val="22"/>
          <w:szCs w:val="22"/>
        </w:rPr>
        <w:t>Sincerely,</w:t>
      </w:r>
    </w:p>
    <w:p w14:paraId="5FC4A373" w14:textId="77777777" w:rsidR="006F2D36" w:rsidRPr="00070548" w:rsidRDefault="006F2D36" w:rsidP="006F2D36">
      <w:pPr>
        <w:suppressAutoHyphens/>
        <w:rPr>
          <w:rFonts w:cs="Arial"/>
          <w:spacing w:val="-3"/>
          <w:sz w:val="22"/>
          <w:szCs w:val="22"/>
        </w:rPr>
      </w:pPr>
      <w:r w:rsidRPr="00070548">
        <w:rPr>
          <w:rFonts w:cs="Arial"/>
          <w:spacing w:val="-3"/>
          <w:sz w:val="22"/>
          <w:szCs w:val="22"/>
        </w:rPr>
        <w:t>NDPERS Benefits Division</w:t>
      </w:r>
    </w:p>
    <w:p w14:paraId="15BF4979" w14:textId="77777777" w:rsidR="006F2D36" w:rsidRDefault="006F2D36" w:rsidP="006F2D36">
      <w:pPr>
        <w:suppressAutoHyphens/>
        <w:rPr>
          <w:rFonts w:cs="Arial"/>
          <w:spacing w:val="-3"/>
          <w:sz w:val="22"/>
          <w:szCs w:val="22"/>
        </w:rPr>
      </w:pPr>
    </w:p>
    <w:p w14:paraId="66726080" w14:textId="77777777" w:rsidR="00A225AE" w:rsidRPr="00070548" w:rsidRDefault="00A225AE" w:rsidP="006F2D36">
      <w:pPr>
        <w:suppressAutoHyphens/>
        <w:rPr>
          <w:rFonts w:cs="Arial"/>
          <w:spacing w:val="-3"/>
          <w:sz w:val="22"/>
          <w:szCs w:val="22"/>
        </w:rPr>
      </w:pPr>
      <w:r w:rsidRPr="00070548">
        <w:rPr>
          <w:rFonts w:cs="Arial"/>
          <w:sz w:val="22"/>
          <w:szCs w:val="22"/>
        </w:rPr>
        <w:t>Enclosure(s)</w:t>
      </w:r>
    </w:p>
    <w:p w14:paraId="4CECFB85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43" w:name="sagitec38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“0”}</w:t>
      </w:r>
      <w:bookmarkEnd w:id="43"/>
    </w:p>
    <w:p w14:paraId="3A7A022C" w14:textId="77777777" w:rsidR="006F2D36" w:rsidRPr="00070548" w:rsidRDefault="00B81097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Notice of Change SFN-10766 </w:t>
      </w:r>
    </w:p>
    <w:p w14:paraId="75B21830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44" w:name="sagitec51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44"/>
    </w:p>
    <w:p w14:paraId="4C56F135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45" w:name="sagitec5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“1”}</w:t>
      </w:r>
      <w:bookmarkEnd w:id="45"/>
    </w:p>
    <w:p w14:paraId="3E705D30" w14:textId="77777777" w:rsidR="006F2D36" w:rsidRPr="00070548" w:rsidRDefault="00B81097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IBS SFN-16789 </w:t>
      </w:r>
    </w:p>
    <w:p w14:paraId="77B3D998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46" w:name="sagitec6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46"/>
    </w:p>
    <w:p w14:paraId="49AF9048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47" w:name="sagitec67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“2”}</w:t>
      </w:r>
      <w:bookmarkEnd w:id="47"/>
    </w:p>
    <w:p w14:paraId="6F3F01EE" w14:textId="77777777" w:rsidR="006F2D36" w:rsidRPr="00070548" w:rsidRDefault="00B81097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Designation of Beneficiary for Group Retirement Plan SFN-2560 </w:t>
      </w:r>
    </w:p>
    <w:p w14:paraId="5F39F741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48" w:name="sagitec7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48"/>
    </w:p>
    <w:p w14:paraId="4DCF52C0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49" w:name="sagitec79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“3”}</w:t>
      </w:r>
      <w:bookmarkEnd w:id="49"/>
    </w:p>
    <w:p w14:paraId="25A67D4C" w14:textId="77777777" w:rsidR="006F2D36" w:rsidRPr="00070548" w:rsidRDefault="00E701A2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E701A2">
        <w:rPr>
          <w:rFonts w:cs="Arial"/>
          <w:sz w:val="22"/>
          <w:szCs w:val="22"/>
        </w:rPr>
        <w:t xml:space="preserve">Notice of Transfer SFN 53706 </w:t>
      </w:r>
    </w:p>
    <w:p w14:paraId="7F219583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50" w:name="sagitec8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0"/>
    </w:p>
    <w:p w14:paraId="4671B8AD" w14:textId="77777777" w:rsidR="006F2D36" w:rsidRPr="00070548" w:rsidRDefault="000F1366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51" w:name="sagitec89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“4”}</w:t>
      </w:r>
      <w:bookmarkEnd w:id="51"/>
    </w:p>
    <w:p w14:paraId="13C6A8E1" w14:textId="77777777" w:rsidR="006F2D36" w:rsidRPr="00070548" w:rsidRDefault="00B81097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 xml:space="preserve">Life Insurance Designation of Beneficiary Change SFN-53855 </w:t>
      </w:r>
    </w:p>
    <w:p w14:paraId="47498605" w14:textId="77777777" w:rsidR="006F2D36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52" w:name="sagitec9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2"/>
    </w:p>
    <w:p w14:paraId="483CA0E5" w14:textId="3390A3E8" w:rsidR="0077465D" w:rsidRPr="00070548" w:rsidRDefault="0077465D" w:rsidP="0077465D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53" w:name="sagitec125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“6”}</w:t>
      </w:r>
      <w:bookmarkEnd w:id="53"/>
    </w:p>
    <w:p w14:paraId="5E6005C5" w14:textId="77777777" w:rsidR="0077465D" w:rsidRPr="00070548" w:rsidRDefault="0077465D" w:rsidP="0077465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Statement of Beneficiary SFN-51702 </w:t>
      </w:r>
    </w:p>
    <w:p w14:paraId="05E0F04D" w14:textId="2A63BAD1" w:rsidR="0077465D" w:rsidRDefault="0077465D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54" w:name="sagitec12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4"/>
    </w:p>
    <w:p w14:paraId="2E445373" w14:textId="09F5ADF8" w:rsidR="00D01862" w:rsidRPr="00070548" w:rsidRDefault="00D01862" w:rsidP="00D01862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55" w:name="sagitec132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“7”}</w:t>
      </w:r>
      <w:bookmarkEnd w:id="55"/>
    </w:p>
    <w:p w14:paraId="0E422997" w14:textId="2A49B471" w:rsidR="00D01862" w:rsidRPr="00070548" w:rsidRDefault="00D01862" w:rsidP="00D01862">
      <w:pPr>
        <w:rPr>
          <w:rFonts w:cs="Arial"/>
          <w:sz w:val="22"/>
          <w:szCs w:val="22"/>
        </w:rPr>
      </w:pPr>
      <w:r w:rsidRPr="00D01862">
        <w:rPr>
          <w:rFonts w:cs="Arial"/>
          <w:sz w:val="22"/>
          <w:szCs w:val="22"/>
        </w:rPr>
        <w:t>Application for Surviving Spouse SFN 52254</w:t>
      </w:r>
    </w:p>
    <w:p w14:paraId="536D96F0" w14:textId="549BBAB3" w:rsidR="00D01862" w:rsidRDefault="00D01862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56" w:name="sagitec13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6"/>
    </w:p>
    <w:p w14:paraId="3F3C034D" w14:textId="2D36FBE2" w:rsidR="00BB64F8" w:rsidRPr="00070548" w:rsidRDefault="00BB64F8" w:rsidP="00BB64F8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57" w:name="sagitec139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“8”}</w:t>
      </w:r>
      <w:bookmarkEnd w:id="57"/>
    </w:p>
    <w:p w14:paraId="367D87DB" w14:textId="77777777" w:rsidR="00BB64F8" w:rsidRDefault="00BB64F8" w:rsidP="00BB64F8">
      <w:pPr>
        <w:rPr>
          <w:rFonts w:cs="Arial"/>
          <w:sz w:val="22"/>
          <w:szCs w:val="22"/>
        </w:rPr>
      </w:pPr>
      <w:r w:rsidRPr="00BB64F8">
        <w:rPr>
          <w:rFonts w:cs="Arial"/>
          <w:sz w:val="22"/>
          <w:szCs w:val="22"/>
        </w:rPr>
        <w:t>Direct Deposit SFN 18379</w:t>
      </w:r>
    </w:p>
    <w:p w14:paraId="23AD023F" w14:textId="44FDB8FE" w:rsidR="00BB64F8" w:rsidRDefault="00BB64F8" w:rsidP="00BB64F8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58" w:name="sagitec140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8"/>
    </w:p>
    <w:p w14:paraId="1B571A96" w14:textId="73E6E6D7" w:rsidR="00211387" w:rsidRPr="00070548" w:rsidRDefault="00211387" w:rsidP="00211387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59" w:name="sagitec146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“9”}</w:t>
      </w:r>
      <w:bookmarkEnd w:id="59"/>
    </w:p>
    <w:p w14:paraId="09956C33" w14:textId="77777777" w:rsidR="00211387" w:rsidRDefault="00211387" w:rsidP="00211387">
      <w:pPr>
        <w:rPr>
          <w:rFonts w:cs="Arial"/>
          <w:sz w:val="22"/>
          <w:szCs w:val="22"/>
        </w:rPr>
      </w:pPr>
      <w:r w:rsidRPr="008A61D8">
        <w:rPr>
          <w:rFonts w:cs="Arial"/>
          <w:sz w:val="22"/>
          <w:szCs w:val="22"/>
        </w:rPr>
        <w:lastRenderedPageBreak/>
        <w:t>Withholding Allowance Election SFN 51506</w:t>
      </w:r>
    </w:p>
    <w:p w14:paraId="16E99DCA" w14:textId="710787E2" w:rsidR="00211387" w:rsidRPr="00070548" w:rsidRDefault="00211387" w:rsidP="00BB64F8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0" w:name="sagitec147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60"/>
    </w:p>
    <w:p w14:paraId="6AA75630" w14:textId="77777777" w:rsidR="006F2D36" w:rsidRPr="00070548" w:rsidRDefault="00BD014C" w:rsidP="006F2D36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61" w:name="sagitec103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has  “5”}</w:t>
      </w:r>
      <w:bookmarkEnd w:id="61"/>
    </w:p>
    <w:p w14:paraId="30A2709D" w14:textId="77777777" w:rsidR="006F2D36" w:rsidRPr="00070548" w:rsidRDefault="00B81097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 w:rsidRPr="00070548">
        <w:rPr>
          <w:rFonts w:cs="Arial"/>
          <w:sz w:val="22"/>
          <w:szCs w:val="22"/>
        </w:rPr>
        <w:t>Continuation of Group Insurance Coverage SFN-14120</w:t>
      </w:r>
    </w:p>
    <w:p w14:paraId="62C71691" w14:textId="5F73058B" w:rsidR="006F2D36" w:rsidRDefault="000F1366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2" w:name="sagitec104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62"/>
    </w:p>
    <w:p w14:paraId="5AA88541" w14:textId="2107B2C3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3" w:name="sagitec105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0}</w:t>
      </w:r>
      <w:bookmarkEnd w:id="63"/>
    </w:p>
    <w:p w14:paraId="3F61A84C" w14:textId="11DDC6B7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4" w:name="sagitec107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SFN-10766}</w:t>
      </w:r>
      <w:bookmarkEnd w:id="64"/>
    </w:p>
    <w:p w14:paraId="5104538A" w14:textId="041D0292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5" w:name="sagitec106"/>
      <w:r>
        <w:rPr>
          <w:rFonts w:cs="Arial"/>
          <w:sz w:val="22"/>
          <w:szCs w:val="22"/>
        </w:rPr>
        <w:t>{endif}</w:t>
      </w:r>
      <w:bookmarkEnd w:id="65"/>
    </w:p>
    <w:p w14:paraId="67F85555" w14:textId="15F75DD9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6" w:name="sagitec108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1}</w:t>
      </w:r>
      <w:bookmarkEnd w:id="66"/>
    </w:p>
    <w:p w14:paraId="4DD800EF" w14:textId="5EB7ED56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7" w:name="sagitec110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SFN-16789}</w:t>
      </w:r>
      <w:bookmarkEnd w:id="67"/>
    </w:p>
    <w:p w14:paraId="17FDE09D" w14:textId="5118E06C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8" w:name="sagitec109"/>
      <w:r>
        <w:rPr>
          <w:rFonts w:cs="Arial"/>
          <w:sz w:val="22"/>
          <w:szCs w:val="22"/>
        </w:rPr>
        <w:t>{endif}</w:t>
      </w:r>
      <w:bookmarkEnd w:id="68"/>
    </w:p>
    <w:p w14:paraId="42666374" w14:textId="688974E5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69" w:name="sagitec111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2}</w:t>
      </w:r>
      <w:bookmarkEnd w:id="69"/>
    </w:p>
    <w:p w14:paraId="7C566A3A" w14:textId="707FF1E4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0" w:name="sagitec113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SFN-02560}</w:t>
      </w:r>
      <w:bookmarkEnd w:id="70"/>
    </w:p>
    <w:p w14:paraId="470A2EA7" w14:textId="776FA033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1" w:name="sagitec112"/>
      <w:r>
        <w:rPr>
          <w:rFonts w:cs="Arial"/>
          <w:sz w:val="22"/>
          <w:szCs w:val="22"/>
        </w:rPr>
        <w:t>{endif}</w:t>
      </w:r>
      <w:bookmarkEnd w:id="71"/>
    </w:p>
    <w:p w14:paraId="1061C5C8" w14:textId="02AAEA30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2" w:name="sagitec114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3}</w:t>
      </w:r>
      <w:bookmarkEnd w:id="72"/>
    </w:p>
    <w:p w14:paraId="71E6F393" w14:textId="4C7484A2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3" w:name="sagitec116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SFN-53706}</w:t>
      </w:r>
      <w:bookmarkEnd w:id="73"/>
    </w:p>
    <w:p w14:paraId="7EC5ED26" w14:textId="2D11149E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4" w:name="sagitec115"/>
      <w:r>
        <w:rPr>
          <w:rFonts w:cs="Arial"/>
          <w:sz w:val="22"/>
          <w:szCs w:val="22"/>
        </w:rPr>
        <w:t>{endif}</w:t>
      </w:r>
      <w:bookmarkEnd w:id="74"/>
    </w:p>
    <w:p w14:paraId="0350BC1B" w14:textId="029F19D0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5" w:name="sagitec117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4}</w:t>
      </w:r>
      <w:bookmarkEnd w:id="75"/>
    </w:p>
    <w:p w14:paraId="2CAE0041" w14:textId="4CEB4847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6" w:name="sagitec119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SFN-53855}</w:t>
      </w:r>
      <w:bookmarkEnd w:id="76"/>
    </w:p>
    <w:p w14:paraId="700B0242" w14:textId="7A67A62A" w:rsidR="00A52FDD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7" w:name="sagitec118"/>
      <w:r>
        <w:rPr>
          <w:rFonts w:cs="Arial"/>
          <w:sz w:val="22"/>
          <w:szCs w:val="22"/>
        </w:rPr>
        <w:t>{endif}</w:t>
      </w:r>
      <w:bookmarkEnd w:id="77"/>
    </w:p>
    <w:p w14:paraId="0E4190E1" w14:textId="755E8993" w:rsidR="0077465D" w:rsidRDefault="00A52FDD" w:rsidP="0077465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  <w:bookmarkStart w:id="78" w:name="sagitec127"/>
      <w:r w:rsidR="0077465D">
        <w:rPr>
          <w:rFonts w:cs="Arial"/>
          <w:sz w:val="22"/>
          <w:szCs w:val="22"/>
        </w:rPr>
        <w:lastRenderedPageBreak/>
        <w:t>{</w:t>
      </w:r>
      <w:proofErr w:type="spellStart"/>
      <w:r w:rsidR="0077465D">
        <w:rPr>
          <w:rFonts w:cs="Arial"/>
          <w:sz w:val="22"/>
          <w:szCs w:val="22"/>
        </w:rPr>
        <w:t>quif</w:t>
      </w:r>
      <w:proofErr w:type="spellEnd"/>
      <w:r w:rsidR="0077465D">
        <w:rPr>
          <w:rFonts w:cs="Arial"/>
          <w:sz w:val="22"/>
          <w:szCs w:val="22"/>
        </w:rPr>
        <w:t xml:space="preserve"> </w:t>
      </w:r>
      <w:proofErr w:type="spellStart"/>
      <w:r w:rsidR="0077465D">
        <w:rPr>
          <w:rFonts w:cs="Arial"/>
          <w:sz w:val="22"/>
          <w:szCs w:val="22"/>
        </w:rPr>
        <w:t>formtype</w:t>
      </w:r>
      <w:proofErr w:type="spellEnd"/>
      <w:r w:rsidR="0077465D">
        <w:rPr>
          <w:rFonts w:cs="Arial"/>
          <w:sz w:val="22"/>
          <w:szCs w:val="22"/>
        </w:rPr>
        <w:t xml:space="preserve"> in 6}</w:t>
      </w:r>
      <w:bookmarkEnd w:id="78"/>
    </w:p>
    <w:p w14:paraId="045FC02A" w14:textId="1F84720C" w:rsidR="0077465D" w:rsidRDefault="0077465D" w:rsidP="0077465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79" w:name="sagitec128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SFN-51702}</w:t>
      </w:r>
      <w:bookmarkEnd w:id="79"/>
    </w:p>
    <w:p w14:paraId="73E0B30B" w14:textId="3059ABE8" w:rsidR="003954D8" w:rsidRDefault="0077465D" w:rsidP="0077465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0" w:name="sagitec129"/>
      <w:r>
        <w:rPr>
          <w:rFonts w:cs="Arial"/>
          <w:sz w:val="22"/>
          <w:szCs w:val="22"/>
        </w:rPr>
        <w:t>{endif}</w:t>
      </w:r>
      <w:bookmarkEnd w:id="80"/>
    </w:p>
    <w:p w14:paraId="3BF8A149" w14:textId="7B24AC42" w:rsidR="00D01862" w:rsidRDefault="003954D8" w:rsidP="00D01862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  <w:bookmarkStart w:id="81" w:name="sagitec134"/>
      <w:r w:rsidR="00D01862">
        <w:rPr>
          <w:rFonts w:cs="Arial"/>
          <w:sz w:val="22"/>
          <w:szCs w:val="22"/>
        </w:rPr>
        <w:lastRenderedPageBreak/>
        <w:t>{</w:t>
      </w:r>
      <w:proofErr w:type="spellStart"/>
      <w:r w:rsidR="00D01862">
        <w:rPr>
          <w:rFonts w:cs="Arial"/>
          <w:sz w:val="22"/>
          <w:szCs w:val="22"/>
        </w:rPr>
        <w:t>quif</w:t>
      </w:r>
      <w:proofErr w:type="spellEnd"/>
      <w:r w:rsidR="00D01862">
        <w:rPr>
          <w:rFonts w:cs="Arial"/>
          <w:sz w:val="22"/>
          <w:szCs w:val="22"/>
        </w:rPr>
        <w:t xml:space="preserve"> </w:t>
      </w:r>
      <w:proofErr w:type="spellStart"/>
      <w:r w:rsidR="00D01862">
        <w:rPr>
          <w:rFonts w:cs="Arial"/>
          <w:sz w:val="22"/>
          <w:szCs w:val="22"/>
        </w:rPr>
        <w:t>formtype</w:t>
      </w:r>
      <w:proofErr w:type="spellEnd"/>
      <w:r w:rsidR="00D01862">
        <w:rPr>
          <w:rFonts w:cs="Arial"/>
          <w:sz w:val="22"/>
          <w:szCs w:val="22"/>
        </w:rPr>
        <w:t xml:space="preserve"> in 7}</w:t>
      </w:r>
      <w:bookmarkEnd w:id="81"/>
    </w:p>
    <w:p w14:paraId="4C50384C" w14:textId="259CAEA2" w:rsidR="00D01862" w:rsidRDefault="00D01862" w:rsidP="00D01862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2" w:name="sagitec135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SFN-52254}</w:t>
      </w:r>
      <w:bookmarkEnd w:id="82"/>
    </w:p>
    <w:p w14:paraId="2AF2B438" w14:textId="3C8CA017" w:rsidR="00D01862" w:rsidRDefault="00D01862" w:rsidP="00D01862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3" w:name="sagitec136"/>
      <w:r>
        <w:rPr>
          <w:rFonts w:cs="Arial"/>
          <w:sz w:val="22"/>
          <w:szCs w:val="22"/>
        </w:rPr>
        <w:t>{endif}</w:t>
      </w:r>
      <w:bookmarkEnd w:id="83"/>
    </w:p>
    <w:p w14:paraId="63F7A0B8" w14:textId="2E1E132A" w:rsidR="00BB64F8" w:rsidRDefault="00BB64F8" w:rsidP="00BB64F8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4" w:name="sagitec141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8}</w:t>
      </w:r>
      <w:bookmarkEnd w:id="84"/>
    </w:p>
    <w:p w14:paraId="2DDDA975" w14:textId="54A9329C" w:rsidR="00BB64F8" w:rsidRDefault="00BB64F8" w:rsidP="00BB64F8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5" w:name="sagitec14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SFN-18379}</w:t>
      </w:r>
      <w:bookmarkEnd w:id="85"/>
    </w:p>
    <w:p w14:paraId="6CE68E8D" w14:textId="2BBAB596" w:rsidR="00BB64F8" w:rsidRDefault="00BB64F8" w:rsidP="00BB64F8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6" w:name="sagitec143"/>
      <w:r>
        <w:rPr>
          <w:rFonts w:cs="Arial"/>
          <w:sz w:val="22"/>
          <w:szCs w:val="22"/>
        </w:rPr>
        <w:t>{endif}</w:t>
      </w:r>
      <w:bookmarkEnd w:id="86"/>
    </w:p>
    <w:p w14:paraId="77B83C3D" w14:textId="1652815D" w:rsidR="008C53AD" w:rsidRDefault="008C53AD" w:rsidP="008C53A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7" w:name="sagitec148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9}</w:t>
      </w:r>
      <w:bookmarkEnd w:id="87"/>
    </w:p>
    <w:p w14:paraId="71EBE7BE" w14:textId="282E6F7D" w:rsidR="008C53AD" w:rsidRDefault="008C53AD" w:rsidP="008C53A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8" w:name="sagitec149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SFN-51506}</w:t>
      </w:r>
      <w:bookmarkEnd w:id="88"/>
    </w:p>
    <w:p w14:paraId="328371F9" w14:textId="02266055" w:rsidR="008C53AD" w:rsidRDefault="008C53AD" w:rsidP="008C53AD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89" w:name="sagitec150"/>
      <w:r>
        <w:rPr>
          <w:rFonts w:cs="Arial"/>
          <w:sz w:val="22"/>
          <w:szCs w:val="22"/>
        </w:rPr>
        <w:t>{endif}</w:t>
      </w:r>
      <w:bookmarkEnd w:id="89"/>
    </w:p>
    <w:p w14:paraId="434F64CC" w14:textId="472A8F8A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90" w:name="sagitec120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formtype</w:t>
      </w:r>
      <w:proofErr w:type="spellEnd"/>
      <w:r>
        <w:rPr>
          <w:rFonts w:cs="Arial"/>
          <w:sz w:val="22"/>
          <w:szCs w:val="22"/>
        </w:rPr>
        <w:t xml:space="preserve"> in 5}</w:t>
      </w:r>
      <w:bookmarkEnd w:id="90"/>
    </w:p>
    <w:p w14:paraId="46D1878F" w14:textId="53E35F94" w:rsidR="005D37D1" w:rsidRDefault="005D37D1" w:rsidP="006F2D36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91" w:name="sagitec12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SFN-14120}</w:t>
      </w:r>
      <w:bookmarkEnd w:id="91"/>
    </w:p>
    <w:p w14:paraId="0AB9A939" w14:textId="6783918A" w:rsidR="00F37EB8" w:rsidRPr="00070548" w:rsidRDefault="005D37D1" w:rsidP="004638D0">
      <w:pPr>
        <w:tabs>
          <w:tab w:val="center" w:pos="4680"/>
        </w:tabs>
        <w:suppressAutoHyphens/>
        <w:rPr>
          <w:rFonts w:cs="Arial"/>
          <w:sz w:val="22"/>
          <w:szCs w:val="22"/>
        </w:rPr>
      </w:pPr>
      <w:bookmarkStart w:id="92" w:name="sagitec121"/>
      <w:r>
        <w:rPr>
          <w:rFonts w:cs="Arial"/>
          <w:sz w:val="22"/>
          <w:szCs w:val="22"/>
        </w:rPr>
        <w:t>{endif}</w:t>
      </w:r>
      <w:bookmarkEnd w:id="92"/>
    </w:p>
    <w:sectPr w:rsidR="00F37EB8" w:rsidRPr="00070548" w:rsidSect="00161F8D">
      <w:headerReference w:type="first" r:id="rId7"/>
      <w:pgSz w:w="12240" w:h="15840" w:code="1"/>
      <w:pgMar w:top="1440" w:right="1440" w:bottom="144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B857" w14:textId="77777777" w:rsidR="004B20F9" w:rsidRDefault="004B20F9">
      <w:r>
        <w:separator/>
      </w:r>
    </w:p>
  </w:endnote>
  <w:endnote w:type="continuationSeparator" w:id="0">
    <w:p w14:paraId="3DE073C3" w14:textId="77777777" w:rsidR="004B20F9" w:rsidRDefault="004B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8869" w14:textId="77777777" w:rsidR="004B20F9" w:rsidRDefault="004B20F9">
      <w:r>
        <w:separator/>
      </w:r>
    </w:p>
  </w:footnote>
  <w:footnote w:type="continuationSeparator" w:id="0">
    <w:p w14:paraId="2DC3E2B1" w14:textId="77777777" w:rsidR="004B20F9" w:rsidRDefault="004B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F2C5" w14:textId="77777777" w:rsidR="00994189" w:rsidRPr="00103D70" w:rsidRDefault="00103D70" w:rsidP="00103D70">
    <w:pPr>
      <w:pStyle w:val="Header"/>
      <w:ind w:left="-1440" w:right="-1440"/>
    </w:pPr>
    <w:bookmarkStart w:id="93" w:name="HeaderImage"/>
    <w:r>
      <w:t>{</w:t>
    </w:r>
    <w:proofErr w:type="spellStart"/>
    <w:r>
      <w:t>ImgImage</w:t>
    </w:r>
    <w:proofErr w:type="spellEnd"/>
    <w:r>
      <w:t>}</w:t>
    </w:r>
    <w:bookmarkEnd w:id="9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06575A2"/>
    <w:multiLevelType w:val="hybridMultilevel"/>
    <w:tmpl w:val="36942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D5C76F0"/>
    <w:multiLevelType w:val="hybridMultilevel"/>
    <w:tmpl w:val="4DE83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40EBE"/>
    <w:multiLevelType w:val="hybridMultilevel"/>
    <w:tmpl w:val="718EE82A"/>
    <w:lvl w:ilvl="0" w:tplc="3718DEF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834077">
    <w:abstractNumId w:val="9"/>
  </w:num>
  <w:num w:numId="2" w16cid:durableId="118257985">
    <w:abstractNumId w:val="13"/>
  </w:num>
  <w:num w:numId="3" w16cid:durableId="927542676">
    <w:abstractNumId w:val="0"/>
  </w:num>
  <w:num w:numId="4" w16cid:durableId="738556530">
    <w:abstractNumId w:val="2"/>
  </w:num>
  <w:num w:numId="5" w16cid:durableId="1632175583">
    <w:abstractNumId w:val="10"/>
  </w:num>
  <w:num w:numId="6" w16cid:durableId="1191647183">
    <w:abstractNumId w:val="11"/>
  </w:num>
  <w:num w:numId="7" w16cid:durableId="26101913">
    <w:abstractNumId w:val="6"/>
  </w:num>
  <w:num w:numId="8" w16cid:durableId="530725476">
    <w:abstractNumId w:val="4"/>
  </w:num>
  <w:num w:numId="9" w16cid:durableId="1776707833">
    <w:abstractNumId w:val="5"/>
  </w:num>
  <w:num w:numId="10" w16cid:durableId="1490822966">
    <w:abstractNumId w:val="14"/>
  </w:num>
  <w:num w:numId="11" w16cid:durableId="502934381">
    <w:abstractNumId w:val="3"/>
  </w:num>
  <w:num w:numId="12" w16cid:durableId="1624924448">
    <w:abstractNumId w:val="12"/>
  </w:num>
  <w:num w:numId="13" w16cid:durableId="373504618">
    <w:abstractNumId w:val="1"/>
  </w:num>
  <w:num w:numId="14" w16cid:durableId="460613747">
    <w:abstractNumId w:val="8"/>
  </w:num>
  <w:num w:numId="15" w16cid:durableId="307639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4B6F"/>
    <w:rsid w:val="00006334"/>
    <w:rsid w:val="00015CC6"/>
    <w:rsid w:val="00023D0E"/>
    <w:rsid w:val="000340F8"/>
    <w:rsid w:val="000436F7"/>
    <w:rsid w:val="00044220"/>
    <w:rsid w:val="00051F91"/>
    <w:rsid w:val="00063F8E"/>
    <w:rsid w:val="00070548"/>
    <w:rsid w:val="00080032"/>
    <w:rsid w:val="00080861"/>
    <w:rsid w:val="00091C96"/>
    <w:rsid w:val="000A054A"/>
    <w:rsid w:val="000A093D"/>
    <w:rsid w:val="000A6875"/>
    <w:rsid w:val="000C1F62"/>
    <w:rsid w:val="000C60BB"/>
    <w:rsid w:val="000C6BB2"/>
    <w:rsid w:val="000C7EDA"/>
    <w:rsid w:val="000D3545"/>
    <w:rsid w:val="000E3762"/>
    <w:rsid w:val="000E5AEF"/>
    <w:rsid w:val="000E6CFF"/>
    <w:rsid w:val="000E7517"/>
    <w:rsid w:val="000F1366"/>
    <w:rsid w:val="00103906"/>
    <w:rsid w:val="00103D70"/>
    <w:rsid w:val="00107135"/>
    <w:rsid w:val="001232E8"/>
    <w:rsid w:val="0012715B"/>
    <w:rsid w:val="00140AA8"/>
    <w:rsid w:val="001474D3"/>
    <w:rsid w:val="0014759C"/>
    <w:rsid w:val="00161F8D"/>
    <w:rsid w:val="001644CD"/>
    <w:rsid w:val="00175C21"/>
    <w:rsid w:val="00176CDD"/>
    <w:rsid w:val="001770C7"/>
    <w:rsid w:val="001830CF"/>
    <w:rsid w:val="001A6202"/>
    <w:rsid w:val="001B151A"/>
    <w:rsid w:val="001C0E1E"/>
    <w:rsid w:val="001C1D69"/>
    <w:rsid w:val="001C39CC"/>
    <w:rsid w:val="001E242E"/>
    <w:rsid w:val="001E7F9D"/>
    <w:rsid w:val="00211387"/>
    <w:rsid w:val="002144AF"/>
    <w:rsid w:val="00222401"/>
    <w:rsid w:val="00222C94"/>
    <w:rsid w:val="002354D9"/>
    <w:rsid w:val="00246278"/>
    <w:rsid w:val="00254DA0"/>
    <w:rsid w:val="00286AB1"/>
    <w:rsid w:val="002B4047"/>
    <w:rsid w:val="002C48AD"/>
    <w:rsid w:val="002C71D4"/>
    <w:rsid w:val="002E27AB"/>
    <w:rsid w:val="002E3EE6"/>
    <w:rsid w:val="002F5FB7"/>
    <w:rsid w:val="002F71CE"/>
    <w:rsid w:val="00300C45"/>
    <w:rsid w:val="003119D5"/>
    <w:rsid w:val="00324BFF"/>
    <w:rsid w:val="003351DE"/>
    <w:rsid w:val="00343EA7"/>
    <w:rsid w:val="003459EB"/>
    <w:rsid w:val="003549D5"/>
    <w:rsid w:val="00361A9E"/>
    <w:rsid w:val="00374F85"/>
    <w:rsid w:val="0037565E"/>
    <w:rsid w:val="00390DE7"/>
    <w:rsid w:val="003954D8"/>
    <w:rsid w:val="003B0F69"/>
    <w:rsid w:val="003B6556"/>
    <w:rsid w:val="003D257C"/>
    <w:rsid w:val="003D6A84"/>
    <w:rsid w:val="003D7F83"/>
    <w:rsid w:val="003E0A1B"/>
    <w:rsid w:val="003E330B"/>
    <w:rsid w:val="00426EEF"/>
    <w:rsid w:val="00433DBD"/>
    <w:rsid w:val="004438D2"/>
    <w:rsid w:val="00445BEA"/>
    <w:rsid w:val="00450F67"/>
    <w:rsid w:val="00460ACD"/>
    <w:rsid w:val="00462761"/>
    <w:rsid w:val="004638D0"/>
    <w:rsid w:val="00495834"/>
    <w:rsid w:val="004A130C"/>
    <w:rsid w:val="004B0C9D"/>
    <w:rsid w:val="004B20F9"/>
    <w:rsid w:val="004C7C40"/>
    <w:rsid w:val="004E27B6"/>
    <w:rsid w:val="00504734"/>
    <w:rsid w:val="00506600"/>
    <w:rsid w:val="005263A4"/>
    <w:rsid w:val="005275EF"/>
    <w:rsid w:val="0053275C"/>
    <w:rsid w:val="00543C3D"/>
    <w:rsid w:val="00566048"/>
    <w:rsid w:val="0056662F"/>
    <w:rsid w:val="00576E7D"/>
    <w:rsid w:val="005810DC"/>
    <w:rsid w:val="00590977"/>
    <w:rsid w:val="00590D38"/>
    <w:rsid w:val="00591386"/>
    <w:rsid w:val="005913F8"/>
    <w:rsid w:val="0059329F"/>
    <w:rsid w:val="00593B65"/>
    <w:rsid w:val="00596D2A"/>
    <w:rsid w:val="005A14D3"/>
    <w:rsid w:val="005C21FB"/>
    <w:rsid w:val="005C26F5"/>
    <w:rsid w:val="005D37D1"/>
    <w:rsid w:val="005D4A97"/>
    <w:rsid w:val="00622FBB"/>
    <w:rsid w:val="00644A47"/>
    <w:rsid w:val="0065301D"/>
    <w:rsid w:val="00671C8A"/>
    <w:rsid w:val="00684789"/>
    <w:rsid w:val="00687544"/>
    <w:rsid w:val="00693AC3"/>
    <w:rsid w:val="006A6500"/>
    <w:rsid w:val="006C51BC"/>
    <w:rsid w:val="006C5BFC"/>
    <w:rsid w:val="006E2545"/>
    <w:rsid w:val="006E2C74"/>
    <w:rsid w:val="006F2D36"/>
    <w:rsid w:val="006F40D8"/>
    <w:rsid w:val="006F77AC"/>
    <w:rsid w:val="00700842"/>
    <w:rsid w:val="00765151"/>
    <w:rsid w:val="00766406"/>
    <w:rsid w:val="007670D6"/>
    <w:rsid w:val="0077299E"/>
    <w:rsid w:val="0077465D"/>
    <w:rsid w:val="00790455"/>
    <w:rsid w:val="007A1DFE"/>
    <w:rsid w:val="007A2855"/>
    <w:rsid w:val="007A4B5C"/>
    <w:rsid w:val="007C337C"/>
    <w:rsid w:val="007C54A6"/>
    <w:rsid w:val="007E0FED"/>
    <w:rsid w:val="007F3FDB"/>
    <w:rsid w:val="007F6F07"/>
    <w:rsid w:val="00804731"/>
    <w:rsid w:val="008160C7"/>
    <w:rsid w:val="00855840"/>
    <w:rsid w:val="008632E8"/>
    <w:rsid w:val="00874BC3"/>
    <w:rsid w:val="008A61D8"/>
    <w:rsid w:val="008A74D5"/>
    <w:rsid w:val="008A7DB9"/>
    <w:rsid w:val="008B7A07"/>
    <w:rsid w:val="008C53AD"/>
    <w:rsid w:val="008C79DE"/>
    <w:rsid w:val="008D5DE6"/>
    <w:rsid w:val="008D5F79"/>
    <w:rsid w:val="008F2750"/>
    <w:rsid w:val="008F3FAA"/>
    <w:rsid w:val="0090218A"/>
    <w:rsid w:val="00920937"/>
    <w:rsid w:val="00926E16"/>
    <w:rsid w:val="00936293"/>
    <w:rsid w:val="009412C7"/>
    <w:rsid w:val="00943FD6"/>
    <w:rsid w:val="009506C4"/>
    <w:rsid w:val="00950F50"/>
    <w:rsid w:val="0095399B"/>
    <w:rsid w:val="00954679"/>
    <w:rsid w:val="00977BF3"/>
    <w:rsid w:val="00984500"/>
    <w:rsid w:val="0098665A"/>
    <w:rsid w:val="00987F44"/>
    <w:rsid w:val="00994189"/>
    <w:rsid w:val="009C595C"/>
    <w:rsid w:val="009D342E"/>
    <w:rsid w:val="009D39A5"/>
    <w:rsid w:val="009E4ED8"/>
    <w:rsid w:val="009F76C3"/>
    <w:rsid w:val="00A15790"/>
    <w:rsid w:val="00A225AE"/>
    <w:rsid w:val="00A37277"/>
    <w:rsid w:val="00A429F7"/>
    <w:rsid w:val="00A51AD9"/>
    <w:rsid w:val="00A52FDD"/>
    <w:rsid w:val="00A94709"/>
    <w:rsid w:val="00A95773"/>
    <w:rsid w:val="00AA5A94"/>
    <w:rsid w:val="00AC1D11"/>
    <w:rsid w:val="00AC6FFC"/>
    <w:rsid w:val="00AC7AA4"/>
    <w:rsid w:val="00AE096F"/>
    <w:rsid w:val="00AF51B2"/>
    <w:rsid w:val="00B07091"/>
    <w:rsid w:val="00B32C9A"/>
    <w:rsid w:val="00B46B66"/>
    <w:rsid w:val="00B501F8"/>
    <w:rsid w:val="00B6038F"/>
    <w:rsid w:val="00B66EAA"/>
    <w:rsid w:val="00B67239"/>
    <w:rsid w:val="00B81097"/>
    <w:rsid w:val="00B81B45"/>
    <w:rsid w:val="00B82FE6"/>
    <w:rsid w:val="00B970A7"/>
    <w:rsid w:val="00BA6109"/>
    <w:rsid w:val="00BA72ED"/>
    <w:rsid w:val="00BB64F8"/>
    <w:rsid w:val="00BC1F72"/>
    <w:rsid w:val="00BD014C"/>
    <w:rsid w:val="00BE4295"/>
    <w:rsid w:val="00BE5437"/>
    <w:rsid w:val="00C206B1"/>
    <w:rsid w:val="00C265AD"/>
    <w:rsid w:val="00C31E35"/>
    <w:rsid w:val="00C43ED8"/>
    <w:rsid w:val="00C90558"/>
    <w:rsid w:val="00CA6ACD"/>
    <w:rsid w:val="00CC6AD7"/>
    <w:rsid w:val="00CD062B"/>
    <w:rsid w:val="00CD259E"/>
    <w:rsid w:val="00CD3824"/>
    <w:rsid w:val="00CD6456"/>
    <w:rsid w:val="00D01862"/>
    <w:rsid w:val="00D05B35"/>
    <w:rsid w:val="00D05E57"/>
    <w:rsid w:val="00D267FF"/>
    <w:rsid w:val="00D31F78"/>
    <w:rsid w:val="00D32EC8"/>
    <w:rsid w:val="00D34974"/>
    <w:rsid w:val="00D35386"/>
    <w:rsid w:val="00D40EB1"/>
    <w:rsid w:val="00D70D0C"/>
    <w:rsid w:val="00D715A6"/>
    <w:rsid w:val="00D72D9E"/>
    <w:rsid w:val="00D84C3F"/>
    <w:rsid w:val="00D904C7"/>
    <w:rsid w:val="00D9351F"/>
    <w:rsid w:val="00DA613D"/>
    <w:rsid w:val="00DB4505"/>
    <w:rsid w:val="00DB7F6F"/>
    <w:rsid w:val="00DD6AE5"/>
    <w:rsid w:val="00DE0B8F"/>
    <w:rsid w:val="00DE3CF7"/>
    <w:rsid w:val="00DE417D"/>
    <w:rsid w:val="00DE747F"/>
    <w:rsid w:val="00DF4568"/>
    <w:rsid w:val="00E06CDD"/>
    <w:rsid w:val="00E33CAC"/>
    <w:rsid w:val="00E45333"/>
    <w:rsid w:val="00E5297B"/>
    <w:rsid w:val="00E54320"/>
    <w:rsid w:val="00E701A2"/>
    <w:rsid w:val="00E70682"/>
    <w:rsid w:val="00E75E3F"/>
    <w:rsid w:val="00E926AD"/>
    <w:rsid w:val="00ED1E8A"/>
    <w:rsid w:val="00EE188D"/>
    <w:rsid w:val="00EE37CA"/>
    <w:rsid w:val="00EE7AE2"/>
    <w:rsid w:val="00EF5D35"/>
    <w:rsid w:val="00F13E90"/>
    <w:rsid w:val="00F242EB"/>
    <w:rsid w:val="00F34809"/>
    <w:rsid w:val="00F37EB8"/>
    <w:rsid w:val="00F460EA"/>
    <w:rsid w:val="00F65260"/>
    <w:rsid w:val="00F72783"/>
    <w:rsid w:val="00F7528A"/>
    <w:rsid w:val="00F84D1C"/>
    <w:rsid w:val="00F86856"/>
    <w:rsid w:val="00FB055A"/>
    <w:rsid w:val="00FC42EE"/>
    <w:rsid w:val="00FC6AB9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6393DD"/>
  <w15:chartTrackingRefBased/>
  <w15:docId w15:val="{25771688-8814-48AD-8210-6274D9A4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9F76C3"/>
    <w:rPr>
      <w:sz w:val="16"/>
      <w:szCs w:val="16"/>
    </w:rPr>
  </w:style>
  <w:style w:type="paragraph" w:styleId="CommentText">
    <w:name w:val="annotation text"/>
    <w:basedOn w:val="Normal"/>
    <w:semiHidden/>
    <w:rsid w:val="009F76C3"/>
    <w:rPr>
      <w:sz w:val="20"/>
    </w:rPr>
  </w:style>
  <w:style w:type="paragraph" w:styleId="CommentSubject">
    <w:name w:val="annotation subject"/>
    <w:basedOn w:val="CommentText"/>
    <w:next w:val="CommentText"/>
    <w:semiHidden/>
    <w:rsid w:val="009F76C3"/>
    <w:rPr>
      <w:b/>
      <w:bCs/>
    </w:rPr>
  </w:style>
  <w:style w:type="paragraph" w:styleId="MessageHeader">
    <w:name w:val="Message Header"/>
    <w:basedOn w:val="BodyText"/>
    <w:rsid w:val="002F71CE"/>
    <w:pPr>
      <w:keepLines/>
      <w:suppressAutoHyphens w:val="0"/>
      <w:spacing w:after="120" w:line="180" w:lineRule="atLeast"/>
      <w:ind w:left="1555" w:right="835" w:hanging="720"/>
      <w:jc w:val="left"/>
    </w:pPr>
    <w:rPr>
      <w:rFonts w:ascii="Arial" w:hAnsi="Arial"/>
      <w:spacing w:val="-5"/>
      <w:sz w:val="20"/>
    </w:rPr>
  </w:style>
  <w:style w:type="character" w:customStyle="1" w:styleId="BodyTextChar">
    <w:name w:val="Body Text Char"/>
    <w:link w:val="BodyText"/>
    <w:rsid w:val="006F2D36"/>
    <w:rPr>
      <w:rFonts w:ascii="Univers" w:hAnsi="Univers"/>
      <w:spacing w:val="-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43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47</cp:revision>
  <cp:lastPrinted>2008-03-07T09:36:00Z</cp:lastPrinted>
  <dcterms:created xsi:type="dcterms:W3CDTF">2014-03-25T07:33:00Z</dcterms:created>
  <dcterms:modified xsi:type="dcterms:W3CDTF">2023-10-16T14:04:00Z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  <property fmtid="{D5CDD505-2E9C-101B-9397-08002B2CF9AE}" pid="6" name="_AdHocReviewCycleID">
    <vt:i4>1855120457</vt:i4>
  </property>
  <property fmtid="{D5CDD505-2E9C-101B-9397-08002B2CF9AE}" pid="7" name="_EmailSubject">
    <vt:lpwstr>PER-0250</vt:lpwstr>
  </property>
  <property fmtid="{D5CDD505-2E9C-101B-9397-08002B2CF9AE}" pid="8" name="_AuthorEmail">
    <vt:lpwstr>sdschaak@nd.gov</vt:lpwstr>
  </property>
  <property fmtid="{D5CDD505-2E9C-101B-9397-08002B2CF9AE}" pid="9" name="_AuthorEmailDisplayName">
    <vt:lpwstr>Dschaak, Sharmain L.</vt:lpwstr>
  </property>
  <property fmtid="{D5CDD505-2E9C-101B-9397-08002B2CF9AE}" pid="10" name="_ReviewingToolsShownOnce">
    <vt:lpwstr/>
  </property>
</Properties>
</file>