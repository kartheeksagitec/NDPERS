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6A0DA" w14:textId="77777777" w:rsidR="00C423AA" w:rsidRDefault="00C423AA" w:rsidP="005D2902">
      <w:pPr>
        <w:rPr>
          <w:spacing w:val="-2"/>
          <w:sz w:val="22"/>
        </w:rPr>
      </w:pPr>
    </w:p>
    <w:p w14:paraId="13758950" w14:textId="77777777" w:rsidR="00BA72ED" w:rsidRPr="006F248C" w:rsidRDefault="00BA72ED" w:rsidP="005D2902">
      <w:pPr>
        <w:rPr>
          <w:spacing w:val="-2"/>
          <w:sz w:val="22"/>
        </w:rPr>
      </w:pPr>
      <w:bookmarkStart w:id="0" w:name="sagitec1"/>
      <w:r w:rsidRPr="006F248C">
        <w:rPr>
          <w:spacing w:val="-2"/>
          <w:sz w:val="22"/>
        </w:rPr>
        <w:t>{stdlongdate}</w:t>
      </w:r>
      <w:bookmarkEnd w:id="0"/>
      <w:r w:rsidR="005D2902" w:rsidRPr="006F248C">
        <w:rPr>
          <w:spacing w:val="-2"/>
          <w:sz w:val="22"/>
        </w:rPr>
        <w:tab/>
      </w:r>
      <w:r w:rsidR="005D2902" w:rsidRPr="006F248C">
        <w:rPr>
          <w:spacing w:val="-2"/>
          <w:sz w:val="22"/>
        </w:rPr>
        <w:tab/>
      </w:r>
      <w:r w:rsidR="005D2902" w:rsidRPr="006F248C">
        <w:rPr>
          <w:spacing w:val="-2"/>
          <w:sz w:val="22"/>
        </w:rPr>
        <w:tab/>
      </w:r>
      <w:r w:rsidR="005D2902" w:rsidRPr="006F248C">
        <w:rPr>
          <w:spacing w:val="-2"/>
          <w:sz w:val="22"/>
        </w:rPr>
        <w:tab/>
      </w:r>
      <w:r w:rsidR="005D2902" w:rsidRPr="006F248C">
        <w:rPr>
          <w:spacing w:val="-2"/>
          <w:sz w:val="22"/>
        </w:rPr>
        <w:tab/>
      </w:r>
      <w:r w:rsidR="005D2902" w:rsidRPr="006F248C">
        <w:rPr>
          <w:spacing w:val="-2"/>
          <w:sz w:val="22"/>
        </w:rPr>
        <w:tab/>
      </w:r>
      <w:r w:rsidR="005D2902" w:rsidRPr="006F248C">
        <w:rPr>
          <w:spacing w:val="-2"/>
          <w:sz w:val="22"/>
        </w:rPr>
        <w:tab/>
      </w:r>
      <w:r w:rsidR="005D2902" w:rsidRPr="006F248C">
        <w:rPr>
          <w:spacing w:val="-2"/>
          <w:sz w:val="22"/>
        </w:rPr>
        <w:tab/>
        <w:t xml:space="preserve">Member ID: </w:t>
      </w:r>
      <w:bookmarkStart w:id="1" w:name="sagitec2"/>
      <w:r w:rsidR="005D2902" w:rsidRPr="006F248C">
        <w:rPr>
          <w:spacing w:val="-2"/>
          <w:sz w:val="22"/>
        </w:rPr>
        <w:t>{stdMbrPERSLinkID}</w:t>
      </w:r>
      <w:bookmarkEnd w:id="1"/>
    </w:p>
    <w:p w14:paraId="1F218BCC" w14:textId="77777777" w:rsidR="00BA72ED" w:rsidRDefault="00BA72ED" w:rsidP="005D2902">
      <w:pPr>
        <w:rPr>
          <w:rFonts w:cs="Arial"/>
          <w:spacing w:val="-2"/>
          <w:sz w:val="22"/>
          <w:szCs w:val="22"/>
        </w:rPr>
      </w:pPr>
    </w:p>
    <w:p w14:paraId="64FCC5E5" w14:textId="77777777" w:rsidR="00C423AA" w:rsidRPr="006F248C" w:rsidRDefault="00C423AA" w:rsidP="005D2902">
      <w:pPr>
        <w:rPr>
          <w:rFonts w:cs="Arial"/>
          <w:spacing w:val="-2"/>
          <w:sz w:val="22"/>
          <w:szCs w:val="22"/>
        </w:rPr>
      </w:pPr>
    </w:p>
    <w:p w14:paraId="5040CDE6" w14:textId="77777777" w:rsidR="00BA72ED" w:rsidRPr="00B67D8B" w:rsidRDefault="00BA72ED" w:rsidP="005D2902">
      <w:pPr>
        <w:rPr>
          <w:spacing w:val="-2"/>
          <w:sz w:val="22"/>
        </w:rPr>
      </w:pPr>
      <w:bookmarkStart w:id="2" w:name="sagitec3"/>
      <w:r w:rsidRPr="006F248C">
        <w:rPr>
          <w:rFonts w:cs="Arial"/>
          <w:spacing w:val="-2"/>
          <w:sz w:val="22"/>
          <w:szCs w:val="22"/>
        </w:rPr>
        <w:t>{stdMbrFullName}</w:t>
      </w:r>
      <w:bookmarkEnd w:id="2"/>
      <w:r w:rsidR="00D67760" w:rsidRPr="006F248C">
        <w:rPr>
          <w:spacing w:val="-2"/>
          <w:sz w:val="22"/>
        </w:rPr>
        <w:tab/>
      </w:r>
      <w:r w:rsidR="00D67760" w:rsidRPr="006F248C">
        <w:rPr>
          <w:spacing w:val="-2"/>
          <w:sz w:val="22"/>
        </w:rPr>
        <w:tab/>
      </w:r>
      <w:r w:rsidR="00D67760" w:rsidRPr="006F248C">
        <w:rPr>
          <w:spacing w:val="-2"/>
          <w:sz w:val="22"/>
        </w:rPr>
        <w:tab/>
      </w:r>
      <w:r w:rsidR="00D67760" w:rsidRPr="006F248C">
        <w:rPr>
          <w:spacing w:val="-2"/>
          <w:sz w:val="22"/>
        </w:rPr>
        <w:tab/>
      </w:r>
      <w:r w:rsidR="00D67760" w:rsidRPr="006F248C">
        <w:rPr>
          <w:spacing w:val="-2"/>
          <w:sz w:val="22"/>
        </w:rPr>
        <w:tab/>
      </w:r>
      <w:r w:rsidR="00D67760" w:rsidRPr="006F248C">
        <w:rPr>
          <w:spacing w:val="-2"/>
          <w:sz w:val="22"/>
        </w:rPr>
        <w:tab/>
      </w:r>
      <w:r w:rsidR="00D67760" w:rsidRPr="006F248C">
        <w:rPr>
          <w:spacing w:val="-2"/>
          <w:sz w:val="22"/>
        </w:rPr>
        <w:tab/>
      </w:r>
      <w:r w:rsidR="00D67760" w:rsidRPr="006F248C">
        <w:rPr>
          <w:spacing w:val="-2"/>
          <w:sz w:val="22"/>
        </w:rPr>
        <w:tab/>
      </w:r>
      <w:r w:rsidR="00B67D8B">
        <w:rPr>
          <w:rFonts w:cs="Arial"/>
          <w:spacing w:val="-2"/>
          <w:sz w:val="22"/>
          <w:szCs w:val="22"/>
        </w:rPr>
        <w:t>Purchase ID:</w:t>
      </w:r>
      <w:bookmarkStart w:id="3" w:name="sagitec29"/>
      <w:r w:rsidR="00B67D8B" w:rsidRPr="00B67D8B">
        <w:rPr>
          <w:spacing w:val="-2"/>
          <w:sz w:val="22"/>
        </w:rPr>
        <w:t xml:space="preserve"> {PurchaseID}</w:t>
      </w:r>
      <w:bookmarkEnd w:id="3"/>
    </w:p>
    <w:p w14:paraId="6127E1B2" w14:textId="77777777" w:rsidR="00BA72ED" w:rsidRPr="006F248C" w:rsidRDefault="00BA72ED" w:rsidP="005D2902">
      <w:pPr>
        <w:rPr>
          <w:rFonts w:cs="Arial"/>
          <w:spacing w:val="-2"/>
          <w:sz w:val="22"/>
          <w:szCs w:val="22"/>
        </w:rPr>
      </w:pPr>
      <w:bookmarkStart w:id="4" w:name="sagitec4"/>
      <w:r w:rsidRPr="006F248C">
        <w:rPr>
          <w:rFonts w:cs="Arial"/>
          <w:spacing w:val="-2"/>
          <w:sz w:val="22"/>
          <w:szCs w:val="22"/>
        </w:rPr>
        <w:t>{stdMbrAdrCorStreet1}</w:t>
      </w:r>
      <w:bookmarkEnd w:id="4"/>
    </w:p>
    <w:p w14:paraId="520A4E24" w14:textId="77777777" w:rsidR="00BA72ED" w:rsidRPr="006F248C" w:rsidRDefault="00BA72ED" w:rsidP="005D2902">
      <w:pPr>
        <w:rPr>
          <w:rFonts w:cs="Arial"/>
          <w:spacing w:val="-2"/>
          <w:sz w:val="22"/>
          <w:szCs w:val="22"/>
        </w:rPr>
      </w:pPr>
      <w:bookmarkStart w:id="5" w:name="sagitec5"/>
      <w:r w:rsidRPr="006F248C">
        <w:rPr>
          <w:rFonts w:cs="Arial"/>
          <w:spacing w:val="-2"/>
          <w:sz w:val="22"/>
          <w:szCs w:val="22"/>
        </w:rPr>
        <w:t>{x stdMbrAdrCorStreet2}</w:t>
      </w:r>
      <w:bookmarkEnd w:id="5"/>
    </w:p>
    <w:p w14:paraId="7064AB2B" w14:textId="77777777" w:rsidR="00BA72ED" w:rsidRPr="006F248C" w:rsidRDefault="00BA72ED" w:rsidP="005D2902">
      <w:pPr>
        <w:rPr>
          <w:rFonts w:cs="Arial"/>
          <w:spacing w:val="-2"/>
          <w:sz w:val="22"/>
          <w:szCs w:val="22"/>
        </w:rPr>
      </w:pPr>
      <w:bookmarkStart w:id="6" w:name="sagitec6"/>
      <w:r w:rsidRPr="006F248C">
        <w:rPr>
          <w:rFonts w:cs="Arial"/>
          <w:spacing w:val="-2"/>
          <w:sz w:val="22"/>
          <w:szCs w:val="22"/>
        </w:rPr>
        <w:t>{stdMbrAdrCorCity}</w:t>
      </w:r>
      <w:bookmarkEnd w:id="6"/>
      <w:r w:rsidR="001C0E1E" w:rsidRPr="006F248C">
        <w:rPr>
          <w:rFonts w:cs="Arial"/>
          <w:spacing w:val="-2"/>
          <w:sz w:val="22"/>
          <w:szCs w:val="22"/>
        </w:rPr>
        <w:t xml:space="preserve"> </w:t>
      </w:r>
      <w:bookmarkStart w:id="7" w:name="sagitec7"/>
      <w:r w:rsidRPr="006F248C">
        <w:rPr>
          <w:rFonts w:cs="Arial"/>
          <w:spacing w:val="-2"/>
          <w:sz w:val="22"/>
          <w:szCs w:val="22"/>
        </w:rPr>
        <w:t>{stdMbrAdrCorState}</w:t>
      </w:r>
      <w:bookmarkEnd w:id="7"/>
      <w:r w:rsidR="001C0E1E" w:rsidRPr="006F248C">
        <w:rPr>
          <w:rFonts w:cs="Arial"/>
          <w:spacing w:val="-2"/>
          <w:sz w:val="22"/>
          <w:szCs w:val="22"/>
        </w:rPr>
        <w:t xml:space="preserve">  </w:t>
      </w:r>
      <w:bookmarkStart w:id="8" w:name="sagitec8"/>
      <w:r w:rsidRPr="006F248C">
        <w:rPr>
          <w:rFonts w:cs="Arial"/>
          <w:spacing w:val="-2"/>
          <w:sz w:val="22"/>
          <w:szCs w:val="22"/>
        </w:rPr>
        <w:t>{stdMbrAdrCorZip}</w:t>
      </w:r>
      <w:bookmarkEnd w:id="8"/>
    </w:p>
    <w:p w14:paraId="610786A2" w14:textId="77777777" w:rsidR="00BA72ED" w:rsidRDefault="00BA72ED" w:rsidP="005D2902">
      <w:pPr>
        <w:suppressAutoHyphens/>
        <w:rPr>
          <w:spacing w:val="-3"/>
          <w:sz w:val="22"/>
        </w:rPr>
      </w:pPr>
    </w:p>
    <w:p w14:paraId="78C4D1FC" w14:textId="77777777" w:rsidR="00C423AA" w:rsidRPr="006F248C" w:rsidRDefault="00C423AA" w:rsidP="005D2902">
      <w:pPr>
        <w:suppressAutoHyphens/>
        <w:rPr>
          <w:spacing w:val="-3"/>
          <w:sz w:val="22"/>
        </w:rPr>
      </w:pPr>
    </w:p>
    <w:p w14:paraId="31B8A849" w14:textId="77777777" w:rsidR="00BA72ED" w:rsidRPr="006F248C" w:rsidRDefault="00BA72ED" w:rsidP="005D2902">
      <w:pPr>
        <w:suppressAutoHyphens/>
        <w:rPr>
          <w:b/>
          <w:spacing w:val="-3"/>
          <w:sz w:val="22"/>
        </w:rPr>
      </w:pPr>
      <w:r w:rsidRPr="006F248C">
        <w:rPr>
          <w:b/>
          <w:spacing w:val="-3"/>
          <w:sz w:val="22"/>
        </w:rPr>
        <w:t>RE:  PURCHASE OF SERVICE CREDIT</w:t>
      </w:r>
    </w:p>
    <w:p w14:paraId="141CB630" w14:textId="77777777" w:rsidR="00BA72ED" w:rsidRPr="006F248C" w:rsidRDefault="00BA72ED" w:rsidP="005D2902">
      <w:pPr>
        <w:suppressAutoHyphens/>
        <w:rPr>
          <w:b/>
          <w:spacing w:val="-3"/>
          <w:sz w:val="22"/>
        </w:rPr>
      </w:pPr>
    </w:p>
    <w:p w14:paraId="2C8615B9" w14:textId="77777777" w:rsidR="00BA72ED" w:rsidRPr="006F248C" w:rsidRDefault="00BA72ED" w:rsidP="005D2902">
      <w:pPr>
        <w:suppressAutoHyphens/>
        <w:rPr>
          <w:b/>
          <w:spacing w:val="-3"/>
          <w:sz w:val="22"/>
        </w:rPr>
      </w:pPr>
      <w:r w:rsidRPr="006F248C">
        <w:rPr>
          <w:rFonts w:cs="Arial"/>
          <w:spacing w:val="-2"/>
          <w:sz w:val="22"/>
        </w:rPr>
        <w:t xml:space="preserve">Dear </w:t>
      </w:r>
      <w:bookmarkStart w:id="9" w:name="sagitec9"/>
      <w:r w:rsidRPr="006F248C">
        <w:rPr>
          <w:rFonts w:cs="Arial"/>
          <w:spacing w:val="-2"/>
          <w:sz w:val="22"/>
        </w:rPr>
        <w:t>{stdMbrSalutation}</w:t>
      </w:r>
      <w:bookmarkEnd w:id="9"/>
      <w:r w:rsidRPr="006F248C">
        <w:rPr>
          <w:rFonts w:cs="Arial"/>
          <w:spacing w:val="-2"/>
          <w:sz w:val="22"/>
        </w:rPr>
        <w:t>:</w:t>
      </w:r>
    </w:p>
    <w:p w14:paraId="2EFC1C38" w14:textId="77777777" w:rsidR="00BA72ED" w:rsidRPr="006F248C" w:rsidRDefault="00BA72ED" w:rsidP="005D2902">
      <w:pPr>
        <w:suppressAutoHyphens/>
        <w:rPr>
          <w:b/>
          <w:spacing w:val="-3"/>
          <w:sz w:val="22"/>
        </w:rPr>
      </w:pPr>
      <w:r w:rsidRPr="006F248C">
        <w:rPr>
          <w:b/>
          <w:spacing w:val="-3"/>
          <w:sz w:val="22"/>
        </w:rPr>
        <w:tab/>
      </w:r>
    </w:p>
    <w:p w14:paraId="18D36B29" w14:textId="77777777" w:rsidR="00BA72ED" w:rsidRPr="006F248C" w:rsidRDefault="00F7473A" w:rsidP="005D2902">
      <w:pPr>
        <w:suppressAutoHyphens/>
        <w:rPr>
          <w:rFonts w:cs="Arial"/>
          <w:spacing w:val="-3"/>
          <w:sz w:val="22"/>
          <w:szCs w:val="22"/>
        </w:rPr>
      </w:pPr>
      <w:r w:rsidRPr="006F248C">
        <w:rPr>
          <w:rFonts w:cs="Arial"/>
          <w:spacing w:val="-3"/>
          <w:sz w:val="22"/>
          <w:szCs w:val="22"/>
        </w:rPr>
        <w:t>NDPERS has received information from you regarding your interest to purchase service credit.  However, additional documentation is needed from you before NDPERS can proceed with your request.  The following is required:</w:t>
      </w:r>
    </w:p>
    <w:p w14:paraId="01C2BD12" w14:textId="77777777" w:rsidR="007F38ED" w:rsidRDefault="007F38ED" w:rsidP="005D2902">
      <w:pPr>
        <w:suppressAutoHyphens/>
        <w:rPr>
          <w:rFonts w:cs="Arial"/>
          <w:spacing w:val="-3"/>
          <w:sz w:val="22"/>
          <w:szCs w:val="22"/>
        </w:rPr>
      </w:pPr>
    </w:p>
    <w:p w14:paraId="26DBFF5B" w14:textId="77777777" w:rsidR="00E3582B" w:rsidRPr="006F248C" w:rsidRDefault="00E3582B" w:rsidP="00E3582B">
      <w:pPr>
        <w:pStyle w:val="BodyText"/>
        <w:jc w:val="left"/>
        <w:rPr>
          <w:spacing w:val="-3"/>
        </w:rPr>
      </w:pPr>
      <w:bookmarkStart w:id="10" w:name="sagitec10"/>
      <w:r w:rsidRPr="00D26D03">
        <w:t>{x quwhen InformationNeeded has 0}</w:t>
      </w:r>
      <w:bookmarkEnd w:id="10"/>
    </w:p>
    <w:p w14:paraId="60E01928" w14:textId="77777777" w:rsidR="005D64F8" w:rsidRDefault="00366E5F" w:rsidP="005D2902">
      <w:pPr>
        <w:numPr>
          <w:ilvl w:val="0"/>
          <w:numId w:val="14"/>
        </w:numPr>
        <w:suppressAutoHyphens/>
        <w:rPr>
          <w:sz w:val="22"/>
          <w:szCs w:val="22"/>
        </w:rPr>
      </w:pPr>
      <w:r>
        <w:rPr>
          <w:sz w:val="22"/>
          <w:szCs w:val="22"/>
        </w:rPr>
        <w:t>DD214/NGB22</w:t>
      </w:r>
    </w:p>
    <w:p w14:paraId="1031EEDF" w14:textId="77777777" w:rsidR="00556F15" w:rsidRPr="006F248C" w:rsidRDefault="00556F15" w:rsidP="00556F15">
      <w:pPr>
        <w:rPr>
          <w:sz w:val="22"/>
          <w:szCs w:val="22"/>
        </w:rPr>
      </w:pPr>
      <w:bookmarkStart w:id="11" w:name="sagitec11"/>
      <w:r>
        <w:rPr>
          <w:rFonts w:cs="Arial"/>
          <w:sz w:val="22"/>
          <w:szCs w:val="22"/>
        </w:rPr>
        <w:t>{endblock}</w:t>
      </w:r>
      <w:bookmarkStart w:id="12" w:name="sagitec12"/>
      <w:bookmarkEnd w:id="11"/>
      <w:r w:rsidRPr="00D26D03">
        <w:t>{x quwhen InformationNeeded has 1}</w:t>
      </w:r>
      <w:bookmarkEnd w:id="12"/>
    </w:p>
    <w:p w14:paraId="66A5A498" w14:textId="77777777" w:rsidR="005D64F8" w:rsidRDefault="005D64F8" w:rsidP="005D2902">
      <w:pPr>
        <w:numPr>
          <w:ilvl w:val="0"/>
          <w:numId w:val="14"/>
        </w:numPr>
        <w:rPr>
          <w:sz w:val="22"/>
          <w:szCs w:val="22"/>
        </w:rPr>
      </w:pPr>
      <w:r w:rsidRPr="006F248C">
        <w:rPr>
          <w:sz w:val="22"/>
          <w:szCs w:val="22"/>
        </w:rPr>
        <w:t>Verification of Previous Public Employment – SFN 19397</w:t>
      </w:r>
    </w:p>
    <w:p w14:paraId="7BA85546" w14:textId="77777777" w:rsidR="00556F15" w:rsidRPr="006F248C" w:rsidRDefault="00556F15" w:rsidP="00556F15">
      <w:pPr>
        <w:rPr>
          <w:sz w:val="22"/>
          <w:szCs w:val="22"/>
        </w:rPr>
      </w:pPr>
      <w:bookmarkStart w:id="13" w:name="sagitec13"/>
      <w:r>
        <w:rPr>
          <w:rFonts w:cs="Arial"/>
          <w:sz w:val="22"/>
          <w:szCs w:val="22"/>
        </w:rPr>
        <w:t>{endblock}</w:t>
      </w:r>
      <w:bookmarkStart w:id="14" w:name="sagitec14"/>
      <w:bookmarkEnd w:id="13"/>
      <w:r w:rsidRPr="00D26D03">
        <w:t>{x quwhen InformationNeeded has 2}</w:t>
      </w:r>
      <w:bookmarkEnd w:id="14"/>
    </w:p>
    <w:p w14:paraId="03DC5A84" w14:textId="77777777" w:rsidR="005D64F8" w:rsidRDefault="005D64F8" w:rsidP="005D2902">
      <w:pPr>
        <w:numPr>
          <w:ilvl w:val="0"/>
          <w:numId w:val="14"/>
        </w:numPr>
        <w:rPr>
          <w:sz w:val="22"/>
          <w:szCs w:val="22"/>
        </w:rPr>
      </w:pPr>
      <w:r w:rsidRPr="006F248C">
        <w:rPr>
          <w:sz w:val="22"/>
          <w:szCs w:val="22"/>
        </w:rPr>
        <w:t>Rollover/Transfer Request for Service Credit Purchases – SFN 52059</w:t>
      </w:r>
    </w:p>
    <w:p w14:paraId="378925A3" w14:textId="77777777" w:rsidR="00556F15" w:rsidRPr="006F248C" w:rsidRDefault="00556F15" w:rsidP="00556F15">
      <w:pPr>
        <w:rPr>
          <w:sz w:val="22"/>
          <w:szCs w:val="22"/>
        </w:rPr>
      </w:pPr>
      <w:bookmarkStart w:id="15" w:name="sagitec15"/>
      <w:r>
        <w:rPr>
          <w:rFonts w:cs="Arial"/>
          <w:sz w:val="22"/>
          <w:szCs w:val="22"/>
        </w:rPr>
        <w:t>{endblock}</w:t>
      </w:r>
      <w:bookmarkStart w:id="16" w:name="sagitec16"/>
      <w:bookmarkEnd w:id="15"/>
      <w:r w:rsidRPr="00D26D03">
        <w:t>{x quwhen InformationNeeded has 3}</w:t>
      </w:r>
      <w:bookmarkEnd w:id="16"/>
    </w:p>
    <w:p w14:paraId="2375B416" w14:textId="77777777" w:rsidR="005D64F8" w:rsidRDefault="005D64F8" w:rsidP="005D2902">
      <w:pPr>
        <w:numPr>
          <w:ilvl w:val="0"/>
          <w:numId w:val="14"/>
        </w:numPr>
        <w:rPr>
          <w:sz w:val="22"/>
          <w:szCs w:val="22"/>
        </w:rPr>
      </w:pPr>
      <w:r w:rsidRPr="006F248C">
        <w:rPr>
          <w:sz w:val="22"/>
          <w:szCs w:val="22"/>
        </w:rPr>
        <w:t>Purchase Payment Election – SFN 53757</w:t>
      </w:r>
    </w:p>
    <w:p w14:paraId="758A699C" w14:textId="77777777" w:rsidR="00556F15" w:rsidRPr="006F248C" w:rsidRDefault="00556F15" w:rsidP="00556F15">
      <w:pPr>
        <w:rPr>
          <w:sz w:val="22"/>
          <w:szCs w:val="22"/>
        </w:rPr>
      </w:pPr>
      <w:bookmarkStart w:id="17" w:name="sagitec17"/>
      <w:r>
        <w:rPr>
          <w:rFonts w:cs="Arial"/>
          <w:sz w:val="22"/>
          <w:szCs w:val="22"/>
        </w:rPr>
        <w:t>{endblock}</w:t>
      </w:r>
      <w:bookmarkStart w:id="18" w:name="sagitec18"/>
      <w:bookmarkEnd w:id="17"/>
      <w:r w:rsidRPr="00D26D03">
        <w:t>{x quwhen InformationNeeded has 4}</w:t>
      </w:r>
      <w:bookmarkEnd w:id="18"/>
    </w:p>
    <w:p w14:paraId="5A0279A9" w14:textId="77777777" w:rsidR="005D64F8" w:rsidRDefault="005D64F8" w:rsidP="005D2902">
      <w:pPr>
        <w:numPr>
          <w:ilvl w:val="0"/>
          <w:numId w:val="14"/>
        </w:numPr>
        <w:rPr>
          <w:sz w:val="22"/>
          <w:szCs w:val="22"/>
        </w:rPr>
      </w:pPr>
      <w:r w:rsidRPr="006F248C">
        <w:rPr>
          <w:sz w:val="22"/>
          <w:szCs w:val="22"/>
        </w:rPr>
        <w:t>Purchase Payment Worksheet - SFN 53854</w:t>
      </w:r>
    </w:p>
    <w:p w14:paraId="2C022921" w14:textId="77777777" w:rsidR="00556F15" w:rsidRPr="006F248C" w:rsidRDefault="00556F15" w:rsidP="00556F15">
      <w:pPr>
        <w:rPr>
          <w:sz w:val="22"/>
          <w:szCs w:val="22"/>
        </w:rPr>
      </w:pPr>
      <w:bookmarkStart w:id="19" w:name="sagitec19"/>
      <w:r>
        <w:rPr>
          <w:rFonts w:cs="Arial"/>
          <w:sz w:val="22"/>
          <w:szCs w:val="22"/>
        </w:rPr>
        <w:t>{endblock}</w:t>
      </w:r>
      <w:bookmarkStart w:id="20" w:name="sagitec20"/>
      <w:bookmarkEnd w:id="19"/>
      <w:r w:rsidRPr="00D26D03">
        <w:t>{x quwhen InformationNeeded has 5}</w:t>
      </w:r>
      <w:bookmarkEnd w:id="20"/>
    </w:p>
    <w:p w14:paraId="69F09D92" w14:textId="77777777" w:rsidR="005D64F8" w:rsidRDefault="005D64F8" w:rsidP="005D2902">
      <w:pPr>
        <w:numPr>
          <w:ilvl w:val="0"/>
          <w:numId w:val="14"/>
        </w:numPr>
        <w:rPr>
          <w:sz w:val="22"/>
          <w:szCs w:val="22"/>
        </w:rPr>
      </w:pPr>
      <w:r w:rsidRPr="006F248C">
        <w:rPr>
          <w:sz w:val="22"/>
          <w:szCs w:val="22"/>
        </w:rPr>
        <w:t>Irrevocable Salary Deduction for Purchase of Service – SFN 54004</w:t>
      </w:r>
    </w:p>
    <w:p w14:paraId="4ED9C7EC" w14:textId="77777777" w:rsidR="00556F15" w:rsidRPr="006F248C" w:rsidRDefault="00556F15" w:rsidP="00556F15">
      <w:pPr>
        <w:rPr>
          <w:sz w:val="22"/>
          <w:szCs w:val="22"/>
        </w:rPr>
      </w:pPr>
      <w:bookmarkStart w:id="21" w:name="sagitec21"/>
      <w:r>
        <w:rPr>
          <w:rFonts w:cs="Arial"/>
          <w:sz w:val="22"/>
          <w:szCs w:val="22"/>
        </w:rPr>
        <w:t>{endblock}</w:t>
      </w:r>
      <w:bookmarkStart w:id="22" w:name="sagitec22"/>
      <w:bookmarkEnd w:id="21"/>
      <w:r w:rsidRPr="00D26D03">
        <w:t>{x quwhen InformationNeeded has 6}</w:t>
      </w:r>
      <w:bookmarkEnd w:id="22"/>
    </w:p>
    <w:p w14:paraId="13D7996E" w14:textId="77777777" w:rsidR="005D64F8" w:rsidRDefault="005D64F8" w:rsidP="005D2902">
      <w:pPr>
        <w:numPr>
          <w:ilvl w:val="0"/>
          <w:numId w:val="14"/>
        </w:numPr>
        <w:rPr>
          <w:sz w:val="22"/>
          <w:szCs w:val="22"/>
        </w:rPr>
      </w:pPr>
      <w:r w:rsidRPr="006F248C">
        <w:rPr>
          <w:sz w:val="22"/>
          <w:szCs w:val="22"/>
        </w:rPr>
        <w:t>Purchase Agreement for USERRA Active Military – SFN 17758</w:t>
      </w:r>
    </w:p>
    <w:p w14:paraId="5125CBA1" w14:textId="77777777" w:rsidR="00556F15" w:rsidRPr="006F248C" w:rsidRDefault="00556F15" w:rsidP="00556F15">
      <w:pPr>
        <w:rPr>
          <w:sz w:val="22"/>
          <w:szCs w:val="22"/>
        </w:rPr>
      </w:pPr>
      <w:bookmarkStart w:id="23" w:name="sagitec23"/>
      <w:r>
        <w:rPr>
          <w:rFonts w:cs="Arial"/>
          <w:sz w:val="22"/>
          <w:szCs w:val="22"/>
        </w:rPr>
        <w:t>{endblock}</w:t>
      </w:r>
      <w:bookmarkStart w:id="24" w:name="sagitec24"/>
      <w:bookmarkEnd w:id="23"/>
      <w:r w:rsidRPr="00D26D03">
        <w:t>{x quwhen InformationNeeded has 7}</w:t>
      </w:r>
      <w:bookmarkEnd w:id="24"/>
    </w:p>
    <w:p w14:paraId="3201C1F2" w14:textId="77777777" w:rsidR="005D64F8" w:rsidRPr="006F248C" w:rsidRDefault="00366E5F" w:rsidP="005D2902">
      <w:pPr>
        <w:numPr>
          <w:ilvl w:val="0"/>
          <w:numId w:val="14"/>
        </w:numPr>
        <w:rPr>
          <w:sz w:val="22"/>
          <w:szCs w:val="22"/>
        </w:rPr>
      </w:pPr>
      <w:r>
        <w:rPr>
          <w:sz w:val="22"/>
          <w:szCs w:val="22"/>
        </w:rPr>
        <w:t>Other</w:t>
      </w:r>
    </w:p>
    <w:p w14:paraId="087A2E52" w14:textId="77777777" w:rsidR="00F7473A" w:rsidRPr="006F248C" w:rsidRDefault="00556F15" w:rsidP="005D2902">
      <w:pPr>
        <w:rPr>
          <w:sz w:val="22"/>
          <w:szCs w:val="22"/>
        </w:rPr>
      </w:pPr>
      <w:bookmarkStart w:id="25" w:name="sagitec25"/>
      <w:r>
        <w:rPr>
          <w:rFonts w:cs="Arial"/>
          <w:sz w:val="22"/>
          <w:szCs w:val="22"/>
        </w:rPr>
        <w:t>{endblock}</w:t>
      </w:r>
      <w:bookmarkEnd w:id="25"/>
      <w:r w:rsidR="00F7473A" w:rsidRPr="006F248C">
        <w:rPr>
          <w:sz w:val="22"/>
          <w:szCs w:val="22"/>
        </w:rPr>
        <w:t xml:space="preserve">   </w:t>
      </w:r>
    </w:p>
    <w:p w14:paraId="524FA541" w14:textId="77777777" w:rsidR="00BA72ED" w:rsidRPr="006F248C" w:rsidRDefault="00F7473A" w:rsidP="005D2902">
      <w:pPr>
        <w:suppressAutoHyphens/>
        <w:rPr>
          <w:sz w:val="22"/>
          <w:szCs w:val="22"/>
        </w:rPr>
      </w:pPr>
      <w:r w:rsidRPr="006F248C">
        <w:rPr>
          <w:sz w:val="22"/>
          <w:szCs w:val="22"/>
        </w:rPr>
        <w:t xml:space="preserve">Please complete and return the forms by </w:t>
      </w:r>
      <w:bookmarkStart w:id="26" w:name="sagitec26"/>
      <w:r w:rsidR="005D64F8" w:rsidRPr="006F248C">
        <w:rPr>
          <w:sz w:val="22"/>
          <w:szCs w:val="22"/>
        </w:rPr>
        <w:t>{qu FormReturnDate}</w:t>
      </w:r>
      <w:bookmarkEnd w:id="26"/>
      <w:r w:rsidRPr="006F248C">
        <w:rPr>
          <w:sz w:val="22"/>
          <w:szCs w:val="22"/>
        </w:rPr>
        <w:t>.</w:t>
      </w:r>
    </w:p>
    <w:p w14:paraId="5483818F" w14:textId="77777777" w:rsidR="00F7473A" w:rsidRPr="006F248C" w:rsidRDefault="00F7473A" w:rsidP="005D2902">
      <w:pPr>
        <w:suppressAutoHyphens/>
        <w:rPr>
          <w:rFonts w:cs="Arial"/>
          <w:spacing w:val="-3"/>
          <w:sz w:val="22"/>
          <w:szCs w:val="22"/>
        </w:rPr>
      </w:pPr>
    </w:p>
    <w:p w14:paraId="540E27B6" w14:textId="77777777" w:rsidR="00BA72ED" w:rsidRPr="006F248C" w:rsidRDefault="00BA72ED" w:rsidP="005D2902">
      <w:pPr>
        <w:suppressAutoHyphens/>
        <w:rPr>
          <w:rFonts w:cs="Arial"/>
          <w:spacing w:val="-3"/>
          <w:sz w:val="22"/>
          <w:szCs w:val="22"/>
        </w:rPr>
      </w:pPr>
      <w:r w:rsidRPr="006F248C">
        <w:rPr>
          <w:rFonts w:cs="Arial"/>
          <w:spacing w:val="-3"/>
          <w:sz w:val="22"/>
          <w:szCs w:val="22"/>
        </w:rPr>
        <w:t xml:space="preserve">If you have any questions, please call NDPERS at </w:t>
      </w:r>
      <w:bookmarkStart w:id="27" w:name="sagitec27"/>
      <w:r w:rsidRPr="006F248C">
        <w:rPr>
          <w:rFonts w:cs="Arial"/>
          <w:spacing w:val="-3"/>
          <w:sz w:val="22"/>
          <w:szCs w:val="22"/>
        </w:rPr>
        <w:t>{stdNDPERSPhoneNumber}</w:t>
      </w:r>
      <w:bookmarkEnd w:id="27"/>
      <w:r w:rsidRPr="006F248C">
        <w:rPr>
          <w:rFonts w:cs="Arial"/>
          <w:spacing w:val="-3"/>
          <w:sz w:val="22"/>
          <w:szCs w:val="22"/>
        </w:rPr>
        <w:t xml:space="preserve"> or </w:t>
      </w:r>
      <w:bookmarkStart w:id="28" w:name="sagitec28"/>
      <w:r w:rsidRPr="006F248C">
        <w:rPr>
          <w:rFonts w:cs="Arial"/>
          <w:spacing w:val="-3"/>
          <w:sz w:val="22"/>
          <w:szCs w:val="22"/>
        </w:rPr>
        <w:t>{stdNDPERSTollFreePhoneNumber}</w:t>
      </w:r>
      <w:bookmarkEnd w:id="28"/>
      <w:r w:rsidRPr="006F248C">
        <w:rPr>
          <w:rFonts w:cs="Arial"/>
          <w:spacing w:val="-3"/>
          <w:sz w:val="22"/>
          <w:szCs w:val="22"/>
        </w:rPr>
        <w:t>.</w:t>
      </w:r>
    </w:p>
    <w:p w14:paraId="3E164603" w14:textId="77777777" w:rsidR="00BA72ED" w:rsidRPr="006F248C" w:rsidRDefault="00BA72ED" w:rsidP="005D2902">
      <w:pPr>
        <w:suppressAutoHyphens/>
        <w:rPr>
          <w:rFonts w:cs="Arial"/>
          <w:spacing w:val="-3"/>
          <w:sz w:val="22"/>
          <w:szCs w:val="22"/>
        </w:rPr>
      </w:pPr>
    </w:p>
    <w:p w14:paraId="7788B335" w14:textId="77777777" w:rsidR="00BA72ED" w:rsidRPr="006F248C" w:rsidRDefault="00BA72ED" w:rsidP="005D2902">
      <w:pPr>
        <w:suppressAutoHyphens/>
        <w:rPr>
          <w:rFonts w:cs="Arial"/>
          <w:spacing w:val="-3"/>
          <w:sz w:val="22"/>
          <w:szCs w:val="22"/>
        </w:rPr>
      </w:pPr>
      <w:r w:rsidRPr="006F248C">
        <w:rPr>
          <w:rFonts w:cs="Arial"/>
          <w:spacing w:val="-3"/>
          <w:sz w:val="22"/>
          <w:szCs w:val="22"/>
        </w:rPr>
        <w:t>Sincerely,</w:t>
      </w:r>
    </w:p>
    <w:p w14:paraId="524FFB74" w14:textId="77777777" w:rsidR="00BA72ED" w:rsidRPr="006F248C" w:rsidRDefault="00BA72ED" w:rsidP="005D2902">
      <w:pPr>
        <w:suppressAutoHyphens/>
        <w:rPr>
          <w:rFonts w:cs="Arial"/>
          <w:spacing w:val="-3"/>
          <w:sz w:val="22"/>
          <w:szCs w:val="22"/>
        </w:rPr>
      </w:pPr>
    </w:p>
    <w:p w14:paraId="616E6D13" w14:textId="77777777" w:rsidR="00BA72ED" w:rsidRPr="006F248C" w:rsidRDefault="00BA72ED" w:rsidP="005D2902">
      <w:pPr>
        <w:suppressAutoHyphens/>
        <w:rPr>
          <w:rFonts w:cs="Arial"/>
          <w:spacing w:val="-3"/>
          <w:sz w:val="22"/>
          <w:szCs w:val="22"/>
        </w:rPr>
      </w:pPr>
    </w:p>
    <w:p w14:paraId="645B6D3B" w14:textId="77777777" w:rsidR="00BA72ED" w:rsidRPr="006F248C" w:rsidRDefault="00BA72ED" w:rsidP="005D2902">
      <w:pPr>
        <w:suppressAutoHyphens/>
        <w:rPr>
          <w:rFonts w:cs="Arial"/>
          <w:spacing w:val="-3"/>
          <w:sz w:val="22"/>
          <w:szCs w:val="22"/>
        </w:rPr>
      </w:pPr>
    </w:p>
    <w:p w14:paraId="5CD9EA7E" w14:textId="09F8B872" w:rsidR="00BD2864" w:rsidRDefault="00BA72ED" w:rsidP="005D2902">
      <w:pPr>
        <w:suppressAutoHyphens/>
        <w:rPr>
          <w:rFonts w:cs="Arial"/>
          <w:spacing w:val="-3"/>
          <w:sz w:val="22"/>
          <w:szCs w:val="22"/>
        </w:rPr>
      </w:pPr>
      <w:r w:rsidRPr="006F248C">
        <w:rPr>
          <w:rFonts w:cs="Arial"/>
          <w:spacing w:val="-3"/>
          <w:sz w:val="22"/>
          <w:szCs w:val="22"/>
        </w:rPr>
        <w:t>NDPERS Benefits Division</w:t>
      </w:r>
    </w:p>
    <w:p w14:paraId="3B280947" w14:textId="25C8A41D" w:rsidR="00597945" w:rsidRDefault="00597945" w:rsidP="005D2902">
      <w:pPr>
        <w:suppressAutoHyphens/>
        <w:rPr>
          <w:rFonts w:cs="Arial"/>
          <w:spacing w:val="-3"/>
          <w:sz w:val="22"/>
          <w:szCs w:val="22"/>
        </w:rPr>
      </w:pPr>
    </w:p>
    <w:p w14:paraId="6A453E7C" w14:textId="2574FBEA" w:rsidR="008158EA" w:rsidRDefault="00BD2864" w:rsidP="005D2902">
      <w:pPr>
        <w:suppressAutoHyphens/>
      </w:pPr>
      <w:bookmarkStart w:id="29" w:name="sagitec31"/>
      <w:r w:rsidRPr="00D26D03">
        <w:t>{x quwhen InformationNeeded has 1}</w:t>
      </w:r>
      <w:bookmarkEnd w:id="29"/>
    </w:p>
    <w:p w14:paraId="5A5240F5" w14:textId="7718B8EC" w:rsidR="004029F7" w:rsidRPr="00D05E57" w:rsidRDefault="004029F7" w:rsidP="004029F7">
      <w:pPr>
        <w:suppressAutoHyphens/>
        <w:rPr>
          <w:rFonts w:cs="Arial"/>
          <w:spacing w:val="-3"/>
          <w:sz w:val="22"/>
          <w:szCs w:val="22"/>
        </w:rPr>
      </w:pPr>
      <w:bookmarkStart w:id="30" w:name="sagitec30"/>
      <w:r>
        <w:t>{tmp</w:t>
      </w:r>
      <w:r w:rsidR="00B23ACA">
        <w:t xml:space="preserve"> SFN</w:t>
      </w:r>
      <w:r>
        <w:t>-19397}</w:t>
      </w:r>
      <w:bookmarkEnd w:id="30"/>
    </w:p>
    <w:p w14:paraId="3FB5F709" w14:textId="2418E2B2" w:rsidR="00866A05" w:rsidRDefault="004029F7" w:rsidP="00866A05">
      <w:pPr>
        <w:suppressAutoHyphens/>
      </w:pPr>
      <w:bookmarkStart w:id="31" w:name="sagitec32"/>
      <w:r>
        <w:rPr>
          <w:rFonts w:cs="Arial"/>
          <w:sz w:val="22"/>
          <w:szCs w:val="22"/>
        </w:rPr>
        <w:t>{endblock}</w:t>
      </w:r>
      <w:bookmarkStart w:id="32" w:name="sagitec33"/>
      <w:bookmarkEnd w:id="31"/>
      <w:r w:rsidR="00866A05" w:rsidRPr="00D26D03">
        <w:t>{x quwhen InformationNeeded has 2}</w:t>
      </w:r>
      <w:bookmarkEnd w:id="32"/>
    </w:p>
    <w:p w14:paraId="45B0801B" w14:textId="78638D5F" w:rsidR="00866A05" w:rsidRPr="00D05E57" w:rsidRDefault="00866A05" w:rsidP="00866A05">
      <w:pPr>
        <w:suppressAutoHyphens/>
        <w:rPr>
          <w:rFonts w:cs="Arial"/>
          <w:spacing w:val="-3"/>
          <w:sz w:val="22"/>
          <w:szCs w:val="22"/>
        </w:rPr>
      </w:pPr>
      <w:bookmarkStart w:id="33" w:name="sagitec45"/>
      <w:r>
        <w:t>{tmp SFN-</w:t>
      </w:r>
      <w:r w:rsidRPr="006F248C">
        <w:rPr>
          <w:sz w:val="22"/>
          <w:szCs w:val="22"/>
        </w:rPr>
        <w:t>52059</w:t>
      </w:r>
      <w:r>
        <w:t>}</w:t>
      </w:r>
      <w:bookmarkEnd w:id="33"/>
    </w:p>
    <w:p w14:paraId="15AE976D" w14:textId="69BD9D47" w:rsidR="00866A05" w:rsidRPr="006F248C" w:rsidRDefault="00866A05" w:rsidP="00866A05">
      <w:pPr>
        <w:rPr>
          <w:sz w:val="22"/>
          <w:szCs w:val="22"/>
        </w:rPr>
      </w:pPr>
      <w:bookmarkStart w:id="34" w:name="sagitec34"/>
      <w:r>
        <w:rPr>
          <w:rFonts w:cs="Arial"/>
          <w:sz w:val="22"/>
          <w:szCs w:val="22"/>
        </w:rPr>
        <w:t>{endblock}</w:t>
      </w:r>
      <w:bookmarkStart w:id="35" w:name="sagitec35"/>
      <w:bookmarkEnd w:id="34"/>
      <w:r w:rsidRPr="00D26D03">
        <w:t>{x quwhen InformationNeeded has 3}</w:t>
      </w:r>
      <w:bookmarkEnd w:id="35"/>
    </w:p>
    <w:p w14:paraId="51CCF7FF" w14:textId="52F1F0EB" w:rsidR="00866A05" w:rsidRPr="00D05E57" w:rsidRDefault="00866A05" w:rsidP="00866A05">
      <w:pPr>
        <w:suppressAutoHyphens/>
        <w:rPr>
          <w:rFonts w:cs="Arial"/>
          <w:spacing w:val="-3"/>
          <w:sz w:val="22"/>
          <w:szCs w:val="22"/>
        </w:rPr>
      </w:pPr>
      <w:bookmarkStart w:id="36" w:name="sagitec48"/>
      <w:r>
        <w:t>{tmp SFN-</w:t>
      </w:r>
      <w:r w:rsidRPr="006F248C">
        <w:rPr>
          <w:sz w:val="22"/>
          <w:szCs w:val="22"/>
        </w:rPr>
        <w:t>53757</w:t>
      </w:r>
      <w:r>
        <w:t>}</w:t>
      </w:r>
      <w:bookmarkEnd w:id="36"/>
    </w:p>
    <w:p w14:paraId="5B084179" w14:textId="2A47AC19" w:rsidR="00866A05" w:rsidRPr="006F248C" w:rsidRDefault="00866A05" w:rsidP="00866A05">
      <w:pPr>
        <w:rPr>
          <w:sz w:val="22"/>
          <w:szCs w:val="22"/>
        </w:rPr>
      </w:pPr>
      <w:bookmarkStart w:id="37" w:name="sagitec49"/>
      <w:r>
        <w:rPr>
          <w:rFonts w:cs="Arial"/>
          <w:sz w:val="22"/>
          <w:szCs w:val="22"/>
        </w:rPr>
        <w:lastRenderedPageBreak/>
        <w:t>{endblock}</w:t>
      </w:r>
      <w:bookmarkStart w:id="38" w:name="sagitec37"/>
      <w:bookmarkEnd w:id="37"/>
      <w:r w:rsidRPr="00D26D03">
        <w:t>{x quwhen InformationNeeded has 4}</w:t>
      </w:r>
      <w:bookmarkEnd w:id="38"/>
    </w:p>
    <w:p w14:paraId="381070D6" w14:textId="4CC63A9F" w:rsidR="00866A05" w:rsidRPr="00D05E57" w:rsidRDefault="00866A05" w:rsidP="00866A05">
      <w:pPr>
        <w:suppressAutoHyphens/>
        <w:rPr>
          <w:rFonts w:cs="Arial"/>
          <w:spacing w:val="-3"/>
          <w:sz w:val="22"/>
          <w:szCs w:val="22"/>
        </w:rPr>
      </w:pPr>
      <w:bookmarkStart w:id="39" w:name="sagitec44"/>
      <w:r>
        <w:t>{tmp SFN-</w:t>
      </w:r>
      <w:r w:rsidRPr="006F248C">
        <w:rPr>
          <w:sz w:val="22"/>
          <w:szCs w:val="22"/>
        </w:rPr>
        <w:t>53854</w:t>
      </w:r>
      <w:r>
        <w:t>}</w:t>
      </w:r>
      <w:bookmarkEnd w:id="39"/>
    </w:p>
    <w:p w14:paraId="23DB0599" w14:textId="1AA205DD" w:rsidR="00866A05" w:rsidRPr="006F248C" w:rsidRDefault="00866A05" w:rsidP="00866A05">
      <w:pPr>
        <w:rPr>
          <w:sz w:val="22"/>
          <w:szCs w:val="22"/>
        </w:rPr>
      </w:pPr>
      <w:bookmarkStart w:id="40" w:name="sagitec38"/>
      <w:r>
        <w:rPr>
          <w:rFonts w:cs="Arial"/>
          <w:sz w:val="22"/>
          <w:szCs w:val="22"/>
        </w:rPr>
        <w:t>{endblock}</w:t>
      </w:r>
      <w:bookmarkStart w:id="41" w:name="sagitec39"/>
      <w:bookmarkEnd w:id="40"/>
      <w:r w:rsidRPr="00D26D03">
        <w:t>{x quwhen InformationNeeded has 5}</w:t>
      </w:r>
      <w:bookmarkEnd w:id="41"/>
    </w:p>
    <w:p w14:paraId="556EDC8B" w14:textId="12B34FE9" w:rsidR="00866A05" w:rsidRPr="006F248C" w:rsidRDefault="00866A05" w:rsidP="00C15A3C">
      <w:pPr>
        <w:suppressAutoHyphens/>
        <w:rPr>
          <w:sz w:val="22"/>
          <w:szCs w:val="22"/>
        </w:rPr>
      </w:pPr>
      <w:bookmarkStart w:id="42" w:name="sagitec46"/>
      <w:r>
        <w:t>{tmp SFN-</w:t>
      </w:r>
      <w:r w:rsidRPr="006F248C">
        <w:rPr>
          <w:sz w:val="22"/>
          <w:szCs w:val="22"/>
        </w:rPr>
        <w:t>54004</w:t>
      </w:r>
      <w:r>
        <w:t>}</w:t>
      </w:r>
      <w:bookmarkStart w:id="43" w:name="sagitec40"/>
      <w:bookmarkEnd w:id="42"/>
      <w:r>
        <w:rPr>
          <w:rFonts w:cs="Arial"/>
          <w:sz w:val="22"/>
          <w:szCs w:val="22"/>
        </w:rPr>
        <w:t>{endblock}</w:t>
      </w:r>
      <w:bookmarkStart w:id="44" w:name="sagitec41"/>
      <w:bookmarkEnd w:id="43"/>
      <w:r w:rsidRPr="00D26D03">
        <w:t>{x quwhen InformationNeeded has 6}</w:t>
      </w:r>
      <w:bookmarkEnd w:id="44"/>
    </w:p>
    <w:p w14:paraId="3ABC8895" w14:textId="5CFB6137" w:rsidR="00866A05" w:rsidRPr="00D05E57" w:rsidRDefault="00866A05" w:rsidP="00866A05">
      <w:pPr>
        <w:suppressAutoHyphens/>
        <w:rPr>
          <w:rFonts w:cs="Arial"/>
          <w:spacing w:val="-3"/>
          <w:sz w:val="22"/>
          <w:szCs w:val="22"/>
        </w:rPr>
      </w:pPr>
      <w:bookmarkStart w:id="45" w:name="sagitec42"/>
      <w:r>
        <w:t>{tmp SFN-</w:t>
      </w:r>
      <w:r w:rsidRPr="006F248C">
        <w:rPr>
          <w:sz w:val="22"/>
          <w:szCs w:val="22"/>
        </w:rPr>
        <w:t>17758</w:t>
      </w:r>
      <w:r>
        <w:t>}</w:t>
      </w:r>
      <w:bookmarkEnd w:id="45"/>
    </w:p>
    <w:p w14:paraId="56605C69" w14:textId="5069A5F5" w:rsidR="00866A05" w:rsidRPr="00567AD3" w:rsidRDefault="00866A05" w:rsidP="00567AD3">
      <w:pPr>
        <w:rPr>
          <w:rFonts w:cs="Arial"/>
          <w:sz w:val="22"/>
          <w:szCs w:val="22"/>
        </w:rPr>
      </w:pPr>
      <w:bookmarkStart w:id="46" w:name="sagitec47"/>
      <w:r>
        <w:rPr>
          <w:rFonts w:cs="Arial"/>
          <w:sz w:val="22"/>
          <w:szCs w:val="22"/>
        </w:rPr>
        <w:t>{endblock}</w:t>
      </w:r>
      <w:bookmarkEnd w:id="46"/>
    </w:p>
    <w:sectPr w:rsidR="00866A05" w:rsidRPr="00567AD3" w:rsidSect="00AF5C02">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B9F23" w14:textId="77777777" w:rsidR="00710F28" w:rsidRDefault="00710F28">
      <w:r>
        <w:separator/>
      </w:r>
    </w:p>
  </w:endnote>
  <w:endnote w:type="continuationSeparator" w:id="0">
    <w:p w14:paraId="42F67FBD" w14:textId="77777777" w:rsidR="00710F28" w:rsidRDefault="00710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Calibri"/>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E40BF" w14:textId="77777777" w:rsidR="00710F28" w:rsidRDefault="00710F28">
      <w:r>
        <w:separator/>
      </w:r>
    </w:p>
  </w:footnote>
  <w:footnote w:type="continuationSeparator" w:id="0">
    <w:p w14:paraId="271DFD1F" w14:textId="77777777" w:rsidR="00710F28" w:rsidRDefault="00710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31F96" w14:textId="77777777" w:rsidR="00EF072C" w:rsidRDefault="00AF5C02" w:rsidP="00AF5C02">
    <w:pPr>
      <w:pStyle w:val="Header"/>
      <w:ind w:left="-1440" w:right="-1440"/>
    </w:pPr>
    <w:bookmarkStart w:id="47" w:name="HeaderImage"/>
    <w:r>
      <w:t>{ImgImage}</w:t>
    </w:r>
    <w:bookmarkEnd w:id="4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6069"/>
    <w:multiLevelType w:val="hybridMultilevel"/>
    <w:tmpl w:val="C3CE37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F384E31"/>
    <w:multiLevelType w:val="hybridMultilevel"/>
    <w:tmpl w:val="CBD40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16cid:durableId="896162839">
    <w:abstractNumId w:val="8"/>
  </w:num>
  <w:num w:numId="2" w16cid:durableId="450051456">
    <w:abstractNumId w:val="12"/>
  </w:num>
  <w:num w:numId="3" w16cid:durableId="1662537659">
    <w:abstractNumId w:val="1"/>
  </w:num>
  <w:num w:numId="4" w16cid:durableId="1813670000">
    <w:abstractNumId w:val="3"/>
  </w:num>
  <w:num w:numId="5" w16cid:durableId="1791893647">
    <w:abstractNumId w:val="9"/>
  </w:num>
  <w:num w:numId="6" w16cid:durableId="679240388">
    <w:abstractNumId w:val="10"/>
  </w:num>
  <w:num w:numId="7" w16cid:durableId="1090397449">
    <w:abstractNumId w:val="7"/>
  </w:num>
  <w:num w:numId="8" w16cid:durableId="1948543894">
    <w:abstractNumId w:val="5"/>
  </w:num>
  <w:num w:numId="9" w16cid:durableId="990139710">
    <w:abstractNumId w:val="6"/>
  </w:num>
  <w:num w:numId="10" w16cid:durableId="206340083">
    <w:abstractNumId w:val="13"/>
  </w:num>
  <w:num w:numId="11" w16cid:durableId="1155879089">
    <w:abstractNumId w:val="4"/>
  </w:num>
  <w:num w:numId="12" w16cid:durableId="1189685409">
    <w:abstractNumId w:val="11"/>
  </w:num>
  <w:num w:numId="13" w16cid:durableId="719019595">
    <w:abstractNumId w:val="2"/>
  </w:num>
  <w:num w:numId="14" w16cid:durableId="193735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299E"/>
    <w:rsid w:val="00016F8B"/>
    <w:rsid w:val="000340F8"/>
    <w:rsid w:val="00080032"/>
    <w:rsid w:val="00080C47"/>
    <w:rsid w:val="00083853"/>
    <w:rsid w:val="00091C96"/>
    <w:rsid w:val="000C5540"/>
    <w:rsid w:val="000E7333"/>
    <w:rsid w:val="00103906"/>
    <w:rsid w:val="001455CA"/>
    <w:rsid w:val="0014759C"/>
    <w:rsid w:val="00151FC7"/>
    <w:rsid w:val="00185B79"/>
    <w:rsid w:val="00192BEF"/>
    <w:rsid w:val="001A6202"/>
    <w:rsid w:val="001C0E1E"/>
    <w:rsid w:val="001C39CC"/>
    <w:rsid w:val="001E7F9D"/>
    <w:rsid w:val="00220F18"/>
    <w:rsid w:val="00253A2B"/>
    <w:rsid w:val="00254DA0"/>
    <w:rsid w:val="00280AAA"/>
    <w:rsid w:val="00297580"/>
    <w:rsid w:val="002C48AD"/>
    <w:rsid w:val="002E3EE6"/>
    <w:rsid w:val="003119D5"/>
    <w:rsid w:val="003351DE"/>
    <w:rsid w:val="003611E4"/>
    <w:rsid w:val="00363288"/>
    <w:rsid w:val="00366E5F"/>
    <w:rsid w:val="00386641"/>
    <w:rsid w:val="004029F7"/>
    <w:rsid w:val="004164C3"/>
    <w:rsid w:val="00421E9D"/>
    <w:rsid w:val="00426EEF"/>
    <w:rsid w:val="004336AA"/>
    <w:rsid w:val="00445BEA"/>
    <w:rsid w:val="004548F6"/>
    <w:rsid w:val="004825BC"/>
    <w:rsid w:val="0048694B"/>
    <w:rsid w:val="004C31B4"/>
    <w:rsid w:val="00502342"/>
    <w:rsid w:val="00504734"/>
    <w:rsid w:val="00514B49"/>
    <w:rsid w:val="005275EF"/>
    <w:rsid w:val="00556F15"/>
    <w:rsid w:val="00567AD3"/>
    <w:rsid w:val="005958C7"/>
    <w:rsid w:val="00597945"/>
    <w:rsid w:val="005C44FC"/>
    <w:rsid w:val="005D2902"/>
    <w:rsid w:val="005D4A97"/>
    <w:rsid w:val="005D64F8"/>
    <w:rsid w:val="00622FBB"/>
    <w:rsid w:val="00660A29"/>
    <w:rsid w:val="00687544"/>
    <w:rsid w:val="006D312F"/>
    <w:rsid w:val="006F248C"/>
    <w:rsid w:val="006F46A7"/>
    <w:rsid w:val="00710F28"/>
    <w:rsid w:val="007627E5"/>
    <w:rsid w:val="0077299E"/>
    <w:rsid w:val="007A1DFE"/>
    <w:rsid w:val="007A2625"/>
    <w:rsid w:val="007A4B5C"/>
    <w:rsid w:val="007B181F"/>
    <w:rsid w:val="007B5CB2"/>
    <w:rsid w:val="007D62D4"/>
    <w:rsid w:val="007F092D"/>
    <w:rsid w:val="007F38ED"/>
    <w:rsid w:val="008158EA"/>
    <w:rsid w:val="008454A6"/>
    <w:rsid w:val="008632E8"/>
    <w:rsid w:val="00866A05"/>
    <w:rsid w:val="008700B2"/>
    <w:rsid w:val="0088673D"/>
    <w:rsid w:val="008C1180"/>
    <w:rsid w:val="008D0B3C"/>
    <w:rsid w:val="00906E84"/>
    <w:rsid w:val="00943FD6"/>
    <w:rsid w:val="0094769B"/>
    <w:rsid w:val="00954679"/>
    <w:rsid w:val="00964909"/>
    <w:rsid w:val="009C4CB4"/>
    <w:rsid w:val="00A15790"/>
    <w:rsid w:val="00A76C11"/>
    <w:rsid w:val="00A97E8A"/>
    <w:rsid w:val="00AB07C6"/>
    <w:rsid w:val="00AF5C02"/>
    <w:rsid w:val="00B23ACA"/>
    <w:rsid w:val="00B5590D"/>
    <w:rsid w:val="00B67D8B"/>
    <w:rsid w:val="00B72728"/>
    <w:rsid w:val="00B85E1A"/>
    <w:rsid w:val="00BA72ED"/>
    <w:rsid w:val="00BD2864"/>
    <w:rsid w:val="00BF467C"/>
    <w:rsid w:val="00C15A3C"/>
    <w:rsid w:val="00C206B1"/>
    <w:rsid w:val="00C423AA"/>
    <w:rsid w:val="00C602E5"/>
    <w:rsid w:val="00CD062B"/>
    <w:rsid w:val="00CF3251"/>
    <w:rsid w:val="00D05E57"/>
    <w:rsid w:val="00D1244D"/>
    <w:rsid w:val="00D37B04"/>
    <w:rsid w:val="00D67760"/>
    <w:rsid w:val="00D904C7"/>
    <w:rsid w:val="00E3582B"/>
    <w:rsid w:val="00E77B0E"/>
    <w:rsid w:val="00EC1B76"/>
    <w:rsid w:val="00EE4D87"/>
    <w:rsid w:val="00EF072C"/>
    <w:rsid w:val="00F61A64"/>
    <w:rsid w:val="00F65260"/>
    <w:rsid w:val="00F7473A"/>
    <w:rsid w:val="00F7528A"/>
    <w:rsid w:val="00FA6376"/>
    <w:rsid w:val="00FB3516"/>
    <w:rsid w:val="00FB6103"/>
    <w:rsid w:val="00FD7A01"/>
    <w:rsid w:val="00FE5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D63667"/>
  <w15:chartTrackingRefBased/>
  <w15:docId w15:val="{C180927C-8134-4004-A94D-9EE4860B0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36</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Chougale, Sanket</cp:lastModifiedBy>
  <cp:revision>26</cp:revision>
  <cp:lastPrinted>2008-03-07T09:36:00Z</cp:lastPrinted>
  <dcterms:created xsi:type="dcterms:W3CDTF">2014-02-24T06:48:00Z</dcterms:created>
  <dcterms:modified xsi:type="dcterms:W3CDTF">2023-08-16T12:15:00Z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