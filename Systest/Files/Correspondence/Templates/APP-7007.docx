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3494" w14:textId="77777777" w:rsidR="00A22A6E" w:rsidRDefault="00A22A6E" w:rsidP="00C747D8">
      <w:pPr>
        <w:rPr>
          <w:rFonts w:cs="Arial"/>
          <w:spacing w:val="-2"/>
          <w:sz w:val="22"/>
          <w:szCs w:val="22"/>
        </w:rPr>
      </w:pPr>
    </w:p>
    <w:p w14:paraId="37F5C611" w14:textId="77777777" w:rsidR="00A22A6E" w:rsidRDefault="00A22A6E" w:rsidP="00C747D8">
      <w:pPr>
        <w:rPr>
          <w:rFonts w:cs="Arial"/>
          <w:spacing w:val="-2"/>
          <w:sz w:val="22"/>
          <w:szCs w:val="22"/>
        </w:rPr>
      </w:pPr>
    </w:p>
    <w:p w14:paraId="144AAE98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  <w:bookmarkStart w:id="0" w:name="sagitec1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r w:rsidRPr="00B55D48">
        <w:rPr>
          <w:rFonts w:cs="Arial"/>
          <w:spacing w:val="-2"/>
          <w:sz w:val="22"/>
          <w:szCs w:val="22"/>
        </w:rPr>
        <w:t>stdlongdate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0"/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</w:r>
      <w:r w:rsidRPr="00B55D48">
        <w:rPr>
          <w:rFonts w:cs="Arial"/>
          <w:spacing w:val="-2"/>
          <w:sz w:val="22"/>
          <w:szCs w:val="22"/>
        </w:rPr>
        <w:tab/>
        <w:t xml:space="preserve">      </w:t>
      </w:r>
      <w:r w:rsidRPr="00B55D48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r w:rsidRPr="00B55D48">
        <w:rPr>
          <w:rFonts w:cs="Arial"/>
          <w:spacing w:val="-2"/>
          <w:sz w:val="22"/>
          <w:szCs w:val="22"/>
        </w:rPr>
        <w:t>stdMbrPERSLinkID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1"/>
    </w:p>
    <w:p w14:paraId="1018B27F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</w:p>
    <w:p w14:paraId="1E846B3C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</w:p>
    <w:p w14:paraId="5912A002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  <w:bookmarkStart w:id="2" w:name="sagitec3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r w:rsidRPr="00B55D48">
        <w:rPr>
          <w:rFonts w:cs="Arial"/>
          <w:spacing w:val="-2"/>
          <w:sz w:val="22"/>
          <w:szCs w:val="22"/>
        </w:rPr>
        <w:t>stdMbrFullName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2"/>
    </w:p>
    <w:p w14:paraId="3A9143F2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  <w:bookmarkStart w:id="3" w:name="sagitec4"/>
      <w:r w:rsidRPr="00B55D48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71E85EDF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  <w:bookmarkStart w:id="4" w:name="sagitec5"/>
      <w:r w:rsidRPr="00B55D48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7A8C878C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  <w:bookmarkStart w:id="5" w:name="sagitec6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r w:rsidRPr="00B55D48">
        <w:rPr>
          <w:rFonts w:cs="Arial"/>
          <w:spacing w:val="-2"/>
          <w:sz w:val="22"/>
          <w:szCs w:val="22"/>
        </w:rPr>
        <w:t>stdMbrAdrCorCity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5"/>
      <w:r w:rsidRPr="00B55D4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B55D48">
        <w:rPr>
          <w:rFonts w:cs="Arial"/>
          <w:spacing w:val="-2"/>
          <w:sz w:val="22"/>
          <w:szCs w:val="22"/>
        </w:rPr>
        <w:t>stdMbrAdrCorState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6"/>
      <w:r w:rsidRPr="00B55D48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B55D48">
        <w:rPr>
          <w:rFonts w:cs="Arial"/>
          <w:spacing w:val="-2"/>
          <w:sz w:val="22"/>
          <w:szCs w:val="22"/>
        </w:rPr>
        <w:t>stdMbrAdrCorZip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7"/>
    </w:p>
    <w:p w14:paraId="7C38ED7B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</w:p>
    <w:p w14:paraId="2EFB8FFB" w14:textId="77777777" w:rsidR="0077179B" w:rsidRPr="00B55D48" w:rsidRDefault="0077179B" w:rsidP="0077179B">
      <w:pPr>
        <w:rPr>
          <w:rFonts w:cs="Arial"/>
          <w:spacing w:val="-2"/>
          <w:sz w:val="22"/>
          <w:szCs w:val="22"/>
        </w:rPr>
      </w:pPr>
    </w:p>
    <w:p w14:paraId="03CF5340" w14:textId="77777777" w:rsidR="0077179B" w:rsidRPr="00B55D48" w:rsidRDefault="0077179B" w:rsidP="0077179B">
      <w:pPr>
        <w:rPr>
          <w:rFonts w:cs="Arial"/>
          <w:b/>
          <w:sz w:val="22"/>
          <w:szCs w:val="22"/>
        </w:rPr>
      </w:pPr>
      <w:r w:rsidRPr="00B55D48">
        <w:rPr>
          <w:rFonts w:cs="Arial"/>
          <w:b/>
          <w:spacing w:val="-3"/>
          <w:sz w:val="22"/>
          <w:szCs w:val="22"/>
        </w:rPr>
        <w:t>RE:  APPLICATION FOR BENEFITS</w:t>
      </w:r>
    </w:p>
    <w:p w14:paraId="43B9612B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39D17AD3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B55D48">
        <w:rPr>
          <w:rFonts w:cs="Arial"/>
          <w:spacing w:val="-2"/>
          <w:sz w:val="22"/>
          <w:szCs w:val="22"/>
        </w:rPr>
        <w:t>{</w:t>
      </w:r>
      <w:proofErr w:type="spellStart"/>
      <w:r w:rsidRPr="00B55D48">
        <w:rPr>
          <w:rFonts w:cs="Arial"/>
          <w:spacing w:val="-2"/>
          <w:sz w:val="22"/>
          <w:szCs w:val="22"/>
        </w:rPr>
        <w:t>stdMbrSalutation</w:t>
      </w:r>
      <w:proofErr w:type="spellEnd"/>
      <w:r w:rsidRPr="00B55D48">
        <w:rPr>
          <w:rFonts w:cs="Arial"/>
          <w:spacing w:val="-2"/>
          <w:sz w:val="22"/>
          <w:szCs w:val="22"/>
        </w:rPr>
        <w:t>}</w:t>
      </w:r>
      <w:bookmarkEnd w:id="8"/>
      <w:r w:rsidRPr="00B55D48">
        <w:rPr>
          <w:rFonts w:cs="Arial"/>
          <w:spacing w:val="-2"/>
          <w:sz w:val="22"/>
          <w:szCs w:val="22"/>
        </w:rPr>
        <w:t>:</w:t>
      </w:r>
    </w:p>
    <w:p w14:paraId="3461C014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ab/>
      </w:r>
    </w:p>
    <w:p w14:paraId="2512876C" w14:textId="77777777" w:rsidR="0077179B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 xml:space="preserve">According to our records, we are missing information necessary to process your application for </w:t>
      </w:r>
      <w:bookmarkStart w:id="9" w:name="sagitec10"/>
      <w:r w:rsidRPr="00B55D48">
        <w:rPr>
          <w:rFonts w:cs="Arial"/>
          <w:spacing w:val="-3"/>
          <w:sz w:val="22"/>
          <w:szCs w:val="22"/>
        </w:rPr>
        <w:t>{</w:t>
      </w:r>
      <w:proofErr w:type="spellStart"/>
      <w:r w:rsidRPr="00B55D48">
        <w:rPr>
          <w:rFonts w:cs="Arial"/>
          <w:spacing w:val="-3"/>
          <w:sz w:val="22"/>
          <w:szCs w:val="22"/>
        </w:rPr>
        <w:t>BenefitType</w:t>
      </w:r>
      <w:proofErr w:type="spellEnd"/>
      <w:r w:rsidRPr="00B55D48">
        <w:rPr>
          <w:rFonts w:cs="Arial"/>
          <w:spacing w:val="-3"/>
          <w:sz w:val="22"/>
          <w:szCs w:val="22"/>
        </w:rPr>
        <w:t>}</w:t>
      </w:r>
      <w:bookmarkEnd w:id="9"/>
      <w:r w:rsidRPr="00B55D48">
        <w:rPr>
          <w:rFonts w:cs="Arial"/>
          <w:spacing w:val="-3"/>
          <w:sz w:val="22"/>
          <w:szCs w:val="22"/>
        </w:rPr>
        <w:t xml:space="preserve">.  </w:t>
      </w:r>
      <w:r>
        <w:rPr>
          <w:rFonts w:cs="Arial"/>
          <w:spacing w:val="-3"/>
          <w:sz w:val="22"/>
          <w:szCs w:val="22"/>
        </w:rPr>
        <w:t>T</w:t>
      </w:r>
      <w:r w:rsidRPr="00B55D48">
        <w:rPr>
          <w:rFonts w:cs="Arial"/>
          <w:spacing w:val="-3"/>
          <w:sz w:val="22"/>
          <w:szCs w:val="22"/>
        </w:rPr>
        <w:t xml:space="preserve">o avoid a delay of </w:t>
      </w:r>
      <w:r>
        <w:rPr>
          <w:rFonts w:cs="Arial"/>
          <w:spacing w:val="-3"/>
          <w:sz w:val="22"/>
          <w:szCs w:val="22"/>
        </w:rPr>
        <w:t xml:space="preserve">in the setup of your retirement benefits, NDPERS </w:t>
      </w:r>
      <w:r w:rsidRPr="00C90757">
        <w:rPr>
          <w:rFonts w:cs="Arial"/>
          <w:b/>
          <w:spacing w:val="-3"/>
          <w:sz w:val="22"/>
          <w:szCs w:val="22"/>
          <w:u w:val="single"/>
        </w:rPr>
        <w:t>must receive</w:t>
      </w:r>
      <w:r w:rsidRPr="00B55D48">
        <w:rPr>
          <w:rFonts w:cs="Arial"/>
          <w:spacing w:val="-3"/>
          <w:sz w:val="22"/>
          <w:szCs w:val="22"/>
        </w:rPr>
        <w:t xml:space="preserve"> </w:t>
      </w:r>
      <w:r>
        <w:rPr>
          <w:rFonts w:cs="Arial"/>
          <w:spacing w:val="-3"/>
          <w:sz w:val="22"/>
          <w:szCs w:val="22"/>
        </w:rPr>
        <w:t>your retirement application and related paperwork at least 30 days prior to your first benefit payment.  P</w:t>
      </w:r>
      <w:r w:rsidRPr="00B55D48">
        <w:rPr>
          <w:rFonts w:cs="Arial"/>
          <w:spacing w:val="-3"/>
          <w:sz w:val="22"/>
          <w:szCs w:val="22"/>
        </w:rPr>
        <w:t>lease send us the following information no later than</w:t>
      </w:r>
      <w:r>
        <w:rPr>
          <w:rFonts w:cs="Arial"/>
          <w:spacing w:val="-3"/>
          <w:sz w:val="22"/>
          <w:szCs w:val="22"/>
        </w:rPr>
        <w:t xml:space="preserve"> </w:t>
      </w:r>
      <w:bookmarkStart w:id="10" w:name="sagitec11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qu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FormReturnDate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0"/>
      <w:r w:rsidRPr="00B55D48">
        <w:rPr>
          <w:rFonts w:cs="Arial"/>
          <w:spacing w:val="-3"/>
          <w:sz w:val="22"/>
          <w:szCs w:val="22"/>
        </w:rPr>
        <w:t xml:space="preserve">: </w:t>
      </w:r>
    </w:p>
    <w:p w14:paraId="52E21100" w14:textId="77777777" w:rsidR="0077179B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45B313E0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11" w:name="sagitec12"/>
      <w:r w:rsidRPr="006A3522">
        <w:rPr>
          <w:rFonts w:cs="Arial"/>
          <w:spacing w:val="-3"/>
          <w:sz w:val="22"/>
          <w:szCs w:val="22"/>
        </w:rPr>
        <w:t xml:space="preserve">{x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0}</w:t>
      </w:r>
      <w:bookmarkEnd w:id="11"/>
    </w:p>
    <w:p w14:paraId="020E6147" w14:textId="77777777" w:rsidR="0077179B" w:rsidRPr="006A3522" w:rsidRDefault="0077179B" w:rsidP="0077179B">
      <w:pPr>
        <w:suppressAutoHyphens/>
        <w:ind w:left="720" w:hanging="720"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</w:r>
      <w:r>
        <w:rPr>
          <w:rFonts w:cs="Arial"/>
          <w:spacing w:val="-3"/>
          <w:sz w:val="22"/>
          <w:szCs w:val="22"/>
        </w:rPr>
        <w:t xml:space="preserve">Your employer </w:t>
      </w:r>
      <w:r w:rsidRPr="006A3522">
        <w:rPr>
          <w:rFonts w:cs="Arial"/>
          <w:spacing w:val="-3"/>
          <w:sz w:val="22"/>
          <w:szCs w:val="22"/>
        </w:rPr>
        <w:t>must complete</w:t>
      </w:r>
      <w:r>
        <w:rPr>
          <w:rFonts w:cs="Arial"/>
          <w:spacing w:val="-3"/>
          <w:sz w:val="22"/>
          <w:szCs w:val="22"/>
        </w:rPr>
        <w:t xml:space="preserve"> a termination of employment </w:t>
      </w:r>
      <w:r w:rsidRPr="006A3522">
        <w:rPr>
          <w:rFonts w:cs="Arial"/>
          <w:spacing w:val="-3"/>
          <w:sz w:val="22"/>
          <w:szCs w:val="22"/>
        </w:rPr>
        <w:t xml:space="preserve">through </w:t>
      </w:r>
      <w:r>
        <w:rPr>
          <w:rFonts w:cs="Arial"/>
          <w:spacing w:val="-3"/>
          <w:sz w:val="22"/>
          <w:szCs w:val="22"/>
        </w:rPr>
        <w:t xml:space="preserve">their </w:t>
      </w:r>
      <w:r w:rsidRPr="006A3522">
        <w:rPr>
          <w:rFonts w:cs="Arial"/>
          <w:spacing w:val="-3"/>
          <w:sz w:val="22"/>
          <w:szCs w:val="22"/>
        </w:rPr>
        <w:t>NDPERS Employer Self Service Portal (</w:t>
      </w:r>
      <w:proofErr w:type="spellStart"/>
      <w:r w:rsidRPr="006A3522">
        <w:rPr>
          <w:rFonts w:cs="Arial"/>
          <w:spacing w:val="-3"/>
          <w:sz w:val="22"/>
          <w:szCs w:val="22"/>
        </w:rPr>
        <w:t>PERSLink</w:t>
      </w:r>
      <w:proofErr w:type="spellEnd"/>
      <w:r w:rsidRPr="006A3522">
        <w:rPr>
          <w:rFonts w:cs="Arial"/>
          <w:spacing w:val="-3"/>
          <w:sz w:val="22"/>
          <w:szCs w:val="22"/>
        </w:rPr>
        <w:t>)</w:t>
      </w:r>
      <w:r>
        <w:rPr>
          <w:rFonts w:cs="Arial"/>
          <w:spacing w:val="-3"/>
          <w:sz w:val="22"/>
          <w:szCs w:val="22"/>
        </w:rPr>
        <w:t xml:space="preserve"> or if your employer is a State Agency through the PeopleSoft payroll system</w:t>
      </w:r>
    </w:p>
    <w:p w14:paraId="7CB69FA8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13" w:name="sagitec14"/>
      <w:bookmarkEnd w:id="1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1}</w:t>
      </w:r>
      <w:bookmarkEnd w:id="13"/>
    </w:p>
    <w:p w14:paraId="0517D916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Birth Certificate – 1032</w:t>
      </w:r>
    </w:p>
    <w:p w14:paraId="7EEFDE81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14" w:name="sagitec1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15" w:name="sagitec16"/>
      <w:bookmarkEnd w:id="1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2}</w:t>
      </w:r>
      <w:bookmarkEnd w:id="15"/>
    </w:p>
    <w:p w14:paraId="5337FFE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 xml:space="preserve">Beneficiary Birth Certificate – 1247 </w:t>
      </w:r>
    </w:p>
    <w:p w14:paraId="26626471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17" w:name="sagitec18"/>
      <w:bookmarkEnd w:id="1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3}</w:t>
      </w:r>
      <w:bookmarkEnd w:id="17"/>
    </w:p>
    <w:p w14:paraId="27B41D1E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Marriage Certificate – 1043</w:t>
      </w:r>
    </w:p>
    <w:p w14:paraId="43CDC81D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18" w:name="sagitec1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19" w:name="sagitec20"/>
      <w:bookmarkEnd w:id="1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4}</w:t>
      </w:r>
      <w:bookmarkEnd w:id="19"/>
    </w:p>
    <w:p w14:paraId="4882CD90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Conversion of Unused Sick Leave Application – Defined Benefit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58358</w:t>
      </w:r>
    </w:p>
    <w:p w14:paraId="5D14DCA9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20" w:name="sagitec2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21" w:name="sagitec22"/>
      <w:bookmarkEnd w:id="2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5}</w:t>
      </w:r>
      <w:bookmarkEnd w:id="21"/>
    </w:p>
    <w:p w14:paraId="046226F3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Designation of Beneficiary for the Group Retirement Plan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2560</w:t>
      </w:r>
    </w:p>
    <w:p w14:paraId="447CECCD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22" w:name="sagitec2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23" w:name="sagitec24"/>
      <w:bookmarkEnd w:id="2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6}</w:t>
      </w:r>
      <w:bookmarkEnd w:id="23"/>
    </w:p>
    <w:p w14:paraId="07955AFA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Authorization for Direct Deposit for Annuity Payments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18379</w:t>
      </w:r>
    </w:p>
    <w:p w14:paraId="07CFEEE2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24" w:name="sagitec2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25" w:name="sagitec26"/>
      <w:bookmarkEnd w:id="2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7}</w:t>
      </w:r>
      <w:bookmarkEnd w:id="25"/>
    </w:p>
    <w:p w14:paraId="4F0C013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Withholding Allowance Election for Pension Payments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51506</w:t>
      </w:r>
    </w:p>
    <w:p w14:paraId="1A97356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26" w:name="sagitec27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27" w:name="sagitec28"/>
      <w:bookmarkEnd w:id="2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8}</w:t>
      </w:r>
      <w:bookmarkEnd w:id="27"/>
    </w:p>
    <w:p w14:paraId="35E99B5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Retirement Benefit Calculation Election for Dual Members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53963</w:t>
      </w:r>
    </w:p>
    <w:p w14:paraId="5DFA6041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28" w:name="sagitec2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29" w:name="sagitec30"/>
      <w:bookmarkEnd w:id="2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9}</w:t>
      </w:r>
      <w:bookmarkEnd w:id="29"/>
    </w:p>
    <w:p w14:paraId="694B8829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TIA</w:t>
      </w:r>
      <w:r>
        <w:rPr>
          <w:rFonts w:cs="Arial"/>
          <w:spacing w:val="-3"/>
          <w:sz w:val="22"/>
          <w:szCs w:val="22"/>
        </w:rPr>
        <w:t>A</w:t>
      </w:r>
      <w:r w:rsidRPr="006A3522">
        <w:rPr>
          <w:rFonts w:cs="Arial"/>
          <w:spacing w:val="-3"/>
          <w:sz w:val="22"/>
          <w:szCs w:val="22"/>
        </w:rPr>
        <w:t xml:space="preserve"> Account Statement – 1152</w:t>
      </w:r>
    </w:p>
    <w:p w14:paraId="11B371FA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30" w:name="sagitec3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31" w:name="sagitec32"/>
      <w:bookmarkEnd w:id="3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10}</w:t>
      </w:r>
      <w:bookmarkEnd w:id="31"/>
    </w:p>
    <w:p w14:paraId="2C283892" w14:textId="77777777" w:rsidR="0077179B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Application for the Partial Lump Sum Option - Defined Benefit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54373</w:t>
      </w:r>
    </w:p>
    <w:p w14:paraId="250876E0" w14:textId="4F4A1D7D" w:rsidR="00AE1A72" w:rsidRPr="006A3522" w:rsidRDefault="00AE1A72" w:rsidP="00AE1A72">
      <w:pPr>
        <w:suppressAutoHyphens/>
        <w:rPr>
          <w:rFonts w:cs="Arial"/>
          <w:spacing w:val="-3"/>
          <w:sz w:val="22"/>
          <w:szCs w:val="22"/>
        </w:rPr>
      </w:pPr>
      <w:bookmarkStart w:id="32" w:name="sagitec178"/>
      <w:r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33" w:name="sagitec179"/>
      <w:bookmarkEnd w:id="3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</w:t>
      </w:r>
      <w:r>
        <w:rPr>
          <w:rFonts w:cs="Arial"/>
          <w:spacing w:val="-3"/>
          <w:sz w:val="22"/>
          <w:szCs w:val="22"/>
        </w:rPr>
        <w:t>42</w:t>
      </w:r>
      <w:r w:rsidRPr="006A3522">
        <w:rPr>
          <w:rFonts w:cs="Arial"/>
          <w:spacing w:val="-3"/>
          <w:sz w:val="22"/>
          <w:szCs w:val="22"/>
        </w:rPr>
        <w:t>}</w:t>
      </w:r>
      <w:bookmarkEnd w:id="33"/>
    </w:p>
    <w:p w14:paraId="5E7E0EBE" w14:textId="3AAB5C9A" w:rsidR="00AE1A72" w:rsidRPr="006A3522" w:rsidRDefault="00AE1A72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</w:r>
      <w:r w:rsidRPr="00AE1A72">
        <w:rPr>
          <w:rFonts w:cs="Arial"/>
          <w:spacing w:val="-3"/>
          <w:sz w:val="22"/>
          <w:szCs w:val="22"/>
        </w:rPr>
        <w:t>Application for Deferred Normal Retirement Option - SFN 58631</w:t>
      </w:r>
    </w:p>
    <w:p w14:paraId="1E0F0E16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34" w:name="sagitec3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35" w:name="sagitec34"/>
      <w:bookmarkEnd w:id="3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11}</w:t>
      </w:r>
      <w:bookmarkEnd w:id="35"/>
    </w:p>
    <w:p w14:paraId="429C1BB0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Vision &amp; Dental Insurance Enrollment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58792</w:t>
      </w:r>
    </w:p>
    <w:p w14:paraId="79DF0387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36" w:name="sagitec3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37" w:name="sagitec36"/>
      <w:bookmarkEnd w:id="3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12}</w:t>
      </w:r>
      <w:bookmarkEnd w:id="37"/>
    </w:p>
    <w:p w14:paraId="7B975504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Insurance COBRA Application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14120</w:t>
      </w:r>
    </w:p>
    <w:p w14:paraId="77A567C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38" w:name="sagitec37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39" w:name="sagitec38"/>
      <w:bookmarkEnd w:id="3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13}</w:t>
      </w:r>
      <w:bookmarkEnd w:id="39"/>
    </w:p>
    <w:p w14:paraId="1F8AF15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Medicare ID Card – 1025</w:t>
      </w:r>
    </w:p>
    <w:p w14:paraId="305A8648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40" w:name="sagitec3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41" w:name="sagitec40"/>
      <w:bookmarkEnd w:id="4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14}</w:t>
      </w:r>
      <w:bookmarkEnd w:id="41"/>
    </w:p>
    <w:p w14:paraId="1BDE378C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Medicare</w:t>
      </w:r>
      <w:r>
        <w:rPr>
          <w:rFonts w:cs="Arial"/>
          <w:spacing w:val="-3"/>
          <w:sz w:val="22"/>
          <w:szCs w:val="22"/>
        </w:rPr>
        <w:t xml:space="preserve"> Prescription Drug Plan (</w:t>
      </w:r>
      <w:r w:rsidRPr="006A3522">
        <w:rPr>
          <w:rFonts w:cs="Arial"/>
          <w:spacing w:val="-3"/>
          <w:sz w:val="22"/>
          <w:szCs w:val="22"/>
        </w:rPr>
        <w:t>PDP</w:t>
      </w:r>
      <w:r>
        <w:rPr>
          <w:rFonts w:cs="Arial"/>
          <w:spacing w:val="-3"/>
          <w:sz w:val="22"/>
          <w:szCs w:val="22"/>
        </w:rPr>
        <w:t>)</w:t>
      </w:r>
      <w:r w:rsidRPr="006A3522">
        <w:rPr>
          <w:rFonts w:cs="Arial"/>
          <w:spacing w:val="-3"/>
          <w:sz w:val="22"/>
          <w:szCs w:val="22"/>
        </w:rPr>
        <w:t xml:space="preserve"> </w:t>
      </w:r>
      <w:r>
        <w:rPr>
          <w:rFonts w:cs="Arial"/>
          <w:spacing w:val="-3"/>
          <w:sz w:val="22"/>
          <w:szCs w:val="22"/>
        </w:rPr>
        <w:t xml:space="preserve">Individual </w:t>
      </w:r>
      <w:r w:rsidRPr="006A3522">
        <w:rPr>
          <w:rFonts w:cs="Arial"/>
          <w:spacing w:val="-3"/>
          <w:sz w:val="22"/>
          <w:szCs w:val="22"/>
        </w:rPr>
        <w:t>Enrollment Form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58860</w:t>
      </w:r>
    </w:p>
    <w:p w14:paraId="3705C2F6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42" w:name="sagitec4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43" w:name="sagitec42"/>
      <w:bookmarkEnd w:id="4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15}</w:t>
      </w:r>
      <w:bookmarkEnd w:id="43"/>
    </w:p>
    <w:p w14:paraId="73152DA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Authorization for Automatic Premium Deduction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50134</w:t>
      </w:r>
    </w:p>
    <w:p w14:paraId="0E867602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44" w:name="sagitec4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45" w:name="sagitec44"/>
      <w:bookmarkEnd w:id="4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16}</w:t>
      </w:r>
      <w:bookmarkEnd w:id="45"/>
    </w:p>
    <w:p w14:paraId="5769DFB3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Retiree Life Insurance Application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53622</w:t>
      </w:r>
    </w:p>
    <w:p w14:paraId="13B7BFFB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46" w:name="sagitec4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47" w:name="sagitec46"/>
      <w:bookmarkEnd w:id="4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17}</w:t>
      </w:r>
      <w:bookmarkEnd w:id="47"/>
    </w:p>
    <w:p w14:paraId="0B4CAD8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Continuation of Coverage in a Medical Spending Account (COBRA)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53512</w:t>
      </w:r>
    </w:p>
    <w:p w14:paraId="17A976AD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48" w:name="sagitec47"/>
      <w:r w:rsidRPr="006A3522">
        <w:rPr>
          <w:rFonts w:cs="Arial"/>
          <w:spacing w:val="-3"/>
          <w:sz w:val="22"/>
          <w:szCs w:val="22"/>
        </w:rPr>
        <w:lastRenderedPageBreak/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49" w:name="sagitec48"/>
      <w:bookmarkEnd w:id="4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18}</w:t>
      </w:r>
      <w:bookmarkEnd w:id="49"/>
    </w:p>
    <w:p w14:paraId="5B3A7688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Election for Portable Coverage LTC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58878</w:t>
      </w:r>
    </w:p>
    <w:p w14:paraId="6CE21546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50" w:name="sagitec4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51" w:name="sagitec50"/>
      <w:bookmarkEnd w:id="5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19}</w:t>
      </w:r>
      <w:bookmarkEnd w:id="51"/>
    </w:p>
    <w:p w14:paraId="3856FE6A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•</w:t>
      </w:r>
      <w:r>
        <w:rPr>
          <w:rFonts w:cs="Arial"/>
          <w:spacing w:val="-3"/>
          <w:sz w:val="22"/>
          <w:szCs w:val="22"/>
        </w:rPr>
        <w:tab/>
        <w:t>TIAA</w:t>
      </w:r>
      <w:r w:rsidRPr="006A3522">
        <w:rPr>
          <w:rFonts w:cs="Arial"/>
          <w:spacing w:val="-3"/>
          <w:sz w:val="22"/>
          <w:szCs w:val="22"/>
        </w:rPr>
        <w:t xml:space="preserve"> Distribution form</w:t>
      </w:r>
      <w:r>
        <w:rPr>
          <w:rFonts w:cs="Arial"/>
          <w:spacing w:val="-3"/>
          <w:sz w:val="22"/>
          <w:szCs w:val="22"/>
        </w:rPr>
        <w:t xml:space="preserve"> </w:t>
      </w:r>
      <w:r w:rsidRPr="006A3522">
        <w:rPr>
          <w:rFonts w:cs="Arial"/>
          <w:spacing w:val="-3"/>
          <w:sz w:val="22"/>
          <w:szCs w:val="22"/>
        </w:rPr>
        <w:t xml:space="preserve">– 1144 </w:t>
      </w:r>
    </w:p>
    <w:p w14:paraId="7C6AF63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52" w:name="sagitec5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53" w:name="sagitec52"/>
      <w:bookmarkEnd w:id="5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20}</w:t>
      </w:r>
      <w:bookmarkEnd w:id="53"/>
    </w:p>
    <w:p w14:paraId="2E7436F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TIAA EFT – 1251</w:t>
      </w:r>
    </w:p>
    <w:p w14:paraId="3B6D1777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54" w:name="sagitec5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55" w:name="sagitec54"/>
      <w:bookmarkEnd w:id="5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21}</w:t>
      </w:r>
      <w:bookmarkEnd w:id="55"/>
    </w:p>
    <w:p w14:paraId="632A0E7D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Disability Retirement-Occupational Demands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54398</w:t>
      </w:r>
    </w:p>
    <w:p w14:paraId="5F7ABE94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56" w:name="sagitec5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57" w:name="sagitec56"/>
      <w:bookmarkEnd w:id="5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22}</w:t>
      </w:r>
      <w:bookmarkEnd w:id="57"/>
    </w:p>
    <w:p w14:paraId="02EE268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 xml:space="preserve">Disability Retirement-Attending Physician’s </w:t>
      </w:r>
      <w:proofErr w:type="spellStart"/>
      <w:r w:rsidRPr="006A3522">
        <w:rPr>
          <w:rFonts w:cs="Arial"/>
          <w:spacing w:val="-3"/>
          <w:sz w:val="22"/>
          <w:szCs w:val="22"/>
        </w:rPr>
        <w:t>Stmt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of Disability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54399</w:t>
      </w:r>
    </w:p>
    <w:p w14:paraId="0549F9EB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58" w:name="sagitec57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59" w:name="sagitec58"/>
      <w:bookmarkEnd w:id="5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23}</w:t>
      </w:r>
      <w:bookmarkEnd w:id="59"/>
    </w:p>
    <w:p w14:paraId="0205682C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 xml:space="preserve">COBRA Extension for Social </w:t>
      </w:r>
      <w:r>
        <w:rPr>
          <w:rFonts w:cs="Arial"/>
          <w:spacing w:val="-3"/>
          <w:sz w:val="22"/>
          <w:szCs w:val="22"/>
        </w:rPr>
        <w:t>Security Disability Award – SFN-</w:t>
      </w:r>
      <w:r w:rsidRPr="006A3522">
        <w:rPr>
          <w:rFonts w:cs="Arial"/>
          <w:spacing w:val="-3"/>
          <w:sz w:val="22"/>
          <w:szCs w:val="22"/>
        </w:rPr>
        <w:t>53510</w:t>
      </w:r>
    </w:p>
    <w:p w14:paraId="247A022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60" w:name="sagitec5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61" w:name="sagitec60"/>
      <w:bookmarkEnd w:id="6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24}</w:t>
      </w:r>
      <w:bookmarkEnd w:id="61"/>
    </w:p>
    <w:p w14:paraId="77B1096E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Social Security Award Letter – 1132</w:t>
      </w:r>
    </w:p>
    <w:p w14:paraId="5DC3AF8E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62" w:name="sagitec6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63" w:name="sagitec62"/>
      <w:bookmarkEnd w:id="6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25}</w:t>
      </w:r>
      <w:bookmarkEnd w:id="63"/>
    </w:p>
    <w:p w14:paraId="3732B852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Notice of Group Life Insurance Conversion Privilege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 xml:space="preserve">53924 </w:t>
      </w:r>
    </w:p>
    <w:p w14:paraId="2FD6048C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64" w:name="sagitec6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65" w:name="sagitec64"/>
      <w:bookmarkEnd w:id="6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26}</w:t>
      </w:r>
      <w:bookmarkEnd w:id="65"/>
    </w:p>
    <w:p w14:paraId="407931C5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Life Claim for Disability Benefits – Employee Statement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58869</w:t>
      </w:r>
    </w:p>
    <w:p w14:paraId="04773447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66" w:name="sagitec6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67" w:name="sagitec66"/>
      <w:bookmarkEnd w:id="6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27}</w:t>
      </w:r>
      <w:bookmarkEnd w:id="67"/>
    </w:p>
    <w:p w14:paraId="6C1D35D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Life Claim for Disability Benefits – Attending Physician’s Statement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58940</w:t>
      </w:r>
    </w:p>
    <w:p w14:paraId="37A8A10D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68" w:name="sagitec67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69" w:name="sagitec68"/>
      <w:bookmarkEnd w:id="6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28}</w:t>
      </w:r>
      <w:bookmarkEnd w:id="69"/>
    </w:p>
    <w:p w14:paraId="5B373F12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Life Claim for Disability Benefits – Employer Statement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58939</w:t>
      </w:r>
    </w:p>
    <w:p w14:paraId="717B7D16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70" w:name="sagitec6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71" w:name="sagitec70"/>
      <w:bookmarkEnd w:id="7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29}</w:t>
      </w:r>
      <w:bookmarkEnd w:id="71"/>
    </w:p>
    <w:p w14:paraId="297AB63F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 xml:space="preserve">Workers Comp </w:t>
      </w:r>
      <w:proofErr w:type="spellStart"/>
      <w:r w:rsidRPr="006A3522">
        <w:rPr>
          <w:rFonts w:cs="Arial"/>
          <w:spacing w:val="-3"/>
          <w:sz w:val="22"/>
          <w:szCs w:val="22"/>
        </w:rPr>
        <w:t>Stmt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– 1252 </w:t>
      </w:r>
    </w:p>
    <w:p w14:paraId="63AE4F19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72" w:name="sagitec7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73" w:name="sagitec72"/>
      <w:bookmarkEnd w:id="72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30}</w:t>
      </w:r>
      <w:bookmarkEnd w:id="73"/>
    </w:p>
    <w:p w14:paraId="311D6579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Medical Consultant Determination – 1253</w:t>
      </w:r>
    </w:p>
    <w:p w14:paraId="4FCAA24E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74" w:name="sagitec73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75" w:name="sagitec74"/>
      <w:bookmarkEnd w:id="74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31}</w:t>
      </w:r>
      <w:bookmarkEnd w:id="75"/>
    </w:p>
    <w:p w14:paraId="2BC171E3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Applicatio</w:t>
      </w:r>
      <w:r>
        <w:rPr>
          <w:rFonts w:cs="Arial"/>
          <w:spacing w:val="-3"/>
          <w:sz w:val="22"/>
          <w:szCs w:val="22"/>
        </w:rPr>
        <w:t>n for Retirement Benefits – SFN-0</w:t>
      </w:r>
      <w:r w:rsidRPr="006A3522">
        <w:rPr>
          <w:rFonts w:cs="Arial"/>
          <w:spacing w:val="-3"/>
          <w:sz w:val="22"/>
          <w:szCs w:val="22"/>
        </w:rPr>
        <w:t>2562</w:t>
      </w:r>
    </w:p>
    <w:p w14:paraId="373AEC5B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76" w:name="sagitec75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77" w:name="sagitec76"/>
      <w:bookmarkEnd w:id="7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32}</w:t>
      </w:r>
      <w:bookmarkEnd w:id="77"/>
    </w:p>
    <w:p w14:paraId="6A8A1F32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>Application for Disability Benefits –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18000</w:t>
      </w:r>
    </w:p>
    <w:p w14:paraId="4FDBAD96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78" w:name="sagitec77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79" w:name="sagitec78"/>
      <w:bookmarkEnd w:id="7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33}</w:t>
      </w:r>
      <w:bookmarkEnd w:id="79"/>
    </w:p>
    <w:p w14:paraId="399F26F7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 xml:space="preserve">Retiree Group Health Insurance Application </w:t>
      </w:r>
      <w:r>
        <w:rPr>
          <w:rFonts w:cs="Arial"/>
          <w:spacing w:val="-3"/>
          <w:sz w:val="22"/>
          <w:szCs w:val="22"/>
        </w:rPr>
        <w:t>–</w:t>
      </w:r>
      <w:r w:rsidRPr="006A3522">
        <w:rPr>
          <w:rFonts w:cs="Arial"/>
          <w:spacing w:val="-3"/>
          <w:sz w:val="22"/>
          <w:szCs w:val="22"/>
        </w:rPr>
        <w:t xml:space="preserve">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16277</w:t>
      </w:r>
    </w:p>
    <w:p w14:paraId="29A6928C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80" w:name="sagitec7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81" w:name="sagitec80"/>
      <w:bookmarkEnd w:id="80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InformationNeeded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has 34}</w:t>
      </w:r>
      <w:bookmarkEnd w:id="81"/>
    </w:p>
    <w:p w14:paraId="7650BCE7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6A3522">
        <w:rPr>
          <w:rFonts w:cs="Arial"/>
          <w:spacing w:val="-3"/>
          <w:sz w:val="22"/>
          <w:szCs w:val="22"/>
        </w:rPr>
        <w:t>•</w:t>
      </w:r>
      <w:r w:rsidRPr="006A3522">
        <w:rPr>
          <w:rFonts w:cs="Arial"/>
          <w:spacing w:val="-3"/>
          <w:sz w:val="22"/>
          <w:szCs w:val="22"/>
        </w:rPr>
        <w:tab/>
        <w:t xml:space="preserve">Retiree Vision/Dental Insurance Enrollment/Change </w:t>
      </w:r>
      <w:r w:rsidRPr="00342D36">
        <w:rPr>
          <w:rFonts w:cs="Arial"/>
          <w:spacing w:val="-3"/>
          <w:sz w:val="22"/>
          <w:szCs w:val="22"/>
        </w:rPr>
        <w:t>–</w:t>
      </w:r>
      <w:r w:rsidRPr="006A3522">
        <w:rPr>
          <w:rFonts w:cs="Arial"/>
          <w:spacing w:val="-3"/>
          <w:sz w:val="22"/>
          <w:szCs w:val="22"/>
        </w:rPr>
        <w:t xml:space="preserve"> SFN</w:t>
      </w:r>
      <w:r>
        <w:rPr>
          <w:rFonts w:cs="Arial"/>
          <w:spacing w:val="-3"/>
          <w:sz w:val="22"/>
          <w:szCs w:val="22"/>
        </w:rPr>
        <w:t>-</w:t>
      </w:r>
      <w:r w:rsidRPr="006A3522">
        <w:rPr>
          <w:rFonts w:cs="Arial"/>
          <w:spacing w:val="-3"/>
          <w:sz w:val="22"/>
          <w:szCs w:val="22"/>
        </w:rPr>
        <w:t>53504</w:t>
      </w:r>
    </w:p>
    <w:p w14:paraId="126BE507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82" w:name="sagitec8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83" w:name="sagitec82"/>
      <w:bookmarkEnd w:id="82"/>
      <w:r w:rsidRPr="00342D36">
        <w:rPr>
          <w:rFonts w:cs="Arial"/>
          <w:spacing w:val="-3"/>
          <w:sz w:val="22"/>
          <w:szCs w:val="22"/>
        </w:rPr>
        <w:t>{</w:t>
      </w:r>
      <w:proofErr w:type="gramEnd"/>
      <w:r w:rsidRPr="00342D36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342D36">
        <w:rPr>
          <w:rFonts w:cs="Arial"/>
          <w:spacing w:val="-3"/>
          <w:sz w:val="22"/>
          <w:szCs w:val="22"/>
        </w:rPr>
        <w:t>quwhen</w:t>
      </w:r>
      <w:proofErr w:type="spellEnd"/>
      <w:r w:rsidRPr="00342D36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42D36">
        <w:rPr>
          <w:rFonts w:cs="Arial"/>
          <w:spacing w:val="-3"/>
          <w:sz w:val="22"/>
          <w:szCs w:val="22"/>
        </w:rPr>
        <w:t>InformationNeeded</w:t>
      </w:r>
      <w:proofErr w:type="spellEnd"/>
      <w:r w:rsidRPr="00342D36">
        <w:rPr>
          <w:rFonts w:cs="Arial"/>
          <w:spacing w:val="-3"/>
          <w:sz w:val="22"/>
          <w:szCs w:val="22"/>
        </w:rPr>
        <w:t xml:space="preserve"> has 35}</w:t>
      </w:r>
      <w:bookmarkEnd w:id="83"/>
    </w:p>
    <w:p w14:paraId="503E01CD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  <w:t>Retiree Health Insurance with Medicare Application – SFN</w:t>
      </w:r>
      <w:r>
        <w:rPr>
          <w:rFonts w:cs="Arial"/>
          <w:spacing w:val="-3"/>
          <w:sz w:val="22"/>
          <w:szCs w:val="22"/>
        </w:rPr>
        <w:t>-</w:t>
      </w:r>
      <w:r w:rsidRPr="00342D36">
        <w:rPr>
          <w:rFonts w:cs="Arial"/>
          <w:spacing w:val="-3"/>
          <w:sz w:val="22"/>
          <w:szCs w:val="22"/>
        </w:rPr>
        <w:t>59562</w:t>
      </w:r>
    </w:p>
    <w:p w14:paraId="75D80184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84" w:name="sagitec83"/>
      <w:r w:rsidRPr="00342D36">
        <w:rPr>
          <w:rFonts w:cs="Arial"/>
          <w:spacing w:val="-3"/>
          <w:sz w:val="22"/>
          <w:szCs w:val="22"/>
        </w:rPr>
        <w:t>{</w:t>
      </w:r>
      <w:proofErr w:type="spellStart"/>
      <w:r w:rsidRPr="00342D36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342D36">
        <w:rPr>
          <w:rFonts w:cs="Arial"/>
          <w:spacing w:val="-3"/>
          <w:sz w:val="22"/>
          <w:szCs w:val="22"/>
        </w:rPr>
        <w:t>}</w:t>
      </w:r>
      <w:bookmarkStart w:id="85" w:name="sagitec84"/>
      <w:bookmarkEnd w:id="84"/>
      <w:r w:rsidRPr="00342D36">
        <w:rPr>
          <w:rFonts w:cs="Arial"/>
          <w:spacing w:val="-3"/>
          <w:sz w:val="22"/>
          <w:szCs w:val="22"/>
        </w:rPr>
        <w:t>{</w:t>
      </w:r>
      <w:proofErr w:type="gramEnd"/>
      <w:r w:rsidRPr="00342D36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342D36">
        <w:rPr>
          <w:rFonts w:cs="Arial"/>
          <w:spacing w:val="-3"/>
          <w:sz w:val="22"/>
          <w:szCs w:val="22"/>
        </w:rPr>
        <w:t>quwhen</w:t>
      </w:r>
      <w:proofErr w:type="spellEnd"/>
      <w:r w:rsidRPr="00342D36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42D36">
        <w:rPr>
          <w:rFonts w:cs="Arial"/>
          <w:spacing w:val="-3"/>
          <w:sz w:val="22"/>
          <w:szCs w:val="22"/>
        </w:rPr>
        <w:t>InformationNeeded</w:t>
      </w:r>
      <w:proofErr w:type="spellEnd"/>
      <w:r w:rsidRPr="00342D36">
        <w:rPr>
          <w:rFonts w:cs="Arial"/>
          <w:spacing w:val="-3"/>
          <w:sz w:val="22"/>
          <w:szCs w:val="22"/>
        </w:rPr>
        <w:t xml:space="preserve"> has 36}</w:t>
      </w:r>
      <w:bookmarkEnd w:id="85"/>
    </w:p>
    <w:p w14:paraId="7ABF224E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  <w:t>Retiree Continuation of Group Health Insurance Coverage (COBRA) – SFN</w:t>
      </w:r>
      <w:r>
        <w:rPr>
          <w:rFonts w:cs="Arial"/>
          <w:spacing w:val="-3"/>
          <w:sz w:val="22"/>
          <w:szCs w:val="22"/>
        </w:rPr>
        <w:t>-</w:t>
      </w:r>
      <w:r w:rsidRPr="00342D36">
        <w:rPr>
          <w:rFonts w:cs="Arial"/>
          <w:spacing w:val="-3"/>
          <w:sz w:val="22"/>
          <w:szCs w:val="22"/>
        </w:rPr>
        <w:t>53799</w:t>
      </w:r>
    </w:p>
    <w:p w14:paraId="11940632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86" w:name="sagitec85"/>
      <w:r w:rsidRPr="00342D36">
        <w:rPr>
          <w:rFonts w:cs="Arial"/>
          <w:spacing w:val="-3"/>
          <w:sz w:val="22"/>
          <w:szCs w:val="22"/>
        </w:rPr>
        <w:t>{</w:t>
      </w:r>
      <w:proofErr w:type="spellStart"/>
      <w:r w:rsidRPr="00342D36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342D36">
        <w:rPr>
          <w:rFonts w:cs="Arial"/>
          <w:spacing w:val="-3"/>
          <w:sz w:val="22"/>
          <w:szCs w:val="22"/>
        </w:rPr>
        <w:t>}</w:t>
      </w:r>
      <w:bookmarkStart w:id="87" w:name="sagitec88"/>
      <w:bookmarkEnd w:id="86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 xml:space="preserve">x </w:t>
      </w:r>
      <w:proofErr w:type="spellStart"/>
      <w:r w:rsidRPr="006A3522">
        <w:rPr>
          <w:rFonts w:cs="Arial"/>
          <w:spacing w:val="-3"/>
          <w:sz w:val="22"/>
          <w:szCs w:val="22"/>
        </w:rPr>
        <w:t>quwhen</w:t>
      </w:r>
      <w:proofErr w:type="spellEnd"/>
      <w:r w:rsidRPr="006A3522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6A3522">
        <w:rPr>
          <w:rFonts w:cs="Arial"/>
          <w:spacing w:val="-3"/>
          <w:sz w:val="22"/>
          <w:szCs w:val="22"/>
        </w:rPr>
        <w:t>InformationNe</w:t>
      </w:r>
      <w:r>
        <w:rPr>
          <w:rFonts w:cs="Arial"/>
          <w:spacing w:val="-3"/>
          <w:sz w:val="22"/>
          <w:szCs w:val="22"/>
        </w:rPr>
        <w:t>eded</w:t>
      </w:r>
      <w:proofErr w:type="spellEnd"/>
      <w:r>
        <w:rPr>
          <w:rFonts w:cs="Arial"/>
          <w:spacing w:val="-3"/>
          <w:sz w:val="22"/>
          <w:szCs w:val="22"/>
        </w:rPr>
        <w:t xml:space="preserve"> has 37</w:t>
      </w:r>
      <w:r w:rsidRPr="006A3522">
        <w:rPr>
          <w:rFonts w:cs="Arial"/>
          <w:spacing w:val="-3"/>
          <w:sz w:val="22"/>
          <w:szCs w:val="22"/>
        </w:rPr>
        <w:t>}</w:t>
      </w:r>
      <w:bookmarkEnd w:id="87"/>
    </w:p>
    <w:p w14:paraId="76BE6961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</w:r>
      <w:r w:rsidRPr="00026729">
        <w:rPr>
          <w:rFonts w:cs="Arial"/>
          <w:spacing w:val="-3"/>
          <w:sz w:val="22"/>
          <w:szCs w:val="22"/>
        </w:rPr>
        <w:t xml:space="preserve">Health Insurance Enrollment </w:t>
      </w:r>
      <w:r w:rsidRPr="00342D36">
        <w:rPr>
          <w:rFonts w:cs="Arial"/>
          <w:spacing w:val="-3"/>
          <w:sz w:val="22"/>
          <w:szCs w:val="22"/>
        </w:rPr>
        <w:t>–</w:t>
      </w:r>
      <w:r>
        <w:rPr>
          <w:rFonts w:cs="Arial"/>
          <w:spacing w:val="-3"/>
          <w:sz w:val="22"/>
          <w:szCs w:val="22"/>
        </w:rPr>
        <w:t xml:space="preserve"> </w:t>
      </w:r>
      <w:r w:rsidRPr="00026729">
        <w:rPr>
          <w:rFonts w:cs="Arial"/>
          <w:spacing w:val="-3"/>
          <w:sz w:val="22"/>
          <w:szCs w:val="22"/>
        </w:rPr>
        <w:t>SFN</w:t>
      </w:r>
      <w:r>
        <w:rPr>
          <w:rFonts w:cs="Arial"/>
          <w:spacing w:val="-3"/>
          <w:sz w:val="22"/>
          <w:szCs w:val="22"/>
        </w:rPr>
        <w:t>-</w:t>
      </w:r>
      <w:r w:rsidRPr="00026729">
        <w:rPr>
          <w:rFonts w:cs="Arial"/>
          <w:spacing w:val="-3"/>
          <w:sz w:val="22"/>
          <w:szCs w:val="22"/>
        </w:rPr>
        <w:t>60036</w:t>
      </w:r>
    </w:p>
    <w:p w14:paraId="01DD9771" w14:textId="77777777" w:rsidR="0077179B" w:rsidRPr="006A3522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88" w:name="sagitec89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89" w:name="sagitec90"/>
      <w:bookmarkEnd w:id="88"/>
      <w:r w:rsidRPr="006A3522">
        <w:rPr>
          <w:rFonts w:cs="Arial"/>
          <w:spacing w:val="-3"/>
          <w:sz w:val="22"/>
          <w:szCs w:val="22"/>
        </w:rPr>
        <w:t>{</w:t>
      </w:r>
      <w:proofErr w:type="gramEnd"/>
      <w:r w:rsidRPr="006A3522">
        <w:rPr>
          <w:rFonts w:cs="Arial"/>
          <w:spacing w:val="-3"/>
          <w:sz w:val="22"/>
          <w:szCs w:val="22"/>
        </w:rPr>
        <w:t>x</w:t>
      </w:r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InformationNeeded</w:t>
      </w:r>
      <w:proofErr w:type="spellEnd"/>
      <w:r>
        <w:rPr>
          <w:rFonts w:cs="Arial"/>
          <w:spacing w:val="-3"/>
          <w:sz w:val="22"/>
          <w:szCs w:val="22"/>
        </w:rPr>
        <w:t xml:space="preserve"> has 38</w:t>
      </w:r>
      <w:r w:rsidRPr="006A3522">
        <w:rPr>
          <w:rFonts w:cs="Arial"/>
          <w:spacing w:val="-3"/>
          <w:sz w:val="22"/>
          <w:szCs w:val="22"/>
        </w:rPr>
        <w:t>}</w:t>
      </w:r>
      <w:bookmarkEnd w:id="89"/>
    </w:p>
    <w:p w14:paraId="2D077E6D" w14:textId="77777777" w:rsidR="0077179B" w:rsidRPr="00026729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</w:r>
      <w:r w:rsidRPr="00026729">
        <w:rPr>
          <w:rFonts w:cs="Arial"/>
          <w:spacing w:val="-3"/>
          <w:sz w:val="22"/>
          <w:szCs w:val="22"/>
        </w:rPr>
        <w:t>Certificate of Creditable Coverage</w:t>
      </w:r>
      <w:r>
        <w:rPr>
          <w:rFonts w:cs="Arial"/>
          <w:spacing w:val="-3"/>
          <w:sz w:val="22"/>
          <w:szCs w:val="22"/>
        </w:rPr>
        <w:t xml:space="preserve"> – 1500</w:t>
      </w:r>
    </w:p>
    <w:p w14:paraId="1389F42B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90" w:name="sagitec91"/>
      <w:r w:rsidRPr="006A3522">
        <w:rPr>
          <w:rFonts w:cs="Arial"/>
          <w:spacing w:val="-3"/>
          <w:sz w:val="22"/>
          <w:szCs w:val="22"/>
        </w:rPr>
        <w:t>{</w:t>
      </w:r>
      <w:proofErr w:type="spellStart"/>
      <w:r w:rsidRPr="006A3522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6A3522">
        <w:rPr>
          <w:rFonts w:cs="Arial"/>
          <w:spacing w:val="-3"/>
          <w:sz w:val="22"/>
          <w:szCs w:val="22"/>
        </w:rPr>
        <w:t>}</w:t>
      </w:r>
      <w:bookmarkStart w:id="91" w:name="sagitec92"/>
      <w:bookmarkEnd w:id="90"/>
      <w:r w:rsidRPr="00342D36">
        <w:rPr>
          <w:rFonts w:cs="Arial"/>
          <w:spacing w:val="-3"/>
          <w:sz w:val="22"/>
          <w:szCs w:val="22"/>
        </w:rPr>
        <w:t>{</w:t>
      </w:r>
      <w:proofErr w:type="gramEnd"/>
      <w:r w:rsidRPr="00342D36">
        <w:rPr>
          <w:rFonts w:cs="Arial"/>
          <w:spacing w:val="-3"/>
          <w:sz w:val="22"/>
          <w:szCs w:val="22"/>
        </w:rPr>
        <w:t>x</w:t>
      </w:r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InformationNeeded</w:t>
      </w:r>
      <w:proofErr w:type="spellEnd"/>
      <w:r>
        <w:rPr>
          <w:rFonts w:cs="Arial"/>
          <w:spacing w:val="-3"/>
          <w:sz w:val="22"/>
          <w:szCs w:val="22"/>
        </w:rPr>
        <w:t xml:space="preserve"> has 39</w:t>
      </w:r>
      <w:r w:rsidRPr="00342D36">
        <w:rPr>
          <w:rFonts w:cs="Arial"/>
          <w:spacing w:val="-3"/>
          <w:sz w:val="22"/>
          <w:szCs w:val="22"/>
        </w:rPr>
        <w:t>}</w:t>
      </w:r>
      <w:bookmarkEnd w:id="91"/>
    </w:p>
    <w:p w14:paraId="2E68D490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</w:r>
      <w:r w:rsidRPr="00026729">
        <w:rPr>
          <w:rFonts w:cs="Arial"/>
          <w:spacing w:val="-3"/>
          <w:sz w:val="22"/>
          <w:szCs w:val="22"/>
        </w:rPr>
        <w:t>Disability Retirement Attending Physician's State of Disability</w:t>
      </w:r>
      <w:r>
        <w:rPr>
          <w:rFonts w:cs="Arial"/>
          <w:spacing w:val="-3"/>
          <w:sz w:val="22"/>
          <w:szCs w:val="22"/>
        </w:rPr>
        <w:t xml:space="preserve"> – SFN-54399</w:t>
      </w:r>
    </w:p>
    <w:p w14:paraId="06AF61F9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bookmarkStart w:id="92" w:name="sagitec93"/>
      <w:r w:rsidRPr="00342D36">
        <w:rPr>
          <w:rFonts w:cs="Arial"/>
          <w:spacing w:val="-3"/>
          <w:sz w:val="22"/>
          <w:szCs w:val="22"/>
        </w:rPr>
        <w:t>{</w:t>
      </w:r>
      <w:proofErr w:type="spellStart"/>
      <w:r w:rsidRPr="00342D36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342D36">
        <w:rPr>
          <w:rFonts w:cs="Arial"/>
          <w:spacing w:val="-3"/>
          <w:sz w:val="22"/>
          <w:szCs w:val="22"/>
        </w:rPr>
        <w:t>}</w:t>
      </w:r>
      <w:bookmarkStart w:id="93" w:name="sagitec94"/>
      <w:bookmarkEnd w:id="92"/>
      <w:r w:rsidRPr="00342D36">
        <w:rPr>
          <w:rFonts w:cs="Arial"/>
          <w:spacing w:val="-3"/>
          <w:sz w:val="22"/>
          <w:szCs w:val="22"/>
        </w:rPr>
        <w:t>{</w:t>
      </w:r>
      <w:proofErr w:type="gramEnd"/>
      <w:r w:rsidRPr="00342D36">
        <w:rPr>
          <w:rFonts w:cs="Arial"/>
          <w:spacing w:val="-3"/>
          <w:sz w:val="22"/>
          <w:szCs w:val="22"/>
        </w:rPr>
        <w:t>x</w:t>
      </w:r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InformationNeeded</w:t>
      </w:r>
      <w:proofErr w:type="spellEnd"/>
      <w:r>
        <w:rPr>
          <w:rFonts w:cs="Arial"/>
          <w:spacing w:val="-3"/>
          <w:sz w:val="22"/>
          <w:szCs w:val="22"/>
        </w:rPr>
        <w:t xml:space="preserve"> has 40</w:t>
      </w:r>
      <w:r w:rsidRPr="00342D36">
        <w:rPr>
          <w:rFonts w:cs="Arial"/>
          <w:spacing w:val="-3"/>
          <w:sz w:val="22"/>
          <w:szCs w:val="22"/>
        </w:rPr>
        <w:t>}</w:t>
      </w:r>
      <w:bookmarkEnd w:id="93"/>
    </w:p>
    <w:p w14:paraId="114E2FC7" w14:textId="77777777" w:rsidR="0077179B" w:rsidRPr="00342D36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</w:r>
      <w:r w:rsidRPr="00026729">
        <w:rPr>
          <w:rFonts w:cs="Arial"/>
          <w:spacing w:val="-3"/>
          <w:sz w:val="22"/>
          <w:szCs w:val="22"/>
        </w:rPr>
        <w:t>Application for Recertification of Disability Retirement Benefits</w:t>
      </w:r>
      <w:r>
        <w:rPr>
          <w:rFonts w:cs="Arial"/>
          <w:spacing w:val="-3"/>
          <w:sz w:val="22"/>
          <w:szCs w:val="22"/>
        </w:rPr>
        <w:t xml:space="preserve"> – SFN-50149</w:t>
      </w:r>
    </w:p>
    <w:p w14:paraId="3E376F37" w14:textId="5B155388" w:rsidR="002F7596" w:rsidRPr="00342D36" w:rsidRDefault="0077179B" w:rsidP="002F7596">
      <w:pPr>
        <w:suppressAutoHyphens/>
        <w:rPr>
          <w:rFonts w:cs="Arial"/>
          <w:spacing w:val="-3"/>
          <w:sz w:val="22"/>
          <w:szCs w:val="22"/>
        </w:rPr>
      </w:pPr>
      <w:bookmarkStart w:id="94" w:name="sagitec95"/>
      <w:r w:rsidRPr="00342D36">
        <w:rPr>
          <w:rFonts w:cs="Arial"/>
          <w:spacing w:val="-3"/>
          <w:sz w:val="22"/>
          <w:szCs w:val="22"/>
        </w:rPr>
        <w:t>{</w:t>
      </w:r>
      <w:proofErr w:type="spellStart"/>
      <w:r w:rsidRPr="00342D36">
        <w:rPr>
          <w:rFonts w:cs="Arial"/>
          <w:spacing w:val="-3"/>
          <w:sz w:val="22"/>
          <w:szCs w:val="22"/>
        </w:rPr>
        <w:t>endblock</w:t>
      </w:r>
      <w:proofErr w:type="spellEnd"/>
      <w:proofErr w:type="gramStart"/>
      <w:r w:rsidRPr="00342D36">
        <w:rPr>
          <w:rFonts w:cs="Arial"/>
          <w:spacing w:val="-3"/>
          <w:sz w:val="22"/>
          <w:szCs w:val="22"/>
        </w:rPr>
        <w:t>}</w:t>
      </w:r>
      <w:bookmarkStart w:id="95" w:name="sagitec171"/>
      <w:bookmarkEnd w:id="94"/>
      <w:r w:rsidR="002F7596" w:rsidRPr="00342D36">
        <w:rPr>
          <w:rFonts w:cs="Arial"/>
          <w:spacing w:val="-3"/>
          <w:sz w:val="22"/>
          <w:szCs w:val="22"/>
        </w:rPr>
        <w:t>{</w:t>
      </w:r>
      <w:proofErr w:type="gramEnd"/>
      <w:r w:rsidR="002F7596" w:rsidRPr="00342D36">
        <w:rPr>
          <w:rFonts w:cs="Arial"/>
          <w:spacing w:val="-3"/>
          <w:sz w:val="22"/>
          <w:szCs w:val="22"/>
        </w:rPr>
        <w:t>x</w:t>
      </w:r>
      <w:r w:rsidR="002F7596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2F7596">
        <w:rPr>
          <w:rFonts w:cs="Arial"/>
          <w:spacing w:val="-3"/>
          <w:sz w:val="22"/>
          <w:szCs w:val="22"/>
        </w:rPr>
        <w:t>quwhen</w:t>
      </w:r>
      <w:proofErr w:type="spellEnd"/>
      <w:r w:rsidR="002F7596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2F7596">
        <w:rPr>
          <w:rFonts w:cs="Arial"/>
          <w:spacing w:val="-3"/>
          <w:sz w:val="22"/>
          <w:szCs w:val="22"/>
        </w:rPr>
        <w:t>InformationNeeded</w:t>
      </w:r>
      <w:proofErr w:type="spellEnd"/>
      <w:r w:rsidR="002F7596">
        <w:rPr>
          <w:rFonts w:cs="Arial"/>
          <w:spacing w:val="-3"/>
          <w:sz w:val="22"/>
          <w:szCs w:val="22"/>
        </w:rPr>
        <w:t xml:space="preserve"> has 4</w:t>
      </w:r>
      <w:r w:rsidR="00CC6A22">
        <w:rPr>
          <w:rFonts w:cs="Arial"/>
          <w:spacing w:val="-3"/>
          <w:sz w:val="22"/>
          <w:szCs w:val="22"/>
        </w:rPr>
        <w:t>1</w:t>
      </w:r>
      <w:r w:rsidR="002F7596" w:rsidRPr="00342D36">
        <w:rPr>
          <w:rFonts w:cs="Arial"/>
          <w:spacing w:val="-3"/>
          <w:sz w:val="22"/>
          <w:szCs w:val="22"/>
        </w:rPr>
        <w:t>}</w:t>
      </w:r>
      <w:bookmarkEnd w:id="95"/>
    </w:p>
    <w:p w14:paraId="6FB25A1C" w14:textId="271CF8CE" w:rsidR="002F7596" w:rsidRPr="00342D36" w:rsidRDefault="002F7596" w:rsidP="002F7596">
      <w:pPr>
        <w:suppressAutoHyphens/>
        <w:rPr>
          <w:rFonts w:cs="Arial"/>
          <w:spacing w:val="-3"/>
          <w:sz w:val="22"/>
          <w:szCs w:val="22"/>
        </w:rPr>
      </w:pPr>
      <w:r w:rsidRPr="00342D36">
        <w:rPr>
          <w:rFonts w:cs="Arial"/>
          <w:spacing w:val="-3"/>
          <w:sz w:val="22"/>
          <w:szCs w:val="22"/>
        </w:rPr>
        <w:t>•</w:t>
      </w:r>
      <w:r w:rsidRPr="00342D36">
        <w:rPr>
          <w:rFonts w:cs="Arial"/>
          <w:spacing w:val="-3"/>
          <w:sz w:val="22"/>
          <w:szCs w:val="22"/>
        </w:rPr>
        <w:tab/>
      </w:r>
      <w:r w:rsidRPr="002F7596">
        <w:rPr>
          <w:sz w:val="22"/>
          <w:szCs w:val="18"/>
        </w:rPr>
        <w:t>Application for the Graduated Benefit Option – D</w:t>
      </w:r>
      <w:r w:rsidR="00C7595A">
        <w:rPr>
          <w:sz w:val="22"/>
          <w:szCs w:val="18"/>
        </w:rPr>
        <w:t xml:space="preserve">efined </w:t>
      </w:r>
      <w:r w:rsidRPr="002F7596">
        <w:rPr>
          <w:sz w:val="22"/>
          <w:szCs w:val="18"/>
        </w:rPr>
        <w:t>B</w:t>
      </w:r>
      <w:r w:rsidR="00C7595A">
        <w:rPr>
          <w:sz w:val="22"/>
          <w:szCs w:val="18"/>
        </w:rPr>
        <w:t>enefit</w:t>
      </w:r>
      <w:r w:rsidRPr="002F7596">
        <w:rPr>
          <w:sz w:val="22"/>
          <w:szCs w:val="18"/>
        </w:rPr>
        <w:t>– SFN 59596</w:t>
      </w:r>
    </w:p>
    <w:p w14:paraId="2A8A4291" w14:textId="14325162" w:rsidR="0077179B" w:rsidRDefault="002F7596" w:rsidP="0077179B">
      <w:pPr>
        <w:suppressAutoHyphens/>
        <w:rPr>
          <w:rFonts w:cs="Arial"/>
          <w:spacing w:val="-3"/>
          <w:sz w:val="22"/>
          <w:szCs w:val="22"/>
        </w:rPr>
      </w:pPr>
      <w:bookmarkStart w:id="96" w:name="sagitec163"/>
      <w:r w:rsidRPr="00342D36">
        <w:rPr>
          <w:rFonts w:cs="Arial"/>
          <w:spacing w:val="-3"/>
          <w:sz w:val="22"/>
          <w:szCs w:val="22"/>
        </w:rPr>
        <w:t>{</w:t>
      </w:r>
      <w:proofErr w:type="spellStart"/>
      <w:r w:rsidRPr="00342D36">
        <w:rPr>
          <w:rFonts w:cs="Arial"/>
          <w:spacing w:val="-3"/>
          <w:sz w:val="22"/>
          <w:szCs w:val="22"/>
        </w:rPr>
        <w:t>endblock</w:t>
      </w:r>
      <w:proofErr w:type="spellEnd"/>
      <w:r w:rsidRPr="00342D36">
        <w:rPr>
          <w:rFonts w:cs="Arial"/>
          <w:spacing w:val="-3"/>
          <w:sz w:val="22"/>
          <w:szCs w:val="22"/>
        </w:rPr>
        <w:t>}</w:t>
      </w:r>
      <w:bookmarkEnd w:id="96"/>
    </w:p>
    <w:p w14:paraId="6968D206" w14:textId="77777777" w:rsidR="009E0805" w:rsidRDefault="009E0805" w:rsidP="0077179B">
      <w:pPr>
        <w:suppressAutoHyphens/>
        <w:rPr>
          <w:rFonts w:cs="Arial"/>
          <w:spacing w:val="-3"/>
          <w:sz w:val="22"/>
          <w:szCs w:val="22"/>
        </w:rPr>
      </w:pPr>
    </w:p>
    <w:p w14:paraId="152879D6" w14:textId="77777777" w:rsidR="0077179B" w:rsidRPr="00B55D48" w:rsidRDefault="0077179B" w:rsidP="0077179B">
      <w:pPr>
        <w:pStyle w:val="BodyText"/>
        <w:jc w:val="left"/>
        <w:rPr>
          <w:rFonts w:ascii="Arial" w:hAnsi="Arial" w:cs="Arial"/>
          <w:szCs w:val="22"/>
        </w:rPr>
      </w:pPr>
      <w:r w:rsidRPr="00B55D48">
        <w:rPr>
          <w:rFonts w:ascii="Arial" w:hAnsi="Arial" w:cs="Arial"/>
          <w:szCs w:val="22"/>
        </w:rPr>
        <w:t>You may request an estimate of your benefit amount; however, it will not be finalized until the last contribution has been credited to your account.</w:t>
      </w:r>
    </w:p>
    <w:p w14:paraId="4CD6D352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6875BCB0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7" w:name="sagitec86"/>
      <w:r w:rsidRPr="00B55D48">
        <w:rPr>
          <w:rFonts w:cs="Arial"/>
          <w:spacing w:val="-3"/>
          <w:sz w:val="22"/>
          <w:szCs w:val="22"/>
        </w:rPr>
        <w:t>{</w:t>
      </w:r>
      <w:proofErr w:type="spellStart"/>
      <w:r w:rsidRPr="00B55D4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B55D48">
        <w:rPr>
          <w:rFonts w:cs="Arial"/>
          <w:spacing w:val="-3"/>
          <w:sz w:val="22"/>
          <w:szCs w:val="22"/>
        </w:rPr>
        <w:t>}</w:t>
      </w:r>
      <w:bookmarkEnd w:id="97"/>
      <w:r w:rsidRPr="00B55D48">
        <w:rPr>
          <w:rFonts w:cs="Arial"/>
          <w:spacing w:val="-3"/>
          <w:sz w:val="22"/>
          <w:szCs w:val="22"/>
        </w:rPr>
        <w:t xml:space="preserve"> or </w:t>
      </w:r>
      <w:bookmarkStart w:id="98" w:name="sagitec87"/>
      <w:r w:rsidRPr="00B55D48">
        <w:rPr>
          <w:rFonts w:cs="Arial"/>
          <w:spacing w:val="-3"/>
          <w:sz w:val="22"/>
          <w:szCs w:val="22"/>
        </w:rPr>
        <w:t>{</w:t>
      </w:r>
      <w:proofErr w:type="spellStart"/>
      <w:r w:rsidRPr="00B55D4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B55D48">
        <w:rPr>
          <w:rFonts w:cs="Arial"/>
          <w:spacing w:val="-3"/>
          <w:sz w:val="22"/>
          <w:szCs w:val="22"/>
        </w:rPr>
        <w:t>}</w:t>
      </w:r>
      <w:bookmarkEnd w:id="98"/>
      <w:r w:rsidRPr="00B55D48">
        <w:rPr>
          <w:rFonts w:cs="Arial"/>
          <w:spacing w:val="-3"/>
          <w:sz w:val="22"/>
          <w:szCs w:val="22"/>
        </w:rPr>
        <w:t>.</w:t>
      </w:r>
    </w:p>
    <w:p w14:paraId="07D4AC38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04DF92A0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>Sincerely,</w:t>
      </w:r>
    </w:p>
    <w:p w14:paraId="1008B309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38C90882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13582B76" w14:textId="77777777" w:rsidR="0077179B" w:rsidRPr="00B55D48" w:rsidRDefault="0077179B" w:rsidP="0077179B">
      <w:pPr>
        <w:suppressAutoHyphens/>
        <w:rPr>
          <w:rFonts w:cs="Arial"/>
          <w:spacing w:val="-3"/>
          <w:sz w:val="22"/>
          <w:szCs w:val="22"/>
        </w:rPr>
      </w:pPr>
    </w:p>
    <w:p w14:paraId="3888053D" w14:textId="77777777" w:rsidR="0077179B" w:rsidRDefault="0077179B" w:rsidP="0077179B">
      <w:pPr>
        <w:suppressAutoHyphens/>
        <w:rPr>
          <w:rFonts w:cs="Arial"/>
          <w:spacing w:val="-3"/>
          <w:sz w:val="22"/>
          <w:szCs w:val="22"/>
        </w:rPr>
      </w:pPr>
      <w:r w:rsidRPr="00B55D48">
        <w:rPr>
          <w:rFonts w:cs="Arial"/>
          <w:spacing w:val="-3"/>
          <w:sz w:val="22"/>
          <w:szCs w:val="22"/>
        </w:rPr>
        <w:t>NDPERS Benefits Division</w:t>
      </w:r>
    </w:p>
    <w:p w14:paraId="0D5F0644" w14:textId="365EDF4C" w:rsidR="007D3FF1" w:rsidRPr="00F329B6" w:rsidRDefault="007D3FF1" w:rsidP="0077179B">
      <w:pPr>
        <w:suppressAutoHyphens/>
        <w:rPr>
          <w:rFonts w:cs="Arial"/>
          <w:spacing w:val="-3"/>
          <w:sz w:val="14"/>
          <w:szCs w:val="14"/>
        </w:rPr>
      </w:pPr>
      <w:bookmarkStart w:id="99" w:name="sagitec96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quif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in </w:t>
      </w:r>
      <w:proofErr w:type="gramStart"/>
      <w:r w:rsidRPr="00F329B6">
        <w:rPr>
          <w:rFonts w:cs="Arial"/>
          <w:spacing w:val="-3"/>
          <w:sz w:val="14"/>
          <w:szCs w:val="14"/>
        </w:rPr>
        <w:t>31}</w:t>
      </w:r>
      <w:bookmarkStart w:id="100" w:name="sagitec98"/>
      <w:bookmarkEnd w:id="99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SFN-02562}</w:t>
      </w:r>
      <w:bookmarkEnd w:id="100"/>
    </w:p>
    <w:p w14:paraId="7166FA83" w14:textId="2958246B" w:rsidR="0074709B" w:rsidRPr="00F329B6" w:rsidRDefault="007D3FF1" w:rsidP="0077179B">
      <w:pPr>
        <w:suppressAutoHyphens/>
        <w:rPr>
          <w:rFonts w:cs="Arial"/>
          <w:spacing w:val="-3"/>
          <w:sz w:val="14"/>
          <w:szCs w:val="14"/>
        </w:rPr>
      </w:pPr>
      <w:bookmarkStart w:id="101" w:name="sagitec97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02" w:name="sagitec99"/>
      <w:bookmarkEnd w:id="101"/>
      <w:r w:rsidR="0074709B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74709B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74709B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74709B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74709B" w:rsidRPr="00F329B6">
        <w:rPr>
          <w:rFonts w:cs="Arial"/>
          <w:spacing w:val="-3"/>
          <w:sz w:val="14"/>
          <w:szCs w:val="14"/>
        </w:rPr>
        <w:t xml:space="preserve"> in 32}</w:t>
      </w:r>
      <w:bookmarkEnd w:id="102"/>
    </w:p>
    <w:p w14:paraId="1FD3331C" w14:textId="17D897B2" w:rsidR="0074709B" w:rsidRPr="00F329B6" w:rsidRDefault="0074709B" w:rsidP="0077179B">
      <w:pPr>
        <w:suppressAutoHyphens/>
        <w:rPr>
          <w:rFonts w:cs="Arial"/>
          <w:spacing w:val="-3"/>
          <w:sz w:val="14"/>
          <w:szCs w:val="14"/>
        </w:rPr>
      </w:pPr>
      <w:bookmarkStart w:id="103" w:name="sagitec101"/>
      <w:r w:rsidRPr="00F329B6">
        <w:rPr>
          <w:rFonts w:cs="Arial"/>
          <w:spacing w:val="-3"/>
          <w:sz w:val="14"/>
          <w:szCs w:val="14"/>
        </w:rPr>
        <w:lastRenderedPageBreak/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SFN-18000}</w:t>
      </w:r>
      <w:bookmarkEnd w:id="103"/>
    </w:p>
    <w:p w14:paraId="51B053B5" w14:textId="3579F729" w:rsidR="00695AF8" w:rsidRPr="00F329B6" w:rsidRDefault="0074709B" w:rsidP="003D50AF">
      <w:pPr>
        <w:suppressAutoHyphens/>
        <w:rPr>
          <w:rFonts w:cs="Arial"/>
          <w:spacing w:val="-3"/>
          <w:sz w:val="14"/>
          <w:szCs w:val="14"/>
        </w:rPr>
      </w:pPr>
      <w:bookmarkStart w:id="104" w:name="sagitec100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05" w:name="sagitec102"/>
      <w:bookmarkEnd w:id="104"/>
      <w:r w:rsidR="00695AF8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695AF8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695AF8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695AF8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695AF8" w:rsidRPr="00F329B6">
        <w:rPr>
          <w:rFonts w:cs="Arial"/>
          <w:spacing w:val="-3"/>
          <w:sz w:val="14"/>
          <w:szCs w:val="14"/>
        </w:rPr>
        <w:t xml:space="preserve"> in 4}</w:t>
      </w:r>
      <w:bookmarkEnd w:id="105"/>
    </w:p>
    <w:p w14:paraId="748A0F60" w14:textId="421EDD4A" w:rsidR="00695AF8" w:rsidRPr="00F329B6" w:rsidRDefault="00695AF8" w:rsidP="003D50AF">
      <w:pPr>
        <w:suppressAutoHyphens/>
        <w:rPr>
          <w:rFonts w:cs="Arial"/>
          <w:spacing w:val="-3"/>
          <w:sz w:val="14"/>
          <w:szCs w:val="14"/>
        </w:rPr>
      </w:pPr>
      <w:bookmarkStart w:id="106" w:name="sagitec104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SFN-58358}</w:t>
      </w:r>
      <w:bookmarkEnd w:id="106"/>
    </w:p>
    <w:p w14:paraId="340C7C85" w14:textId="230BC084" w:rsidR="00DC09E4" w:rsidRPr="00F329B6" w:rsidRDefault="00695AF8" w:rsidP="003D50AF">
      <w:pPr>
        <w:suppressAutoHyphens/>
        <w:rPr>
          <w:rFonts w:cs="Arial"/>
          <w:spacing w:val="-3"/>
          <w:sz w:val="14"/>
          <w:szCs w:val="14"/>
        </w:rPr>
      </w:pPr>
      <w:bookmarkStart w:id="107" w:name="sagitec103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08" w:name="sagitec105"/>
      <w:bookmarkEnd w:id="107"/>
      <w:r w:rsidR="00853DB3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853DB3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853DB3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853DB3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853DB3" w:rsidRPr="00F329B6">
        <w:rPr>
          <w:rFonts w:cs="Arial"/>
          <w:spacing w:val="-3"/>
          <w:sz w:val="14"/>
          <w:szCs w:val="14"/>
        </w:rPr>
        <w:t xml:space="preserve"> in 5}</w:t>
      </w:r>
      <w:bookmarkEnd w:id="108"/>
    </w:p>
    <w:p w14:paraId="6A0368C2" w14:textId="4D8312FD" w:rsidR="00853DB3" w:rsidRPr="00F329B6" w:rsidRDefault="00853DB3" w:rsidP="003D50AF">
      <w:pPr>
        <w:suppressAutoHyphens/>
        <w:rPr>
          <w:rFonts w:cs="Arial"/>
          <w:spacing w:val="-3"/>
          <w:sz w:val="14"/>
          <w:szCs w:val="14"/>
        </w:rPr>
      </w:pPr>
      <w:bookmarkStart w:id="109" w:name="sagitec107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SFN-02560}</w:t>
      </w:r>
      <w:bookmarkEnd w:id="109"/>
    </w:p>
    <w:p w14:paraId="0E224CE6" w14:textId="14E5573B" w:rsidR="009F7383" w:rsidRPr="00F329B6" w:rsidRDefault="00853DB3" w:rsidP="003D50AF">
      <w:pPr>
        <w:suppressAutoHyphens/>
        <w:rPr>
          <w:rFonts w:cs="Arial"/>
          <w:spacing w:val="-3"/>
          <w:sz w:val="14"/>
          <w:szCs w:val="14"/>
        </w:rPr>
      </w:pPr>
      <w:bookmarkStart w:id="110" w:name="sagitec106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11" w:name="sagitec108"/>
      <w:bookmarkEnd w:id="110"/>
      <w:r w:rsidR="00E56C85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E56C85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E56C85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E56C85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E56C85" w:rsidRPr="00F329B6">
        <w:rPr>
          <w:rFonts w:cs="Arial"/>
          <w:spacing w:val="-3"/>
          <w:sz w:val="14"/>
          <w:szCs w:val="14"/>
        </w:rPr>
        <w:t xml:space="preserve"> in 6}</w:t>
      </w:r>
      <w:bookmarkEnd w:id="111"/>
    </w:p>
    <w:p w14:paraId="135D615F" w14:textId="0E7866E8" w:rsidR="00E56C85" w:rsidRPr="00F329B6" w:rsidRDefault="00E56C85" w:rsidP="003D50AF">
      <w:pPr>
        <w:suppressAutoHyphens/>
        <w:rPr>
          <w:rFonts w:cs="Arial"/>
          <w:spacing w:val="-3"/>
          <w:sz w:val="14"/>
          <w:szCs w:val="14"/>
        </w:rPr>
      </w:pPr>
      <w:bookmarkStart w:id="112" w:name="sagitec110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SFN-18379}</w:t>
      </w:r>
      <w:bookmarkEnd w:id="112"/>
    </w:p>
    <w:p w14:paraId="53F0D9D8" w14:textId="3D502CA7" w:rsidR="00B70EB7" w:rsidRPr="00F329B6" w:rsidRDefault="00E56C85" w:rsidP="003D50AF">
      <w:pPr>
        <w:suppressAutoHyphens/>
        <w:rPr>
          <w:rFonts w:cs="Arial"/>
          <w:spacing w:val="-3"/>
          <w:sz w:val="14"/>
          <w:szCs w:val="14"/>
        </w:rPr>
      </w:pPr>
      <w:bookmarkStart w:id="113" w:name="sagitec109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14" w:name="sagitec111"/>
      <w:bookmarkEnd w:id="113"/>
      <w:r w:rsidR="00D51FC1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D51FC1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D51FC1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D51FC1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D51FC1" w:rsidRPr="00F329B6">
        <w:rPr>
          <w:rFonts w:cs="Arial"/>
          <w:spacing w:val="-3"/>
          <w:sz w:val="14"/>
          <w:szCs w:val="14"/>
        </w:rPr>
        <w:t xml:space="preserve"> in 7}</w:t>
      </w:r>
      <w:bookmarkEnd w:id="114"/>
    </w:p>
    <w:p w14:paraId="256C99E0" w14:textId="75274E7A" w:rsidR="00D51FC1" w:rsidRPr="00F329B6" w:rsidRDefault="00D51FC1" w:rsidP="003D50AF">
      <w:pPr>
        <w:suppressAutoHyphens/>
        <w:rPr>
          <w:rFonts w:cs="Arial"/>
          <w:spacing w:val="-3"/>
          <w:sz w:val="14"/>
          <w:szCs w:val="14"/>
        </w:rPr>
      </w:pPr>
      <w:bookmarkStart w:id="115" w:name="sagitec113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SFN-51506}</w:t>
      </w:r>
      <w:bookmarkEnd w:id="115"/>
    </w:p>
    <w:p w14:paraId="26DF3692" w14:textId="47CDE1AD" w:rsidR="007B717A" w:rsidRPr="00F329B6" w:rsidRDefault="00D51FC1" w:rsidP="003D50AF">
      <w:pPr>
        <w:suppressAutoHyphens/>
        <w:rPr>
          <w:rFonts w:cs="Arial"/>
          <w:spacing w:val="-3"/>
          <w:sz w:val="14"/>
          <w:szCs w:val="14"/>
        </w:rPr>
      </w:pPr>
      <w:bookmarkStart w:id="116" w:name="sagitec112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17" w:name="sagitec114"/>
      <w:bookmarkEnd w:id="116"/>
      <w:r w:rsidR="00D91761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D91761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D91761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D91761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D91761" w:rsidRPr="00F329B6">
        <w:rPr>
          <w:rFonts w:cs="Arial"/>
          <w:spacing w:val="-3"/>
          <w:sz w:val="14"/>
          <w:szCs w:val="14"/>
        </w:rPr>
        <w:t xml:space="preserve"> in 8}</w:t>
      </w:r>
      <w:bookmarkEnd w:id="117"/>
    </w:p>
    <w:p w14:paraId="786733CF" w14:textId="2D0A2C76" w:rsidR="00D91761" w:rsidRPr="00F329B6" w:rsidRDefault="00D91761" w:rsidP="003D50AF">
      <w:pPr>
        <w:suppressAutoHyphens/>
        <w:rPr>
          <w:rFonts w:cs="Arial"/>
          <w:spacing w:val="-3"/>
          <w:sz w:val="14"/>
          <w:szCs w:val="14"/>
        </w:rPr>
      </w:pPr>
      <w:bookmarkStart w:id="118" w:name="sagitec116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SFN-53963}</w:t>
      </w:r>
      <w:bookmarkEnd w:id="118"/>
    </w:p>
    <w:p w14:paraId="18CDEF5A" w14:textId="40578FFA" w:rsidR="008152C9" w:rsidRPr="00F329B6" w:rsidRDefault="00D91761" w:rsidP="003D50AF">
      <w:pPr>
        <w:suppressAutoHyphens/>
        <w:rPr>
          <w:rFonts w:cs="Arial"/>
          <w:spacing w:val="-3"/>
          <w:sz w:val="14"/>
          <w:szCs w:val="14"/>
        </w:rPr>
      </w:pPr>
      <w:bookmarkStart w:id="119" w:name="sagitec115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20" w:name="sagitec117"/>
      <w:bookmarkEnd w:id="119"/>
      <w:r w:rsidR="008152C9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8152C9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8152C9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8152C9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8152C9" w:rsidRPr="00F329B6">
        <w:rPr>
          <w:rFonts w:cs="Arial"/>
          <w:spacing w:val="-3"/>
          <w:sz w:val="14"/>
          <w:szCs w:val="14"/>
        </w:rPr>
        <w:t xml:space="preserve"> in 10}</w:t>
      </w:r>
      <w:bookmarkEnd w:id="120"/>
    </w:p>
    <w:p w14:paraId="3CB57741" w14:textId="6C608FF3" w:rsidR="008152C9" w:rsidRDefault="00F7411A" w:rsidP="003D50AF">
      <w:pPr>
        <w:suppressAutoHyphens/>
        <w:rPr>
          <w:rFonts w:cs="Arial"/>
          <w:spacing w:val="-3"/>
          <w:sz w:val="14"/>
          <w:szCs w:val="14"/>
        </w:rPr>
      </w:pPr>
      <w:bookmarkStart w:id="121" w:name="sagitec119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SFN-54373}</w:t>
      </w:r>
      <w:bookmarkEnd w:id="121"/>
    </w:p>
    <w:p w14:paraId="4B5EBF96" w14:textId="207E39EC" w:rsidR="009D31BE" w:rsidRPr="00F329B6" w:rsidRDefault="009D31BE" w:rsidP="009D31BE">
      <w:pPr>
        <w:suppressAutoHyphens/>
        <w:rPr>
          <w:rFonts w:cs="Arial"/>
          <w:spacing w:val="-3"/>
          <w:sz w:val="14"/>
          <w:szCs w:val="14"/>
        </w:rPr>
      </w:pPr>
      <w:bookmarkStart w:id="122" w:name="sagitec180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23" w:name="sagitec181"/>
      <w:bookmarkEnd w:id="122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Pr="00F329B6">
        <w:rPr>
          <w:rFonts w:cs="Arial"/>
          <w:spacing w:val="-3"/>
          <w:sz w:val="14"/>
          <w:szCs w:val="14"/>
        </w:rPr>
        <w:t>quif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in </w:t>
      </w:r>
      <w:r>
        <w:rPr>
          <w:rFonts w:cs="Arial"/>
          <w:spacing w:val="-3"/>
          <w:sz w:val="14"/>
          <w:szCs w:val="14"/>
        </w:rPr>
        <w:t>42</w:t>
      </w:r>
      <w:r w:rsidRPr="00F329B6">
        <w:rPr>
          <w:rFonts w:cs="Arial"/>
          <w:spacing w:val="-3"/>
          <w:sz w:val="14"/>
          <w:szCs w:val="14"/>
        </w:rPr>
        <w:t>}</w:t>
      </w:r>
      <w:bookmarkEnd w:id="123"/>
    </w:p>
    <w:p w14:paraId="6E79A292" w14:textId="2580D559" w:rsidR="009D31BE" w:rsidRPr="00F329B6" w:rsidRDefault="009D31BE" w:rsidP="003D50AF">
      <w:pPr>
        <w:suppressAutoHyphens/>
        <w:rPr>
          <w:rFonts w:cs="Arial"/>
          <w:spacing w:val="-3"/>
          <w:sz w:val="14"/>
          <w:szCs w:val="14"/>
        </w:rPr>
      </w:pPr>
      <w:bookmarkStart w:id="124" w:name="sagitec182"/>
      <w:r>
        <w:rPr>
          <w:rFonts w:cs="Arial"/>
          <w:spacing w:val="-3"/>
          <w:sz w:val="14"/>
          <w:szCs w:val="14"/>
        </w:rPr>
        <w:t>{</w:t>
      </w:r>
      <w:proofErr w:type="spellStart"/>
      <w:r>
        <w:rPr>
          <w:rFonts w:cs="Arial"/>
          <w:spacing w:val="-3"/>
          <w:sz w:val="14"/>
          <w:szCs w:val="14"/>
        </w:rPr>
        <w:t>tmp</w:t>
      </w:r>
      <w:proofErr w:type="spellEnd"/>
      <w:r>
        <w:rPr>
          <w:rFonts w:cs="Arial"/>
          <w:spacing w:val="-3"/>
          <w:sz w:val="14"/>
          <w:szCs w:val="14"/>
        </w:rPr>
        <w:t xml:space="preserve"> SFN-58631}</w:t>
      </w:r>
      <w:bookmarkEnd w:id="124"/>
    </w:p>
    <w:p w14:paraId="335F07E1" w14:textId="7A3B3366" w:rsidR="00070F39" w:rsidRPr="00F329B6" w:rsidRDefault="008152C9" w:rsidP="003D50AF">
      <w:pPr>
        <w:suppressAutoHyphens/>
        <w:rPr>
          <w:rFonts w:cs="Arial"/>
          <w:spacing w:val="-3"/>
          <w:sz w:val="14"/>
          <w:szCs w:val="14"/>
        </w:rPr>
      </w:pPr>
      <w:bookmarkStart w:id="125" w:name="sagitec118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26" w:name="sagitec120"/>
      <w:bookmarkEnd w:id="125"/>
      <w:r w:rsidR="00070F39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070F39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070F39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070F39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070F39" w:rsidRPr="00F329B6">
        <w:rPr>
          <w:rFonts w:cs="Arial"/>
          <w:spacing w:val="-3"/>
          <w:sz w:val="14"/>
          <w:szCs w:val="14"/>
        </w:rPr>
        <w:t xml:space="preserve"> in 35}</w:t>
      </w:r>
      <w:bookmarkEnd w:id="126"/>
    </w:p>
    <w:p w14:paraId="0203C814" w14:textId="683550CB" w:rsidR="00070F39" w:rsidRPr="00F329B6" w:rsidRDefault="00070F39" w:rsidP="003D50AF">
      <w:pPr>
        <w:suppressAutoHyphens/>
        <w:rPr>
          <w:rFonts w:cs="Arial"/>
          <w:spacing w:val="-3"/>
          <w:sz w:val="14"/>
          <w:szCs w:val="14"/>
        </w:rPr>
      </w:pPr>
      <w:bookmarkStart w:id="127" w:name="sagitec122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SFN-59562}</w:t>
      </w:r>
      <w:bookmarkEnd w:id="127"/>
    </w:p>
    <w:p w14:paraId="3DA55A94" w14:textId="4C2FB821" w:rsidR="00E24B43" w:rsidRPr="00F329B6" w:rsidRDefault="00070F39" w:rsidP="003D50AF">
      <w:pPr>
        <w:suppressAutoHyphens/>
        <w:rPr>
          <w:rFonts w:cs="Arial"/>
          <w:spacing w:val="-3"/>
          <w:sz w:val="14"/>
          <w:szCs w:val="14"/>
        </w:rPr>
      </w:pPr>
      <w:bookmarkStart w:id="128" w:name="sagitec121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29" w:name="sagitec123"/>
      <w:bookmarkEnd w:id="128"/>
      <w:r w:rsidR="00E24B43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E24B43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E24B43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E24B43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E24B43" w:rsidRPr="00F329B6">
        <w:rPr>
          <w:rFonts w:cs="Arial"/>
          <w:spacing w:val="-3"/>
          <w:sz w:val="14"/>
          <w:szCs w:val="14"/>
        </w:rPr>
        <w:t xml:space="preserve"> in 14}</w:t>
      </w:r>
      <w:bookmarkEnd w:id="129"/>
    </w:p>
    <w:p w14:paraId="3D0AB1E4" w14:textId="327EA482" w:rsidR="00E24B43" w:rsidRPr="00F329B6" w:rsidRDefault="00E24B43" w:rsidP="003D50AF">
      <w:pPr>
        <w:suppressAutoHyphens/>
        <w:rPr>
          <w:rFonts w:cs="Arial"/>
          <w:spacing w:val="-3"/>
          <w:sz w:val="14"/>
          <w:szCs w:val="14"/>
        </w:rPr>
      </w:pPr>
      <w:bookmarkStart w:id="130" w:name="sagitec125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SFN-58860}</w:t>
      </w:r>
      <w:bookmarkEnd w:id="130"/>
    </w:p>
    <w:p w14:paraId="77B11F40" w14:textId="5DB7AF5D" w:rsidR="00877744" w:rsidRPr="00F329B6" w:rsidRDefault="00E24B43" w:rsidP="003D50AF">
      <w:pPr>
        <w:suppressAutoHyphens/>
        <w:rPr>
          <w:rFonts w:cs="Arial"/>
          <w:spacing w:val="-3"/>
          <w:sz w:val="14"/>
          <w:szCs w:val="14"/>
        </w:rPr>
      </w:pPr>
      <w:bookmarkStart w:id="131" w:name="sagitec124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32" w:name="sagitec126"/>
      <w:bookmarkEnd w:id="131"/>
      <w:r w:rsidR="009E3BFC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9E3BFC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9E3BFC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9E3BFC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9E3BFC" w:rsidRPr="00F329B6">
        <w:rPr>
          <w:rFonts w:cs="Arial"/>
          <w:spacing w:val="-3"/>
          <w:sz w:val="14"/>
          <w:szCs w:val="14"/>
        </w:rPr>
        <w:t xml:space="preserve"> in 15}</w:t>
      </w:r>
      <w:bookmarkEnd w:id="132"/>
    </w:p>
    <w:p w14:paraId="19E24221" w14:textId="25E00323" w:rsidR="009E3BFC" w:rsidRPr="00F329B6" w:rsidRDefault="009E3BFC" w:rsidP="003D50AF">
      <w:pPr>
        <w:suppressAutoHyphens/>
        <w:rPr>
          <w:rFonts w:cs="Arial"/>
          <w:spacing w:val="-3"/>
          <w:sz w:val="14"/>
          <w:szCs w:val="14"/>
        </w:rPr>
      </w:pPr>
      <w:bookmarkStart w:id="133" w:name="sagitec128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SFN-50134}</w:t>
      </w:r>
      <w:bookmarkEnd w:id="133"/>
    </w:p>
    <w:p w14:paraId="1F6B63ED" w14:textId="6ACF79C5" w:rsidR="00F26405" w:rsidRPr="00F329B6" w:rsidRDefault="009E3BFC" w:rsidP="003D50AF">
      <w:pPr>
        <w:suppressAutoHyphens/>
        <w:rPr>
          <w:rFonts w:cs="Arial"/>
          <w:spacing w:val="-3"/>
          <w:sz w:val="14"/>
          <w:szCs w:val="14"/>
        </w:rPr>
      </w:pPr>
      <w:bookmarkStart w:id="134" w:name="sagitec127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35" w:name="sagitec129"/>
      <w:bookmarkEnd w:id="134"/>
      <w:r w:rsidR="00FE1A44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FE1A44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FE1A44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FE1A44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FE1A44" w:rsidRPr="00F329B6">
        <w:rPr>
          <w:rFonts w:cs="Arial"/>
          <w:spacing w:val="-3"/>
          <w:sz w:val="14"/>
          <w:szCs w:val="14"/>
        </w:rPr>
        <w:t xml:space="preserve"> in 16}</w:t>
      </w:r>
      <w:bookmarkEnd w:id="135"/>
    </w:p>
    <w:p w14:paraId="45F33F82" w14:textId="745464DA" w:rsidR="00FE1A44" w:rsidRPr="00F329B6" w:rsidRDefault="00FE1A44" w:rsidP="003D50AF">
      <w:pPr>
        <w:suppressAutoHyphens/>
        <w:rPr>
          <w:rFonts w:cs="Arial"/>
          <w:spacing w:val="-3"/>
          <w:sz w:val="14"/>
          <w:szCs w:val="14"/>
        </w:rPr>
      </w:pPr>
      <w:bookmarkStart w:id="136" w:name="sagitec131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SFN-53622}</w:t>
      </w:r>
      <w:bookmarkEnd w:id="136"/>
    </w:p>
    <w:p w14:paraId="370C725B" w14:textId="347F657D" w:rsidR="006F4FF1" w:rsidRPr="00F329B6" w:rsidRDefault="00FE1A44" w:rsidP="003D50AF">
      <w:pPr>
        <w:suppressAutoHyphens/>
        <w:rPr>
          <w:rFonts w:cs="Arial"/>
          <w:spacing w:val="-3"/>
          <w:sz w:val="14"/>
          <w:szCs w:val="14"/>
        </w:rPr>
      </w:pPr>
      <w:bookmarkStart w:id="137" w:name="sagitec130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38" w:name="sagitec132"/>
      <w:bookmarkEnd w:id="137"/>
      <w:r w:rsidR="006F4FF1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6F4FF1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6F4FF1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6F4FF1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6F4FF1" w:rsidRPr="00F329B6">
        <w:rPr>
          <w:rFonts w:cs="Arial"/>
          <w:spacing w:val="-3"/>
          <w:sz w:val="14"/>
          <w:szCs w:val="14"/>
        </w:rPr>
        <w:t xml:space="preserve"> in 17}</w:t>
      </w:r>
      <w:bookmarkEnd w:id="138"/>
    </w:p>
    <w:p w14:paraId="3EE3C1D2" w14:textId="6ED018D3" w:rsidR="006F4FF1" w:rsidRPr="00F329B6" w:rsidRDefault="006F4FF1" w:rsidP="003D50AF">
      <w:pPr>
        <w:suppressAutoHyphens/>
        <w:rPr>
          <w:rFonts w:cs="Arial"/>
          <w:spacing w:val="-3"/>
          <w:sz w:val="14"/>
          <w:szCs w:val="14"/>
        </w:rPr>
      </w:pPr>
      <w:bookmarkStart w:id="139" w:name="sagitec134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SFN-53512}</w:t>
      </w:r>
      <w:bookmarkEnd w:id="139"/>
    </w:p>
    <w:p w14:paraId="10CCDAED" w14:textId="16654E0B" w:rsidR="002757F7" w:rsidRPr="00F329B6" w:rsidRDefault="006F4FF1" w:rsidP="003D50AF">
      <w:pPr>
        <w:suppressAutoHyphens/>
        <w:rPr>
          <w:rFonts w:cs="Arial"/>
          <w:spacing w:val="-3"/>
          <w:sz w:val="14"/>
          <w:szCs w:val="14"/>
        </w:rPr>
      </w:pPr>
      <w:bookmarkStart w:id="140" w:name="sagitec133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41" w:name="sagitec135"/>
      <w:bookmarkEnd w:id="140"/>
      <w:r w:rsidR="00C36E71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C36E71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C36E71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C36E71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C36E71" w:rsidRPr="00F329B6">
        <w:rPr>
          <w:rFonts w:cs="Arial"/>
          <w:spacing w:val="-3"/>
          <w:sz w:val="14"/>
          <w:szCs w:val="14"/>
        </w:rPr>
        <w:t xml:space="preserve"> in 21}</w:t>
      </w:r>
      <w:bookmarkEnd w:id="141"/>
    </w:p>
    <w:p w14:paraId="08729B8C" w14:textId="0AA369AD" w:rsidR="00C36E71" w:rsidRPr="00F329B6" w:rsidRDefault="00C36E71" w:rsidP="003D50AF">
      <w:pPr>
        <w:suppressAutoHyphens/>
        <w:rPr>
          <w:rFonts w:cs="Arial"/>
          <w:spacing w:val="-3"/>
          <w:sz w:val="14"/>
          <w:szCs w:val="14"/>
        </w:rPr>
      </w:pPr>
      <w:bookmarkStart w:id="142" w:name="sagitec137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SFN-54398}</w:t>
      </w:r>
      <w:bookmarkEnd w:id="142"/>
    </w:p>
    <w:p w14:paraId="54B1D1CE" w14:textId="476FC979" w:rsidR="00F13DD0" w:rsidRPr="00F329B6" w:rsidRDefault="00C36E71" w:rsidP="003D50AF">
      <w:pPr>
        <w:suppressAutoHyphens/>
        <w:rPr>
          <w:rFonts w:cs="Arial"/>
          <w:spacing w:val="-3"/>
          <w:sz w:val="14"/>
          <w:szCs w:val="14"/>
        </w:rPr>
      </w:pPr>
      <w:bookmarkStart w:id="143" w:name="sagitec136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44" w:name="sagitec138"/>
      <w:bookmarkEnd w:id="143"/>
      <w:r w:rsidR="00DC0CCD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DC0CCD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DC0CCD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DC0CCD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DC0CCD" w:rsidRPr="00F329B6">
        <w:rPr>
          <w:rFonts w:cs="Arial"/>
          <w:spacing w:val="-3"/>
          <w:sz w:val="14"/>
          <w:szCs w:val="14"/>
        </w:rPr>
        <w:t xml:space="preserve"> in 22}</w:t>
      </w:r>
      <w:bookmarkEnd w:id="144"/>
    </w:p>
    <w:p w14:paraId="189ED007" w14:textId="7121D836" w:rsidR="00DC0CCD" w:rsidRPr="00F329B6" w:rsidRDefault="00DC0CCD" w:rsidP="003D50AF">
      <w:pPr>
        <w:suppressAutoHyphens/>
        <w:rPr>
          <w:rFonts w:cs="Arial"/>
          <w:spacing w:val="-3"/>
          <w:sz w:val="14"/>
          <w:szCs w:val="14"/>
        </w:rPr>
      </w:pPr>
      <w:bookmarkStart w:id="145" w:name="sagitec140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SFN-54399}</w:t>
      </w:r>
      <w:bookmarkEnd w:id="145"/>
    </w:p>
    <w:p w14:paraId="2B9F1032" w14:textId="2690F9C1" w:rsidR="00E907D2" w:rsidRPr="00F329B6" w:rsidRDefault="00DC0CCD" w:rsidP="003D50AF">
      <w:pPr>
        <w:suppressAutoHyphens/>
        <w:rPr>
          <w:rFonts w:cs="Arial"/>
          <w:spacing w:val="-3"/>
          <w:sz w:val="14"/>
          <w:szCs w:val="14"/>
        </w:rPr>
      </w:pPr>
      <w:bookmarkStart w:id="146" w:name="sagitec139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47" w:name="sagitec141"/>
      <w:bookmarkEnd w:id="146"/>
      <w:r w:rsidR="001F58E8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1F58E8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1F58E8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1F58E8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1F58E8" w:rsidRPr="00F329B6">
        <w:rPr>
          <w:rFonts w:cs="Arial"/>
          <w:spacing w:val="-3"/>
          <w:sz w:val="14"/>
          <w:szCs w:val="14"/>
        </w:rPr>
        <w:t xml:space="preserve"> in 23}</w:t>
      </w:r>
      <w:bookmarkEnd w:id="147"/>
    </w:p>
    <w:p w14:paraId="56B70A0C" w14:textId="7757AD42" w:rsidR="001F58E8" w:rsidRDefault="001F58E8" w:rsidP="003D50AF">
      <w:pPr>
        <w:suppressAutoHyphens/>
        <w:rPr>
          <w:rFonts w:cs="Arial"/>
          <w:spacing w:val="-3"/>
          <w:sz w:val="14"/>
          <w:szCs w:val="14"/>
        </w:rPr>
      </w:pPr>
      <w:bookmarkStart w:id="148" w:name="sagitec143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SFN-53510}</w:t>
      </w:r>
      <w:bookmarkEnd w:id="148"/>
    </w:p>
    <w:p w14:paraId="4E15E64B" w14:textId="22CA2FF1" w:rsidR="00F82359" w:rsidRPr="00F329B6" w:rsidRDefault="001F58E8" w:rsidP="003D50AF">
      <w:pPr>
        <w:suppressAutoHyphens/>
        <w:rPr>
          <w:rFonts w:cs="Arial"/>
          <w:spacing w:val="-3"/>
          <w:sz w:val="14"/>
          <w:szCs w:val="14"/>
        </w:rPr>
      </w:pPr>
      <w:bookmarkStart w:id="149" w:name="sagitec142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50" w:name="sagitec144"/>
      <w:bookmarkEnd w:id="149"/>
      <w:r w:rsidR="00F82359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F82359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F82359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F82359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F82359" w:rsidRPr="00F329B6">
        <w:rPr>
          <w:rFonts w:cs="Arial"/>
          <w:spacing w:val="-3"/>
          <w:sz w:val="14"/>
          <w:szCs w:val="14"/>
        </w:rPr>
        <w:t xml:space="preserve"> in 33}</w:t>
      </w:r>
      <w:bookmarkEnd w:id="150"/>
    </w:p>
    <w:p w14:paraId="1A7AE471" w14:textId="7D4DAB6E" w:rsidR="00F82359" w:rsidRPr="00F329B6" w:rsidRDefault="00F82359" w:rsidP="003D50AF">
      <w:pPr>
        <w:suppressAutoHyphens/>
        <w:rPr>
          <w:rFonts w:cs="Arial"/>
          <w:spacing w:val="-3"/>
          <w:sz w:val="14"/>
          <w:szCs w:val="14"/>
        </w:rPr>
      </w:pPr>
      <w:bookmarkStart w:id="151" w:name="sagitec146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SFN-16277}</w:t>
      </w:r>
      <w:bookmarkEnd w:id="151"/>
    </w:p>
    <w:p w14:paraId="70C7045D" w14:textId="419DE753" w:rsidR="00E96040" w:rsidRPr="00F329B6" w:rsidRDefault="00F82359" w:rsidP="003D50AF">
      <w:pPr>
        <w:suppressAutoHyphens/>
        <w:rPr>
          <w:rFonts w:cs="Arial"/>
          <w:spacing w:val="-3"/>
          <w:sz w:val="14"/>
          <w:szCs w:val="14"/>
        </w:rPr>
      </w:pPr>
      <w:bookmarkStart w:id="152" w:name="sagitec145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53" w:name="sagitec147"/>
      <w:bookmarkEnd w:id="152"/>
      <w:r w:rsidR="00121209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121209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121209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121209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121209" w:rsidRPr="00F329B6">
        <w:rPr>
          <w:rFonts w:cs="Arial"/>
          <w:spacing w:val="-3"/>
          <w:sz w:val="14"/>
          <w:szCs w:val="14"/>
        </w:rPr>
        <w:t xml:space="preserve"> in 34}</w:t>
      </w:r>
      <w:bookmarkEnd w:id="153"/>
    </w:p>
    <w:p w14:paraId="458C752D" w14:textId="151F4DD6" w:rsidR="00121209" w:rsidRPr="00F329B6" w:rsidRDefault="00121209" w:rsidP="003D50AF">
      <w:pPr>
        <w:suppressAutoHyphens/>
        <w:rPr>
          <w:rFonts w:cs="Arial"/>
          <w:spacing w:val="-3"/>
          <w:sz w:val="14"/>
          <w:szCs w:val="14"/>
        </w:rPr>
      </w:pPr>
      <w:bookmarkStart w:id="154" w:name="sagitec149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SFN-53504}</w:t>
      </w:r>
      <w:bookmarkEnd w:id="154"/>
    </w:p>
    <w:p w14:paraId="3854AFAD" w14:textId="61C02C86" w:rsidR="000A68F4" w:rsidRPr="00F329B6" w:rsidRDefault="00121209" w:rsidP="003D50AF">
      <w:pPr>
        <w:suppressAutoHyphens/>
        <w:rPr>
          <w:rFonts w:cs="Arial"/>
          <w:spacing w:val="-3"/>
          <w:sz w:val="14"/>
          <w:szCs w:val="14"/>
        </w:rPr>
      </w:pPr>
      <w:bookmarkStart w:id="155" w:name="sagitec148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56" w:name="sagitec150"/>
      <w:bookmarkEnd w:id="155"/>
      <w:r w:rsidR="00C55496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C55496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C55496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C55496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C55496" w:rsidRPr="00F329B6">
        <w:rPr>
          <w:rFonts w:cs="Arial"/>
          <w:spacing w:val="-3"/>
          <w:sz w:val="14"/>
          <w:szCs w:val="14"/>
        </w:rPr>
        <w:t xml:space="preserve"> in 36}</w:t>
      </w:r>
      <w:bookmarkEnd w:id="156"/>
    </w:p>
    <w:p w14:paraId="26B4B11D" w14:textId="79A53CBF" w:rsidR="00C55496" w:rsidRPr="00F329B6" w:rsidRDefault="00C55496" w:rsidP="003D50AF">
      <w:pPr>
        <w:suppressAutoHyphens/>
        <w:rPr>
          <w:rFonts w:cs="Arial"/>
          <w:spacing w:val="-3"/>
          <w:sz w:val="14"/>
          <w:szCs w:val="14"/>
        </w:rPr>
      </w:pPr>
      <w:bookmarkStart w:id="157" w:name="sagitec152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SFN-53799}</w:t>
      </w:r>
      <w:bookmarkEnd w:id="157"/>
    </w:p>
    <w:p w14:paraId="7DDDEA1E" w14:textId="2478F490" w:rsidR="000343B3" w:rsidRPr="00F329B6" w:rsidRDefault="00C55496" w:rsidP="003D50AF">
      <w:pPr>
        <w:suppressAutoHyphens/>
        <w:rPr>
          <w:rFonts w:cs="Arial"/>
          <w:spacing w:val="-3"/>
          <w:sz w:val="14"/>
          <w:szCs w:val="14"/>
        </w:rPr>
      </w:pPr>
      <w:bookmarkStart w:id="158" w:name="sagitec151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59" w:name="sagitec153"/>
      <w:bookmarkEnd w:id="158"/>
      <w:r w:rsidR="003F117D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3F117D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3F117D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3F117D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3F117D" w:rsidRPr="00F329B6">
        <w:rPr>
          <w:rFonts w:cs="Arial"/>
          <w:spacing w:val="-3"/>
          <w:sz w:val="14"/>
          <w:szCs w:val="14"/>
        </w:rPr>
        <w:t xml:space="preserve"> in 37}</w:t>
      </w:r>
      <w:bookmarkEnd w:id="159"/>
    </w:p>
    <w:p w14:paraId="72FF647B" w14:textId="091EAD12" w:rsidR="003F117D" w:rsidRPr="00F329B6" w:rsidRDefault="003F117D" w:rsidP="003D50AF">
      <w:pPr>
        <w:suppressAutoHyphens/>
        <w:rPr>
          <w:rFonts w:cs="Arial"/>
          <w:spacing w:val="-3"/>
          <w:sz w:val="14"/>
          <w:szCs w:val="14"/>
        </w:rPr>
      </w:pPr>
      <w:bookmarkStart w:id="160" w:name="sagitec155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SFN-60036}</w:t>
      </w:r>
      <w:bookmarkEnd w:id="160"/>
    </w:p>
    <w:p w14:paraId="288AB5E5" w14:textId="4F4AF0A8" w:rsidR="00A06B8A" w:rsidRPr="00F329B6" w:rsidRDefault="003F117D" w:rsidP="003D50AF">
      <w:pPr>
        <w:suppressAutoHyphens/>
        <w:rPr>
          <w:rFonts w:cs="Arial"/>
          <w:spacing w:val="-3"/>
          <w:sz w:val="14"/>
          <w:szCs w:val="14"/>
        </w:rPr>
      </w:pPr>
      <w:bookmarkStart w:id="161" w:name="sagitec154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62" w:name="sagitec156"/>
      <w:bookmarkEnd w:id="161"/>
      <w:r w:rsidR="00642F93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642F93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642F93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642F93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642F93" w:rsidRPr="00F329B6">
        <w:rPr>
          <w:rFonts w:cs="Arial"/>
          <w:spacing w:val="-3"/>
          <w:sz w:val="14"/>
          <w:szCs w:val="14"/>
        </w:rPr>
        <w:t xml:space="preserve"> in 40}</w:t>
      </w:r>
      <w:bookmarkEnd w:id="162"/>
    </w:p>
    <w:p w14:paraId="3DBEE580" w14:textId="42CC3397" w:rsidR="00642F93" w:rsidRPr="00F329B6" w:rsidRDefault="00642F93" w:rsidP="003D50AF">
      <w:pPr>
        <w:suppressAutoHyphens/>
        <w:rPr>
          <w:rFonts w:cs="Arial"/>
          <w:spacing w:val="-3"/>
          <w:sz w:val="14"/>
          <w:szCs w:val="14"/>
        </w:rPr>
      </w:pPr>
      <w:bookmarkStart w:id="163" w:name="sagitec158"/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SFN-50149}</w:t>
      </w:r>
      <w:bookmarkEnd w:id="163"/>
    </w:p>
    <w:p w14:paraId="3192282E" w14:textId="08FF4DA7" w:rsidR="00596D86" w:rsidRPr="00F329B6" w:rsidRDefault="00642F93" w:rsidP="003D50AF">
      <w:pPr>
        <w:suppressAutoHyphens/>
        <w:rPr>
          <w:rFonts w:cs="Arial"/>
          <w:spacing w:val="-3"/>
          <w:sz w:val="14"/>
          <w:szCs w:val="14"/>
        </w:rPr>
      </w:pPr>
      <w:bookmarkStart w:id="164" w:name="sagitec157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65" w:name="sagitec159"/>
      <w:bookmarkEnd w:id="164"/>
      <w:r w:rsidR="00FF193E" w:rsidRPr="00F329B6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FF193E" w:rsidRPr="00F329B6">
        <w:rPr>
          <w:rFonts w:cs="Arial"/>
          <w:spacing w:val="-3"/>
          <w:sz w:val="14"/>
          <w:szCs w:val="14"/>
        </w:rPr>
        <w:t>quif</w:t>
      </w:r>
      <w:proofErr w:type="spellEnd"/>
      <w:r w:rsidR="00FF193E" w:rsidRPr="00F329B6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FF193E" w:rsidRPr="00F329B6">
        <w:rPr>
          <w:rFonts w:cs="Arial"/>
          <w:spacing w:val="-3"/>
          <w:sz w:val="14"/>
          <w:szCs w:val="14"/>
        </w:rPr>
        <w:t>InformationNeeded</w:t>
      </w:r>
      <w:proofErr w:type="spellEnd"/>
      <w:r w:rsidR="00FF193E" w:rsidRPr="00F329B6">
        <w:rPr>
          <w:rFonts w:cs="Arial"/>
          <w:spacing w:val="-3"/>
          <w:sz w:val="14"/>
          <w:szCs w:val="14"/>
        </w:rPr>
        <w:t xml:space="preserve"> in 41}</w:t>
      </w:r>
      <w:bookmarkEnd w:id="165"/>
    </w:p>
    <w:p w14:paraId="401B4307" w14:textId="2D34DBF9" w:rsidR="00FF193E" w:rsidRPr="00F329B6" w:rsidRDefault="00FF193E" w:rsidP="003D50AF">
      <w:pPr>
        <w:suppressAutoHyphens/>
        <w:rPr>
          <w:rFonts w:cs="Arial"/>
          <w:spacing w:val="-3"/>
          <w:sz w:val="14"/>
          <w:szCs w:val="14"/>
        </w:rPr>
      </w:pPr>
      <w:r w:rsidRPr="00F329B6">
        <w:rPr>
          <w:rFonts w:cs="Arial"/>
          <w:spacing w:val="-3"/>
          <w:sz w:val="14"/>
          <w:szCs w:val="14"/>
        </w:rPr>
        <w:t>{</w:t>
      </w:r>
      <w:proofErr w:type="spellStart"/>
      <w:r w:rsidRPr="00F329B6">
        <w:rPr>
          <w:rFonts w:cs="Arial"/>
          <w:spacing w:val="-3"/>
          <w:sz w:val="14"/>
          <w:szCs w:val="14"/>
        </w:rPr>
        <w:t>tmp</w:t>
      </w:r>
      <w:proofErr w:type="spellEnd"/>
      <w:r w:rsidRPr="00F329B6">
        <w:rPr>
          <w:rFonts w:cs="Arial"/>
          <w:spacing w:val="-3"/>
          <w:sz w:val="14"/>
          <w:szCs w:val="14"/>
        </w:rPr>
        <w:t xml:space="preserve"> SFN-59596}</w:t>
      </w:r>
    </w:p>
    <w:p w14:paraId="6F5EEA79" w14:textId="6846DD26" w:rsidR="00FF193E" w:rsidRDefault="00FF193E" w:rsidP="003D50AF">
      <w:pPr>
        <w:suppressAutoHyphens/>
        <w:rPr>
          <w:rFonts w:cs="Arial"/>
          <w:spacing w:val="-3"/>
          <w:sz w:val="14"/>
          <w:szCs w:val="14"/>
        </w:rPr>
      </w:pPr>
      <w:bookmarkStart w:id="166" w:name="sagitec160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67" w:name="sagitec164"/>
      <w:bookmarkEnd w:id="166"/>
      <w:r w:rsidR="00850DDF"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 w:rsidR="00850DDF">
        <w:rPr>
          <w:rFonts w:cs="Arial"/>
          <w:spacing w:val="-3"/>
          <w:sz w:val="14"/>
          <w:szCs w:val="14"/>
        </w:rPr>
        <w:t>quif</w:t>
      </w:r>
      <w:proofErr w:type="spellEnd"/>
      <w:r w:rsidR="00850DDF">
        <w:rPr>
          <w:rFonts w:cs="Arial"/>
          <w:spacing w:val="-3"/>
          <w:sz w:val="14"/>
          <w:szCs w:val="14"/>
        </w:rPr>
        <w:t xml:space="preserve"> </w:t>
      </w:r>
      <w:proofErr w:type="spellStart"/>
      <w:r w:rsidR="00850DDF">
        <w:rPr>
          <w:rFonts w:cs="Arial"/>
          <w:spacing w:val="-3"/>
          <w:sz w:val="14"/>
          <w:szCs w:val="14"/>
        </w:rPr>
        <w:t>InformationNeeded</w:t>
      </w:r>
      <w:proofErr w:type="spellEnd"/>
      <w:r w:rsidR="00850DDF">
        <w:rPr>
          <w:rFonts w:cs="Arial"/>
          <w:spacing w:val="-3"/>
          <w:sz w:val="14"/>
          <w:szCs w:val="14"/>
        </w:rPr>
        <w:t xml:space="preserve"> in 26}</w:t>
      </w:r>
      <w:bookmarkEnd w:id="167"/>
    </w:p>
    <w:p w14:paraId="468701A5" w14:textId="6B05A70B" w:rsidR="00850DDF" w:rsidRDefault="00850DDF" w:rsidP="003D50AF">
      <w:pPr>
        <w:suppressAutoHyphens/>
        <w:rPr>
          <w:rFonts w:cs="Arial"/>
          <w:spacing w:val="-3"/>
          <w:sz w:val="14"/>
          <w:szCs w:val="14"/>
        </w:rPr>
      </w:pPr>
      <w:bookmarkStart w:id="168" w:name="sagitec165"/>
      <w:r>
        <w:rPr>
          <w:rFonts w:cs="Arial"/>
          <w:spacing w:val="-3"/>
          <w:sz w:val="14"/>
          <w:szCs w:val="14"/>
        </w:rPr>
        <w:t>{</w:t>
      </w:r>
      <w:proofErr w:type="spellStart"/>
      <w:r>
        <w:rPr>
          <w:rFonts w:cs="Arial"/>
          <w:spacing w:val="-3"/>
          <w:sz w:val="14"/>
          <w:szCs w:val="14"/>
        </w:rPr>
        <w:t>tmp</w:t>
      </w:r>
      <w:proofErr w:type="spellEnd"/>
      <w:r>
        <w:rPr>
          <w:rFonts w:cs="Arial"/>
          <w:spacing w:val="-3"/>
          <w:sz w:val="14"/>
          <w:szCs w:val="14"/>
        </w:rPr>
        <w:t xml:space="preserve"> SFN-58869}</w:t>
      </w:r>
      <w:bookmarkEnd w:id="168"/>
    </w:p>
    <w:p w14:paraId="65A1077C" w14:textId="79370A65" w:rsidR="00850DDF" w:rsidRDefault="00850DDF" w:rsidP="003D50AF">
      <w:pPr>
        <w:suppressAutoHyphens/>
        <w:rPr>
          <w:rFonts w:cs="Arial"/>
          <w:spacing w:val="-3"/>
          <w:sz w:val="14"/>
          <w:szCs w:val="14"/>
        </w:rPr>
      </w:pPr>
      <w:bookmarkStart w:id="169" w:name="sagitec166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70" w:name="sagitec167"/>
      <w:bookmarkEnd w:id="169"/>
      <w:r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>
        <w:rPr>
          <w:rFonts w:cs="Arial"/>
          <w:spacing w:val="-3"/>
          <w:sz w:val="14"/>
          <w:szCs w:val="14"/>
        </w:rPr>
        <w:t>quif</w:t>
      </w:r>
      <w:proofErr w:type="spellEnd"/>
      <w:r>
        <w:rPr>
          <w:rFonts w:cs="Arial"/>
          <w:spacing w:val="-3"/>
          <w:sz w:val="14"/>
          <w:szCs w:val="14"/>
        </w:rPr>
        <w:t xml:space="preserve"> </w:t>
      </w:r>
      <w:proofErr w:type="spellStart"/>
      <w:r>
        <w:rPr>
          <w:rFonts w:cs="Arial"/>
          <w:spacing w:val="-3"/>
          <w:sz w:val="14"/>
          <w:szCs w:val="14"/>
        </w:rPr>
        <w:t>InformationNeeded</w:t>
      </w:r>
      <w:proofErr w:type="spellEnd"/>
      <w:r>
        <w:rPr>
          <w:rFonts w:cs="Arial"/>
          <w:spacing w:val="-3"/>
          <w:sz w:val="14"/>
          <w:szCs w:val="14"/>
        </w:rPr>
        <w:t xml:space="preserve"> in 27}</w:t>
      </w:r>
      <w:bookmarkEnd w:id="170"/>
    </w:p>
    <w:p w14:paraId="0BF8DA6C" w14:textId="64E0153C" w:rsidR="00850DDF" w:rsidRDefault="00850DDF" w:rsidP="003D50AF">
      <w:pPr>
        <w:suppressAutoHyphens/>
        <w:rPr>
          <w:rFonts w:cs="Arial"/>
          <w:spacing w:val="-3"/>
          <w:sz w:val="14"/>
          <w:szCs w:val="14"/>
        </w:rPr>
      </w:pPr>
      <w:bookmarkStart w:id="171" w:name="sagitec172"/>
      <w:r>
        <w:rPr>
          <w:rFonts w:cs="Arial"/>
          <w:spacing w:val="-3"/>
          <w:sz w:val="14"/>
          <w:szCs w:val="14"/>
        </w:rPr>
        <w:t>{</w:t>
      </w:r>
      <w:proofErr w:type="spellStart"/>
      <w:r>
        <w:rPr>
          <w:rFonts w:cs="Arial"/>
          <w:spacing w:val="-3"/>
          <w:sz w:val="14"/>
          <w:szCs w:val="14"/>
        </w:rPr>
        <w:t>tmp</w:t>
      </w:r>
      <w:proofErr w:type="spellEnd"/>
      <w:r>
        <w:rPr>
          <w:rFonts w:cs="Arial"/>
          <w:spacing w:val="-3"/>
          <w:sz w:val="14"/>
          <w:szCs w:val="14"/>
        </w:rPr>
        <w:t xml:space="preserve"> SFN-58940}</w:t>
      </w:r>
      <w:bookmarkEnd w:id="171"/>
    </w:p>
    <w:p w14:paraId="2CEE98FE" w14:textId="73C699CC" w:rsidR="00850DDF" w:rsidRDefault="00850DDF" w:rsidP="003D50AF">
      <w:pPr>
        <w:suppressAutoHyphens/>
        <w:rPr>
          <w:rFonts w:cs="Arial"/>
          <w:spacing w:val="-3"/>
          <w:sz w:val="14"/>
          <w:szCs w:val="14"/>
        </w:rPr>
      </w:pPr>
      <w:bookmarkStart w:id="172" w:name="sagitec173"/>
      <w:r w:rsidRPr="00F329B6">
        <w:rPr>
          <w:rFonts w:cs="Arial"/>
          <w:spacing w:val="-3"/>
          <w:sz w:val="14"/>
          <w:szCs w:val="14"/>
        </w:rPr>
        <w:t>{endif</w:t>
      </w:r>
      <w:proofErr w:type="gramStart"/>
      <w:r w:rsidRPr="00F329B6">
        <w:rPr>
          <w:rFonts w:cs="Arial"/>
          <w:spacing w:val="-3"/>
          <w:sz w:val="14"/>
          <w:szCs w:val="14"/>
        </w:rPr>
        <w:t>}</w:t>
      </w:r>
      <w:bookmarkStart w:id="173" w:name="sagitec174"/>
      <w:bookmarkEnd w:id="172"/>
      <w:r>
        <w:rPr>
          <w:rFonts w:cs="Arial"/>
          <w:spacing w:val="-3"/>
          <w:sz w:val="14"/>
          <w:szCs w:val="14"/>
        </w:rPr>
        <w:t>{</w:t>
      </w:r>
      <w:proofErr w:type="spellStart"/>
      <w:proofErr w:type="gramEnd"/>
      <w:r>
        <w:rPr>
          <w:rFonts w:cs="Arial"/>
          <w:spacing w:val="-3"/>
          <w:sz w:val="14"/>
          <w:szCs w:val="14"/>
        </w:rPr>
        <w:t>quif</w:t>
      </w:r>
      <w:proofErr w:type="spellEnd"/>
      <w:r>
        <w:rPr>
          <w:rFonts w:cs="Arial"/>
          <w:spacing w:val="-3"/>
          <w:sz w:val="14"/>
          <w:szCs w:val="14"/>
        </w:rPr>
        <w:t xml:space="preserve"> </w:t>
      </w:r>
      <w:proofErr w:type="spellStart"/>
      <w:r>
        <w:rPr>
          <w:rFonts w:cs="Arial"/>
          <w:spacing w:val="-3"/>
          <w:sz w:val="14"/>
          <w:szCs w:val="14"/>
        </w:rPr>
        <w:t>InformationNeeded</w:t>
      </w:r>
      <w:proofErr w:type="spellEnd"/>
      <w:r>
        <w:rPr>
          <w:rFonts w:cs="Arial"/>
          <w:spacing w:val="-3"/>
          <w:sz w:val="14"/>
          <w:szCs w:val="14"/>
        </w:rPr>
        <w:t xml:space="preserve"> in 28}</w:t>
      </w:r>
      <w:bookmarkEnd w:id="173"/>
    </w:p>
    <w:p w14:paraId="49C1CF06" w14:textId="2B300501" w:rsidR="00850DDF" w:rsidRDefault="00850DDF" w:rsidP="003D50AF">
      <w:pPr>
        <w:suppressAutoHyphens/>
        <w:rPr>
          <w:rFonts w:cs="Arial"/>
          <w:spacing w:val="-3"/>
          <w:sz w:val="14"/>
          <w:szCs w:val="14"/>
        </w:rPr>
      </w:pPr>
      <w:bookmarkStart w:id="174" w:name="sagitec175"/>
      <w:r>
        <w:rPr>
          <w:rFonts w:cs="Arial"/>
          <w:spacing w:val="-3"/>
          <w:sz w:val="14"/>
          <w:szCs w:val="14"/>
        </w:rPr>
        <w:t>{</w:t>
      </w:r>
      <w:proofErr w:type="spellStart"/>
      <w:r>
        <w:rPr>
          <w:rFonts w:cs="Arial"/>
          <w:spacing w:val="-3"/>
          <w:sz w:val="14"/>
          <w:szCs w:val="14"/>
        </w:rPr>
        <w:t>tmp</w:t>
      </w:r>
      <w:proofErr w:type="spellEnd"/>
      <w:r>
        <w:rPr>
          <w:rFonts w:cs="Arial"/>
          <w:spacing w:val="-3"/>
          <w:sz w:val="14"/>
          <w:szCs w:val="14"/>
        </w:rPr>
        <w:t xml:space="preserve"> SFN-58939}</w:t>
      </w:r>
      <w:bookmarkEnd w:id="174"/>
    </w:p>
    <w:p w14:paraId="6B95B2E5" w14:textId="68FCECEE" w:rsidR="00850DDF" w:rsidRPr="00F329B6" w:rsidRDefault="00850DDF" w:rsidP="003D50AF">
      <w:pPr>
        <w:suppressAutoHyphens/>
        <w:rPr>
          <w:rFonts w:cs="Arial"/>
          <w:spacing w:val="-3"/>
          <w:sz w:val="14"/>
          <w:szCs w:val="14"/>
        </w:rPr>
      </w:pPr>
      <w:bookmarkStart w:id="175" w:name="sagitec176"/>
      <w:r w:rsidRPr="00F329B6">
        <w:rPr>
          <w:rFonts w:cs="Arial"/>
          <w:spacing w:val="-3"/>
          <w:sz w:val="14"/>
          <w:szCs w:val="14"/>
        </w:rPr>
        <w:t>{endif}</w:t>
      </w:r>
      <w:bookmarkEnd w:id="175"/>
    </w:p>
    <w:sectPr w:rsidR="00850DDF" w:rsidRPr="00F329B6" w:rsidSect="005A79A7">
      <w:headerReference w:type="first" r:id="rId8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38A13" w14:textId="77777777" w:rsidR="00EA75D7" w:rsidRDefault="00EA75D7">
      <w:r>
        <w:separator/>
      </w:r>
    </w:p>
  </w:endnote>
  <w:endnote w:type="continuationSeparator" w:id="0">
    <w:p w14:paraId="0B4288F0" w14:textId="77777777" w:rsidR="00EA75D7" w:rsidRDefault="00EA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2EFD9" w14:textId="77777777" w:rsidR="00EA75D7" w:rsidRDefault="00EA75D7">
      <w:r>
        <w:separator/>
      </w:r>
    </w:p>
  </w:footnote>
  <w:footnote w:type="continuationSeparator" w:id="0">
    <w:p w14:paraId="5B53BD19" w14:textId="77777777" w:rsidR="00EA75D7" w:rsidRDefault="00EA7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55767" w14:textId="77777777" w:rsidR="00B27D38" w:rsidRDefault="00A244CA" w:rsidP="00A244CA">
    <w:pPr>
      <w:pStyle w:val="Header"/>
      <w:ind w:left="-1440" w:right="-1440"/>
    </w:pPr>
    <w:bookmarkStart w:id="176" w:name="HeaderImage"/>
    <w:r>
      <w:t>{</w:t>
    </w:r>
    <w:proofErr w:type="spellStart"/>
    <w:r>
      <w:t>ImgImage</w:t>
    </w:r>
    <w:proofErr w:type="spellEnd"/>
    <w:r>
      <w:t>}</w:t>
    </w:r>
    <w:bookmarkEnd w:id="17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192002">
    <w:abstractNumId w:val="6"/>
  </w:num>
  <w:num w:numId="2" w16cid:durableId="1166748661">
    <w:abstractNumId w:val="10"/>
  </w:num>
  <w:num w:numId="3" w16cid:durableId="1832214101">
    <w:abstractNumId w:val="0"/>
  </w:num>
  <w:num w:numId="4" w16cid:durableId="129983713">
    <w:abstractNumId w:val="1"/>
  </w:num>
  <w:num w:numId="5" w16cid:durableId="1063529623">
    <w:abstractNumId w:val="7"/>
  </w:num>
  <w:num w:numId="6" w16cid:durableId="122619231">
    <w:abstractNumId w:val="8"/>
  </w:num>
  <w:num w:numId="7" w16cid:durableId="1964657146">
    <w:abstractNumId w:val="5"/>
  </w:num>
  <w:num w:numId="8" w16cid:durableId="1343051112">
    <w:abstractNumId w:val="3"/>
  </w:num>
  <w:num w:numId="9" w16cid:durableId="762385393">
    <w:abstractNumId w:val="4"/>
  </w:num>
  <w:num w:numId="10" w16cid:durableId="571813541">
    <w:abstractNumId w:val="11"/>
  </w:num>
  <w:num w:numId="11" w16cid:durableId="1174105194">
    <w:abstractNumId w:val="2"/>
  </w:num>
  <w:num w:numId="12" w16cid:durableId="1595823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0676"/>
    <w:rsid w:val="00023D21"/>
    <w:rsid w:val="000340F8"/>
    <w:rsid w:val="000343B3"/>
    <w:rsid w:val="00042A20"/>
    <w:rsid w:val="00053749"/>
    <w:rsid w:val="00054A87"/>
    <w:rsid w:val="00055841"/>
    <w:rsid w:val="00070F39"/>
    <w:rsid w:val="00080032"/>
    <w:rsid w:val="0008411A"/>
    <w:rsid w:val="00091C96"/>
    <w:rsid w:val="000A4FE7"/>
    <w:rsid w:val="000A68F4"/>
    <w:rsid w:val="000B7EEF"/>
    <w:rsid w:val="000C4D41"/>
    <w:rsid w:val="000E4E71"/>
    <w:rsid w:val="00111C03"/>
    <w:rsid w:val="001126CC"/>
    <w:rsid w:val="001144F5"/>
    <w:rsid w:val="00121209"/>
    <w:rsid w:val="00121E34"/>
    <w:rsid w:val="00131682"/>
    <w:rsid w:val="0014759C"/>
    <w:rsid w:val="00160DC3"/>
    <w:rsid w:val="0016180D"/>
    <w:rsid w:val="001731A5"/>
    <w:rsid w:val="00182652"/>
    <w:rsid w:val="001A1070"/>
    <w:rsid w:val="001A6202"/>
    <w:rsid w:val="001B3F73"/>
    <w:rsid w:val="001B7E8A"/>
    <w:rsid w:val="001D683C"/>
    <w:rsid w:val="001E335A"/>
    <w:rsid w:val="001F0EAE"/>
    <w:rsid w:val="001F0F79"/>
    <w:rsid w:val="001F2493"/>
    <w:rsid w:val="001F38DA"/>
    <w:rsid w:val="001F3F3B"/>
    <w:rsid w:val="001F4773"/>
    <w:rsid w:val="001F4CA5"/>
    <w:rsid w:val="001F58E8"/>
    <w:rsid w:val="001F644E"/>
    <w:rsid w:val="00201048"/>
    <w:rsid w:val="00202941"/>
    <w:rsid w:val="00213771"/>
    <w:rsid w:val="00235071"/>
    <w:rsid w:val="002356E6"/>
    <w:rsid w:val="00241CBD"/>
    <w:rsid w:val="00254DA0"/>
    <w:rsid w:val="002709FC"/>
    <w:rsid w:val="002757F7"/>
    <w:rsid w:val="00276DBE"/>
    <w:rsid w:val="002A06B3"/>
    <w:rsid w:val="002B5CC4"/>
    <w:rsid w:val="002C48AD"/>
    <w:rsid w:val="002E3EE6"/>
    <w:rsid w:val="002F2C55"/>
    <w:rsid w:val="002F4E88"/>
    <w:rsid w:val="002F74F7"/>
    <w:rsid w:val="002F7596"/>
    <w:rsid w:val="003023F2"/>
    <w:rsid w:val="00317DAE"/>
    <w:rsid w:val="003351DE"/>
    <w:rsid w:val="00337B6F"/>
    <w:rsid w:val="0034357A"/>
    <w:rsid w:val="00377E36"/>
    <w:rsid w:val="00393E99"/>
    <w:rsid w:val="003A70F6"/>
    <w:rsid w:val="003D50AF"/>
    <w:rsid w:val="003E4EA7"/>
    <w:rsid w:val="003F117D"/>
    <w:rsid w:val="003F2C88"/>
    <w:rsid w:val="003F4B40"/>
    <w:rsid w:val="004236A8"/>
    <w:rsid w:val="00424630"/>
    <w:rsid w:val="00427FBD"/>
    <w:rsid w:val="00433840"/>
    <w:rsid w:val="004357F1"/>
    <w:rsid w:val="00452B40"/>
    <w:rsid w:val="00456980"/>
    <w:rsid w:val="00460861"/>
    <w:rsid w:val="00472E7F"/>
    <w:rsid w:val="00483C32"/>
    <w:rsid w:val="00486C68"/>
    <w:rsid w:val="004A163D"/>
    <w:rsid w:val="004A5696"/>
    <w:rsid w:val="004C1ADE"/>
    <w:rsid w:val="004C2E28"/>
    <w:rsid w:val="004C66F4"/>
    <w:rsid w:val="004D5FB8"/>
    <w:rsid w:val="004E4909"/>
    <w:rsid w:val="004F0CFF"/>
    <w:rsid w:val="00504734"/>
    <w:rsid w:val="00513272"/>
    <w:rsid w:val="00513485"/>
    <w:rsid w:val="00515777"/>
    <w:rsid w:val="00521833"/>
    <w:rsid w:val="005275EF"/>
    <w:rsid w:val="00564506"/>
    <w:rsid w:val="00564B7D"/>
    <w:rsid w:val="005726FE"/>
    <w:rsid w:val="00572D94"/>
    <w:rsid w:val="00574870"/>
    <w:rsid w:val="005820F5"/>
    <w:rsid w:val="005825AC"/>
    <w:rsid w:val="00596D86"/>
    <w:rsid w:val="005A0C61"/>
    <w:rsid w:val="005A0DA5"/>
    <w:rsid w:val="005A79A7"/>
    <w:rsid w:val="005B0CFF"/>
    <w:rsid w:val="005C4CBD"/>
    <w:rsid w:val="005D0013"/>
    <w:rsid w:val="005D62A0"/>
    <w:rsid w:val="005D725F"/>
    <w:rsid w:val="005E5885"/>
    <w:rsid w:val="005E7F05"/>
    <w:rsid w:val="00616C0A"/>
    <w:rsid w:val="00622FBB"/>
    <w:rsid w:val="00632414"/>
    <w:rsid w:val="00642947"/>
    <w:rsid w:val="00642F93"/>
    <w:rsid w:val="00643ABB"/>
    <w:rsid w:val="006447E5"/>
    <w:rsid w:val="00646DA7"/>
    <w:rsid w:val="0068247B"/>
    <w:rsid w:val="00687544"/>
    <w:rsid w:val="0069576D"/>
    <w:rsid w:val="00695AF8"/>
    <w:rsid w:val="006A2961"/>
    <w:rsid w:val="006B1C4D"/>
    <w:rsid w:val="006C4A9C"/>
    <w:rsid w:val="006F4FF1"/>
    <w:rsid w:val="006F7107"/>
    <w:rsid w:val="00706EB9"/>
    <w:rsid w:val="007130AB"/>
    <w:rsid w:val="0071489F"/>
    <w:rsid w:val="00737F89"/>
    <w:rsid w:val="00744ADD"/>
    <w:rsid w:val="00746D03"/>
    <w:rsid w:val="0074709B"/>
    <w:rsid w:val="00751B23"/>
    <w:rsid w:val="007536C5"/>
    <w:rsid w:val="007542ED"/>
    <w:rsid w:val="00761F3C"/>
    <w:rsid w:val="00762E9D"/>
    <w:rsid w:val="0077179B"/>
    <w:rsid w:val="0077299E"/>
    <w:rsid w:val="00774B06"/>
    <w:rsid w:val="00782F93"/>
    <w:rsid w:val="0078597D"/>
    <w:rsid w:val="007A1DFE"/>
    <w:rsid w:val="007B717A"/>
    <w:rsid w:val="007D3FF1"/>
    <w:rsid w:val="007F3DE3"/>
    <w:rsid w:val="008152C9"/>
    <w:rsid w:val="00815A1F"/>
    <w:rsid w:val="00815C12"/>
    <w:rsid w:val="00830F24"/>
    <w:rsid w:val="008327AA"/>
    <w:rsid w:val="0085002E"/>
    <w:rsid w:val="00850DDF"/>
    <w:rsid w:val="00853DB3"/>
    <w:rsid w:val="00861393"/>
    <w:rsid w:val="008632E8"/>
    <w:rsid w:val="0086676A"/>
    <w:rsid w:val="00877744"/>
    <w:rsid w:val="008926C6"/>
    <w:rsid w:val="008A1B68"/>
    <w:rsid w:val="008A4335"/>
    <w:rsid w:val="008C387E"/>
    <w:rsid w:val="008C795B"/>
    <w:rsid w:val="008C7F39"/>
    <w:rsid w:val="008E18F8"/>
    <w:rsid w:val="008E6269"/>
    <w:rsid w:val="008E7266"/>
    <w:rsid w:val="009008A4"/>
    <w:rsid w:val="00901C2B"/>
    <w:rsid w:val="00902E3D"/>
    <w:rsid w:val="00912928"/>
    <w:rsid w:val="0091483E"/>
    <w:rsid w:val="009243F9"/>
    <w:rsid w:val="009245A4"/>
    <w:rsid w:val="00931D26"/>
    <w:rsid w:val="00954679"/>
    <w:rsid w:val="00954BFF"/>
    <w:rsid w:val="00955C04"/>
    <w:rsid w:val="009573C0"/>
    <w:rsid w:val="00972510"/>
    <w:rsid w:val="0099297B"/>
    <w:rsid w:val="009A0380"/>
    <w:rsid w:val="009A4257"/>
    <w:rsid w:val="009C065F"/>
    <w:rsid w:val="009D31BE"/>
    <w:rsid w:val="009E0805"/>
    <w:rsid w:val="009E1155"/>
    <w:rsid w:val="009E3BFC"/>
    <w:rsid w:val="009F7383"/>
    <w:rsid w:val="00A0157D"/>
    <w:rsid w:val="00A069C2"/>
    <w:rsid w:val="00A06B8A"/>
    <w:rsid w:val="00A15790"/>
    <w:rsid w:val="00A20027"/>
    <w:rsid w:val="00A22A6E"/>
    <w:rsid w:val="00A244CA"/>
    <w:rsid w:val="00A27EF6"/>
    <w:rsid w:val="00A327BA"/>
    <w:rsid w:val="00A32FEF"/>
    <w:rsid w:val="00A36A82"/>
    <w:rsid w:val="00A44822"/>
    <w:rsid w:val="00A61809"/>
    <w:rsid w:val="00A86896"/>
    <w:rsid w:val="00A86CA5"/>
    <w:rsid w:val="00AA5FAA"/>
    <w:rsid w:val="00AA76A9"/>
    <w:rsid w:val="00AB3619"/>
    <w:rsid w:val="00AC581D"/>
    <w:rsid w:val="00AE1A72"/>
    <w:rsid w:val="00AE3B0B"/>
    <w:rsid w:val="00B10B1D"/>
    <w:rsid w:val="00B22C2D"/>
    <w:rsid w:val="00B24A99"/>
    <w:rsid w:val="00B27D38"/>
    <w:rsid w:val="00B3019E"/>
    <w:rsid w:val="00B3102A"/>
    <w:rsid w:val="00B621A3"/>
    <w:rsid w:val="00B70EB7"/>
    <w:rsid w:val="00B82750"/>
    <w:rsid w:val="00B845AD"/>
    <w:rsid w:val="00B958AD"/>
    <w:rsid w:val="00BA72ED"/>
    <w:rsid w:val="00BB30F0"/>
    <w:rsid w:val="00BB4911"/>
    <w:rsid w:val="00BC2A0E"/>
    <w:rsid w:val="00BC2E4F"/>
    <w:rsid w:val="00BC561F"/>
    <w:rsid w:val="00BD147A"/>
    <w:rsid w:val="00BD4EC2"/>
    <w:rsid w:val="00BD7CC3"/>
    <w:rsid w:val="00BF4EC8"/>
    <w:rsid w:val="00BF6912"/>
    <w:rsid w:val="00C056C9"/>
    <w:rsid w:val="00C108C4"/>
    <w:rsid w:val="00C206B1"/>
    <w:rsid w:val="00C36E71"/>
    <w:rsid w:val="00C55496"/>
    <w:rsid w:val="00C747D8"/>
    <w:rsid w:val="00C7595A"/>
    <w:rsid w:val="00C8079F"/>
    <w:rsid w:val="00C860C1"/>
    <w:rsid w:val="00CA0D68"/>
    <w:rsid w:val="00CA165C"/>
    <w:rsid w:val="00CA29DD"/>
    <w:rsid w:val="00CA6035"/>
    <w:rsid w:val="00CB4E9A"/>
    <w:rsid w:val="00CB5ED9"/>
    <w:rsid w:val="00CC1BBF"/>
    <w:rsid w:val="00CC6A22"/>
    <w:rsid w:val="00CD062B"/>
    <w:rsid w:val="00CD56E0"/>
    <w:rsid w:val="00CE7488"/>
    <w:rsid w:val="00CF53C8"/>
    <w:rsid w:val="00CF7D56"/>
    <w:rsid w:val="00D21240"/>
    <w:rsid w:val="00D24E91"/>
    <w:rsid w:val="00D25BC5"/>
    <w:rsid w:val="00D51FC1"/>
    <w:rsid w:val="00D54EE0"/>
    <w:rsid w:val="00D6646A"/>
    <w:rsid w:val="00D834B0"/>
    <w:rsid w:val="00D86E7B"/>
    <w:rsid w:val="00D904C7"/>
    <w:rsid w:val="00D91761"/>
    <w:rsid w:val="00D92BD8"/>
    <w:rsid w:val="00DA01EE"/>
    <w:rsid w:val="00DC09E4"/>
    <w:rsid w:val="00DC0CCD"/>
    <w:rsid w:val="00DC1324"/>
    <w:rsid w:val="00DD3C32"/>
    <w:rsid w:val="00E13966"/>
    <w:rsid w:val="00E24B43"/>
    <w:rsid w:val="00E36261"/>
    <w:rsid w:val="00E56C85"/>
    <w:rsid w:val="00E57792"/>
    <w:rsid w:val="00E616CC"/>
    <w:rsid w:val="00E72CA7"/>
    <w:rsid w:val="00E770BE"/>
    <w:rsid w:val="00E85A97"/>
    <w:rsid w:val="00E907D2"/>
    <w:rsid w:val="00E909B9"/>
    <w:rsid w:val="00E91734"/>
    <w:rsid w:val="00E96040"/>
    <w:rsid w:val="00EA75D7"/>
    <w:rsid w:val="00EB6753"/>
    <w:rsid w:val="00EC259C"/>
    <w:rsid w:val="00ED1DE0"/>
    <w:rsid w:val="00ED2DC9"/>
    <w:rsid w:val="00ED34B7"/>
    <w:rsid w:val="00EE2786"/>
    <w:rsid w:val="00EE3B43"/>
    <w:rsid w:val="00EF106E"/>
    <w:rsid w:val="00EF3D72"/>
    <w:rsid w:val="00F01791"/>
    <w:rsid w:val="00F13DD0"/>
    <w:rsid w:val="00F22177"/>
    <w:rsid w:val="00F26405"/>
    <w:rsid w:val="00F329B6"/>
    <w:rsid w:val="00F56872"/>
    <w:rsid w:val="00F60AF9"/>
    <w:rsid w:val="00F7411A"/>
    <w:rsid w:val="00F7528A"/>
    <w:rsid w:val="00F75513"/>
    <w:rsid w:val="00F81DB9"/>
    <w:rsid w:val="00F82359"/>
    <w:rsid w:val="00F847E9"/>
    <w:rsid w:val="00F91AC4"/>
    <w:rsid w:val="00F97043"/>
    <w:rsid w:val="00FA1B96"/>
    <w:rsid w:val="00FA2160"/>
    <w:rsid w:val="00FB7BD9"/>
    <w:rsid w:val="00FD4B81"/>
    <w:rsid w:val="00FE08F0"/>
    <w:rsid w:val="00FE1A44"/>
    <w:rsid w:val="00FE6E71"/>
    <w:rsid w:val="00FF193E"/>
    <w:rsid w:val="00FF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C477CA"/>
  <w15:chartTrackingRefBased/>
  <w15:docId w15:val="{7D3ECD2A-48AB-4C21-BFE3-B1F7E69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2C9E-E349-4841-9175-EB333473F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143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Chougale, Sanket</cp:lastModifiedBy>
  <cp:revision>161</cp:revision>
  <cp:lastPrinted>2008-03-07T09:36:00Z</cp:lastPrinted>
  <dcterms:created xsi:type="dcterms:W3CDTF">2014-02-24T06:44:00Z</dcterms:created>
  <dcterms:modified xsi:type="dcterms:W3CDTF">2024-11-06T07:01:00Z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