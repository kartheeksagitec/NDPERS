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68" w:rsidRDefault="00104768" w:rsidP="00D259EC">
      <w:pPr>
        <w:rPr>
          <w:spacing w:val="-2"/>
          <w:sz w:val="22"/>
        </w:rPr>
      </w:pPr>
    </w:p>
    <w:p w:rsidR="00104768" w:rsidRDefault="00104768" w:rsidP="00D259EC">
      <w:pPr>
        <w:rPr>
          <w:spacing w:val="-2"/>
          <w:sz w:val="22"/>
        </w:rPr>
      </w:pPr>
    </w:p>
    <w:p w:rsidR="00BA72ED" w:rsidRPr="00EE7D1E" w:rsidRDefault="00BA72ED" w:rsidP="00D259EC">
      <w:pPr>
        <w:rPr>
          <w:spacing w:val="-2"/>
          <w:sz w:val="22"/>
        </w:rPr>
      </w:pPr>
      <w:bookmarkStart w:id="0" w:name="sagitec1"/>
      <w:r w:rsidRPr="00EE7D1E">
        <w:rPr>
          <w:spacing w:val="-2"/>
          <w:sz w:val="22"/>
        </w:rPr>
        <w:t>{</w:t>
      </w:r>
      <w:proofErr w:type="spellStart"/>
      <w:proofErr w:type="gramStart"/>
      <w:r w:rsidRPr="00EE7D1E">
        <w:rPr>
          <w:spacing w:val="-2"/>
          <w:sz w:val="22"/>
        </w:rPr>
        <w:t>stdlongdate</w:t>
      </w:r>
      <w:proofErr w:type="spellEnd"/>
      <w:proofErr w:type="gramEnd"/>
      <w:r w:rsidRPr="00EE7D1E">
        <w:rPr>
          <w:spacing w:val="-2"/>
          <w:sz w:val="22"/>
        </w:rPr>
        <w:t>}</w:t>
      </w:r>
      <w:bookmarkEnd w:id="0"/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F5A64" w:rsidRPr="00EE7D1E">
        <w:rPr>
          <w:rFonts w:cs="Arial"/>
          <w:spacing w:val="-2"/>
          <w:sz w:val="22"/>
          <w:szCs w:val="22"/>
        </w:rPr>
        <w:tab/>
      </w:r>
      <w:r w:rsidR="00104768">
        <w:rPr>
          <w:rFonts w:cs="Arial"/>
          <w:spacing w:val="-2"/>
          <w:sz w:val="22"/>
          <w:szCs w:val="22"/>
        </w:rPr>
        <w:tab/>
      </w:r>
      <w:r w:rsidR="00D259EC" w:rsidRPr="00EE7D1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D259EC" w:rsidRPr="00EE7D1E">
        <w:rPr>
          <w:rFonts w:cs="Arial"/>
          <w:spacing w:val="-2"/>
          <w:sz w:val="22"/>
          <w:szCs w:val="22"/>
        </w:rPr>
        <w:t>{</w:t>
      </w:r>
      <w:proofErr w:type="spellStart"/>
      <w:r w:rsidR="00D259EC" w:rsidRPr="00EE7D1E">
        <w:rPr>
          <w:rFonts w:cs="Arial"/>
          <w:spacing w:val="-2"/>
          <w:sz w:val="22"/>
          <w:szCs w:val="22"/>
        </w:rPr>
        <w:t>stdMbrPERSLinkID</w:t>
      </w:r>
      <w:proofErr w:type="spellEnd"/>
      <w:r w:rsidR="00D259EC" w:rsidRPr="00EE7D1E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D259EC">
      <w:pPr>
        <w:rPr>
          <w:spacing w:val="-2"/>
          <w:sz w:val="22"/>
        </w:rPr>
      </w:pPr>
    </w:p>
    <w:p w:rsidR="00104768" w:rsidRPr="00EE7D1E" w:rsidRDefault="00104768" w:rsidP="00D259EC">
      <w:pPr>
        <w:rPr>
          <w:spacing w:val="-2"/>
          <w:sz w:val="22"/>
        </w:rPr>
      </w:pPr>
    </w:p>
    <w:p w:rsidR="00BA72ED" w:rsidRPr="00EE7D1E" w:rsidRDefault="00BA72ED" w:rsidP="00D259EC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EE7D1E" w:rsidRDefault="00BA72ED" w:rsidP="00D259EC">
      <w:pPr>
        <w:rPr>
          <w:rFonts w:cs="Arial"/>
          <w:spacing w:val="-2"/>
          <w:sz w:val="22"/>
          <w:szCs w:val="22"/>
        </w:rPr>
      </w:pPr>
      <w:bookmarkStart w:id="3" w:name="sagitec4"/>
      <w:r w:rsidRPr="00EE7D1E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EE7D1E" w:rsidRDefault="00BA72ED" w:rsidP="00D259EC">
      <w:pPr>
        <w:rPr>
          <w:rFonts w:cs="Arial"/>
          <w:spacing w:val="-2"/>
          <w:sz w:val="22"/>
          <w:szCs w:val="22"/>
        </w:rPr>
      </w:pPr>
      <w:bookmarkStart w:id="4" w:name="sagitec5"/>
      <w:r w:rsidRPr="00EE7D1E">
        <w:rPr>
          <w:rFonts w:cs="Arial"/>
          <w:spacing w:val="-2"/>
          <w:sz w:val="22"/>
          <w:szCs w:val="22"/>
        </w:rPr>
        <w:t>{</w:t>
      </w:r>
      <w:proofErr w:type="gramStart"/>
      <w:r w:rsidRPr="00EE7D1E">
        <w:rPr>
          <w:rFonts w:cs="Arial"/>
          <w:spacing w:val="-2"/>
          <w:sz w:val="22"/>
          <w:szCs w:val="22"/>
        </w:rPr>
        <w:t>x</w:t>
      </w:r>
      <w:proofErr w:type="gramEnd"/>
      <w:r w:rsidRPr="00EE7D1E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EE7D1E" w:rsidRDefault="00BA72ED" w:rsidP="00D259EC">
      <w:pPr>
        <w:rPr>
          <w:rFonts w:cs="Arial"/>
          <w:spacing w:val="-2"/>
          <w:sz w:val="22"/>
          <w:szCs w:val="22"/>
        </w:rPr>
      </w:pPr>
      <w:bookmarkStart w:id="5" w:name="sagitec6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5"/>
      <w:r w:rsidR="001C0E1E" w:rsidRPr="00EE7D1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6"/>
      <w:r w:rsidR="001C0E1E" w:rsidRPr="00EE7D1E">
        <w:rPr>
          <w:rFonts w:cs="Arial"/>
          <w:spacing w:val="-2"/>
          <w:sz w:val="22"/>
          <w:szCs w:val="22"/>
        </w:rPr>
        <w:t xml:space="preserve"> </w:t>
      </w:r>
      <w:r w:rsidR="00D259EC" w:rsidRPr="00EE7D1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D259EC">
      <w:pPr>
        <w:suppressAutoHyphens/>
        <w:rPr>
          <w:spacing w:val="-3"/>
          <w:sz w:val="22"/>
        </w:rPr>
      </w:pPr>
    </w:p>
    <w:p w:rsidR="00104768" w:rsidRPr="00EE7D1E" w:rsidRDefault="00104768" w:rsidP="00D259EC">
      <w:pPr>
        <w:suppressAutoHyphens/>
        <w:rPr>
          <w:spacing w:val="-3"/>
          <w:sz w:val="22"/>
        </w:rPr>
      </w:pPr>
    </w:p>
    <w:p w:rsidR="00BA72ED" w:rsidRPr="00EE7D1E" w:rsidRDefault="00BA72ED" w:rsidP="00D259EC">
      <w:pPr>
        <w:suppressAutoHyphens/>
        <w:rPr>
          <w:b/>
          <w:spacing w:val="-3"/>
          <w:sz w:val="22"/>
        </w:rPr>
      </w:pPr>
      <w:r w:rsidRPr="00EE7D1E">
        <w:rPr>
          <w:b/>
          <w:spacing w:val="-3"/>
          <w:sz w:val="22"/>
        </w:rPr>
        <w:t xml:space="preserve">RE:  </w:t>
      </w:r>
      <w:r w:rsidR="00BF06AD" w:rsidRPr="00EE7D1E">
        <w:rPr>
          <w:b/>
          <w:spacing w:val="-3"/>
          <w:sz w:val="22"/>
        </w:rPr>
        <w:t>VERIFICATION OF RETIREMENT SERVICE CREDIT</w:t>
      </w:r>
    </w:p>
    <w:p w:rsidR="00BA72ED" w:rsidRPr="00EE7D1E" w:rsidRDefault="00BA72ED" w:rsidP="00D259EC">
      <w:pPr>
        <w:suppressAutoHyphens/>
        <w:rPr>
          <w:b/>
          <w:spacing w:val="-3"/>
          <w:sz w:val="22"/>
        </w:rPr>
      </w:pPr>
    </w:p>
    <w:p w:rsidR="00BA72ED" w:rsidRPr="00EE7D1E" w:rsidRDefault="00BA72ED" w:rsidP="00D259EC">
      <w:pPr>
        <w:suppressAutoHyphens/>
        <w:rPr>
          <w:b/>
          <w:spacing w:val="-3"/>
          <w:sz w:val="22"/>
        </w:rPr>
      </w:pPr>
      <w:r w:rsidRPr="00EE7D1E">
        <w:rPr>
          <w:rFonts w:cs="Arial"/>
          <w:spacing w:val="-2"/>
          <w:sz w:val="22"/>
        </w:rPr>
        <w:t xml:space="preserve">Dear </w:t>
      </w:r>
      <w:bookmarkStart w:id="8" w:name="sagitec9"/>
      <w:r w:rsidRPr="00EE7D1E">
        <w:rPr>
          <w:rFonts w:cs="Arial"/>
          <w:spacing w:val="-2"/>
          <w:sz w:val="22"/>
        </w:rPr>
        <w:t>{</w:t>
      </w:r>
      <w:proofErr w:type="spellStart"/>
      <w:r w:rsidR="00D05E57" w:rsidRPr="00EE7D1E">
        <w:rPr>
          <w:rFonts w:cs="Arial"/>
          <w:spacing w:val="-2"/>
          <w:sz w:val="22"/>
        </w:rPr>
        <w:t>stdMbr</w:t>
      </w:r>
      <w:r w:rsidR="00CC58F3" w:rsidRPr="00EE7D1E">
        <w:rPr>
          <w:rFonts w:cs="Arial"/>
          <w:spacing w:val="-2"/>
          <w:sz w:val="22"/>
        </w:rPr>
        <w:t>Salutation</w:t>
      </w:r>
      <w:proofErr w:type="spellEnd"/>
      <w:r w:rsidRPr="00EE7D1E">
        <w:rPr>
          <w:rFonts w:cs="Arial"/>
          <w:spacing w:val="-2"/>
          <w:sz w:val="22"/>
        </w:rPr>
        <w:t>}</w:t>
      </w:r>
      <w:bookmarkEnd w:id="8"/>
    </w:p>
    <w:p w:rsidR="00BA72ED" w:rsidRPr="00EE7D1E" w:rsidRDefault="00BA72ED" w:rsidP="00D259EC">
      <w:pPr>
        <w:suppressAutoHyphens/>
        <w:rPr>
          <w:b/>
          <w:spacing w:val="-3"/>
          <w:sz w:val="22"/>
        </w:rPr>
      </w:pPr>
      <w:r w:rsidRPr="00EE7D1E">
        <w:rPr>
          <w:b/>
          <w:spacing w:val="-3"/>
          <w:sz w:val="22"/>
        </w:rPr>
        <w:tab/>
      </w:r>
    </w:p>
    <w:p w:rsidR="00BF06AD" w:rsidRPr="00EE7D1E" w:rsidRDefault="00BF06AD" w:rsidP="00D259EC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EE7D1E">
        <w:rPr>
          <w:rFonts w:cs="Arial"/>
          <w:spacing w:val="-3"/>
          <w:sz w:val="22"/>
          <w:szCs w:val="22"/>
        </w:rPr>
        <w:t xml:space="preserve">This letter confirms your NDPERS covered service.  As of the date of this letter, you have a total of </w:t>
      </w:r>
      <w:bookmarkStart w:id="9" w:name="sagitec10"/>
      <w:r w:rsidR="00426C24" w:rsidRPr="00EE7D1E">
        <w:rPr>
          <w:rFonts w:cs="Arial"/>
          <w:spacing w:val="-3"/>
          <w:sz w:val="22"/>
          <w:szCs w:val="22"/>
        </w:rPr>
        <w:t>{</w:t>
      </w:r>
      <w:r w:rsidR="00D259EC" w:rsidRPr="00EE7D1E">
        <w:rPr>
          <w:rFonts w:cs="Arial"/>
          <w:spacing w:val="-3"/>
          <w:sz w:val="22"/>
          <w:szCs w:val="22"/>
        </w:rPr>
        <w:t>T</w:t>
      </w:r>
      <w:r w:rsidR="00712DE9" w:rsidRPr="00EE7D1E">
        <w:rPr>
          <w:rFonts w:cs="Arial"/>
          <w:spacing w:val="-3"/>
          <w:sz w:val="22"/>
          <w:szCs w:val="22"/>
        </w:rPr>
        <w:t>PSC</w:t>
      </w:r>
      <w:r w:rsidR="00EB2D76" w:rsidRPr="00EE7D1E">
        <w:rPr>
          <w:rFonts w:cs="Arial"/>
          <w:spacing w:val="-3"/>
          <w:sz w:val="22"/>
          <w:szCs w:val="22"/>
        </w:rPr>
        <w:t>}</w:t>
      </w:r>
      <w:bookmarkEnd w:id="9"/>
      <w:r w:rsidRPr="00EE7D1E">
        <w:rPr>
          <w:rFonts w:cs="Arial"/>
          <w:spacing w:val="-3"/>
          <w:sz w:val="22"/>
          <w:szCs w:val="22"/>
        </w:rPr>
        <w:t xml:space="preserve"> months of retirement credit.  NDPERS received retirement contributions for the dates listed below.</w:t>
      </w:r>
    </w:p>
    <w:p w:rsidR="00BF06AD" w:rsidRPr="00EE7D1E" w:rsidRDefault="00BF06AD" w:rsidP="00D259EC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D259EC" w:rsidRPr="001740B2" w:rsidTr="001740B2">
        <w:tc>
          <w:tcPr>
            <w:tcW w:w="3192" w:type="dxa"/>
          </w:tcPr>
          <w:p w:rsidR="00D259EC" w:rsidRPr="001740B2" w:rsidRDefault="00D259EC" w:rsidP="001740B2">
            <w:pPr>
              <w:suppressAutoHyphens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1740B2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EMPLOYER</w:t>
            </w:r>
          </w:p>
        </w:tc>
        <w:tc>
          <w:tcPr>
            <w:tcW w:w="3192" w:type="dxa"/>
          </w:tcPr>
          <w:p w:rsidR="00D259EC" w:rsidRPr="001740B2" w:rsidRDefault="00D259EC" w:rsidP="001740B2">
            <w:pPr>
              <w:suppressAutoHyphens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1740B2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START DATE</w:t>
            </w:r>
          </w:p>
        </w:tc>
        <w:tc>
          <w:tcPr>
            <w:tcW w:w="3192" w:type="dxa"/>
          </w:tcPr>
          <w:p w:rsidR="00D259EC" w:rsidRPr="001740B2" w:rsidRDefault="00D259EC" w:rsidP="001740B2">
            <w:pPr>
              <w:suppressAutoHyphens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  <w:r w:rsidRPr="001740B2">
              <w:rPr>
                <w:rFonts w:cs="Arial"/>
                <w:b/>
                <w:spacing w:val="-3"/>
                <w:sz w:val="22"/>
                <w:szCs w:val="22"/>
                <w:u w:val="single"/>
              </w:rPr>
              <w:t>TERM DATE</w:t>
            </w:r>
          </w:p>
        </w:tc>
      </w:tr>
      <w:tr w:rsidR="00D259EC" w:rsidRPr="001740B2" w:rsidTr="001740B2">
        <w:tc>
          <w:tcPr>
            <w:tcW w:w="3192" w:type="dxa"/>
          </w:tcPr>
          <w:p w:rsidR="00D259EC" w:rsidRPr="001740B2" w:rsidRDefault="00B96C44" w:rsidP="001740B2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0" w:name="sagitec11"/>
            <w:r w:rsidRPr="001740B2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1740B2">
              <w:rPr>
                <w:rFonts w:cs="Arial"/>
                <w:spacing w:val="-3"/>
                <w:sz w:val="22"/>
                <w:szCs w:val="22"/>
              </w:rPr>
              <w:t>tb</w:t>
            </w:r>
            <w:proofErr w:type="spellEnd"/>
            <w:r w:rsidR="00D259EC" w:rsidRPr="001740B2">
              <w:rPr>
                <w:rFonts w:cs="Arial"/>
                <w:spacing w:val="-3"/>
                <w:sz w:val="22"/>
                <w:szCs w:val="22"/>
              </w:rPr>
              <w:t xml:space="preserve"> Employment}</w:t>
            </w:r>
            <w:bookmarkEnd w:id="10"/>
          </w:p>
        </w:tc>
        <w:tc>
          <w:tcPr>
            <w:tcW w:w="3192" w:type="dxa"/>
          </w:tcPr>
          <w:p w:rsidR="00D259EC" w:rsidRPr="001740B2" w:rsidRDefault="00D259EC" w:rsidP="001740B2">
            <w:pPr>
              <w:suppressAutoHyphens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</w:p>
        </w:tc>
        <w:tc>
          <w:tcPr>
            <w:tcW w:w="3192" w:type="dxa"/>
          </w:tcPr>
          <w:p w:rsidR="00D259EC" w:rsidRPr="001740B2" w:rsidRDefault="00D259EC" w:rsidP="001740B2">
            <w:pPr>
              <w:suppressAutoHyphens/>
              <w:rPr>
                <w:rFonts w:cs="Arial"/>
                <w:b/>
                <w:spacing w:val="-3"/>
                <w:sz w:val="22"/>
                <w:szCs w:val="22"/>
                <w:u w:val="single"/>
              </w:rPr>
            </w:pPr>
          </w:p>
        </w:tc>
      </w:tr>
    </w:tbl>
    <w:p w:rsidR="00D259EC" w:rsidRPr="00EE7D1E" w:rsidRDefault="00D259EC" w:rsidP="00D259EC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:rsidR="005048CE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EE7D1E">
        <w:rPr>
          <w:rFonts w:cs="Arial"/>
          <w:spacing w:val="-3"/>
          <w:sz w:val="22"/>
          <w:szCs w:val="22"/>
        </w:rPr>
        <w:t>{</w:t>
      </w:r>
      <w:proofErr w:type="spellStart"/>
      <w:r w:rsidR="00FE5B31" w:rsidRPr="00EE7D1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E7D1E">
        <w:rPr>
          <w:rFonts w:cs="Arial"/>
          <w:spacing w:val="-3"/>
          <w:sz w:val="22"/>
          <w:szCs w:val="22"/>
        </w:rPr>
        <w:t>}</w:t>
      </w:r>
      <w:bookmarkEnd w:id="11"/>
      <w:r w:rsidRPr="00EE7D1E">
        <w:rPr>
          <w:rFonts w:cs="Arial"/>
          <w:spacing w:val="-3"/>
          <w:sz w:val="22"/>
          <w:szCs w:val="22"/>
        </w:rPr>
        <w:t xml:space="preserve"> or </w:t>
      </w: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 w:rsidRPr="00EE7D1E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="005048CE" w:rsidRPr="00EE7D1E">
        <w:rPr>
          <w:rFonts w:cs="Arial"/>
          <w:spacing w:val="-3"/>
          <w:sz w:val="22"/>
          <w:szCs w:val="22"/>
        </w:rPr>
        <w:t>stdNDPERSTollFreePhoneNumber</w:t>
      </w:r>
      <w:proofErr w:type="spellEnd"/>
      <w:proofErr w:type="gramEnd"/>
      <w:r w:rsidRPr="00EE7D1E">
        <w:rPr>
          <w:rFonts w:cs="Arial"/>
          <w:spacing w:val="-3"/>
          <w:sz w:val="22"/>
          <w:szCs w:val="22"/>
        </w:rPr>
        <w:t>}</w:t>
      </w:r>
      <w:bookmarkEnd w:id="12"/>
      <w:r w:rsidRPr="00EE7D1E">
        <w:rPr>
          <w:rFonts w:cs="Arial"/>
          <w:spacing w:val="-3"/>
          <w:sz w:val="22"/>
          <w:szCs w:val="22"/>
        </w:rPr>
        <w:t>.</w:t>
      </w: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>Sincerely,</w:t>
      </w: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E7D1E" w:rsidRDefault="00BA72ED" w:rsidP="00D259EC">
      <w:pPr>
        <w:suppressAutoHyphens/>
        <w:rPr>
          <w:rFonts w:cs="Arial"/>
          <w:spacing w:val="-3"/>
          <w:sz w:val="22"/>
          <w:szCs w:val="22"/>
        </w:rPr>
      </w:pPr>
    </w:p>
    <w:p w:rsidR="00474BE0" w:rsidRDefault="00BA72ED" w:rsidP="00D259EC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>NDPERS</w:t>
      </w:r>
      <w:r w:rsidR="00EB2D76" w:rsidRPr="00EE7D1E">
        <w:rPr>
          <w:rFonts w:cs="Arial"/>
          <w:spacing w:val="-3"/>
          <w:sz w:val="22"/>
          <w:szCs w:val="22"/>
        </w:rPr>
        <w:t xml:space="preserve"> Benefits</w:t>
      </w:r>
      <w:r w:rsidRPr="00EE7D1E">
        <w:rPr>
          <w:rFonts w:cs="Arial"/>
          <w:spacing w:val="-3"/>
          <w:sz w:val="22"/>
          <w:szCs w:val="22"/>
        </w:rPr>
        <w:t xml:space="preserve"> Division</w:t>
      </w:r>
    </w:p>
    <w:sectPr w:rsidR="00474BE0" w:rsidSect="00960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0B2" w:rsidRDefault="001740B2">
      <w:r>
        <w:separator/>
      </w:r>
    </w:p>
  </w:endnote>
  <w:endnote w:type="continuationSeparator" w:id="0">
    <w:p w:rsidR="001740B2" w:rsidRDefault="0017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B6D" w:rsidRDefault="006F4B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1E" w:rsidRDefault="00EE7D1E" w:rsidP="0061505A">
    <w:pPr>
      <w:pStyle w:val="Footer"/>
      <w:rPr>
        <w:sz w:val="22"/>
        <w:szCs w:val="22"/>
      </w:rPr>
    </w:pPr>
  </w:p>
  <w:p w:rsidR="00EE7D1E" w:rsidRDefault="00EE7D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B6D" w:rsidRDefault="006F4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0B2" w:rsidRDefault="001740B2">
      <w:r>
        <w:separator/>
      </w:r>
    </w:p>
  </w:footnote>
  <w:footnote w:type="continuationSeparator" w:id="0">
    <w:p w:rsidR="001740B2" w:rsidRDefault="00174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B6D" w:rsidRDefault="006F4B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B6D" w:rsidRDefault="006F4B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1E" w:rsidRDefault="009601F4" w:rsidP="009601F4">
    <w:pPr>
      <w:pStyle w:val="Header"/>
      <w:ind w:left="-1440"/>
    </w:pPr>
    <w:bookmarkStart w:id="13" w:name="HeaderImage"/>
    <w:bookmarkStart w:id="14" w:name="_GoBack"/>
    <w:r>
      <w:t>{</w:t>
    </w:r>
    <w:proofErr w:type="spellStart"/>
    <w:r>
      <w:t>ImgImage</w:t>
    </w:r>
    <w:proofErr w:type="spellEnd"/>
    <w:r>
      <w:t>}</w:t>
    </w:r>
    <w:bookmarkEnd w:id="13"/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3855"/>
    <w:rsid w:val="00080032"/>
    <w:rsid w:val="00091C96"/>
    <w:rsid w:val="000A7A66"/>
    <w:rsid w:val="000C0428"/>
    <w:rsid w:val="00103906"/>
    <w:rsid w:val="00104768"/>
    <w:rsid w:val="0014759C"/>
    <w:rsid w:val="00165EC2"/>
    <w:rsid w:val="001740B2"/>
    <w:rsid w:val="00181029"/>
    <w:rsid w:val="001A6202"/>
    <w:rsid w:val="001C0E1E"/>
    <w:rsid w:val="001F5A64"/>
    <w:rsid w:val="00254DA0"/>
    <w:rsid w:val="00281D6A"/>
    <w:rsid w:val="002C48AD"/>
    <w:rsid w:val="002E3EE6"/>
    <w:rsid w:val="003351DE"/>
    <w:rsid w:val="00345AC5"/>
    <w:rsid w:val="00396683"/>
    <w:rsid w:val="003A60A0"/>
    <w:rsid w:val="003C0183"/>
    <w:rsid w:val="00426C24"/>
    <w:rsid w:val="00426EEF"/>
    <w:rsid w:val="00444780"/>
    <w:rsid w:val="00445BEA"/>
    <w:rsid w:val="00465ACB"/>
    <w:rsid w:val="004743C2"/>
    <w:rsid w:val="00474BE0"/>
    <w:rsid w:val="00494588"/>
    <w:rsid w:val="004A7997"/>
    <w:rsid w:val="00502075"/>
    <w:rsid w:val="00504734"/>
    <w:rsid w:val="005048CE"/>
    <w:rsid w:val="005275EF"/>
    <w:rsid w:val="00584182"/>
    <w:rsid w:val="005D4A97"/>
    <w:rsid w:val="005E0957"/>
    <w:rsid w:val="0061505A"/>
    <w:rsid w:val="00622FBB"/>
    <w:rsid w:val="00687217"/>
    <w:rsid w:val="00687544"/>
    <w:rsid w:val="006B3483"/>
    <w:rsid w:val="006F4B6D"/>
    <w:rsid w:val="00712DE9"/>
    <w:rsid w:val="007369A0"/>
    <w:rsid w:val="00761EE2"/>
    <w:rsid w:val="0077299E"/>
    <w:rsid w:val="007746E3"/>
    <w:rsid w:val="007A1DFE"/>
    <w:rsid w:val="007A4B5C"/>
    <w:rsid w:val="007E315E"/>
    <w:rsid w:val="007F20FC"/>
    <w:rsid w:val="008632E8"/>
    <w:rsid w:val="0086374F"/>
    <w:rsid w:val="00937549"/>
    <w:rsid w:val="00943FD6"/>
    <w:rsid w:val="00954291"/>
    <w:rsid w:val="00954679"/>
    <w:rsid w:val="009601F4"/>
    <w:rsid w:val="00A15790"/>
    <w:rsid w:val="00A44693"/>
    <w:rsid w:val="00AE4B3A"/>
    <w:rsid w:val="00B450FF"/>
    <w:rsid w:val="00B70929"/>
    <w:rsid w:val="00B96C44"/>
    <w:rsid w:val="00BA4A10"/>
    <w:rsid w:val="00BA72ED"/>
    <w:rsid w:val="00BD36F1"/>
    <w:rsid w:val="00BF06AD"/>
    <w:rsid w:val="00C10CB6"/>
    <w:rsid w:val="00C206B1"/>
    <w:rsid w:val="00C44549"/>
    <w:rsid w:val="00C71917"/>
    <w:rsid w:val="00CC58F3"/>
    <w:rsid w:val="00CD062B"/>
    <w:rsid w:val="00D026A1"/>
    <w:rsid w:val="00D05E57"/>
    <w:rsid w:val="00D259EC"/>
    <w:rsid w:val="00D904C7"/>
    <w:rsid w:val="00D93DEA"/>
    <w:rsid w:val="00E139F7"/>
    <w:rsid w:val="00EB2D76"/>
    <w:rsid w:val="00EC1C60"/>
    <w:rsid w:val="00EE7D1E"/>
    <w:rsid w:val="00F02CA8"/>
    <w:rsid w:val="00F24B66"/>
    <w:rsid w:val="00F65753"/>
    <w:rsid w:val="00F67C2B"/>
    <w:rsid w:val="00F7528A"/>
    <w:rsid w:val="00F77A97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C622C2B-A062-4365-9996-ABEB7B9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2008-04-01T08:00:00Z</cp:lastPrinted>
  <dcterms:created xsi:type="dcterms:W3CDTF">2014-02-24T06:44:00Z</dcterms:created>
  <dcterms:modified xsi:type="dcterms:W3CDTF">2017-06-05T14:07:00Z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eportOwner">
    <vt:lpwstr/>
  </property>
  <property fmtid="{D5CDD505-2E9C-101B-9397-08002B2CF9AE}" pid="4" name="Status">
    <vt:lpwstr>(1) Submitted for Internal Review</vt:lpwstr>
  </property>
  <property fmtid="{D5CDD505-2E9C-101B-9397-08002B2CF9AE}" pid="5" name="_Status">
    <vt:lpwstr>Not Started</vt:lpwstr>
  </property>
</Properties>
</file>