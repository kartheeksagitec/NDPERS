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D152B" w14:textId="77777777" w:rsidR="008473BE" w:rsidRDefault="008473BE" w:rsidP="002F4163">
      <w:pPr>
        <w:rPr>
          <w:spacing w:val="-2"/>
          <w:sz w:val="22"/>
        </w:rPr>
      </w:pPr>
    </w:p>
    <w:p w14:paraId="1F51EA24" w14:textId="77777777" w:rsidR="008473BE" w:rsidRDefault="008473BE" w:rsidP="002F4163">
      <w:pPr>
        <w:rPr>
          <w:spacing w:val="-2"/>
          <w:sz w:val="22"/>
        </w:rPr>
      </w:pPr>
    </w:p>
    <w:p w14:paraId="2490208D" w14:textId="77777777" w:rsidR="0043690F" w:rsidRPr="00147C98" w:rsidRDefault="00830059" w:rsidP="002F4163">
      <w:pPr>
        <w:rPr>
          <w:rFonts w:cs="Arial"/>
          <w:sz w:val="22"/>
          <w:szCs w:val="22"/>
        </w:rPr>
      </w:pPr>
      <w:bookmarkStart w:id="0" w:name="sagitec1"/>
      <w:r>
        <w:rPr>
          <w:spacing w:val="-2"/>
          <w:sz w:val="22"/>
        </w:rPr>
        <w:t>{</w:t>
      </w:r>
      <w:proofErr w:type="spellStart"/>
      <w:r>
        <w:rPr>
          <w:spacing w:val="-2"/>
          <w:sz w:val="22"/>
        </w:rPr>
        <w:t>stdlongdate</w:t>
      </w:r>
      <w:proofErr w:type="spellEnd"/>
      <w:r>
        <w:rPr>
          <w:spacing w:val="-2"/>
          <w:sz w:val="22"/>
        </w:rPr>
        <w:t>}</w:t>
      </w:r>
      <w:bookmarkEnd w:id="0"/>
      <w:r w:rsidR="002F4163" w:rsidRPr="00790EBB">
        <w:rPr>
          <w:rFonts w:cs="Arial"/>
          <w:spacing w:val="-2"/>
          <w:sz w:val="22"/>
          <w:szCs w:val="22"/>
        </w:rPr>
        <w:t xml:space="preserve"> </w:t>
      </w:r>
      <w:r w:rsidR="002F4163" w:rsidRPr="00790EBB">
        <w:rPr>
          <w:rFonts w:cs="Arial"/>
          <w:spacing w:val="-2"/>
          <w:sz w:val="22"/>
          <w:szCs w:val="22"/>
        </w:rPr>
        <w:tab/>
      </w:r>
      <w:r w:rsidR="002F4163" w:rsidRPr="00790EBB">
        <w:rPr>
          <w:rFonts w:cs="Arial"/>
          <w:spacing w:val="-2"/>
          <w:sz w:val="22"/>
          <w:szCs w:val="22"/>
        </w:rPr>
        <w:tab/>
      </w:r>
      <w:r w:rsidR="002F4163" w:rsidRPr="00790EBB">
        <w:rPr>
          <w:rFonts w:cs="Arial"/>
          <w:spacing w:val="-2"/>
          <w:sz w:val="22"/>
          <w:szCs w:val="22"/>
        </w:rPr>
        <w:tab/>
      </w:r>
      <w:r w:rsidR="002F4163" w:rsidRPr="00790EBB">
        <w:rPr>
          <w:rFonts w:cs="Arial"/>
          <w:spacing w:val="-2"/>
          <w:sz w:val="22"/>
          <w:szCs w:val="22"/>
        </w:rPr>
        <w:tab/>
      </w:r>
      <w:r w:rsidR="002F4163" w:rsidRPr="00790EBB">
        <w:rPr>
          <w:rFonts w:cs="Arial"/>
          <w:spacing w:val="-2"/>
          <w:sz w:val="22"/>
          <w:szCs w:val="22"/>
        </w:rPr>
        <w:tab/>
      </w:r>
      <w:r w:rsidR="002F4163" w:rsidRPr="00790EBB">
        <w:rPr>
          <w:rFonts w:cs="Arial"/>
          <w:spacing w:val="-2"/>
          <w:sz w:val="22"/>
          <w:szCs w:val="22"/>
        </w:rPr>
        <w:tab/>
      </w:r>
      <w:r w:rsidR="002F4163" w:rsidRPr="00790EBB">
        <w:rPr>
          <w:rFonts w:cs="Arial"/>
          <w:spacing w:val="-2"/>
          <w:sz w:val="22"/>
          <w:szCs w:val="22"/>
        </w:rPr>
        <w:tab/>
      </w:r>
      <w:r w:rsidR="009F689B">
        <w:rPr>
          <w:rFonts w:cs="Arial"/>
          <w:spacing w:val="-2"/>
          <w:sz w:val="22"/>
          <w:szCs w:val="22"/>
        </w:rPr>
        <w:tab/>
      </w:r>
      <w:r w:rsidR="002F4163" w:rsidRPr="00790EBB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>
        <w:rPr>
          <w:sz w:val="22"/>
          <w:szCs w:val="22"/>
        </w:rPr>
        <w:t>{</w:t>
      </w:r>
      <w:proofErr w:type="spellStart"/>
      <w:r>
        <w:rPr>
          <w:sz w:val="22"/>
          <w:szCs w:val="22"/>
        </w:rPr>
        <w:t>stdMbrPERSLinkID</w:t>
      </w:r>
      <w:proofErr w:type="spellEnd"/>
      <w:r>
        <w:rPr>
          <w:sz w:val="22"/>
          <w:szCs w:val="22"/>
        </w:rPr>
        <w:t>}</w:t>
      </w:r>
      <w:bookmarkEnd w:id="1"/>
    </w:p>
    <w:p w14:paraId="483D80E9" w14:textId="77777777" w:rsidR="0043690F" w:rsidRDefault="0043690F" w:rsidP="002F4163">
      <w:pPr>
        <w:rPr>
          <w:spacing w:val="-2"/>
          <w:sz w:val="22"/>
        </w:rPr>
      </w:pPr>
    </w:p>
    <w:p w14:paraId="7A87539E" w14:textId="77777777" w:rsidR="008473BE" w:rsidRPr="00790EBB" w:rsidRDefault="008473BE" w:rsidP="002F4163">
      <w:pPr>
        <w:rPr>
          <w:spacing w:val="-2"/>
          <w:sz w:val="22"/>
        </w:rPr>
      </w:pPr>
    </w:p>
    <w:p w14:paraId="349FC099" w14:textId="77777777" w:rsidR="0043690F" w:rsidRPr="00790EBB" w:rsidRDefault="00830059" w:rsidP="002F4163">
      <w:pPr>
        <w:rPr>
          <w:rFonts w:cs="Arial"/>
          <w:caps/>
          <w:spacing w:val="-2"/>
          <w:sz w:val="22"/>
          <w:szCs w:val="22"/>
        </w:rPr>
      </w:pPr>
      <w:bookmarkStart w:id="2" w:name="sagitec3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stdOCName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2"/>
    </w:p>
    <w:p w14:paraId="6FAC6C25" w14:textId="77777777" w:rsidR="0043690F" w:rsidRPr="00790EBB" w:rsidRDefault="00830059" w:rsidP="002F4163">
      <w:pPr>
        <w:rPr>
          <w:rFonts w:cs="Arial"/>
          <w:spacing w:val="-2"/>
          <w:sz w:val="22"/>
          <w:szCs w:val="22"/>
        </w:rPr>
      </w:pPr>
      <w:bookmarkStart w:id="3" w:name="sagitec4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stdOrgName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3"/>
    </w:p>
    <w:p w14:paraId="44BDBAFB" w14:textId="77777777" w:rsidR="0043690F" w:rsidRPr="00790EBB" w:rsidRDefault="00830059" w:rsidP="002F4163">
      <w:pPr>
        <w:rPr>
          <w:rFonts w:cs="Arial"/>
          <w:spacing w:val="-2"/>
          <w:sz w:val="22"/>
          <w:szCs w:val="22"/>
        </w:rPr>
      </w:pPr>
      <w:bookmarkStart w:id="4" w:name="sagitec5"/>
      <w:r>
        <w:rPr>
          <w:rFonts w:cs="Arial"/>
          <w:spacing w:val="-2"/>
          <w:sz w:val="22"/>
          <w:szCs w:val="22"/>
        </w:rPr>
        <w:t>{stdOCAdrCorStreet1}</w:t>
      </w:r>
      <w:bookmarkEnd w:id="4"/>
    </w:p>
    <w:p w14:paraId="3DBB0C9F" w14:textId="77777777" w:rsidR="0043690F" w:rsidRPr="00790EBB" w:rsidRDefault="00830059" w:rsidP="002F4163">
      <w:pPr>
        <w:rPr>
          <w:rFonts w:cs="Arial"/>
          <w:spacing w:val="-2"/>
          <w:sz w:val="22"/>
          <w:szCs w:val="22"/>
        </w:rPr>
      </w:pPr>
      <w:bookmarkStart w:id="5" w:name="sagitec6"/>
      <w:r>
        <w:rPr>
          <w:rFonts w:cs="Arial"/>
          <w:spacing w:val="-2"/>
          <w:sz w:val="22"/>
          <w:szCs w:val="22"/>
        </w:rPr>
        <w:t>{x stdOCAdrCorStreet2}</w:t>
      </w:r>
      <w:bookmarkEnd w:id="5"/>
    </w:p>
    <w:p w14:paraId="4BDFF6A5" w14:textId="77777777" w:rsidR="0043690F" w:rsidRPr="00790EBB" w:rsidRDefault="00830059" w:rsidP="002F4163">
      <w:pPr>
        <w:rPr>
          <w:rFonts w:cs="Arial"/>
          <w:spacing w:val="-2"/>
          <w:sz w:val="22"/>
          <w:szCs w:val="22"/>
        </w:rPr>
      </w:pPr>
      <w:bookmarkStart w:id="6" w:name="sagitec7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stdOCAdrCorCity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6"/>
      <w:r w:rsidR="002C54FA" w:rsidRPr="00790EBB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stdOCAdrCorState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7"/>
      <w:r w:rsidR="002C54FA" w:rsidRPr="00790EBB">
        <w:rPr>
          <w:rFonts w:cs="Arial"/>
          <w:spacing w:val="-2"/>
          <w:sz w:val="22"/>
          <w:szCs w:val="22"/>
        </w:rPr>
        <w:t xml:space="preserve"> </w:t>
      </w:r>
      <w:r w:rsidR="002F4163" w:rsidRPr="00790EBB">
        <w:rPr>
          <w:rFonts w:cs="Arial"/>
          <w:spacing w:val="-2"/>
          <w:sz w:val="22"/>
          <w:szCs w:val="22"/>
        </w:rPr>
        <w:t xml:space="preserve"> </w:t>
      </w:r>
      <w:bookmarkStart w:id="8" w:name="sagitec9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End"/>
      <w:r>
        <w:rPr>
          <w:rFonts w:cs="Arial"/>
          <w:spacing w:val="-2"/>
          <w:sz w:val="22"/>
          <w:szCs w:val="22"/>
        </w:rPr>
        <w:t>stdOCAdrCorZip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8"/>
    </w:p>
    <w:p w14:paraId="6A05EB56" w14:textId="77777777" w:rsidR="0043690F" w:rsidRDefault="0043690F" w:rsidP="002F4163">
      <w:pPr>
        <w:rPr>
          <w:rFonts w:cs="Arial"/>
          <w:spacing w:val="-2"/>
          <w:sz w:val="22"/>
          <w:szCs w:val="22"/>
        </w:rPr>
      </w:pPr>
    </w:p>
    <w:p w14:paraId="00222274" w14:textId="77777777" w:rsidR="008473BE" w:rsidRPr="00790EBB" w:rsidRDefault="008473BE" w:rsidP="002F4163">
      <w:pPr>
        <w:rPr>
          <w:rFonts w:cs="Arial"/>
          <w:spacing w:val="-2"/>
          <w:sz w:val="22"/>
          <w:szCs w:val="22"/>
        </w:rPr>
      </w:pPr>
    </w:p>
    <w:p w14:paraId="3890784F" w14:textId="77777777" w:rsidR="0043690F" w:rsidRPr="00790EBB" w:rsidRDefault="00830059" w:rsidP="002F4163">
      <w:pPr>
        <w:rPr>
          <w:rFonts w:cs="Arial"/>
          <w:caps/>
          <w:spacing w:val="-2"/>
          <w:sz w:val="22"/>
          <w:szCs w:val="22"/>
        </w:rPr>
      </w:pPr>
      <w:bookmarkStart w:id="9" w:name="sagitec10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stdMbrFullName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9"/>
    </w:p>
    <w:p w14:paraId="19644313" w14:textId="77777777" w:rsidR="0043690F" w:rsidRPr="00790EBB" w:rsidRDefault="00830059" w:rsidP="002F4163">
      <w:pPr>
        <w:rPr>
          <w:rFonts w:cs="Arial"/>
          <w:spacing w:val="-2"/>
          <w:sz w:val="22"/>
          <w:szCs w:val="22"/>
        </w:rPr>
      </w:pPr>
      <w:bookmarkStart w:id="10" w:name="sagitec11"/>
      <w:r>
        <w:rPr>
          <w:rFonts w:cs="Arial"/>
          <w:spacing w:val="-2"/>
          <w:sz w:val="22"/>
          <w:szCs w:val="22"/>
        </w:rPr>
        <w:t>{stdMbrAdrCorStreet1}</w:t>
      </w:r>
      <w:bookmarkEnd w:id="10"/>
    </w:p>
    <w:p w14:paraId="366DDFA2" w14:textId="77777777" w:rsidR="0043690F" w:rsidRPr="00790EBB" w:rsidRDefault="00830059" w:rsidP="002F4163">
      <w:pPr>
        <w:rPr>
          <w:rFonts w:cs="Arial"/>
          <w:spacing w:val="-2"/>
          <w:sz w:val="22"/>
          <w:szCs w:val="22"/>
        </w:rPr>
      </w:pPr>
      <w:bookmarkStart w:id="11" w:name="sagitec12"/>
      <w:r>
        <w:rPr>
          <w:rFonts w:cs="Arial"/>
          <w:spacing w:val="-2"/>
          <w:sz w:val="22"/>
          <w:szCs w:val="22"/>
        </w:rPr>
        <w:t>{x stdMbrAdrCorStreet2}</w:t>
      </w:r>
      <w:bookmarkEnd w:id="11"/>
    </w:p>
    <w:p w14:paraId="30291861" w14:textId="77777777" w:rsidR="0043690F" w:rsidRPr="00790EBB" w:rsidRDefault="00830059" w:rsidP="002F4163">
      <w:pPr>
        <w:rPr>
          <w:rFonts w:cs="Arial"/>
          <w:spacing w:val="-2"/>
          <w:sz w:val="22"/>
          <w:szCs w:val="22"/>
        </w:rPr>
      </w:pPr>
      <w:bookmarkStart w:id="12" w:name="sagitec13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stdMbrAdrCorCity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12"/>
      <w:r w:rsidR="002C54FA" w:rsidRPr="00790EBB">
        <w:rPr>
          <w:rFonts w:cs="Arial"/>
          <w:spacing w:val="-2"/>
          <w:sz w:val="22"/>
          <w:szCs w:val="22"/>
        </w:rPr>
        <w:t xml:space="preserve"> </w:t>
      </w:r>
      <w:bookmarkStart w:id="13" w:name="sagitec14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stdMbrAdrCorState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13"/>
      <w:r w:rsidR="002C54FA" w:rsidRPr="00790EBB">
        <w:rPr>
          <w:rFonts w:cs="Arial"/>
          <w:spacing w:val="-2"/>
          <w:sz w:val="22"/>
          <w:szCs w:val="22"/>
        </w:rPr>
        <w:t xml:space="preserve"> </w:t>
      </w:r>
      <w:r w:rsidR="002F4163" w:rsidRPr="00790EBB">
        <w:rPr>
          <w:rFonts w:cs="Arial"/>
          <w:spacing w:val="-2"/>
          <w:sz w:val="22"/>
          <w:szCs w:val="22"/>
        </w:rPr>
        <w:t xml:space="preserve"> </w:t>
      </w:r>
      <w:bookmarkStart w:id="14" w:name="sagitec15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End"/>
      <w:r>
        <w:rPr>
          <w:rFonts w:cs="Arial"/>
          <w:spacing w:val="-2"/>
          <w:sz w:val="22"/>
          <w:szCs w:val="22"/>
        </w:rPr>
        <w:t>stdMbrAdrCorZip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14"/>
    </w:p>
    <w:p w14:paraId="33990280" w14:textId="77777777" w:rsidR="0043690F" w:rsidRDefault="0043690F" w:rsidP="002F4163">
      <w:pPr>
        <w:suppressAutoHyphens/>
        <w:rPr>
          <w:spacing w:val="-3"/>
          <w:sz w:val="22"/>
        </w:rPr>
      </w:pPr>
    </w:p>
    <w:p w14:paraId="1001CA5C" w14:textId="77777777" w:rsidR="008473BE" w:rsidRPr="00790EBB" w:rsidRDefault="008473BE" w:rsidP="002F4163">
      <w:pPr>
        <w:suppressAutoHyphens/>
        <w:rPr>
          <w:spacing w:val="-3"/>
          <w:sz w:val="22"/>
        </w:rPr>
      </w:pPr>
    </w:p>
    <w:p w14:paraId="2FBCE771" w14:textId="77777777" w:rsidR="0043690F" w:rsidRPr="00790EBB" w:rsidRDefault="0043690F" w:rsidP="002F4163">
      <w:pPr>
        <w:suppressAutoHyphens/>
        <w:rPr>
          <w:b/>
          <w:spacing w:val="-3"/>
          <w:sz w:val="22"/>
        </w:rPr>
      </w:pPr>
      <w:r w:rsidRPr="00790EBB">
        <w:rPr>
          <w:b/>
          <w:spacing w:val="-3"/>
          <w:sz w:val="22"/>
        </w:rPr>
        <w:t xml:space="preserve">RE:  </w:t>
      </w:r>
      <w:r w:rsidRPr="00790EBB">
        <w:rPr>
          <w:rFonts w:cs="Arial"/>
          <w:b/>
          <w:spacing w:val="-3"/>
          <w:sz w:val="22"/>
          <w:szCs w:val="22"/>
        </w:rPr>
        <w:t>TIAA-CREF TRANSFER</w:t>
      </w:r>
    </w:p>
    <w:p w14:paraId="7D07A07B" w14:textId="77777777" w:rsidR="0043690F" w:rsidRPr="00790EBB" w:rsidRDefault="0043690F" w:rsidP="002F4163">
      <w:pPr>
        <w:suppressAutoHyphens/>
        <w:rPr>
          <w:b/>
          <w:spacing w:val="-3"/>
          <w:sz w:val="22"/>
        </w:rPr>
      </w:pPr>
    </w:p>
    <w:p w14:paraId="28A484FF" w14:textId="77777777" w:rsidR="0043690F" w:rsidRPr="00790EBB" w:rsidRDefault="0043690F" w:rsidP="002F4163">
      <w:pPr>
        <w:suppressAutoHyphens/>
        <w:rPr>
          <w:b/>
          <w:spacing w:val="-3"/>
          <w:sz w:val="22"/>
        </w:rPr>
      </w:pPr>
      <w:r w:rsidRPr="00790EBB">
        <w:rPr>
          <w:rFonts w:cs="Arial"/>
          <w:spacing w:val="-2"/>
          <w:sz w:val="22"/>
        </w:rPr>
        <w:t xml:space="preserve">Dear </w:t>
      </w:r>
      <w:bookmarkStart w:id="15" w:name="sagitec16"/>
      <w:r w:rsidR="00830059">
        <w:rPr>
          <w:rFonts w:cs="Arial"/>
          <w:spacing w:val="-2"/>
          <w:sz w:val="22"/>
        </w:rPr>
        <w:t>{</w:t>
      </w:r>
      <w:proofErr w:type="spellStart"/>
      <w:r w:rsidR="00830059">
        <w:rPr>
          <w:rFonts w:cs="Arial"/>
          <w:spacing w:val="-2"/>
          <w:sz w:val="22"/>
        </w:rPr>
        <w:t>stdOCSalutation</w:t>
      </w:r>
      <w:proofErr w:type="spellEnd"/>
      <w:r w:rsidR="00830059">
        <w:rPr>
          <w:rFonts w:cs="Arial"/>
          <w:spacing w:val="-2"/>
          <w:sz w:val="22"/>
        </w:rPr>
        <w:t>}</w:t>
      </w:r>
      <w:bookmarkEnd w:id="15"/>
      <w:r w:rsidRPr="00790EBB">
        <w:rPr>
          <w:rFonts w:cs="Arial"/>
          <w:spacing w:val="-2"/>
          <w:sz w:val="22"/>
        </w:rPr>
        <w:t xml:space="preserve"> or </w:t>
      </w:r>
      <w:bookmarkStart w:id="16" w:name="sagitec17"/>
      <w:r w:rsidR="00830059">
        <w:rPr>
          <w:rFonts w:cs="Arial"/>
          <w:spacing w:val="-2"/>
          <w:sz w:val="22"/>
        </w:rPr>
        <w:t>{</w:t>
      </w:r>
      <w:proofErr w:type="spellStart"/>
      <w:r w:rsidR="00830059">
        <w:rPr>
          <w:rFonts w:cs="Arial"/>
          <w:spacing w:val="-2"/>
          <w:sz w:val="22"/>
        </w:rPr>
        <w:t>stdMbrSalutation</w:t>
      </w:r>
      <w:proofErr w:type="spellEnd"/>
      <w:r w:rsidR="00830059">
        <w:rPr>
          <w:rFonts w:cs="Arial"/>
          <w:spacing w:val="-2"/>
          <w:sz w:val="22"/>
        </w:rPr>
        <w:t>}</w:t>
      </w:r>
      <w:bookmarkEnd w:id="16"/>
      <w:r w:rsidRPr="00790EBB">
        <w:rPr>
          <w:rFonts w:cs="Arial"/>
          <w:spacing w:val="-2"/>
          <w:sz w:val="22"/>
        </w:rPr>
        <w:t>:</w:t>
      </w:r>
    </w:p>
    <w:p w14:paraId="4A8EFD48" w14:textId="77777777" w:rsidR="00DD1080" w:rsidRPr="00790EBB" w:rsidRDefault="00DD1080" w:rsidP="002F4163">
      <w:pPr>
        <w:suppressAutoHyphens/>
        <w:rPr>
          <w:rFonts w:cs="Arial"/>
          <w:spacing w:val="-3"/>
          <w:sz w:val="22"/>
          <w:szCs w:val="22"/>
        </w:rPr>
      </w:pPr>
    </w:p>
    <w:p w14:paraId="6A979A68" w14:textId="77777777" w:rsidR="00DD1080" w:rsidRPr="00790EBB" w:rsidRDefault="00DD1080" w:rsidP="002F4163">
      <w:pPr>
        <w:rPr>
          <w:rFonts w:cs="Arial"/>
          <w:spacing w:val="-3"/>
          <w:sz w:val="22"/>
          <w:szCs w:val="22"/>
        </w:rPr>
      </w:pPr>
      <w:r w:rsidRPr="00790EBB">
        <w:rPr>
          <w:rFonts w:cs="Arial"/>
          <w:spacing w:val="-3"/>
          <w:sz w:val="22"/>
          <w:szCs w:val="22"/>
        </w:rPr>
        <w:t xml:space="preserve">NDPERS received a request from </w:t>
      </w:r>
      <w:bookmarkStart w:id="17" w:name="sagitec18"/>
      <w:r w:rsidR="00830059">
        <w:rPr>
          <w:rFonts w:cs="Arial"/>
          <w:spacing w:val="-2"/>
          <w:sz w:val="22"/>
          <w:szCs w:val="22"/>
        </w:rPr>
        <w:t>{</w:t>
      </w:r>
      <w:proofErr w:type="spellStart"/>
      <w:r w:rsidR="00830059">
        <w:rPr>
          <w:rFonts w:cs="Arial"/>
          <w:spacing w:val="-2"/>
          <w:sz w:val="22"/>
          <w:szCs w:val="22"/>
        </w:rPr>
        <w:t>stdMbrFullName</w:t>
      </w:r>
      <w:proofErr w:type="spellEnd"/>
      <w:r w:rsidR="00830059">
        <w:rPr>
          <w:rFonts w:cs="Arial"/>
          <w:spacing w:val="-2"/>
          <w:sz w:val="22"/>
          <w:szCs w:val="22"/>
        </w:rPr>
        <w:t>}</w:t>
      </w:r>
      <w:bookmarkEnd w:id="17"/>
      <w:r w:rsidR="006143A1" w:rsidRPr="00790EBB">
        <w:rPr>
          <w:rFonts w:cs="Arial"/>
          <w:spacing w:val="-2"/>
          <w:sz w:val="22"/>
          <w:szCs w:val="22"/>
        </w:rPr>
        <w:t xml:space="preserve"> </w:t>
      </w:r>
      <w:r w:rsidRPr="00790EBB">
        <w:rPr>
          <w:rFonts w:cs="Arial"/>
          <w:spacing w:val="-3"/>
          <w:sz w:val="22"/>
          <w:szCs w:val="22"/>
        </w:rPr>
        <w:t>to transfer the NDPERS</w:t>
      </w:r>
      <w:r w:rsidR="00CD6494">
        <w:rPr>
          <w:rFonts w:cs="Arial"/>
          <w:spacing w:val="-3"/>
          <w:sz w:val="22"/>
          <w:szCs w:val="22"/>
        </w:rPr>
        <w:t xml:space="preserve"> retirement account to TIAA</w:t>
      </w:r>
      <w:r w:rsidRPr="00790EBB">
        <w:rPr>
          <w:rFonts w:cs="Arial"/>
          <w:spacing w:val="-3"/>
          <w:sz w:val="22"/>
          <w:szCs w:val="22"/>
        </w:rPr>
        <w:t xml:space="preserve">.   The following </w:t>
      </w:r>
      <w:r w:rsidR="00852902" w:rsidRPr="00790EBB">
        <w:rPr>
          <w:rFonts w:cs="Arial"/>
          <w:spacing w:val="-3"/>
          <w:sz w:val="22"/>
          <w:szCs w:val="22"/>
        </w:rPr>
        <w:t>form(s)</w:t>
      </w:r>
      <w:r w:rsidRPr="00790EBB">
        <w:rPr>
          <w:rFonts w:cs="Arial"/>
          <w:spacing w:val="-3"/>
          <w:sz w:val="22"/>
          <w:szCs w:val="22"/>
        </w:rPr>
        <w:t xml:space="preserve"> need to be completed to initiate this transfer.  Please follow the instructions indicated on the back of each form.  </w:t>
      </w:r>
    </w:p>
    <w:p w14:paraId="550B6D29" w14:textId="77777777" w:rsidR="002F5B81" w:rsidRPr="00790EBB" w:rsidRDefault="002F5B81" w:rsidP="002F4163">
      <w:pPr>
        <w:rPr>
          <w:rFonts w:cs="Arial"/>
          <w:spacing w:val="-3"/>
          <w:sz w:val="22"/>
          <w:szCs w:val="22"/>
        </w:rPr>
      </w:pPr>
    </w:p>
    <w:p w14:paraId="32678E85" w14:textId="77777777" w:rsidR="00DD1080" w:rsidRPr="00790EBB" w:rsidRDefault="00830059" w:rsidP="002F4163">
      <w:pPr>
        <w:suppressAutoHyphens/>
        <w:rPr>
          <w:rFonts w:cs="Arial"/>
          <w:spacing w:val="-3"/>
          <w:sz w:val="22"/>
          <w:szCs w:val="22"/>
        </w:rPr>
      </w:pPr>
      <w:bookmarkStart w:id="18" w:name="sagitec19"/>
      <w:r>
        <w:rPr>
          <w:rFonts w:cs="Arial"/>
          <w:spacing w:val="-3"/>
          <w:sz w:val="22"/>
          <w:szCs w:val="22"/>
        </w:rPr>
        <w:t xml:space="preserve">{x </w:t>
      </w:r>
      <w:proofErr w:type="spellStart"/>
      <w:r>
        <w:rPr>
          <w:rFonts w:cs="Arial"/>
          <w:spacing w:val="-3"/>
          <w:sz w:val="22"/>
          <w:szCs w:val="22"/>
        </w:rPr>
        <w:t>quwhen</w:t>
      </w:r>
      <w:proofErr w:type="spell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FormsForCompletion</w:t>
      </w:r>
      <w:proofErr w:type="spellEnd"/>
      <w:r>
        <w:rPr>
          <w:rFonts w:cs="Arial"/>
          <w:spacing w:val="-3"/>
          <w:sz w:val="22"/>
          <w:szCs w:val="22"/>
        </w:rPr>
        <w:t xml:space="preserve"> has 0}</w:t>
      </w:r>
      <w:bookmarkEnd w:id="18"/>
    </w:p>
    <w:p w14:paraId="49D348E0" w14:textId="77777777" w:rsidR="00DD1080" w:rsidRPr="00790EBB" w:rsidRDefault="00DD1080" w:rsidP="002F4163">
      <w:pPr>
        <w:widowControl w:val="0"/>
        <w:numPr>
          <w:ilvl w:val="0"/>
          <w:numId w:val="14"/>
        </w:numPr>
        <w:suppressAutoHyphens/>
        <w:rPr>
          <w:rFonts w:cs="Arial"/>
          <w:spacing w:val="-3"/>
          <w:sz w:val="22"/>
          <w:szCs w:val="22"/>
        </w:rPr>
      </w:pPr>
      <w:r w:rsidRPr="00790EBB">
        <w:rPr>
          <w:rFonts w:cs="Arial"/>
          <w:spacing w:val="-3"/>
          <w:sz w:val="22"/>
          <w:szCs w:val="22"/>
        </w:rPr>
        <w:t>Notice of Membership Transfer to TIAA SFN 50084</w:t>
      </w:r>
    </w:p>
    <w:p w14:paraId="499F9AEE" w14:textId="77777777" w:rsidR="00FA2180" w:rsidRPr="00790EBB" w:rsidRDefault="00830059" w:rsidP="00FA2180">
      <w:pPr>
        <w:widowControl w:val="0"/>
        <w:suppressAutoHyphens/>
        <w:rPr>
          <w:rFonts w:cs="Arial"/>
          <w:spacing w:val="-3"/>
          <w:sz w:val="22"/>
          <w:szCs w:val="22"/>
        </w:rPr>
      </w:pPr>
      <w:bookmarkStart w:id="19" w:name="sagitec20"/>
      <w:r>
        <w:rPr>
          <w:rFonts w:cs="Arial"/>
          <w:spacing w:val="-3"/>
          <w:sz w:val="22"/>
          <w:szCs w:val="22"/>
        </w:rPr>
        <w:t xml:space="preserve">{x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9"/>
    </w:p>
    <w:p w14:paraId="0B078956" w14:textId="77777777" w:rsidR="00FA2180" w:rsidRPr="00790EBB" w:rsidRDefault="00830059" w:rsidP="00FA2180">
      <w:pPr>
        <w:suppressAutoHyphens/>
        <w:rPr>
          <w:rFonts w:cs="Arial"/>
          <w:spacing w:val="-3"/>
          <w:sz w:val="22"/>
          <w:szCs w:val="22"/>
        </w:rPr>
      </w:pPr>
      <w:bookmarkStart w:id="20" w:name="sagitec21"/>
      <w:r>
        <w:rPr>
          <w:rFonts w:cs="Arial"/>
          <w:spacing w:val="-3"/>
          <w:sz w:val="22"/>
          <w:szCs w:val="22"/>
        </w:rPr>
        <w:t xml:space="preserve">{x </w:t>
      </w:r>
      <w:proofErr w:type="spellStart"/>
      <w:r>
        <w:rPr>
          <w:rFonts w:cs="Arial"/>
          <w:spacing w:val="-3"/>
          <w:sz w:val="22"/>
          <w:szCs w:val="22"/>
        </w:rPr>
        <w:t>quwhen</w:t>
      </w:r>
      <w:proofErr w:type="spell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FormsForCompletion</w:t>
      </w:r>
      <w:proofErr w:type="spellEnd"/>
      <w:r>
        <w:rPr>
          <w:rFonts w:cs="Arial"/>
          <w:spacing w:val="-3"/>
          <w:sz w:val="22"/>
          <w:szCs w:val="22"/>
        </w:rPr>
        <w:t xml:space="preserve"> has 1}</w:t>
      </w:r>
      <w:bookmarkEnd w:id="20"/>
    </w:p>
    <w:p w14:paraId="3B2C58CC" w14:textId="77777777" w:rsidR="00BA72ED" w:rsidRPr="00790EBB" w:rsidRDefault="00DD1080" w:rsidP="002F4163">
      <w:pPr>
        <w:widowControl w:val="0"/>
        <w:numPr>
          <w:ilvl w:val="0"/>
          <w:numId w:val="14"/>
        </w:numPr>
        <w:suppressAutoHyphens/>
        <w:rPr>
          <w:rFonts w:cs="Arial"/>
          <w:spacing w:val="-3"/>
          <w:sz w:val="22"/>
          <w:szCs w:val="22"/>
        </w:rPr>
      </w:pPr>
      <w:r w:rsidRPr="00790EBB">
        <w:rPr>
          <w:rFonts w:cs="Arial"/>
          <w:spacing w:val="-3"/>
          <w:sz w:val="22"/>
          <w:szCs w:val="22"/>
        </w:rPr>
        <w:t>Verification of Present Employment SFN 18742</w:t>
      </w:r>
    </w:p>
    <w:p w14:paraId="2F575890" w14:textId="77777777" w:rsidR="00852902" w:rsidRPr="00790EBB" w:rsidRDefault="00830059" w:rsidP="002F4163">
      <w:pPr>
        <w:widowControl w:val="0"/>
        <w:suppressAutoHyphens/>
        <w:rPr>
          <w:rFonts w:cs="Arial"/>
          <w:spacing w:val="-3"/>
          <w:sz w:val="22"/>
          <w:szCs w:val="22"/>
        </w:rPr>
      </w:pPr>
      <w:bookmarkStart w:id="21" w:name="sagitec22"/>
      <w:r>
        <w:rPr>
          <w:rFonts w:cs="Arial"/>
          <w:spacing w:val="-3"/>
          <w:sz w:val="22"/>
          <w:szCs w:val="22"/>
        </w:rPr>
        <w:t xml:space="preserve">{x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21"/>
    </w:p>
    <w:p w14:paraId="44ED469B" w14:textId="77777777" w:rsidR="00BA72ED" w:rsidRPr="00790EBB" w:rsidRDefault="00BA72ED" w:rsidP="002F4163">
      <w:pPr>
        <w:suppressAutoHyphens/>
        <w:rPr>
          <w:rFonts w:cs="Arial"/>
          <w:spacing w:val="-3"/>
          <w:sz w:val="22"/>
          <w:szCs w:val="22"/>
        </w:rPr>
      </w:pPr>
    </w:p>
    <w:p w14:paraId="5DBA8E49" w14:textId="77777777" w:rsidR="00BA72ED" w:rsidRPr="00790EBB" w:rsidRDefault="00BA72ED" w:rsidP="002F4163">
      <w:pPr>
        <w:suppressAutoHyphens/>
        <w:rPr>
          <w:rFonts w:cs="Arial"/>
          <w:spacing w:val="-3"/>
          <w:sz w:val="22"/>
          <w:szCs w:val="22"/>
        </w:rPr>
      </w:pPr>
      <w:r w:rsidRPr="00790EBB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2" w:name="sagitec23"/>
      <w:r w:rsidR="00830059">
        <w:rPr>
          <w:rFonts w:cs="Arial"/>
          <w:spacing w:val="-3"/>
          <w:sz w:val="22"/>
          <w:szCs w:val="22"/>
        </w:rPr>
        <w:t>{</w:t>
      </w:r>
      <w:proofErr w:type="spellStart"/>
      <w:r w:rsidR="00830059">
        <w:rPr>
          <w:rFonts w:cs="Arial"/>
          <w:spacing w:val="-3"/>
          <w:sz w:val="22"/>
          <w:szCs w:val="22"/>
        </w:rPr>
        <w:t>stdNDPERSPhoneNumber</w:t>
      </w:r>
      <w:proofErr w:type="spellEnd"/>
      <w:r w:rsidR="00830059">
        <w:rPr>
          <w:rFonts w:cs="Arial"/>
          <w:spacing w:val="-3"/>
          <w:sz w:val="22"/>
          <w:szCs w:val="22"/>
        </w:rPr>
        <w:t>}</w:t>
      </w:r>
      <w:bookmarkEnd w:id="22"/>
      <w:r w:rsidRPr="00790EBB">
        <w:rPr>
          <w:rFonts w:cs="Arial"/>
          <w:spacing w:val="-3"/>
          <w:sz w:val="22"/>
          <w:szCs w:val="22"/>
        </w:rPr>
        <w:t xml:space="preserve"> or </w:t>
      </w:r>
      <w:bookmarkStart w:id="23" w:name="sagitec24"/>
      <w:r w:rsidR="00830059">
        <w:rPr>
          <w:rFonts w:cs="Arial"/>
          <w:spacing w:val="-3"/>
          <w:sz w:val="22"/>
          <w:szCs w:val="22"/>
        </w:rPr>
        <w:t>{</w:t>
      </w:r>
      <w:proofErr w:type="spellStart"/>
      <w:r w:rsidR="00830059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830059">
        <w:rPr>
          <w:rFonts w:cs="Arial"/>
          <w:spacing w:val="-3"/>
          <w:sz w:val="22"/>
          <w:szCs w:val="22"/>
        </w:rPr>
        <w:t>}</w:t>
      </w:r>
      <w:bookmarkEnd w:id="23"/>
      <w:r w:rsidRPr="00790EBB">
        <w:rPr>
          <w:rFonts w:cs="Arial"/>
          <w:spacing w:val="-3"/>
          <w:sz w:val="22"/>
          <w:szCs w:val="22"/>
        </w:rPr>
        <w:t>.</w:t>
      </w:r>
    </w:p>
    <w:p w14:paraId="58F16886" w14:textId="77777777" w:rsidR="00BA72ED" w:rsidRPr="00790EBB" w:rsidRDefault="00BA72ED" w:rsidP="002F4163">
      <w:pPr>
        <w:suppressAutoHyphens/>
        <w:rPr>
          <w:rFonts w:cs="Arial"/>
          <w:spacing w:val="-3"/>
          <w:sz w:val="22"/>
          <w:szCs w:val="22"/>
        </w:rPr>
      </w:pPr>
    </w:p>
    <w:p w14:paraId="4043CCFF" w14:textId="77777777" w:rsidR="00BA72ED" w:rsidRPr="00790EBB" w:rsidRDefault="00BA72ED" w:rsidP="002F4163">
      <w:pPr>
        <w:suppressAutoHyphens/>
        <w:rPr>
          <w:rFonts w:cs="Arial"/>
          <w:spacing w:val="-3"/>
          <w:sz w:val="22"/>
          <w:szCs w:val="22"/>
        </w:rPr>
      </w:pPr>
      <w:r w:rsidRPr="00790EBB">
        <w:rPr>
          <w:rFonts w:cs="Arial"/>
          <w:spacing w:val="-3"/>
          <w:sz w:val="22"/>
          <w:szCs w:val="22"/>
        </w:rPr>
        <w:t>Sincerely,</w:t>
      </w:r>
    </w:p>
    <w:p w14:paraId="041C3732" w14:textId="77777777" w:rsidR="00BA72ED" w:rsidRPr="00790EBB" w:rsidRDefault="00BA72ED" w:rsidP="002F4163">
      <w:pPr>
        <w:suppressAutoHyphens/>
        <w:rPr>
          <w:rFonts w:cs="Arial"/>
          <w:spacing w:val="-3"/>
          <w:sz w:val="22"/>
          <w:szCs w:val="22"/>
        </w:rPr>
      </w:pPr>
    </w:p>
    <w:p w14:paraId="497E2380" w14:textId="77777777" w:rsidR="00BA72ED" w:rsidRPr="00790EBB" w:rsidRDefault="00BA72ED" w:rsidP="002F4163">
      <w:pPr>
        <w:suppressAutoHyphens/>
        <w:rPr>
          <w:rFonts w:cs="Arial"/>
          <w:spacing w:val="-3"/>
          <w:sz w:val="22"/>
          <w:szCs w:val="22"/>
        </w:rPr>
      </w:pPr>
    </w:p>
    <w:p w14:paraId="0724B108" w14:textId="77777777" w:rsidR="00BA72ED" w:rsidRPr="00790EBB" w:rsidRDefault="00BA72ED" w:rsidP="002F4163">
      <w:pPr>
        <w:suppressAutoHyphens/>
        <w:rPr>
          <w:rFonts w:cs="Arial"/>
          <w:spacing w:val="-3"/>
          <w:sz w:val="22"/>
          <w:szCs w:val="22"/>
        </w:rPr>
      </w:pPr>
    </w:p>
    <w:p w14:paraId="25A836FB" w14:textId="77777777" w:rsidR="00D904C7" w:rsidRPr="00790EBB" w:rsidRDefault="00BA72ED" w:rsidP="002F4163">
      <w:pPr>
        <w:suppressAutoHyphens/>
        <w:rPr>
          <w:rFonts w:cs="Arial"/>
          <w:spacing w:val="-3"/>
          <w:sz w:val="22"/>
          <w:szCs w:val="22"/>
        </w:rPr>
      </w:pPr>
      <w:r w:rsidRPr="00790EBB">
        <w:rPr>
          <w:rFonts w:cs="Arial"/>
          <w:spacing w:val="-3"/>
          <w:sz w:val="22"/>
          <w:szCs w:val="22"/>
        </w:rPr>
        <w:t xml:space="preserve">NDPERS </w:t>
      </w:r>
      <w:r w:rsidR="003754B4" w:rsidRPr="00790EBB">
        <w:rPr>
          <w:rFonts w:cs="Arial"/>
          <w:spacing w:val="-3"/>
          <w:sz w:val="22"/>
          <w:szCs w:val="22"/>
        </w:rPr>
        <w:t>Benefit</w:t>
      </w:r>
      <w:r w:rsidR="00147C98">
        <w:rPr>
          <w:rFonts w:cs="Arial"/>
          <w:spacing w:val="-3"/>
          <w:sz w:val="22"/>
          <w:szCs w:val="22"/>
        </w:rPr>
        <w:t>s</w:t>
      </w:r>
      <w:r w:rsidRPr="00790EBB">
        <w:rPr>
          <w:rFonts w:cs="Arial"/>
          <w:spacing w:val="-3"/>
          <w:sz w:val="22"/>
          <w:szCs w:val="22"/>
        </w:rPr>
        <w:t xml:space="preserve"> Division</w:t>
      </w:r>
    </w:p>
    <w:p w14:paraId="41520211" w14:textId="77777777" w:rsidR="00371F79" w:rsidRPr="00790EBB" w:rsidRDefault="00371F79" w:rsidP="002F4163">
      <w:pPr>
        <w:suppressAutoHyphens/>
        <w:rPr>
          <w:rFonts w:cs="Arial"/>
          <w:spacing w:val="-3"/>
          <w:sz w:val="22"/>
          <w:szCs w:val="22"/>
        </w:rPr>
      </w:pPr>
    </w:p>
    <w:p w14:paraId="02261993" w14:textId="77777777" w:rsidR="006E79AE" w:rsidRDefault="006E79AE" w:rsidP="00134DFD">
      <w:pPr>
        <w:suppressAutoHyphens/>
        <w:rPr>
          <w:rFonts w:cs="Arial"/>
          <w:spacing w:val="-3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118"/>
      </w:tblGrid>
      <w:tr w:rsidR="006E79AE" w14:paraId="2786F130" w14:textId="77777777" w:rsidTr="006E79AE">
        <w:tc>
          <w:tcPr>
            <w:tcW w:w="1458" w:type="dxa"/>
          </w:tcPr>
          <w:p w14:paraId="0AAFD640" w14:textId="77777777" w:rsidR="006E79AE" w:rsidRDefault="006E79AE" w:rsidP="00134DFD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790EBB">
              <w:rPr>
                <w:rFonts w:cs="Arial"/>
                <w:spacing w:val="-3"/>
                <w:sz w:val="22"/>
                <w:szCs w:val="22"/>
              </w:rPr>
              <w:t>Enclosure</w:t>
            </w:r>
            <w:r>
              <w:rPr>
                <w:rFonts w:cs="Arial"/>
                <w:spacing w:val="-3"/>
                <w:sz w:val="22"/>
                <w:szCs w:val="22"/>
              </w:rPr>
              <w:t xml:space="preserve"> –</w:t>
            </w:r>
          </w:p>
        </w:tc>
        <w:tc>
          <w:tcPr>
            <w:tcW w:w="8118" w:type="dxa"/>
          </w:tcPr>
          <w:p w14:paraId="16BB116C" w14:textId="77777777" w:rsidR="006E79AE" w:rsidRDefault="006E79AE" w:rsidP="006E79AE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bookmarkStart w:id="24" w:name="sagitec25"/>
            <w:r>
              <w:rPr>
                <w:rFonts w:cs="Arial"/>
                <w:spacing w:val="-3"/>
                <w:sz w:val="22"/>
                <w:szCs w:val="22"/>
              </w:rPr>
              <w:t xml:space="preserve">{x </w:t>
            </w:r>
            <w:proofErr w:type="spellStart"/>
            <w:r w:rsidRPr="00790EBB">
              <w:rPr>
                <w:rFonts w:cs="Arial"/>
                <w:spacing w:val="-3"/>
                <w:sz w:val="22"/>
                <w:szCs w:val="22"/>
              </w:rPr>
              <w:t>quwhen</w:t>
            </w:r>
            <w:proofErr w:type="spellEnd"/>
            <w:r w:rsidRPr="00790EBB">
              <w:rPr>
                <w:rFonts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790EBB">
              <w:rPr>
                <w:rFonts w:cs="Arial"/>
                <w:spacing w:val="-3"/>
                <w:sz w:val="22"/>
                <w:szCs w:val="22"/>
              </w:rPr>
              <w:t>FormsForCompletion</w:t>
            </w:r>
            <w:proofErr w:type="spellEnd"/>
            <w:r w:rsidRPr="00790EBB">
              <w:rPr>
                <w:rFonts w:cs="Arial"/>
                <w:spacing w:val="-3"/>
                <w:sz w:val="22"/>
                <w:szCs w:val="22"/>
              </w:rPr>
              <w:t xml:space="preserve"> has 0}</w:t>
            </w:r>
            <w:bookmarkEnd w:id="24"/>
          </w:p>
          <w:p w14:paraId="2198213C" w14:textId="77777777" w:rsidR="006E79AE" w:rsidRDefault="006E79AE" w:rsidP="006E79AE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790EBB">
              <w:rPr>
                <w:rFonts w:cs="Arial"/>
                <w:spacing w:val="-3"/>
                <w:sz w:val="22"/>
                <w:szCs w:val="22"/>
              </w:rPr>
              <w:t>Notice of Membership Transfer to</w:t>
            </w:r>
            <w:r w:rsidR="00396217">
              <w:rPr>
                <w:rFonts w:cs="Arial"/>
                <w:spacing w:val="-3"/>
                <w:sz w:val="22"/>
                <w:szCs w:val="22"/>
              </w:rPr>
              <w:t xml:space="preserve"> TIAA</w:t>
            </w:r>
            <w:r>
              <w:rPr>
                <w:rFonts w:cs="Arial"/>
                <w:spacing w:val="-3"/>
                <w:sz w:val="22"/>
                <w:szCs w:val="22"/>
              </w:rPr>
              <w:t xml:space="preserve"> SFN 50084</w:t>
            </w:r>
          </w:p>
          <w:p w14:paraId="643FD08D" w14:textId="77777777" w:rsidR="006E79AE" w:rsidRDefault="006E79AE" w:rsidP="006E79AE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bookmarkStart w:id="25" w:name="sagitec26"/>
            <w:r>
              <w:rPr>
                <w:rFonts w:cs="Arial"/>
                <w:spacing w:val="-3"/>
                <w:sz w:val="22"/>
                <w:szCs w:val="22"/>
              </w:rPr>
              <w:t xml:space="preserve">{x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endblock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5"/>
            <w:r>
              <w:rPr>
                <w:rFonts w:cs="Arial"/>
                <w:spacing w:val="-3"/>
                <w:sz w:val="22"/>
                <w:szCs w:val="22"/>
              </w:rPr>
              <w:t xml:space="preserve"> </w:t>
            </w:r>
          </w:p>
          <w:p w14:paraId="7F3099EE" w14:textId="77777777" w:rsidR="006E79AE" w:rsidRDefault="006E79AE" w:rsidP="006E79AE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bookmarkStart w:id="26" w:name="sagitec27"/>
            <w:r>
              <w:rPr>
                <w:rFonts w:cs="Arial"/>
                <w:spacing w:val="-3"/>
                <w:sz w:val="22"/>
                <w:szCs w:val="22"/>
              </w:rPr>
              <w:t xml:space="preserve">{x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quwhen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FormsForCompletion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 xml:space="preserve"> has 1}</w:t>
            </w:r>
            <w:bookmarkEnd w:id="26"/>
          </w:p>
          <w:p w14:paraId="068E4CC8" w14:textId="77777777" w:rsidR="006E79AE" w:rsidRDefault="006E79AE" w:rsidP="006E79AE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790EBB">
              <w:rPr>
                <w:rFonts w:cs="Arial"/>
                <w:spacing w:val="-3"/>
                <w:sz w:val="22"/>
                <w:szCs w:val="22"/>
              </w:rPr>
              <w:t>Verification of Present Employment SFN 18742</w:t>
            </w:r>
          </w:p>
          <w:p w14:paraId="1C2437F3" w14:textId="77777777" w:rsidR="006E79AE" w:rsidRDefault="006E79AE" w:rsidP="006E79AE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>
              <w:rPr>
                <w:rFonts w:cs="Arial"/>
                <w:spacing w:val="-3"/>
                <w:sz w:val="22"/>
                <w:szCs w:val="22"/>
              </w:rPr>
              <w:t xml:space="preserve"> </w:t>
            </w:r>
            <w:bookmarkStart w:id="27" w:name="sagitec28"/>
            <w:r>
              <w:rPr>
                <w:rFonts w:cs="Arial"/>
                <w:spacing w:val="-3"/>
                <w:sz w:val="22"/>
                <w:szCs w:val="22"/>
              </w:rPr>
              <w:t xml:space="preserve">{x </w:t>
            </w:r>
            <w:proofErr w:type="spellStart"/>
            <w:r w:rsidRPr="00790EBB">
              <w:rPr>
                <w:rFonts w:cs="Arial"/>
                <w:spacing w:val="-3"/>
                <w:sz w:val="22"/>
                <w:szCs w:val="22"/>
              </w:rPr>
              <w:t>endblock</w:t>
            </w:r>
            <w:proofErr w:type="spellEnd"/>
            <w:r w:rsidRPr="00790EBB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7"/>
          </w:p>
          <w:p w14:paraId="34832DF5" w14:textId="77777777" w:rsidR="006E79AE" w:rsidRDefault="006E79AE" w:rsidP="00134DFD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</w:p>
        </w:tc>
      </w:tr>
    </w:tbl>
    <w:p w14:paraId="7EDF8877" w14:textId="61139134" w:rsidR="006E79AE" w:rsidRDefault="00FA61B4" w:rsidP="00134DFD">
      <w:pPr>
        <w:suppressAutoHyphens/>
        <w:rPr>
          <w:rFonts w:cs="Arial"/>
          <w:spacing w:val="-3"/>
          <w:sz w:val="22"/>
          <w:szCs w:val="22"/>
        </w:rPr>
      </w:pPr>
      <w:bookmarkStart w:id="28" w:name="sagitec29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quif</w:t>
      </w:r>
      <w:proofErr w:type="spell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FormsForCompletion</w:t>
      </w:r>
      <w:proofErr w:type="spellEnd"/>
      <w:r>
        <w:rPr>
          <w:rFonts w:cs="Arial"/>
          <w:spacing w:val="-3"/>
          <w:sz w:val="22"/>
          <w:szCs w:val="22"/>
        </w:rPr>
        <w:t xml:space="preserve"> in 0}</w:t>
      </w:r>
      <w:bookmarkEnd w:id="28"/>
    </w:p>
    <w:p w14:paraId="46B6734C" w14:textId="1D792444" w:rsidR="00FA61B4" w:rsidRDefault="00FA61B4" w:rsidP="00134DFD">
      <w:pPr>
        <w:suppressAutoHyphens/>
        <w:rPr>
          <w:rFonts w:cs="Arial"/>
          <w:spacing w:val="-3"/>
          <w:sz w:val="22"/>
          <w:szCs w:val="22"/>
        </w:rPr>
      </w:pPr>
      <w:bookmarkStart w:id="29" w:name="sagitec31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tmp</w:t>
      </w:r>
      <w:proofErr w:type="spellEnd"/>
      <w:r>
        <w:rPr>
          <w:rFonts w:cs="Arial"/>
          <w:spacing w:val="-3"/>
          <w:sz w:val="22"/>
          <w:szCs w:val="22"/>
        </w:rPr>
        <w:t xml:space="preserve"> SFN-50084}</w:t>
      </w:r>
      <w:bookmarkEnd w:id="29"/>
    </w:p>
    <w:p w14:paraId="121016B8" w14:textId="4BFB7FB2" w:rsidR="00FA61B4" w:rsidRDefault="00FA61B4" w:rsidP="00134DFD">
      <w:pPr>
        <w:suppressAutoHyphens/>
        <w:rPr>
          <w:rFonts w:cs="Arial"/>
          <w:spacing w:val="-3"/>
          <w:sz w:val="22"/>
          <w:szCs w:val="22"/>
        </w:rPr>
      </w:pPr>
      <w:bookmarkStart w:id="30" w:name="sagitec30"/>
      <w:r>
        <w:rPr>
          <w:rFonts w:cs="Arial"/>
          <w:spacing w:val="-3"/>
          <w:sz w:val="22"/>
          <w:szCs w:val="22"/>
        </w:rPr>
        <w:t>{endif</w:t>
      </w:r>
      <w:proofErr w:type="gramStart"/>
      <w:r>
        <w:rPr>
          <w:rFonts w:cs="Arial"/>
          <w:spacing w:val="-3"/>
          <w:sz w:val="22"/>
          <w:szCs w:val="22"/>
        </w:rPr>
        <w:t>}</w:t>
      </w:r>
      <w:bookmarkStart w:id="31" w:name="sagitec32"/>
      <w:bookmarkEnd w:id="30"/>
      <w:r>
        <w:rPr>
          <w:rFonts w:cs="Arial"/>
          <w:spacing w:val="-3"/>
          <w:sz w:val="22"/>
          <w:szCs w:val="22"/>
        </w:rPr>
        <w:t>{</w:t>
      </w:r>
      <w:proofErr w:type="spellStart"/>
      <w:proofErr w:type="gramEnd"/>
      <w:r>
        <w:rPr>
          <w:rFonts w:cs="Arial"/>
          <w:spacing w:val="-3"/>
          <w:sz w:val="22"/>
          <w:szCs w:val="22"/>
        </w:rPr>
        <w:t>quif</w:t>
      </w:r>
      <w:proofErr w:type="spell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FormsForCompletion</w:t>
      </w:r>
      <w:proofErr w:type="spellEnd"/>
      <w:r>
        <w:rPr>
          <w:rFonts w:cs="Arial"/>
          <w:spacing w:val="-3"/>
          <w:sz w:val="22"/>
          <w:szCs w:val="22"/>
        </w:rPr>
        <w:t xml:space="preserve"> in 1}</w:t>
      </w:r>
      <w:bookmarkEnd w:id="31"/>
    </w:p>
    <w:p w14:paraId="0A5EB186" w14:textId="094FC5AF" w:rsidR="00FA61B4" w:rsidRDefault="00FA61B4" w:rsidP="00134DFD">
      <w:pPr>
        <w:suppressAutoHyphens/>
        <w:rPr>
          <w:rFonts w:cs="Arial"/>
          <w:spacing w:val="-3"/>
          <w:sz w:val="22"/>
          <w:szCs w:val="22"/>
        </w:rPr>
      </w:pPr>
      <w:bookmarkStart w:id="32" w:name="sagitec34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tmp</w:t>
      </w:r>
      <w:proofErr w:type="spellEnd"/>
      <w:r>
        <w:rPr>
          <w:rFonts w:cs="Arial"/>
          <w:spacing w:val="-3"/>
          <w:sz w:val="22"/>
          <w:szCs w:val="22"/>
        </w:rPr>
        <w:t xml:space="preserve"> SFN-18742}</w:t>
      </w:r>
      <w:bookmarkEnd w:id="32"/>
    </w:p>
    <w:p w14:paraId="34E8744B" w14:textId="54C22069" w:rsidR="00FA61B4" w:rsidRDefault="00FA61B4" w:rsidP="00134DFD">
      <w:pPr>
        <w:suppressAutoHyphens/>
        <w:rPr>
          <w:rFonts w:cs="Arial"/>
          <w:spacing w:val="-3"/>
          <w:sz w:val="22"/>
          <w:szCs w:val="22"/>
        </w:rPr>
      </w:pPr>
      <w:bookmarkStart w:id="33" w:name="sagitec33"/>
      <w:r>
        <w:rPr>
          <w:rFonts w:cs="Arial"/>
          <w:spacing w:val="-3"/>
          <w:sz w:val="22"/>
          <w:szCs w:val="22"/>
        </w:rPr>
        <w:t>{endif}</w:t>
      </w:r>
      <w:bookmarkEnd w:id="33"/>
    </w:p>
    <w:sectPr w:rsidR="00FA61B4" w:rsidSect="00FF55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440" w:bottom="0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53DAD" w14:textId="77777777" w:rsidR="000032EB" w:rsidRDefault="000032EB">
      <w:r>
        <w:separator/>
      </w:r>
    </w:p>
  </w:endnote>
  <w:endnote w:type="continuationSeparator" w:id="0">
    <w:p w14:paraId="2F40505D" w14:textId="77777777" w:rsidR="000032EB" w:rsidRDefault="00003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A06D2" w14:textId="77777777" w:rsidR="007920E2" w:rsidRDefault="007920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283CF" w14:textId="77777777" w:rsidR="00830059" w:rsidRPr="00CD6494" w:rsidRDefault="00CD6494">
    <w:pPr>
      <w:pStyle w:val="Footer"/>
      <w:rPr>
        <w:sz w:val="18"/>
        <w:szCs w:val="18"/>
      </w:rPr>
    </w:pPr>
    <w:r w:rsidRPr="00CD6494">
      <w:rPr>
        <w:sz w:val="18"/>
        <w:szCs w:val="18"/>
      </w:rPr>
      <w:t>APP-7300 (06-2016)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3CE5E" w14:textId="77777777" w:rsidR="007920E2" w:rsidRDefault="007920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328C0" w14:textId="77777777" w:rsidR="000032EB" w:rsidRDefault="000032EB">
      <w:r>
        <w:separator/>
      </w:r>
    </w:p>
  </w:footnote>
  <w:footnote w:type="continuationSeparator" w:id="0">
    <w:p w14:paraId="1E247214" w14:textId="77777777" w:rsidR="000032EB" w:rsidRDefault="00003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90775" w14:textId="77777777" w:rsidR="007920E2" w:rsidRDefault="007920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6BF6D" w14:textId="77777777" w:rsidR="007920E2" w:rsidRDefault="007920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ADF6B" w14:textId="77777777" w:rsidR="002161A9" w:rsidRDefault="007920E2" w:rsidP="007920E2">
    <w:pPr>
      <w:pStyle w:val="Header"/>
      <w:ind w:left="-1440" w:right="-1440"/>
    </w:pPr>
    <w:bookmarkStart w:id="34" w:name="HeaderImage"/>
    <w:r>
      <w:t>{</w:t>
    </w:r>
    <w:proofErr w:type="spellStart"/>
    <w:r>
      <w:t>ImgImage</w:t>
    </w:r>
    <w:proofErr w:type="spellEnd"/>
    <w:r>
      <w:t>}</w:t>
    </w:r>
    <w:bookmarkEnd w:id="3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96459B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62F4DCB"/>
    <w:multiLevelType w:val="hybridMultilevel"/>
    <w:tmpl w:val="63FC45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2"/>
  </w:num>
  <w:num w:numId="5">
    <w:abstractNumId w:val="9"/>
  </w:num>
  <w:num w:numId="6">
    <w:abstractNumId w:val="10"/>
  </w:num>
  <w:num w:numId="7">
    <w:abstractNumId w:val="7"/>
  </w:num>
  <w:num w:numId="8">
    <w:abstractNumId w:val="4"/>
  </w:num>
  <w:num w:numId="9">
    <w:abstractNumId w:val="5"/>
  </w:num>
  <w:num w:numId="10">
    <w:abstractNumId w:val="13"/>
  </w:num>
  <w:num w:numId="11">
    <w:abstractNumId w:val="3"/>
  </w:num>
  <w:num w:numId="12">
    <w:abstractNumId w:val="11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77299E"/>
    <w:rsid w:val="000032EB"/>
    <w:rsid w:val="000340F8"/>
    <w:rsid w:val="000625F4"/>
    <w:rsid w:val="000639F3"/>
    <w:rsid w:val="00074181"/>
    <w:rsid w:val="00080032"/>
    <w:rsid w:val="000816F8"/>
    <w:rsid w:val="00091C96"/>
    <w:rsid w:val="000A7DE0"/>
    <w:rsid w:val="000F5107"/>
    <w:rsid w:val="00103906"/>
    <w:rsid w:val="00134DFD"/>
    <w:rsid w:val="0014759C"/>
    <w:rsid w:val="00147C98"/>
    <w:rsid w:val="001A6202"/>
    <w:rsid w:val="001C43B5"/>
    <w:rsid w:val="002053A5"/>
    <w:rsid w:val="002066D1"/>
    <w:rsid w:val="002161A9"/>
    <w:rsid w:val="002403A4"/>
    <w:rsid w:val="00243723"/>
    <w:rsid w:val="00254DA0"/>
    <w:rsid w:val="0025609A"/>
    <w:rsid w:val="00261AF2"/>
    <w:rsid w:val="002B2154"/>
    <w:rsid w:val="002C1711"/>
    <w:rsid w:val="002C48AD"/>
    <w:rsid w:val="002C54FA"/>
    <w:rsid w:val="002C78C5"/>
    <w:rsid w:val="002D401D"/>
    <w:rsid w:val="002E3EE6"/>
    <w:rsid w:val="002F24F0"/>
    <w:rsid w:val="002F4163"/>
    <w:rsid w:val="002F5B81"/>
    <w:rsid w:val="003351DE"/>
    <w:rsid w:val="00344F53"/>
    <w:rsid w:val="0035609F"/>
    <w:rsid w:val="00356C80"/>
    <w:rsid w:val="00371F79"/>
    <w:rsid w:val="00374ABD"/>
    <w:rsid w:val="003754B4"/>
    <w:rsid w:val="00396217"/>
    <w:rsid w:val="003B4AE2"/>
    <w:rsid w:val="003B7A7C"/>
    <w:rsid w:val="003F016C"/>
    <w:rsid w:val="00403455"/>
    <w:rsid w:val="00412C05"/>
    <w:rsid w:val="0043466D"/>
    <w:rsid w:val="0043690F"/>
    <w:rsid w:val="004455BB"/>
    <w:rsid w:val="00445BEA"/>
    <w:rsid w:val="00473FAB"/>
    <w:rsid w:val="004C4F60"/>
    <w:rsid w:val="004E7972"/>
    <w:rsid w:val="00504734"/>
    <w:rsid w:val="005065FD"/>
    <w:rsid w:val="00516C24"/>
    <w:rsid w:val="00517A4E"/>
    <w:rsid w:val="005275EF"/>
    <w:rsid w:val="0054053B"/>
    <w:rsid w:val="00564503"/>
    <w:rsid w:val="00570A84"/>
    <w:rsid w:val="00594156"/>
    <w:rsid w:val="005B0D6B"/>
    <w:rsid w:val="005D4A97"/>
    <w:rsid w:val="005F7E56"/>
    <w:rsid w:val="006032D0"/>
    <w:rsid w:val="0061273C"/>
    <w:rsid w:val="006143A1"/>
    <w:rsid w:val="00622FBB"/>
    <w:rsid w:val="00625BE1"/>
    <w:rsid w:val="00645772"/>
    <w:rsid w:val="006519EE"/>
    <w:rsid w:val="00687544"/>
    <w:rsid w:val="00687B9C"/>
    <w:rsid w:val="00697A49"/>
    <w:rsid w:val="006C2506"/>
    <w:rsid w:val="006E57A3"/>
    <w:rsid w:val="006E79AE"/>
    <w:rsid w:val="006F00A5"/>
    <w:rsid w:val="007048C4"/>
    <w:rsid w:val="0077299E"/>
    <w:rsid w:val="00782AE2"/>
    <w:rsid w:val="00790EBB"/>
    <w:rsid w:val="007920E2"/>
    <w:rsid w:val="0079501B"/>
    <w:rsid w:val="00796C8D"/>
    <w:rsid w:val="007A1DFE"/>
    <w:rsid w:val="007A4B5C"/>
    <w:rsid w:val="007B0BED"/>
    <w:rsid w:val="007B322D"/>
    <w:rsid w:val="007F09D6"/>
    <w:rsid w:val="0081010C"/>
    <w:rsid w:val="00830059"/>
    <w:rsid w:val="00845A34"/>
    <w:rsid w:val="008473BE"/>
    <w:rsid w:val="00852902"/>
    <w:rsid w:val="008614BC"/>
    <w:rsid w:val="008632E8"/>
    <w:rsid w:val="00893A65"/>
    <w:rsid w:val="008A0BE6"/>
    <w:rsid w:val="008A15AF"/>
    <w:rsid w:val="008B7D2F"/>
    <w:rsid w:val="00943FD6"/>
    <w:rsid w:val="0095018B"/>
    <w:rsid w:val="00954679"/>
    <w:rsid w:val="0097366D"/>
    <w:rsid w:val="009844D6"/>
    <w:rsid w:val="009D0691"/>
    <w:rsid w:val="009F689B"/>
    <w:rsid w:val="009F7A20"/>
    <w:rsid w:val="00A15790"/>
    <w:rsid w:val="00A226B6"/>
    <w:rsid w:val="00A301DB"/>
    <w:rsid w:val="00A70386"/>
    <w:rsid w:val="00A731EC"/>
    <w:rsid w:val="00AB4420"/>
    <w:rsid w:val="00AD007D"/>
    <w:rsid w:val="00B40FC6"/>
    <w:rsid w:val="00B41526"/>
    <w:rsid w:val="00B568AD"/>
    <w:rsid w:val="00B605C8"/>
    <w:rsid w:val="00B62294"/>
    <w:rsid w:val="00B73730"/>
    <w:rsid w:val="00B740EA"/>
    <w:rsid w:val="00B82E12"/>
    <w:rsid w:val="00BA72ED"/>
    <w:rsid w:val="00BC3026"/>
    <w:rsid w:val="00BF393C"/>
    <w:rsid w:val="00C035D0"/>
    <w:rsid w:val="00C206B1"/>
    <w:rsid w:val="00C25FE3"/>
    <w:rsid w:val="00C4004B"/>
    <w:rsid w:val="00C73A6C"/>
    <w:rsid w:val="00C87BAC"/>
    <w:rsid w:val="00CA62D6"/>
    <w:rsid w:val="00CB07F7"/>
    <w:rsid w:val="00CB1762"/>
    <w:rsid w:val="00CD062B"/>
    <w:rsid w:val="00CD6494"/>
    <w:rsid w:val="00CE509A"/>
    <w:rsid w:val="00D05E57"/>
    <w:rsid w:val="00D34596"/>
    <w:rsid w:val="00D46BF2"/>
    <w:rsid w:val="00D81253"/>
    <w:rsid w:val="00D86B61"/>
    <w:rsid w:val="00D904C7"/>
    <w:rsid w:val="00D97BB4"/>
    <w:rsid w:val="00DA7891"/>
    <w:rsid w:val="00DD1080"/>
    <w:rsid w:val="00DF42F0"/>
    <w:rsid w:val="00E13B47"/>
    <w:rsid w:val="00E629F7"/>
    <w:rsid w:val="00E66829"/>
    <w:rsid w:val="00EF7E1D"/>
    <w:rsid w:val="00F25E3D"/>
    <w:rsid w:val="00F54E1C"/>
    <w:rsid w:val="00F7107B"/>
    <w:rsid w:val="00F7528A"/>
    <w:rsid w:val="00F96FAF"/>
    <w:rsid w:val="00FA1862"/>
    <w:rsid w:val="00FA2180"/>
    <w:rsid w:val="00FA61B4"/>
    <w:rsid w:val="00FB2C19"/>
    <w:rsid w:val="00FE3D88"/>
    <w:rsid w:val="00FF4362"/>
    <w:rsid w:val="00FF55E0"/>
    <w:rsid w:val="00FF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BE2AAD6"/>
  <w15:docId w15:val="{F9CCE971-1910-4444-92BF-DC33B75C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3A6C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paragraph" w:styleId="Heading3">
    <w:name w:val="heading 3"/>
    <w:basedOn w:val="Normal"/>
    <w:next w:val="Normal"/>
    <w:qFormat/>
    <w:rsid w:val="00DD1080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2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180</TotalTime>
  <Pages>1</Pages>
  <Words>148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Gondane, Nurul</cp:lastModifiedBy>
  <cp:revision>54</cp:revision>
  <cp:lastPrinted>2008-03-07T09:36:00Z</cp:lastPrinted>
  <dcterms:created xsi:type="dcterms:W3CDTF">2014-03-25T07:21:00Z</dcterms:created>
  <dcterms:modified xsi:type="dcterms:W3CDTF">2021-09-02T07:55:00Z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