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C7" w:rsidRPr="0025226F" w:rsidRDefault="004B4B38">
      <w:pPr>
        <w:rPr>
          <w:sz w:val="20"/>
        </w:rPr>
      </w:pPr>
      <w:r w:rsidRPr="0025226F">
        <w:rPr>
          <w:b/>
          <w:sz w:val="20"/>
        </w:rPr>
        <w:t xml:space="preserve">Seminar Name : </w:t>
      </w:r>
      <w:bookmarkStart w:id="0" w:name="sagitec1"/>
      <w:r w:rsidR="00724A27" w:rsidRPr="0025226F">
        <w:rPr>
          <w:sz w:val="20"/>
        </w:rPr>
        <w:t>{Seminar</w:t>
      </w:r>
      <w:r w:rsidRPr="0025226F">
        <w:rPr>
          <w:sz w:val="20"/>
        </w:rPr>
        <w:t>Name}</w:t>
      </w:r>
      <w:bookmarkEnd w:id="0"/>
      <w:r w:rsidR="00B747A4">
        <w:rPr>
          <w:sz w:val="20"/>
        </w:rPr>
        <w:t xml:space="preserve">     </w:t>
      </w:r>
      <w:r w:rsidRPr="0025226F">
        <w:rPr>
          <w:b/>
          <w:sz w:val="20"/>
        </w:rPr>
        <w:t xml:space="preserve">Seminar Date : </w:t>
      </w:r>
      <w:bookmarkStart w:id="1" w:name="sagitec2"/>
      <w:r w:rsidR="00724A27" w:rsidRPr="0025226F">
        <w:rPr>
          <w:sz w:val="20"/>
        </w:rPr>
        <w:t>{Seminar</w:t>
      </w:r>
      <w:r w:rsidR="00271B73" w:rsidRPr="0025226F">
        <w:rPr>
          <w:sz w:val="20"/>
        </w:rPr>
        <w:t>DateDay</w:t>
      </w:r>
      <w:r w:rsidRPr="0025226F">
        <w:rPr>
          <w:sz w:val="20"/>
        </w:rPr>
        <w:t>1}</w:t>
      </w:r>
      <w:bookmarkEnd w:id="1"/>
    </w:p>
    <w:p w:rsidR="00C62827" w:rsidRDefault="004B4B38">
      <w:pPr>
        <w:rPr>
          <w:sz w:val="20"/>
        </w:rPr>
      </w:pPr>
      <w:r w:rsidRPr="0025226F">
        <w:rPr>
          <w:b/>
          <w:sz w:val="20"/>
        </w:rPr>
        <w:t xml:space="preserve">Seminar Type : </w:t>
      </w:r>
      <w:bookmarkStart w:id="2" w:name="sagitec3"/>
      <w:r w:rsidR="00271B73" w:rsidRPr="0025226F">
        <w:rPr>
          <w:sz w:val="20"/>
        </w:rPr>
        <w:t>{Seminar</w:t>
      </w:r>
      <w:r w:rsidRPr="0025226F">
        <w:rPr>
          <w:sz w:val="20"/>
        </w:rPr>
        <w:t>Type}</w:t>
      </w:r>
      <w:bookmarkEnd w:id="2"/>
      <w:r w:rsidR="00B747A4">
        <w:rPr>
          <w:sz w:val="20"/>
        </w:rPr>
        <w:t xml:space="preserve">     </w:t>
      </w:r>
      <w:smartTag w:uri="urn:schemas-microsoft-com:office:smarttags" w:element="place">
        <w:smartTag w:uri="urn:schemas-microsoft-com:office:smarttags" w:element="PlaceName">
          <w:r w:rsidRPr="0025226F">
            <w:rPr>
              <w:b/>
              <w:sz w:val="20"/>
            </w:rPr>
            <w:t>Seminar</w:t>
          </w:r>
        </w:smartTag>
        <w:r w:rsidRPr="0025226F">
          <w:rPr>
            <w:b/>
            <w:sz w:val="20"/>
          </w:rPr>
          <w:t xml:space="preserve"> </w:t>
        </w:r>
        <w:smartTag w:uri="urn:schemas-microsoft-com:office:smarttags" w:element="PlaceType">
          <w:r w:rsidRPr="0025226F">
            <w:rPr>
              <w:b/>
              <w:sz w:val="20"/>
            </w:rPr>
            <w:t>City</w:t>
          </w:r>
        </w:smartTag>
      </w:smartTag>
      <w:r w:rsidRPr="0025226F">
        <w:rPr>
          <w:b/>
          <w:sz w:val="20"/>
        </w:rPr>
        <w:t xml:space="preserve"> : </w:t>
      </w:r>
      <w:bookmarkStart w:id="3" w:name="sagitec4"/>
      <w:r w:rsidRPr="0025226F">
        <w:rPr>
          <w:sz w:val="20"/>
        </w:rPr>
        <w:t>{SeminarCity}</w:t>
      </w:r>
      <w:bookmarkEnd w:id="3"/>
      <w:r w:rsidR="00841E0A">
        <w:rPr>
          <w:sz w:val="20"/>
        </w:rPr>
        <w:t xml:space="preserve"> </w:t>
      </w:r>
    </w:p>
    <w:p w:rsidR="004B4B38" w:rsidRPr="0025226F" w:rsidRDefault="00CB0D00">
      <w:pPr>
        <w:rPr>
          <w:sz w:val="20"/>
        </w:rPr>
      </w:pPr>
      <w:r w:rsidRPr="0025226F">
        <w:rPr>
          <w:b/>
          <w:sz w:val="20"/>
        </w:rPr>
        <w:t xml:space="preserve">Sponsor : </w:t>
      </w:r>
      <w:bookmarkStart w:id="4" w:name="sagitec5"/>
      <w:r w:rsidR="00271B73" w:rsidRPr="0025226F">
        <w:rPr>
          <w:sz w:val="20"/>
        </w:rPr>
        <w:t>{</w:t>
      </w:r>
      <w:r w:rsidR="006E6582">
        <w:rPr>
          <w:sz w:val="20"/>
        </w:rPr>
        <w:t>stdOrgName</w:t>
      </w:r>
      <w:r w:rsidRPr="0025226F">
        <w:rPr>
          <w:sz w:val="20"/>
        </w:rPr>
        <w:t>}</w:t>
      </w:r>
      <w:bookmarkEnd w:id="4"/>
    </w:p>
    <w:p w:rsidR="00E12215" w:rsidRPr="0025226F" w:rsidRDefault="00E12215">
      <w:pPr>
        <w:rPr>
          <w:sz w:val="20"/>
        </w:rPr>
      </w:pPr>
    </w:p>
    <w:p w:rsidR="00E12215" w:rsidRPr="0025226F" w:rsidRDefault="00684B90" w:rsidP="00684B90">
      <w:pPr>
        <w:rPr>
          <w:b/>
          <w:szCs w:val="24"/>
        </w:rPr>
      </w:pPr>
      <w:r w:rsidRPr="0025226F">
        <w:rPr>
          <w:b/>
          <w:szCs w:val="24"/>
        </w:rPr>
        <w:t>Attendance Log</w:t>
      </w:r>
    </w:p>
    <w:tbl>
      <w:tblPr>
        <w:tblW w:w="5477" w:type="dxa"/>
        <w:tblInd w:w="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434"/>
        <w:gridCol w:w="1083"/>
        <w:gridCol w:w="960"/>
      </w:tblGrid>
      <w:tr w:rsidR="00684B90" w:rsidRPr="0025226F">
        <w:trPr>
          <w:trHeight w:val="88"/>
        </w:trPr>
        <w:tc>
          <w:tcPr>
            <w:tcW w:w="3434" w:type="dxa"/>
            <w:shd w:val="clear" w:color="auto" w:fill="auto"/>
            <w:noWrap/>
            <w:vAlign w:val="bottom"/>
          </w:tcPr>
          <w:p w:rsidR="00684B90" w:rsidRPr="0025226F" w:rsidRDefault="00684B90" w:rsidP="00684B90">
            <w:pPr>
              <w:rPr>
                <w:rFonts w:cs="Arial"/>
                <w:b/>
                <w:bCs/>
                <w:sz w:val="20"/>
              </w:rPr>
            </w:pPr>
            <w:r w:rsidRPr="0025226F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083" w:type="dxa"/>
            <w:shd w:val="clear" w:color="auto" w:fill="auto"/>
            <w:noWrap/>
            <w:vAlign w:val="bottom"/>
          </w:tcPr>
          <w:p w:rsidR="00684B90" w:rsidRPr="0025226F" w:rsidRDefault="00684B90" w:rsidP="00684B90">
            <w:pPr>
              <w:rPr>
                <w:rFonts w:cs="Arial"/>
                <w:b/>
                <w:bCs/>
                <w:sz w:val="20"/>
              </w:rPr>
            </w:pPr>
            <w:r w:rsidRPr="0025226F">
              <w:rPr>
                <w:rFonts w:cs="Arial"/>
                <w:b/>
                <w:bCs/>
                <w:sz w:val="20"/>
              </w:rPr>
              <w:t>Attended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84B90" w:rsidRPr="0025226F" w:rsidRDefault="00684B90" w:rsidP="00684B90">
            <w:pPr>
              <w:rPr>
                <w:rFonts w:cs="Arial"/>
                <w:b/>
                <w:bCs/>
                <w:sz w:val="20"/>
              </w:rPr>
            </w:pPr>
            <w:r w:rsidRPr="0025226F">
              <w:rPr>
                <w:rFonts w:cs="Arial"/>
                <w:b/>
                <w:bCs/>
                <w:sz w:val="20"/>
              </w:rPr>
              <w:t>Guest</w:t>
            </w:r>
          </w:p>
        </w:tc>
      </w:tr>
      <w:tr w:rsidR="00684B90" w:rsidRPr="00684B90">
        <w:trPr>
          <w:trHeight w:val="115"/>
        </w:trPr>
        <w:tc>
          <w:tcPr>
            <w:tcW w:w="3434" w:type="dxa"/>
            <w:shd w:val="clear" w:color="auto" w:fill="auto"/>
            <w:noWrap/>
            <w:vAlign w:val="bottom"/>
          </w:tcPr>
          <w:p w:rsidR="00684B90" w:rsidRPr="00684B90" w:rsidRDefault="00684B90" w:rsidP="00684B90">
            <w:pPr>
              <w:rPr>
                <w:rFonts w:cs="Arial"/>
                <w:sz w:val="20"/>
              </w:rPr>
            </w:pPr>
            <w:bookmarkStart w:id="5" w:name="sagitec6"/>
            <w:r w:rsidRPr="0025226F">
              <w:rPr>
                <w:rFonts w:cs="Arial"/>
                <w:sz w:val="20"/>
              </w:rPr>
              <w:t xml:space="preserve">{tb </w:t>
            </w:r>
            <w:r w:rsidR="009753DA" w:rsidRPr="0025226F">
              <w:rPr>
                <w:rFonts w:cs="Arial"/>
                <w:sz w:val="20"/>
              </w:rPr>
              <w:t>tbl</w:t>
            </w:r>
            <w:r w:rsidRPr="0025226F">
              <w:rPr>
                <w:rFonts w:cs="Arial"/>
                <w:sz w:val="20"/>
              </w:rPr>
              <w:t>SeminarAttendees}</w:t>
            </w:r>
            <w:bookmarkEnd w:id="5"/>
          </w:p>
        </w:tc>
        <w:tc>
          <w:tcPr>
            <w:tcW w:w="1083" w:type="dxa"/>
            <w:shd w:val="clear" w:color="auto" w:fill="auto"/>
            <w:noWrap/>
            <w:vAlign w:val="bottom"/>
          </w:tcPr>
          <w:p w:rsidR="00684B90" w:rsidRPr="00684B90" w:rsidRDefault="00684B90" w:rsidP="00684B90">
            <w:pPr>
              <w:rPr>
                <w:rFonts w:cs="Arial"/>
                <w:sz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684B90" w:rsidRPr="00684B90" w:rsidRDefault="00684B90" w:rsidP="00684B90">
            <w:pPr>
              <w:rPr>
                <w:rFonts w:cs="Arial"/>
                <w:sz w:val="20"/>
              </w:rPr>
            </w:pPr>
          </w:p>
        </w:tc>
      </w:tr>
    </w:tbl>
    <w:p w:rsidR="004B4B38" w:rsidRDefault="004B4B38">
      <w:pPr>
        <w:rPr>
          <w:sz w:val="20"/>
        </w:rPr>
      </w:pPr>
    </w:p>
    <w:p w:rsidR="004B4B38" w:rsidRDefault="004B4B38">
      <w:pPr>
        <w:rPr>
          <w:sz w:val="20"/>
        </w:rPr>
      </w:pPr>
      <w:bookmarkStart w:id="6" w:name="_GoBack"/>
      <w:bookmarkEnd w:id="6"/>
    </w:p>
    <w:p w:rsidR="00837DD4" w:rsidRPr="004B4B38" w:rsidRDefault="003B2C24">
      <w:pPr>
        <w:rPr>
          <w:sz w:val="20"/>
        </w:rPr>
      </w:pPr>
      <w:r>
        <w:rPr>
          <w:sz w:val="20"/>
        </w:rPr>
        <w:br/>
      </w:r>
    </w:p>
    <w:sectPr w:rsidR="00837DD4" w:rsidRPr="004B4B38" w:rsidSect="000028F9">
      <w:footerReference w:type="default" r:id="rId7"/>
      <w:headerReference w:type="first" r:id="rId8"/>
      <w:footerReference w:type="first" r:id="rId9"/>
      <w:pgSz w:w="12240" w:h="15840" w:code="1"/>
      <w:pgMar w:top="720" w:right="1440" w:bottom="36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7C8" w:rsidRDefault="00A967C8">
      <w:r>
        <w:separator/>
      </w:r>
    </w:p>
  </w:endnote>
  <w:endnote w:type="continuationSeparator" w:id="0">
    <w:p w:rsidR="00A967C8" w:rsidRDefault="00A96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BC3" w:rsidRDefault="00A53BC3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BC3" w:rsidRDefault="00A53BC3" w:rsidP="00CB0D00">
    <w:pPr>
      <w:pStyle w:val="Footer"/>
      <w:jc w:val="cen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28F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7C8" w:rsidRDefault="00A967C8">
      <w:r>
        <w:separator/>
      </w:r>
    </w:p>
  </w:footnote>
  <w:footnote w:type="continuationSeparator" w:id="0">
    <w:p w:rsidR="00A967C8" w:rsidRDefault="00A96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BC3" w:rsidRDefault="000028F9" w:rsidP="000028F9">
    <w:pPr>
      <w:pStyle w:val="Header"/>
      <w:ind w:left="-1440" w:right="-1440"/>
    </w:pPr>
    <w:bookmarkStart w:id="7" w:name="HeaderImage"/>
    <w:r>
      <w:t>{ImgImage}</w:t>
    </w:r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28F9"/>
    <w:rsid w:val="000340F8"/>
    <w:rsid w:val="00080032"/>
    <w:rsid w:val="00091C96"/>
    <w:rsid w:val="0014759C"/>
    <w:rsid w:val="00167FC3"/>
    <w:rsid w:val="001A6202"/>
    <w:rsid w:val="0025226F"/>
    <w:rsid w:val="00254DA0"/>
    <w:rsid w:val="00271B73"/>
    <w:rsid w:val="0029308A"/>
    <w:rsid w:val="002C48AD"/>
    <w:rsid w:val="002E35CC"/>
    <w:rsid w:val="002E3EE6"/>
    <w:rsid w:val="00325234"/>
    <w:rsid w:val="003351DE"/>
    <w:rsid w:val="003B2C24"/>
    <w:rsid w:val="004875E6"/>
    <w:rsid w:val="004B4B38"/>
    <w:rsid w:val="004D59BD"/>
    <w:rsid w:val="004E4398"/>
    <w:rsid w:val="00504734"/>
    <w:rsid w:val="00526012"/>
    <w:rsid w:val="005275EF"/>
    <w:rsid w:val="00594F59"/>
    <w:rsid w:val="00684B90"/>
    <w:rsid w:val="00687544"/>
    <w:rsid w:val="006E6582"/>
    <w:rsid w:val="00724A27"/>
    <w:rsid w:val="00752B2B"/>
    <w:rsid w:val="0077299E"/>
    <w:rsid w:val="007A1DFE"/>
    <w:rsid w:val="007E0C11"/>
    <w:rsid w:val="00837DD4"/>
    <w:rsid w:val="00841E0A"/>
    <w:rsid w:val="008632E8"/>
    <w:rsid w:val="008B677F"/>
    <w:rsid w:val="009544D6"/>
    <w:rsid w:val="00954679"/>
    <w:rsid w:val="009753DA"/>
    <w:rsid w:val="009B06C0"/>
    <w:rsid w:val="00A15790"/>
    <w:rsid w:val="00A53BC3"/>
    <w:rsid w:val="00A967C8"/>
    <w:rsid w:val="00AF167C"/>
    <w:rsid w:val="00B747A4"/>
    <w:rsid w:val="00BE0DFF"/>
    <w:rsid w:val="00C206B1"/>
    <w:rsid w:val="00C5023B"/>
    <w:rsid w:val="00C62827"/>
    <w:rsid w:val="00CB0D00"/>
    <w:rsid w:val="00D904C7"/>
    <w:rsid w:val="00E12215"/>
    <w:rsid w:val="00E63A1E"/>
    <w:rsid w:val="00EA6FF1"/>
    <w:rsid w:val="00F7528A"/>
    <w:rsid w:val="00F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A0484B6-A5CD-4D4A-8F7C-49FB9D0A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B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cp:lastModifiedBy>Denn, Steve W.</cp:lastModifiedBy>
  <cp:revision>3</cp:revision>
  <cp:lastPrinted>2008-03-10T03:07:00Z</cp:lastPrinted>
  <dcterms:created xsi:type="dcterms:W3CDTF">2014-02-24T06:45:00Z</dcterms:created>
  <dcterms:modified xsi:type="dcterms:W3CDTF">2017-06-05T19:54:00Z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  <property fmtid="{D5CDD505-2E9C-101B-9397-08002B2CF9AE}" pid="9" name="_Status">
    <vt:lpwstr>Not Started</vt:lpwstr>
  </property>
  <property fmtid="{D5CDD505-2E9C-101B-9397-08002B2CF9AE}" pid="10" name="ContentType">
    <vt:lpwstr>Document</vt:lpwstr>
  </property>
  <property fmtid="{D5CDD505-2E9C-101B-9397-08002B2CF9AE}" pid="11" name="Status">
    <vt:lpwstr>(1) Submitted for Internal Review</vt:lpwstr>
  </property>
</Properties>
</file>