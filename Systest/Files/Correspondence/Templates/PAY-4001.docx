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8F" w:rsidRDefault="0076428F" w:rsidP="00071596">
      <w:pPr>
        <w:rPr>
          <w:rFonts w:cs="Arial"/>
          <w:spacing w:val="-2"/>
          <w:sz w:val="22"/>
          <w:szCs w:val="22"/>
        </w:rPr>
      </w:pPr>
    </w:p>
    <w:p w:rsidR="0076428F" w:rsidRDefault="0076428F" w:rsidP="00071596">
      <w:pPr>
        <w:rPr>
          <w:rFonts w:cs="Arial"/>
          <w:spacing w:val="-2"/>
          <w:sz w:val="22"/>
          <w:szCs w:val="22"/>
        </w:rPr>
      </w:pPr>
    </w:p>
    <w:p w:rsidR="0078597D" w:rsidRPr="00283B8D" w:rsidRDefault="0078597D" w:rsidP="00071596">
      <w:pPr>
        <w:rPr>
          <w:rFonts w:cs="Arial"/>
          <w:spacing w:val="-2"/>
          <w:sz w:val="22"/>
          <w:szCs w:val="22"/>
        </w:rPr>
      </w:pPr>
      <w:bookmarkStart w:id="0" w:name="sagitec1"/>
      <w:r w:rsidRPr="00283B8D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83B8D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283B8D">
        <w:rPr>
          <w:rFonts w:cs="Arial"/>
          <w:spacing w:val="-2"/>
          <w:sz w:val="22"/>
          <w:szCs w:val="22"/>
        </w:rPr>
        <w:t>}</w:t>
      </w:r>
      <w:bookmarkEnd w:id="0"/>
      <w:r w:rsidR="00FF6513" w:rsidRPr="00283B8D">
        <w:rPr>
          <w:rFonts w:cs="Arial"/>
          <w:spacing w:val="-2"/>
          <w:sz w:val="22"/>
          <w:szCs w:val="22"/>
        </w:rPr>
        <w:tab/>
      </w:r>
      <w:r w:rsidR="00FF6513" w:rsidRPr="00283B8D">
        <w:rPr>
          <w:rFonts w:cs="Arial"/>
          <w:spacing w:val="-2"/>
          <w:sz w:val="22"/>
          <w:szCs w:val="22"/>
        </w:rPr>
        <w:tab/>
      </w:r>
      <w:r w:rsidR="00FF6513" w:rsidRPr="00283B8D">
        <w:rPr>
          <w:rFonts w:cs="Arial"/>
          <w:spacing w:val="-2"/>
          <w:sz w:val="22"/>
          <w:szCs w:val="22"/>
        </w:rPr>
        <w:tab/>
      </w:r>
      <w:r w:rsidR="00FF6513" w:rsidRPr="00283B8D">
        <w:rPr>
          <w:rFonts w:cs="Arial"/>
          <w:spacing w:val="-2"/>
          <w:sz w:val="22"/>
          <w:szCs w:val="22"/>
        </w:rPr>
        <w:tab/>
      </w:r>
      <w:r w:rsidR="00FF6513" w:rsidRPr="00283B8D">
        <w:rPr>
          <w:rFonts w:cs="Arial"/>
          <w:spacing w:val="-2"/>
          <w:sz w:val="22"/>
          <w:szCs w:val="22"/>
        </w:rPr>
        <w:tab/>
      </w:r>
      <w:r w:rsidR="00FF6513" w:rsidRPr="00283B8D">
        <w:rPr>
          <w:rFonts w:cs="Arial"/>
          <w:spacing w:val="-2"/>
          <w:sz w:val="22"/>
          <w:szCs w:val="22"/>
        </w:rPr>
        <w:tab/>
      </w:r>
      <w:r w:rsidR="00FF6513" w:rsidRPr="00283B8D">
        <w:rPr>
          <w:rFonts w:cs="Arial"/>
          <w:spacing w:val="-2"/>
          <w:sz w:val="22"/>
          <w:szCs w:val="22"/>
        </w:rPr>
        <w:tab/>
        <w:t xml:space="preserve">Organization ID: </w:t>
      </w:r>
      <w:r w:rsidR="00CF0C20">
        <w:rPr>
          <w:rFonts w:cs="Arial"/>
          <w:spacing w:val="-2"/>
          <w:sz w:val="22"/>
          <w:szCs w:val="22"/>
        </w:rPr>
        <w:t>700018</w:t>
      </w:r>
    </w:p>
    <w:p w:rsidR="0078597D" w:rsidRDefault="0078597D" w:rsidP="00071596">
      <w:pPr>
        <w:rPr>
          <w:rFonts w:cs="Arial"/>
          <w:spacing w:val="-2"/>
          <w:sz w:val="22"/>
          <w:szCs w:val="22"/>
        </w:rPr>
      </w:pPr>
    </w:p>
    <w:p w:rsidR="0076428F" w:rsidRPr="00283B8D" w:rsidRDefault="0076428F" w:rsidP="00071596">
      <w:pPr>
        <w:rPr>
          <w:rFonts w:cs="Arial"/>
          <w:spacing w:val="-2"/>
          <w:sz w:val="22"/>
          <w:szCs w:val="22"/>
        </w:rPr>
      </w:pPr>
    </w:p>
    <w:p w:rsidR="00541591" w:rsidRDefault="00744F4F" w:rsidP="00FF6513">
      <w:pPr>
        <w:rPr>
          <w:sz w:val="22"/>
          <w:szCs w:val="22"/>
        </w:rPr>
      </w:pPr>
      <w:r>
        <w:rPr>
          <w:sz w:val="22"/>
          <w:szCs w:val="22"/>
        </w:rPr>
        <w:t>VOYA FINANCIAL</w:t>
      </w:r>
    </w:p>
    <w:p w:rsidR="00CF0C20" w:rsidRDefault="00CF0C20" w:rsidP="00FF6513">
      <w:pPr>
        <w:rPr>
          <w:sz w:val="22"/>
          <w:szCs w:val="22"/>
        </w:rPr>
      </w:pPr>
      <w:r>
        <w:rPr>
          <w:sz w:val="22"/>
          <w:szCs w:val="22"/>
        </w:rPr>
        <w:t>GROUP LIFE CLAIMS DIVISION</w:t>
      </w:r>
      <w:bookmarkStart w:id="1" w:name="_GoBack"/>
      <w:bookmarkEnd w:id="1"/>
    </w:p>
    <w:p w:rsidR="00CF0C20" w:rsidRDefault="00CF0C20" w:rsidP="00FF6513">
      <w:pPr>
        <w:rPr>
          <w:sz w:val="22"/>
          <w:szCs w:val="22"/>
        </w:rPr>
      </w:pPr>
      <w:r>
        <w:rPr>
          <w:sz w:val="22"/>
          <w:szCs w:val="22"/>
        </w:rPr>
        <w:t>PO BOX 1548</w:t>
      </w:r>
    </w:p>
    <w:p w:rsidR="00CF0C20" w:rsidRPr="00283B8D" w:rsidRDefault="00CF0C20" w:rsidP="00FF6513">
      <w:pPr>
        <w:rPr>
          <w:rFonts w:cs="Arial"/>
          <w:spacing w:val="-2"/>
          <w:sz w:val="22"/>
          <w:szCs w:val="22"/>
        </w:rPr>
      </w:pPr>
      <w:r>
        <w:rPr>
          <w:sz w:val="22"/>
          <w:szCs w:val="22"/>
        </w:rPr>
        <w:t>MINNEAPOLIS MN  55440-1548</w:t>
      </w:r>
    </w:p>
    <w:p w:rsidR="00FF6513" w:rsidRDefault="00FF6513" w:rsidP="00071596">
      <w:pPr>
        <w:rPr>
          <w:rFonts w:cs="Arial"/>
          <w:b/>
          <w:spacing w:val="-2"/>
          <w:sz w:val="22"/>
          <w:szCs w:val="22"/>
        </w:rPr>
      </w:pPr>
    </w:p>
    <w:p w:rsidR="0076428F" w:rsidRPr="00283B8D" w:rsidRDefault="0076428F" w:rsidP="00071596">
      <w:pPr>
        <w:rPr>
          <w:rFonts w:cs="Arial"/>
          <w:b/>
          <w:spacing w:val="-2"/>
          <w:sz w:val="22"/>
          <w:szCs w:val="22"/>
        </w:rPr>
      </w:pPr>
    </w:p>
    <w:p w:rsidR="00541591" w:rsidRPr="00283B8D" w:rsidRDefault="00541591" w:rsidP="00071596">
      <w:pPr>
        <w:rPr>
          <w:rFonts w:cs="Arial"/>
          <w:b/>
          <w:spacing w:val="-2"/>
          <w:sz w:val="22"/>
          <w:szCs w:val="22"/>
        </w:rPr>
      </w:pPr>
      <w:r w:rsidRPr="00283B8D">
        <w:rPr>
          <w:rFonts w:cs="Arial"/>
          <w:b/>
          <w:spacing w:val="-2"/>
          <w:sz w:val="22"/>
          <w:szCs w:val="22"/>
        </w:rPr>
        <w:t xml:space="preserve">RE:  </w:t>
      </w:r>
      <w:r w:rsidR="000F30D6" w:rsidRPr="00283B8D">
        <w:rPr>
          <w:rFonts w:cs="Arial"/>
          <w:b/>
          <w:spacing w:val="-2"/>
          <w:sz w:val="22"/>
          <w:szCs w:val="22"/>
        </w:rPr>
        <w:t>LIFE INSURANCE DEATH CLAIM</w:t>
      </w:r>
    </w:p>
    <w:p w:rsidR="0078597D" w:rsidRDefault="0078597D" w:rsidP="00071596">
      <w:pPr>
        <w:rPr>
          <w:rFonts w:cs="Arial"/>
          <w:sz w:val="22"/>
          <w:szCs w:val="22"/>
        </w:rPr>
      </w:pPr>
    </w:p>
    <w:p w:rsidR="0078597D" w:rsidRPr="00283B8D" w:rsidRDefault="0078597D" w:rsidP="00071596">
      <w:pPr>
        <w:rPr>
          <w:rFonts w:cs="Arial"/>
          <w:caps/>
          <w:spacing w:val="-2"/>
          <w:sz w:val="22"/>
          <w:szCs w:val="22"/>
        </w:rPr>
      </w:pPr>
      <w:r w:rsidRPr="00283B8D">
        <w:rPr>
          <w:rFonts w:cs="Arial"/>
          <w:sz w:val="22"/>
          <w:szCs w:val="22"/>
        </w:rPr>
        <w:t xml:space="preserve">Dear </w:t>
      </w:r>
      <w:r w:rsidR="00FF6513" w:rsidRPr="00283B8D">
        <w:rPr>
          <w:rFonts w:cs="Arial"/>
          <w:spacing w:val="-2"/>
          <w:sz w:val="22"/>
          <w:szCs w:val="22"/>
        </w:rPr>
        <w:t>Claims Administrator</w:t>
      </w:r>
      <w:r w:rsidR="00CA165C" w:rsidRPr="00283B8D">
        <w:rPr>
          <w:rFonts w:cs="Arial"/>
          <w:spacing w:val="-2"/>
          <w:sz w:val="22"/>
          <w:szCs w:val="22"/>
        </w:rPr>
        <w:t>:</w:t>
      </w:r>
    </w:p>
    <w:p w:rsidR="0078597D" w:rsidRPr="00283B8D" w:rsidRDefault="0078597D" w:rsidP="00071596">
      <w:pPr>
        <w:rPr>
          <w:rFonts w:cs="Arial"/>
          <w:sz w:val="22"/>
          <w:szCs w:val="22"/>
        </w:rPr>
      </w:pPr>
    </w:p>
    <w:p w:rsidR="004C451B" w:rsidRPr="00283B8D" w:rsidRDefault="0089112D" w:rsidP="00071596">
      <w:pPr>
        <w:pStyle w:val="BodyText"/>
        <w:jc w:val="left"/>
        <w:rPr>
          <w:rFonts w:ascii="Arial" w:hAnsi="Arial" w:cs="Arial"/>
        </w:rPr>
      </w:pPr>
      <w:r w:rsidRPr="00283B8D">
        <w:rPr>
          <w:rFonts w:ascii="Arial" w:hAnsi="Arial" w:cs="Arial"/>
        </w:rPr>
        <w:t>Enclosed are</w:t>
      </w:r>
      <w:r w:rsidR="004C451B" w:rsidRPr="00283B8D">
        <w:rPr>
          <w:rFonts w:ascii="Arial" w:hAnsi="Arial" w:cs="Arial"/>
        </w:rPr>
        <w:t xml:space="preserve"> </w:t>
      </w:r>
      <w:r w:rsidRPr="00283B8D">
        <w:rPr>
          <w:rFonts w:ascii="Arial" w:hAnsi="Arial" w:cs="Arial"/>
        </w:rPr>
        <w:t xml:space="preserve">completed Death Claim form, </w:t>
      </w:r>
      <w:r w:rsidR="004C451B" w:rsidRPr="00283B8D">
        <w:rPr>
          <w:rFonts w:ascii="Arial" w:hAnsi="Arial" w:cs="Arial"/>
        </w:rPr>
        <w:t>Certificate of De</w:t>
      </w:r>
      <w:r w:rsidRPr="00283B8D">
        <w:rPr>
          <w:rFonts w:ascii="Arial" w:hAnsi="Arial" w:cs="Arial"/>
        </w:rPr>
        <w:t xml:space="preserve">ath, and </w:t>
      </w:r>
      <w:r w:rsidR="004C451B" w:rsidRPr="00283B8D">
        <w:rPr>
          <w:rFonts w:ascii="Arial" w:hAnsi="Arial" w:cs="Arial"/>
        </w:rPr>
        <w:t>supporting documents for the following individual:</w:t>
      </w:r>
    </w:p>
    <w:p w:rsidR="004C451B" w:rsidRPr="00283B8D" w:rsidRDefault="004C451B" w:rsidP="00071596">
      <w:pPr>
        <w:pStyle w:val="BodyText"/>
        <w:jc w:val="left"/>
        <w:rPr>
          <w:rFonts w:ascii="Arial" w:hAnsi="Arial" w:cs="Arial"/>
        </w:rPr>
      </w:pPr>
    </w:p>
    <w:p w:rsidR="000F30D6" w:rsidRPr="00283B8D" w:rsidRDefault="000F30D6" w:rsidP="00071596">
      <w:pPr>
        <w:rPr>
          <w:rFonts w:cs="Arial"/>
          <w:b/>
          <w:spacing w:val="-2"/>
          <w:sz w:val="22"/>
          <w:szCs w:val="22"/>
        </w:rPr>
      </w:pPr>
      <w:bookmarkStart w:id="2" w:name="sagitec2"/>
      <w:r w:rsidRPr="00283B8D">
        <w:rPr>
          <w:rFonts w:cs="Arial"/>
          <w:b/>
          <w:spacing w:val="-2"/>
          <w:sz w:val="22"/>
          <w:szCs w:val="22"/>
        </w:rPr>
        <w:t>{</w:t>
      </w:r>
      <w:proofErr w:type="spellStart"/>
      <w:proofErr w:type="gramStart"/>
      <w:r w:rsidR="005D431F">
        <w:rPr>
          <w:rFonts w:cs="Arial"/>
          <w:b/>
          <w:spacing w:val="-2"/>
          <w:sz w:val="22"/>
          <w:szCs w:val="22"/>
        </w:rPr>
        <w:t>deceasedNameInCaps</w:t>
      </w:r>
      <w:proofErr w:type="spellEnd"/>
      <w:proofErr w:type="gramEnd"/>
      <w:r w:rsidRPr="00283B8D">
        <w:rPr>
          <w:rFonts w:cs="Arial"/>
          <w:b/>
          <w:spacing w:val="-2"/>
          <w:sz w:val="22"/>
          <w:szCs w:val="22"/>
        </w:rPr>
        <w:t>}</w:t>
      </w:r>
      <w:bookmarkEnd w:id="2"/>
      <w:r w:rsidRPr="00283B8D">
        <w:rPr>
          <w:rFonts w:cs="Arial"/>
          <w:b/>
          <w:spacing w:val="-2"/>
          <w:sz w:val="22"/>
          <w:szCs w:val="22"/>
        </w:rPr>
        <w:t xml:space="preserve"> (DECEASED) </w:t>
      </w:r>
      <w:bookmarkStart w:id="3" w:name="sagitec3"/>
      <w:r w:rsidRPr="00283B8D">
        <w:rPr>
          <w:rFonts w:cs="Arial"/>
          <w:b/>
          <w:spacing w:val="-2"/>
          <w:sz w:val="22"/>
          <w:szCs w:val="22"/>
        </w:rPr>
        <w:t>{</w:t>
      </w:r>
      <w:proofErr w:type="spellStart"/>
      <w:proofErr w:type="gramStart"/>
      <w:r w:rsidRPr="00283B8D">
        <w:rPr>
          <w:rFonts w:cs="Arial"/>
          <w:b/>
          <w:spacing w:val="-2"/>
          <w:sz w:val="22"/>
          <w:szCs w:val="22"/>
        </w:rPr>
        <w:t>stdMbrPERSLinkID</w:t>
      </w:r>
      <w:proofErr w:type="spellEnd"/>
      <w:proofErr w:type="gramEnd"/>
      <w:r w:rsidRPr="00283B8D">
        <w:rPr>
          <w:rFonts w:cs="Arial"/>
          <w:b/>
          <w:spacing w:val="-2"/>
          <w:sz w:val="22"/>
          <w:szCs w:val="22"/>
        </w:rPr>
        <w:t>}</w:t>
      </w:r>
      <w:bookmarkEnd w:id="3"/>
    </w:p>
    <w:p w:rsidR="004C6371" w:rsidRPr="00283B8D" w:rsidRDefault="004C6371" w:rsidP="00071596">
      <w:pPr>
        <w:rPr>
          <w:rFonts w:cs="Arial"/>
          <w:b/>
          <w:sz w:val="22"/>
          <w:szCs w:val="22"/>
        </w:rPr>
      </w:pPr>
    </w:p>
    <w:p w:rsidR="00F97043" w:rsidRPr="00283B8D" w:rsidRDefault="00F97043" w:rsidP="00071596">
      <w:pPr>
        <w:suppressAutoHyphens/>
        <w:rPr>
          <w:rFonts w:cs="Arial"/>
          <w:spacing w:val="-3"/>
          <w:sz w:val="22"/>
          <w:szCs w:val="22"/>
        </w:rPr>
      </w:pPr>
      <w:r w:rsidRPr="00283B8D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4" w:name="sagitec4"/>
      <w:r w:rsidRPr="00283B8D">
        <w:rPr>
          <w:rFonts w:cs="Arial"/>
          <w:spacing w:val="-3"/>
          <w:sz w:val="22"/>
          <w:szCs w:val="22"/>
        </w:rPr>
        <w:t>{</w:t>
      </w:r>
      <w:proofErr w:type="spellStart"/>
      <w:r w:rsidRPr="00283B8D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283B8D">
        <w:rPr>
          <w:rFonts w:cs="Arial"/>
          <w:spacing w:val="-3"/>
          <w:sz w:val="22"/>
          <w:szCs w:val="22"/>
        </w:rPr>
        <w:t>}</w:t>
      </w:r>
      <w:bookmarkEnd w:id="4"/>
      <w:r w:rsidRPr="00283B8D">
        <w:rPr>
          <w:rFonts w:cs="Arial"/>
          <w:spacing w:val="-3"/>
          <w:sz w:val="22"/>
          <w:szCs w:val="22"/>
        </w:rPr>
        <w:t xml:space="preserve"> or </w:t>
      </w:r>
      <w:bookmarkStart w:id="5" w:name="sagitec5"/>
      <w:r w:rsidRPr="00283B8D">
        <w:rPr>
          <w:rFonts w:cs="Arial"/>
          <w:spacing w:val="-3"/>
          <w:sz w:val="22"/>
          <w:szCs w:val="22"/>
        </w:rPr>
        <w:t>{</w:t>
      </w:r>
      <w:proofErr w:type="spellStart"/>
      <w:r w:rsidRPr="00283B8D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283B8D">
        <w:rPr>
          <w:rFonts w:cs="Arial"/>
          <w:spacing w:val="-3"/>
          <w:sz w:val="22"/>
          <w:szCs w:val="22"/>
        </w:rPr>
        <w:t>}</w:t>
      </w:r>
      <w:bookmarkEnd w:id="5"/>
      <w:r w:rsidRPr="00283B8D">
        <w:rPr>
          <w:rFonts w:cs="Arial"/>
          <w:spacing w:val="-3"/>
          <w:sz w:val="22"/>
          <w:szCs w:val="22"/>
        </w:rPr>
        <w:t>.</w:t>
      </w:r>
    </w:p>
    <w:p w:rsidR="00F97043" w:rsidRPr="00283B8D" w:rsidRDefault="00F97043" w:rsidP="00071596">
      <w:pPr>
        <w:rPr>
          <w:rFonts w:cs="Arial"/>
          <w:sz w:val="22"/>
          <w:szCs w:val="22"/>
        </w:rPr>
      </w:pPr>
    </w:p>
    <w:p w:rsidR="0078597D" w:rsidRPr="00283B8D" w:rsidRDefault="0078597D" w:rsidP="00071596">
      <w:pPr>
        <w:rPr>
          <w:rFonts w:cs="Arial"/>
          <w:sz w:val="22"/>
          <w:szCs w:val="22"/>
        </w:rPr>
      </w:pPr>
      <w:r w:rsidRPr="00283B8D">
        <w:rPr>
          <w:rFonts w:cs="Arial"/>
          <w:sz w:val="22"/>
          <w:szCs w:val="22"/>
        </w:rPr>
        <w:t>Sincerely,</w:t>
      </w:r>
    </w:p>
    <w:p w:rsidR="0078597D" w:rsidRPr="00283B8D" w:rsidRDefault="0078597D" w:rsidP="00071596">
      <w:pPr>
        <w:rPr>
          <w:rFonts w:cs="Arial"/>
          <w:sz w:val="22"/>
          <w:szCs w:val="22"/>
        </w:rPr>
      </w:pPr>
    </w:p>
    <w:p w:rsidR="0078597D" w:rsidRPr="00283B8D" w:rsidRDefault="0078597D" w:rsidP="00071596">
      <w:pPr>
        <w:rPr>
          <w:rFonts w:cs="Arial"/>
          <w:sz w:val="22"/>
          <w:szCs w:val="22"/>
        </w:rPr>
      </w:pPr>
    </w:p>
    <w:p w:rsidR="0078597D" w:rsidRPr="00283B8D" w:rsidRDefault="0078597D" w:rsidP="00071596">
      <w:pPr>
        <w:rPr>
          <w:rFonts w:cs="Arial"/>
          <w:sz w:val="22"/>
          <w:szCs w:val="22"/>
        </w:rPr>
      </w:pPr>
    </w:p>
    <w:p w:rsidR="00D904C7" w:rsidRPr="00283B8D" w:rsidRDefault="0078597D" w:rsidP="00071596">
      <w:pPr>
        <w:rPr>
          <w:rFonts w:cs="Arial"/>
          <w:sz w:val="22"/>
          <w:szCs w:val="22"/>
        </w:rPr>
      </w:pPr>
      <w:r w:rsidRPr="00283B8D">
        <w:rPr>
          <w:rFonts w:cs="Arial"/>
          <w:sz w:val="22"/>
          <w:szCs w:val="22"/>
        </w:rPr>
        <w:t xml:space="preserve">NDPERS </w:t>
      </w:r>
      <w:r w:rsidR="00BC541F" w:rsidRPr="00283B8D">
        <w:rPr>
          <w:rFonts w:cs="Arial"/>
          <w:sz w:val="22"/>
          <w:szCs w:val="22"/>
        </w:rPr>
        <w:t>Benefits</w:t>
      </w:r>
      <w:r w:rsidR="00F97043" w:rsidRPr="00283B8D">
        <w:rPr>
          <w:rFonts w:cs="Arial"/>
          <w:spacing w:val="-3"/>
          <w:sz w:val="22"/>
          <w:szCs w:val="22"/>
        </w:rPr>
        <w:t xml:space="preserve"> </w:t>
      </w:r>
      <w:r w:rsidRPr="00283B8D">
        <w:rPr>
          <w:rFonts w:cs="Arial"/>
          <w:sz w:val="22"/>
          <w:szCs w:val="22"/>
        </w:rPr>
        <w:t>Division</w:t>
      </w:r>
    </w:p>
    <w:p w:rsidR="00236F7B" w:rsidRPr="00283B8D" w:rsidRDefault="00236F7B" w:rsidP="00071596">
      <w:pPr>
        <w:rPr>
          <w:rFonts w:cs="Arial"/>
          <w:sz w:val="22"/>
          <w:szCs w:val="22"/>
        </w:rPr>
      </w:pPr>
    </w:p>
    <w:p w:rsidR="00236F7B" w:rsidRPr="00283B8D" w:rsidRDefault="0076428F" w:rsidP="00071596">
      <w:pPr>
        <w:pStyle w:val="BodyText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Enclosure</w:t>
      </w:r>
      <w:r w:rsidR="00236F7B" w:rsidRPr="00283B8D">
        <w:rPr>
          <w:rFonts w:ascii="Arial" w:hAnsi="Arial" w:cs="Arial"/>
          <w:szCs w:val="22"/>
        </w:rPr>
        <w:t xml:space="preserve"> </w:t>
      </w:r>
      <w:r w:rsidR="000F30D6" w:rsidRPr="00283B8D">
        <w:rPr>
          <w:rFonts w:ascii="Arial" w:hAnsi="Arial" w:cs="Arial"/>
          <w:szCs w:val="22"/>
        </w:rPr>
        <w:t>–</w:t>
      </w:r>
      <w:r w:rsidR="00236F7B" w:rsidRPr="00283B8D">
        <w:rPr>
          <w:rFonts w:ascii="Arial" w:hAnsi="Arial" w:cs="Arial"/>
          <w:szCs w:val="22"/>
        </w:rPr>
        <w:t xml:space="preserve"> </w:t>
      </w:r>
      <w:r w:rsidR="000F30D6" w:rsidRPr="00283B8D">
        <w:rPr>
          <w:rFonts w:ascii="Arial" w:hAnsi="Arial" w:cs="Arial"/>
          <w:szCs w:val="22"/>
        </w:rPr>
        <w:t>Death Claim form</w:t>
      </w:r>
    </w:p>
    <w:p w:rsidR="000F30D6" w:rsidRPr="00071596" w:rsidRDefault="0076428F" w:rsidP="00071596">
      <w:pPr>
        <w:pStyle w:val="BodyText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 xml:space="preserve">        </w:t>
      </w:r>
      <w:r w:rsidR="000F30D6" w:rsidRPr="00283B8D">
        <w:rPr>
          <w:rFonts w:ascii="Arial" w:hAnsi="Arial" w:cs="Arial"/>
          <w:szCs w:val="22"/>
        </w:rPr>
        <w:t>Certificate of Death</w:t>
      </w:r>
    </w:p>
    <w:p w:rsidR="00236F7B" w:rsidRPr="00071596" w:rsidRDefault="0076428F" w:rsidP="00071596">
      <w:pPr>
        <w:pStyle w:val="BodyText"/>
        <w:jc w:val="left"/>
        <w:rPr>
          <w:rFonts w:ascii="Arial" w:hAnsi="Arial" w:cs="Arial"/>
          <w:szCs w:val="22"/>
          <w:highlight w:val="yellow"/>
        </w:rPr>
      </w:pPr>
      <w:r>
        <w:rPr>
          <w:rFonts w:ascii="Arial" w:hAnsi="Arial" w:cs="Arial"/>
        </w:rPr>
        <w:tab/>
        <w:t xml:space="preserve">        </w:t>
      </w:r>
      <w:r w:rsidR="0089112D" w:rsidRPr="00071596">
        <w:rPr>
          <w:rFonts w:ascii="Arial" w:hAnsi="Arial" w:cs="Arial"/>
        </w:rPr>
        <w:t>Supporting D</w:t>
      </w:r>
      <w:r w:rsidR="000F30D6" w:rsidRPr="00071596">
        <w:rPr>
          <w:rFonts w:ascii="Arial" w:hAnsi="Arial" w:cs="Arial"/>
        </w:rPr>
        <w:t>ocuments</w:t>
      </w:r>
    </w:p>
    <w:sectPr w:rsidR="00236F7B" w:rsidRPr="00071596" w:rsidSect="00EF2407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385" w:rsidRDefault="009D2385">
      <w:r>
        <w:separator/>
      </w:r>
    </w:p>
  </w:endnote>
  <w:endnote w:type="continuationSeparator" w:id="0">
    <w:p w:rsidR="009D2385" w:rsidRDefault="009D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045" w:rsidRPr="009D2034" w:rsidRDefault="009D2034">
    <w:pPr>
      <w:pStyle w:val="Footer"/>
      <w:rPr>
        <w:sz w:val="22"/>
        <w:szCs w:val="22"/>
      </w:rPr>
    </w:pPr>
    <w:r w:rsidRPr="009D2034">
      <w:rPr>
        <w:sz w:val="22"/>
        <w:szCs w:val="22"/>
      </w:rPr>
      <w:t>PAY-4001 (3-2015)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385" w:rsidRDefault="009D2385">
      <w:r>
        <w:separator/>
      </w:r>
    </w:p>
  </w:footnote>
  <w:footnote w:type="continuationSeparator" w:id="0">
    <w:p w:rsidR="009D2385" w:rsidRDefault="009D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B8D" w:rsidRDefault="00EF2407" w:rsidP="00EF2407">
    <w:pPr>
      <w:pStyle w:val="Header"/>
      <w:ind w:left="-1440" w:right="-1440"/>
    </w:pPr>
    <w:bookmarkStart w:id="6" w:name="HeaderImage"/>
    <w:r>
      <w:t>{</w:t>
    </w:r>
    <w:proofErr w:type="spellStart"/>
    <w:r>
      <w:t>ImgImage</w:t>
    </w:r>
    <w:proofErr w:type="spellEnd"/>
    <w:r>
      <w:t>}</w:t>
    </w:r>
    <w:bookmarkEnd w:id="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46706D7"/>
    <w:multiLevelType w:val="hybridMultilevel"/>
    <w:tmpl w:val="9028D22A"/>
    <w:lvl w:ilvl="0" w:tplc="04090011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A82743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676"/>
    <w:rsid w:val="0002405D"/>
    <w:rsid w:val="000340F8"/>
    <w:rsid w:val="00071596"/>
    <w:rsid w:val="00080032"/>
    <w:rsid w:val="000814C6"/>
    <w:rsid w:val="00091C96"/>
    <w:rsid w:val="000C64DE"/>
    <w:rsid w:val="000D7320"/>
    <w:rsid w:val="000F30D6"/>
    <w:rsid w:val="00107C68"/>
    <w:rsid w:val="00131682"/>
    <w:rsid w:val="0014759C"/>
    <w:rsid w:val="0016180D"/>
    <w:rsid w:val="001A4CA2"/>
    <w:rsid w:val="001A6202"/>
    <w:rsid w:val="001E2E92"/>
    <w:rsid w:val="001F38DA"/>
    <w:rsid w:val="001F3F3B"/>
    <w:rsid w:val="001F644E"/>
    <w:rsid w:val="002356E6"/>
    <w:rsid w:val="00236F7B"/>
    <w:rsid w:val="00254DA0"/>
    <w:rsid w:val="00283B8D"/>
    <w:rsid w:val="002C48AD"/>
    <w:rsid w:val="002E0C9E"/>
    <w:rsid w:val="002E3EE6"/>
    <w:rsid w:val="002F4961"/>
    <w:rsid w:val="00315105"/>
    <w:rsid w:val="003351DE"/>
    <w:rsid w:val="00377E36"/>
    <w:rsid w:val="003A70F6"/>
    <w:rsid w:val="003B2B50"/>
    <w:rsid w:val="00410CDB"/>
    <w:rsid w:val="004236A8"/>
    <w:rsid w:val="004325D7"/>
    <w:rsid w:val="004C2E28"/>
    <w:rsid w:val="004C451B"/>
    <w:rsid w:val="004C5530"/>
    <w:rsid w:val="004C6371"/>
    <w:rsid w:val="004D072E"/>
    <w:rsid w:val="004D5FB8"/>
    <w:rsid w:val="004E0D66"/>
    <w:rsid w:val="00504734"/>
    <w:rsid w:val="00513272"/>
    <w:rsid w:val="005275EF"/>
    <w:rsid w:val="00541591"/>
    <w:rsid w:val="005D431F"/>
    <w:rsid w:val="005E65CE"/>
    <w:rsid w:val="00601E98"/>
    <w:rsid w:val="00602BD3"/>
    <w:rsid w:val="006203E1"/>
    <w:rsid w:val="00622FBB"/>
    <w:rsid w:val="006447E5"/>
    <w:rsid w:val="00687544"/>
    <w:rsid w:val="006D7BEB"/>
    <w:rsid w:val="0071489F"/>
    <w:rsid w:val="00744F4F"/>
    <w:rsid w:val="00762E9D"/>
    <w:rsid w:val="0076428F"/>
    <w:rsid w:val="0077299E"/>
    <w:rsid w:val="007756CC"/>
    <w:rsid w:val="0078597D"/>
    <w:rsid w:val="00796A56"/>
    <w:rsid w:val="007A1DFE"/>
    <w:rsid w:val="00807CAD"/>
    <w:rsid w:val="008327AA"/>
    <w:rsid w:val="0085002E"/>
    <w:rsid w:val="008632E8"/>
    <w:rsid w:val="0089112D"/>
    <w:rsid w:val="008921B7"/>
    <w:rsid w:val="008B27CB"/>
    <w:rsid w:val="008E7395"/>
    <w:rsid w:val="00904875"/>
    <w:rsid w:val="00954679"/>
    <w:rsid w:val="0099297B"/>
    <w:rsid w:val="00992D9D"/>
    <w:rsid w:val="00993BBE"/>
    <w:rsid w:val="009D2034"/>
    <w:rsid w:val="009D2385"/>
    <w:rsid w:val="00A068E3"/>
    <w:rsid w:val="00A15790"/>
    <w:rsid w:val="00B3102A"/>
    <w:rsid w:val="00B92A92"/>
    <w:rsid w:val="00BA72ED"/>
    <w:rsid w:val="00BB3982"/>
    <w:rsid w:val="00BB3E8C"/>
    <w:rsid w:val="00BC2E4F"/>
    <w:rsid w:val="00BC541F"/>
    <w:rsid w:val="00C206B1"/>
    <w:rsid w:val="00C361F3"/>
    <w:rsid w:val="00C70045"/>
    <w:rsid w:val="00CA165C"/>
    <w:rsid w:val="00CC00D0"/>
    <w:rsid w:val="00CD062B"/>
    <w:rsid w:val="00CF0C20"/>
    <w:rsid w:val="00D77677"/>
    <w:rsid w:val="00D904C7"/>
    <w:rsid w:val="00DB3863"/>
    <w:rsid w:val="00DD349B"/>
    <w:rsid w:val="00E2570F"/>
    <w:rsid w:val="00E471D8"/>
    <w:rsid w:val="00E9568B"/>
    <w:rsid w:val="00EF2407"/>
    <w:rsid w:val="00F243BB"/>
    <w:rsid w:val="00F265A6"/>
    <w:rsid w:val="00F47C48"/>
    <w:rsid w:val="00F55726"/>
    <w:rsid w:val="00F7528A"/>
    <w:rsid w:val="00F847E9"/>
    <w:rsid w:val="00F91AC4"/>
    <w:rsid w:val="00F97043"/>
    <w:rsid w:val="00FD4B81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BCABFA87-1D2B-4984-B478-5206F0D6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F7B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paragraph" w:styleId="Heading6">
    <w:name w:val="heading 6"/>
    <w:basedOn w:val="Normal"/>
    <w:next w:val="Normal"/>
    <w:qFormat/>
    <w:rsid w:val="0054159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  <w:style w:type="paragraph" w:customStyle="1" w:styleId="InsideAddress">
    <w:name w:val="Inside Address"/>
    <w:basedOn w:val="Normal"/>
    <w:rsid w:val="00541591"/>
    <w:pPr>
      <w:spacing w:line="220" w:lineRule="atLeast"/>
      <w:jc w:val="both"/>
    </w:pPr>
    <w:rPr>
      <w:spacing w:val="-5"/>
      <w:sz w:val="20"/>
    </w:rPr>
  </w:style>
  <w:style w:type="paragraph" w:styleId="Closing">
    <w:name w:val="Closing"/>
    <w:basedOn w:val="Normal"/>
    <w:next w:val="Signature"/>
    <w:rsid w:val="00541591"/>
    <w:pPr>
      <w:keepNext/>
      <w:spacing w:after="60" w:line="220" w:lineRule="atLeast"/>
      <w:ind w:left="4320"/>
      <w:jc w:val="both"/>
    </w:pPr>
    <w:rPr>
      <w:spacing w:val="-5"/>
      <w:sz w:val="20"/>
    </w:rPr>
  </w:style>
  <w:style w:type="paragraph" w:customStyle="1" w:styleId="SignatureJobTitle">
    <w:name w:val="Signature Job Title"/>
    <w:basedOn w:val="Signature"/>
    <w:next w:val="SignatureCompany"/>
    <w:rsid w:val="00541591"/>
    <w:pPr>
      <w:keepNext/>
      <w:spacing w:line="220" w:lineRule="atLeast"/>
    </w:pPr>
    <w:rPr>
      <w:spacing w:val="-5"/>
      <w:sz w:val="20"/>
    </w:rPr>
  </w:style>
  <w:style w:type="paragraph" w:customStyle="1" w:styleId="Enclosure">
    <w:name w:val="Enclosure"/>
    <w:basedOn w:val="Normal"/>
    <w:next w:val="Normal"/>
    <w:rsid w:val="00541591"/>
    <w:pPr>
      <w:keepNext/>
      <w:keepLines/>
      <w:spacing w:after="220" w:line="220" w:lineRule="atLeast"/>
      <w:jc w:val="both"/>
    </w:pPr>
    <w:rPr>
      <w:spacing w:val="-5"/>
      <w:sz w:val="20"/>
    </w:rPr>
  </w:style>
  <w:style w:type="paragraph" w:customStyle="1" w:styleId="HeadingBase">
    <w:name w:val="Heading Base"/>
    <w:basedOn w:val="Normal"/>
    <w:next w:val="BodyText"/>
    <w:rsid w:val="00541591"/>
    <w:pPr>
      <w:keepNext/>
      <w:keepLines/>
      <w:spacing w:line="220" w:lineRule="atLeast"/>
      <w:jc w:val="both"/>
    </w:pPr>
    <w:rPr>
      <w:rFonts w:ascii="Arial Black" w:hAnsi="Arial Black"/>
      <w:spacing w:val="-10"/>
      <w:kern w:val="20"/>
      <w:sz w:val="20"/>
    </w:rPr>
  </w:style>
  <w:style w:type="paragraph" w:customStyle="1" w:styleId="SignatureCompany">
    <w:name w:val="Signature Company"/>
    <w:basedOn w:val="Signature"/>
    <w:next w:val="Normal"/>
    <w:rsid w:val="00541591"/>
    <w:pPr>
      <w:keepNext/>
      <w:spacing w:line="220" w:lineRule="atLeast"/>
    </w:pPr>
    <w:rPr>
      <w:spacing w:val="-5"/>
      <w:sz w:val="20"/>
    </w:rPr>
  </w:style>
  <w:style w:type="paragraph" w:styleId="EnvelopeReturn">
    <w:name w:val="envelope return"/>
    <w:basedOn w:val="Normal"/>
    <w:rsid w:val="00541591"/>
    <w:pPr>
      <w:jc w:val="both"/>
    </w:pPr>
    <w:rPr>
      <w:rFonts w:cs="Arial"/>
      <w:spacing w:val="-5"/>
      <w:sz w:val="20"/>
    </w:rPr>
  </w:style>
  <w:style w:type="paragraph" w:styleId="Signature">
    <w:name w:val="Signature"/>
    <w:basedOn w:val="Normal"/>
    <w:rsid w:val="00541591"/>
    <w:pPr>
      <w:ind w:left="4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5</cp:revision>
  <cp:lastPrinted>2008-03-07T09:36:00Z</cp:lastPrinted>
  <dcterms:created xsi:type="dcterms:W3CDTF">2014-02-24T06:46:00Z</dcterms:created>
  <dcterms:modified xsi:type="dcterms:W3CDTF">2017-06-06T13:36:00Z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1513827798</vt:i4>
  </property>
  <property fmtid="{D5CDD505-2E9C-101B-9397-08002B2CF9AE}" pid="4" name="_EmailSubject">
    <vt:lpwstr>PAY-4001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