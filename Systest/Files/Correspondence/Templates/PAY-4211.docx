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9B" w:rsidRDefault="00A75A9B" w:rsidP="00BC1409">
      <w:pPr>
        <w:rPr>
          <w:rFonts w:cs="Arial"/>
          <w:spacing w:val="-2"/>
          <w:sz w:val="22"/>
          <w:szCs w:val="22"/>
        </w:rPr>
      </w:pPr>
    </w:p>
    <w:p w:rsidR="00A75A9B" w:rsidRDefault="00A75A9B" w:rsidP="00BC1409">
      <w:pPr>
        <w:rPr>
          <w:rFonts w:cs="Arial"/>
          <w:spacing w:val="-2"/>
          <w:sz w:val="22"/>
          <w:szCs w:val="22"/>
        </w:rPr>
      </w:pPr>
    </w:p>
    <w:p w:rsidR="00BA72ED" w:rsidRPr="001400D6" w:rsidRDefault="005E36C5" w:rsidP="00BC1409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0E758F" w:rsidRPr="001400D6">
        <w:rPr>
          <w:rFonts w:cs="Arial"/>
          <w:spacing w:val="-2"/>
          <w:sz w:val="22"/>
          <w:szCs w:val="22"/>
        </w:rPr>
        <w:tab/>
      </w:r>
      <w:r w:rsidR="000E758F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873AD4" w:rsidRPr="001400D6">
        <w:rPr>
          <w:rFonts w:cs="Arial"/>
          <w:spacing w:val="-2"/>
          <w:sz w:val="22"/>
          <w:szCs w:val="22"/>
        </w:rPr>
        <w:tab/>
      </w:r>
      <w:r w:rsidR="00EE39CC" w:rsidRPr="001400D6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C1409">
      <w:pPr>
        <w:rPr>
          <w:rFonts w:cs="Arial"/>
          <w:spacing w:val="-2"/>
          <w:sz w:val="22"/>
          <w:szCs w:val="22"/>
        </w:rPr>
      </w:pPr>
    </w:p>
    <w:p w:rsidR="00A75A9B" w:rsidRPr="001400D6" w:rsidRDefault="00A75A9B" w:rsidP="00BC1409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1400D6" w:rsidRDefault="005E36C5" w:rsidP="00BC1409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1400D6" w:rsidRDefault="005E36C5" w:rsidP="00BC1409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1400D6" w:rsidRDefault="005E36C5" w:rsidP="00BC1409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1400D6" w:rsidRDefault="005E36C5" w:rsidP="00BC1409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27656C" w:rsidRPr="001400D6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AA719A" w:rsidRPr="001400D6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A75A9B" w:rsidRPr="001400D6" w:rsidRDefault="00A75A9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400D6" w:rsidRDefault="00171F98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1400D6">
        <w:rPr>
          <w:rFonts w:cs="Arial"/>
          <w:b/>
          <w:spacing w:val="-3"/>
          <w:sz w:val="22"/>
          <w:szCs w:val="22"/>
        </w:rPr>
        <w:t xml:space="preserve">RE:  </w:t>
      </w:r>
      <w:r w:rsidR="004705ED" w:rsidRPr="001400D6">
        <w:rPr>
          <w:rFonts w:cs="Arial"/>
          <w:b/>
          <w:spacing w:val="-3"/>
          <w:sz w:val="22"/>
          <w:szCs w:val="22"/>
        </w:rPr>
        <w:t>BENEFIT RECALCULATION</w:t>
      </w:r>
    </w:p>
    <w:p w:rsidR="000E758F" w:rsidRPr="001400D6" w:rsidRDefault="000E758F" w:rsidP="00BC1409">
      <w:pPr>
        <w:rPr>
          <w:rFonts w:cs="Arial"/>
          <w:spacing w:val="-2"/>
          <w:sz w:val="22"/>
          <w:szCs w:val="22"/>
        </w:rPr>
      </w:pPr>
    </w:p>
    <w:p w:rsidR="00AE319E" w:rsidRPr="001400D6" w:rsidRDefault="00AE319E" w:rsidP="00BC1409">
      <w:pPr>
        <w:rPr>
          <w:rFonts w:cs="Arial"/>
          <w:caps/>
          <w:spacing w:val="-2"/>
          <w:sz w:val="22"/>
          <w:szCs w:val="22"/>
        </w:rPr>
      </w:pPr>
      <w:r w:rsidRPr="001400D6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5E36C5">
        <w:rPr>
          <w:rFonts w:cs="Arial"/>
          <w:spacing w:val="-2"/>
          <w:sz w:val="22"/>
          <w:szCs w:val="22"/>
        </w:rPr>
        <w:t>{</w:t>
      </w:r>
      <w:proofErr w:type="spellStart"/>
      <w:r w:rsidR="005E36C5">
        <w:rPr>
          <w:rFonts w:cs="Arial"/>
          <w:spacing w:val="-2"/>
          <w:sz w:val="22"/>
          <w:szCs w:val="22"/>
        </w:rPr>
        <w:t>stdMbrSalutation</w:t>
      </w:r>
      <w:proofErr w:type="spellEnd"/>
      <w:r w:rsidR="005E36C5">
        <w:rPr>
          <w:rFonts w:cs="Arial"/>
          <w:spacing w:val="-2"/>
          <w:sz w:val="22"/>
          <w:szCs w:val="22"/>
        </w:rPr>
        <w:t>}</w:t>
      </w:r>
      <w:bookmarkEnd w:id="9"/>
      <w:r w:rsidR="000E758F" w:rsidRPr="001400D6">
        <w:rPr>
          <w:rFonts w:cs="Arial"/>
          <w:caps/>
          <w:spacing w:val="-2"/>
          <w:sz w:val="22"/>
          <w:szCs w:val="22"/>
        </w:rPr>
        <w:t>:</w:t>
      </w:r>
      <w:r w:rsidR="00501437">
        <w:rPr>
          <w:rFonts w:cs="Arial"/>
          <w:caps/>
          <w:spacing w:val="-2"/>
          <w:sz w:val="22"/>
          <w:szCs w:val="22"/>
        </w:rPr>
        <w:t xml:space="preserve"> </w:t>
      </w:r>
    </w:p>
    <w:p w:rsidR="00BA72ED" w:rsidRPr="001400D6" w:rsidRDefault="00AE319E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1400D6">
        <w:rPr>
          <w:rFonts w:cs="Arial"/>
          <w:spacing w:val="-2"/>
          <w:sz w:val="22"/>
          <w:szCs w:val="22"/>
        </w:rPr>
        <w:t xml:space="preserve"> </w:t>
      </w:r>
      <w:r w:rsidR="00BA72ED" w:rsidRPr="001400D6">
        <w:rPr>
          <w:rFonts w:cs="Arial"/>
          <w:b/>
          <w:spacing w:val="-3"/>
          <w:sz w:val="22"/>
          <w:szCs w:val="22"/>
        </w:rPr>
        <w:tab/>
      </w:r>
    </w:p>
    <w:p w:rsidR="004705ED" w:rsidRPr="001400D6" w:rsidRDefault="004705ED" w:rsidP="00BC1409">
      <w:pPr>
        <w:pStyle w:val="BodyText"/>
        <w:jc w:val="left"/>
        <w:rPr>
          <w:rFonts w:ascii="Arial" w:hAnsi="Arial" w:cs="Arial"/>
          <w:szCs w:val="22"/>
        </w:rPr>
      </w:pPr>
      <w:r w:rsidRPr="001400D6">
        <w:rPr>
          <w:rFonts w:ascii="Arial" w:hAnsi="Arial" w:cs="Arial"/>
          <w:szCs w:val="22"/>
        </w:rPr>
        <w:t xml:space="preserve">This is to inform you that you will be seeing a difference in your pension check amounts for </w:t>
      </w:r>
      <w:bookmarkStart w:id="10" w:name="sagitec10"/>
      <w:r w:rsidR="005E36C5">
        <w:rPr>
          <w:rFonts w:ascii="Arial" w:hAnsi="Arial" w:cs="Arial"/>
          <w:szCs w:val="22"/>
        </w:rPr>
        <w:t>{</w:t>
      </w:r>
      <w:proofErr w:type="spellStart"/>
      <w:r w:rsidR="005E36C5">
        <w:rPr>
          <w:rFonts w:ascii="Arial" w:hAnsi="Arial" w:cs="Arial"/>
          <w:szCs w:val="22"/>
        </w:rPr>
        <w:t>nextbenefitpayment</w:t>
      </w:r>
      <w:proofErr w:type="spellEnd"/>
      <w:r w:rsidR="005E36C5">
        <w:rPr>
          <w:rFonts w:ascii="Arial" w:hAnsi="Arial" w:cs="Arial"/>
          <w:szCs w:val="22"/>
        </w:rPr>
        <w:t>}</w:t>
      </w:r>
      <w:bookmarkEnd w:id="10"/>
      <w:r w:rsidRPr="001400D6">
        <w:rPr>
          <w:rFonts w:ascii="Arial" w:hAnsi="Arial" w:cs="Arial"/>
          <w:szCs w:val="22"/>
        </w:rPr>
        <w:t xml:space="preserve">.  </w:t>
      </w:r>
      <w:bookmarkStart w:id="11" w:name="sagitec11"/>
      <w:r w:rsidR="005E36C5">
        <w:rPr>
          <w:rFonts w:ascii="Arial" w:hAnsi="Arial" w:cs="Arial"/>
          <w:szCs w:val="22"/>
        </w:rPr>
        <w:t>{</w:t>
      </w:r>
      <w:proofErr w:type="spellStart"/>
      <w:proofErr w:type="gramStart"/>
      <w:r w:rsidR="005E36C5">
        <w:rPr>
          <w:rFonts w:ascii="Arial" w:hAnsi="Arial" w:cs="Arial"/>
          <w:szCs w:val="22"/>
        </w:rPr>
        <w:t>qu</w:t>
      </w:r>
      <w:proofErr w:type="spellEnd"/>
      <w:proofErr w:type="gramEnd"/>
      <w:r w:rsidR="005E36C5">
        <w:rPr>
          <w:rFonts w:ascii="Arial" w:hAnsi="Arial" w:cs="Arial"/>
          <w:szCs w:val="22"/>
        </w:rPr>
        <w:t xml:space="preserve"> </w:t>
      </w:r>
      <w:proofErr w:type="spellStart"/>
      <w:r w:rsidR="005E36C5">
        <w:rPr>
          <w:rFonts w:ascii="Arial" w:hAnsi="Arial" w:cs="Arial"/>
          <w:szCs w:val="22"/>
        </w:rPr>
        <w:t>Explainchangeinservicecreditfinalaveragesalaryorfactors</w:t>
      </w:r>
      <w:proofErr w:type="spellEnd"/>
      <w:r w:rsidR="005E36C5">
        <w:rPr>
          <w:rFonts w:ascii="Arial" w:hAnsi="Arial" w:cs="Arial"/>
          <w:szCs w:val="22"/>
        </w:rPr>
        <w:t>}</w:t>
      </w:r>
      <w:bookmarkEnd w:id="11"/>
      <w:r w:rsidRPr="001400D6">
        <w:rPr>
          <w:rFonts w:ascii="Arial" w:hAnsi="Arial" w:cs="Arial"/>
          <w:szCs w:val="22"/>
        </w:rPr>
        <w:t>.</w:t>
      </w:r>
    </w:p>
    <w:p w:rsidR="002169AE" w:rsidRPr="001400D6" w:rsidRDefault="002169AE" w:rsidP="00BC1409">
      <w:pPr>
        <w:pStyle w:val="BodyText"/>
        <w:jc w:val="left"/>
        <w:rPr>
          <w:rFonts w:ascii="Arial" w:hAnsi="Arial" w:cs="Arial"/>
          <w:szCs w:val="22"/>
        </w:rPr>
      </w:pPr>
    </w:p>
    <w:p w:rsidR="002169AE" w:rsidRPr="001400D6" w:rsidRDefault="002169AE" w:rsidP="00BC1409">
      <w:pPr>
        <w:pStyle w:val="BodyText"/>
        <w:jc w:val="left"/>
        <w:rPr>
          <w:rFonts w:ascii="Arial" w:hAnsi="Arial" w:cs="Arial"/>
          <w:szCs w:val="22"/>
        </w:rPr>
      </w:pPr>
      <w:r w:rsidRPr="001400D6">
        <w:rPr>
          <w:rFonts w:ascii="Arial" w:hAnsi="Arial" w:cs="Arial"/>
          <w:szCs w:val="22"/>
        </w:rPr>
        <w:t xml:space="preserve">Your new </w:t>
      </w:r>
      <w:bookmarkStart w:id="12" w:name="sagitec12"/>
      <w:r w:rsidR="005E36C5">
        <w:rPr>
          <w:rFonts w:ascii="Arial" w:hAnsi="Arial" w:cs="Arial"/>
          <w:szCs w:val="22"/>
        </w:rPr>
        <w:t>{</w:t>
      </w:r>
      <w:proofErr w:type="spellStart"/>
      <w:r w:rsidR="005E36C5">
        <w:rPr>
          <w:rFonts w:ascii="Arial" w:hAnsi="Arial" w:cs="Arial"/>
          <w:szCs w:val="22"/>
        </w:rPr>
        <w:t>benefitoption</w:t>
      </w:r>
      <w:proofErr w:type="spellEnd"/>
      <w:r w:rsidR="005E36C5">
        <w:rPr>
          <w:rFonts w:ascii="Arial" w:hAnsi="Arial" w:cs="Arial"/>
          <w:szCs w:val="22"/>
        </w:rPr>
        <w:t>}</w:t>
      </w:r>
      <w:bookmarkEnd w:id="12"/>
      <w:r w:rsidRPr="001400D6">
        <w:rPr>
          <w:rFonts w:ascii="Arial" w:hAnsi="Arial" w:cs="Arial"/>
          <w:szCs w:val="22"/>
        </w:rPr>
        <w:t xml:space="preserve"> is calculated as follows:</w:t>
      </w:r>
    </w:p>
    <w:p w:rsidR="001400D6" w:rsidRPr="001400D6" w:rsidRDefault="001400D6" w:rsidP="001400D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3" w:name="sagitec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PreRTWPayeeAccount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3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4" w:name="sagitec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4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1400D6" w:rsidRPr="001400D6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5" w:name="sagitec1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5"/>
          </w:p>
        </w:tc>
      </w:tr>
    </w:tbl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6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6"/>
    </w:p>
    <w:p w:rsidR="004A3006" w:rsidRDefault="005E36C5" w:rsidP="001400D6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bookmarkStart w:id="17" w:name="sagitec17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RuleFlag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“RL85”}</w:t>
      </w:r>
      <w:bookmarkEnd w:id="17"/>
      <w:r w:rsidR="001400D6" w:rsidRPr="001400D6">
        <w:rPr>
          <w:rFonts w:cs="Arial"/>
          <w:b/>
          <w:spacing w:val="-3"/>
          <w:sz w:val="22"/>
          <w:szCs w:val="22"/>
        </w:rPr>
        <w:t xml:space="preserve"> </w:t>
      </w:r>
    </w:p>
    <w:p w:rsidR="004A3006" w:rsidRDefault="004A3006" w:rsidP="001400D6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doub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1400D6" w:rsidRPr="001400D6">
        <w:rPr>
          <w:rFonts w:cs="Arial"/>
          <w:b/>
          <w:spacing w:val="-3"/>
          <w:sz w:val="22"/>
          <w:szCs w:val="22"/>
          <w:u w:val="double"/>
        </w:rPr>
        <w:t xml:space="preserve">RULE OF 85 APPLIES </w:t>
      </w:r>
    </w:p>
    <w:p w:rsidR="001400D6" w:rsidRPr="001400D6" w:rsidRDefault="005E36C5" w:rsidP="001400D6">
      <w:pPr>
        <w:tabs>
          <w:tab w:val="center" w:pos="468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8" w:name="sagitec18"/>
      <w:r>
        <w:rPr>
          <w:rFonts w:cs="Arial"/>
          <w:b/>
          <w:spacing w:val="-3"/>
          <w:sz w:val="22"/>
          <w:szCs w:val="22"/>
          <w:u w:val="single"/>
        </w:rPr>
        <w:t>{</w:t>
      </w:r>
      <w:proofErr w:type="gramStart"/>
      <w:r>
        <w:rPr>
          <w:rFonts w:cs="Arial"/>
          <w:b/>
          <w:spacing w:val="-3"/>
          <w:sz w:val="22"/>
          <w:szCs w:val="22"/>
          <w:u w:val="single"/>
        </w:rPr>
        <w:t>x</w:t>
      </w:r>
      <w:proofErr w:type="gramEnd"/>
      <w:r>
        <w:rPr>
          <w:rFonts w:cs="Arial"/>
          <w:b/>
          <w:spacing w:val="-3"/>
          <w:sz w:val="22"/>
          <w:szCs w:val="22"/>
          <w:u w:val="single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  <w:u w:val="single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  <w:u w:val="single"/>
        </w:rPr>
        <w:t>}</w:t>
      </w:r>
      <w:bookmarkEnd w:id="18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bookmarkStart w:id="19" w:name="sagitec1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RetirementCond</w:t>
      </w:r>
      <w:proofErr w:type="spellEnd"/>
      <w:r>
        <w:rPr>
          <w:rFonts w:cs="Arial"/>
          <w:sz w:val="22"/>
          <w:szCs w:val="22"/>
        </w:rPr>
        <w:t xml:space="preserve"> = 2</w:t>
      </w:r>
      <w:r w:rsidR="00464974">
        <w:rPr>
          <w:rFonts w:cs="Arial"/>
          <w:sz w:val="22"/>
          <w:szCs w:val="22"/>
        </w:rPr>
        <w:t>}</w:t>
      </w:r>
      <w:bookmarkEnd w:id="19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1351"/>
        <w:gridCol w:w="450"/>
        <w:gridCol w:w="449"/>
        <w:gridCol w:w="360"/>
        <w:gridCol w:w="2250"/>
      </w:tblGrid>
      <w:tr w:rsidR="001400D6" w:rsidRPr="001400D6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97670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20" w:name="sagitec2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="00976706">
              <w:rPr>
                <w:rFonts w:cs="Arial"/>
                <w:sz w:val="22"/>
                <w:szCs w:val="22"/>
              </w:rPr>
              <w:t>}</w:t>
            </w:r>
            <w:bookmarkEnd w:id="2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21" w:name="sagitec21"/>
            <w:r>
              <w:rPr>
                <w:rFonts w:cs="Arial"/>
                <w:sz w:val="22"/>
                <w:szCs w:val="22"/>
              </w:rPr>
              <w:t>{multiplier}</w:t>
            </w:r>
            <w:bookmarkEnd w:id="21"/>
            <w:r w:rsidR="001400D6" w:rsidRPr="001400D6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22" w:name="sagitec2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2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  <w:p w:rsidR="001400D6" w:rsidRPr="001400D6" w:rsidRDefault="001400D6" w:rsidP="001400D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3" w:name="sagitec2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23"/>
          </w:p>
        </w:tc>
      </w:tr>
      <w:tr w:rsidR="001400D6" w:rsidRPr="001400D6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 xml:space="preserve">      Monthly Benefit</w:t>
            </w:r>
          </w:p>
        </w:tc>
      </w:tr>
      <w:tr w:rsidR="001400D6" w:rsidRPr="00140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06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4" w:name="sagitec2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4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5" w:name="sagitec2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5"/>
          </w:p>
        </w:tc>
      </w:tr>
      <w:tr w:rsidR="001400D6" w:rsidRPr="00140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D3059E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6" w:name="sagitec2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6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3061"/>
        <w:gridCol w:w="450"/>
        <w:gridCol w:w="3059"/>
      </w:tblGrid>
      <w:tr w:rsidR="00D3059E" w:rsidRPr="001400D6" w:rsidTr="00E16DF6">
        <w:trPr>
          <w:trHeight w:val="456"/>
        </w:trPr>
        <w:tc>
          <w:tcPr>
            <w:tcW w:w="270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061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7" w:name="sagitec27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7"/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" w:name="sagitec2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8"/>
          </w:p>
        </w:tc>
      </w:tr>
      <w:tr w:rsidR="00D3059E" w:rsidRPr="001400D6" w:rsidTr="00E16DF6">
        <w:trPr>
          <w:trHeight w:val="456"/>
        </w:trPr>
        <w:tc>
          <w:tcPr>
            <w:tcW w:w="270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3059E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9" w:name="sagitec2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9"/>
    </w:p>
    <w:p w:rsidR="001400D6" w:rsidRPr="001400D6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30" w:name="sagitec3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0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1" w:name="sagitec3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31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2" w:name="sagitec3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2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3" w:name="sagitec33"/>
            <w:r>
              <w:rPr>
                <w:rFonts w:cs="Arial"/>
                <w:sz w:val="22"/>
                <w:szCs w:val="22"/>
              </w:rPr>
              <w:t>{multiplier}</w:t>
            </w:r>
            <w:bookmarkEnd w:id="33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4" w:name="sagitec3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4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5" w:name="sagitec3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35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lastRenderedPageBreak/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6" w:name="sagitec3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6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7" w:name="sagitec3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7"/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8" w:name="sagitec3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8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9" w:name="sagitec3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9"/>
          </w:p>
        </w:tc>
      </w:tr>
      <w:tr w:rsidR="001400D6" w:rsidRPr="001400D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D3059E" w:rsidRDefault="005E36C5" w:rsidP="00D3059E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0" w:name="sagitec4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0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1"/>
        <w:gridCol w:w="450"/>
        <w:gridCol w:w="3059"/>
      </w:tblGrid>
      <w:tr w:rsidR="00D3059E" w:rsidRPr="001400D6" w:rsidTr="002167D2">
        <w:trPr>
          <w:trHeight w:val="456"/>
        </w:trPr>
        <w:tc>
          <w:tcPr>
            <w:tcW w:w="234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1" w:name="sagitec41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1"/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2" w:name="sagitec4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2"/>
          </w:p>
        </w:tc>
      </w:tr>
      <w:tr w:rsidR="00D3059E" w:rsidRPr="001400D6" w:rsidTr="002167D2">
        <w:trPr>
          <w:trHeight w:val="456"/>
        </w:trPr>
        <w:tc>
          <w:tcPr>
            <w:tcW w:w="234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3059E" w:rsidRDefault="005E36C5" w:rsidP="00D3059E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3" w:name="sagitec4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3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4" w:name="sagitec4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4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5" w:name="sagitec4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45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6" w:name="sagitec4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46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47" w:name="sagitec47"/>
            <w:r>
              <w:rPr>
                <w:rFonts w:cs="Arial"/>
                <w:sz w:val="22"/>
                <w:szCs w:val="22"/>
              </w:rPr>
              <w:t>{multiplier}</w:t>
            </w:r>
            <w:bookmarkEnd w:id="47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48" w:name="sagitec4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48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9" w:name="sagitec49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49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0" w:name="sagitec5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0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1" w:name="sagitec5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1"/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2" w:name="sagitec5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2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3" w:name="sagitec5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3"/>
          </w:p>
        </w:tc>
      </w:tr>
      <w:tr w:rsidR="001400D6" w:rsidRPr="001400D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DNRO Monthly Benefit</w:t>
            </w:r>
          </w:p>
        </w:tc>
      </w:tr>
    </w:tbl>
    <w:p w:rsidR="00D3059E" w:rsidRDefault="005E36C5" w:rsidP="00D3059E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4" w:name="sagitec5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1"/>
        <w:gridCol w:w="450"/>
        <w:gridCol w:w="3059"/>
      </w:tblGrid>
      <w:tr w:rsidR="00D3059E" w:rsidRPr="001400D6" w:rsidTr="002167D2">
        <w:trPr>
          <w:trHeight w:val="456"/>
        </w:trPr>
        <w:tc>
          <w:tcPr>
            <w:tcW w:w="234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5" w:name="sagitec5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5"/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6" w:name="sagitec5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6"/>
          </w:p>
        </w:tc>
      </w:tr>
      <w:tr w:rsidR="00D3059E" w:rsidRPr="001400D6" w:rsidTr="002167D2">
        <w:trPr>
          <w:trHeight w:val="456"/>
        </w:trPr>
        <w:tc>
          <w:tcPr>
            <w:tcW w:w="234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3059E" w:rsidRDefault="005E36C5" w:rsidP="00D3059E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7" w:name="sagitec5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D3059E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8" w:name="sagitec5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8"/>
            <w:r w:rsidR="00D3059E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9" w:name="sagitec5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59"/>
          </w:p>
        </w:tc>
      </w:tr>
      <w:tr w:rsidR="00D3059E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PLSO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59E" w:rsidRPr="001400D6" w:rsidRDefault="00D3059E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0" w:name="sagitec6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60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1" w:name="sagitec6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61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2" w:name="sagitec6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62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63" w:name="sagitec63"/>
            <w:r>
              <w:rPr>
                <w:rFonts w:cs="Arial"/>
                <w:sz w:val="22"/>
                <w:szCs w:val="22"/>
              </w:rPr>
              <w:t>{multiplier}</w:t>
            </w:r>
            <w:bookmarkEnd w:id="63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64" w:name="sagitec6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64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65" w:name="sagitec6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65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6" w:name="sagitec6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6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7" w:name="sagitec6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7"/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68" w:name="sagitec6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6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1"/>
        <w:gridCol w:w="450"/>
        <w:gridCol w:w="3059"/>
      </w:tblGrid>
      <w:tr w:rsidR="00EE7D00" w:rsidRPr="001400D6" w:rsidTr="002167D2">
        <w:trPr>
          <w:trHeight w:val="456"/>
        </w:trPr>
        <w:tc>
          <w:tcPr>
            <w:tcW w:w="234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9" w:name="sagitec69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9"/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0" w:name="sagitec7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0"/>
          </w:p>
        </w:tc>
      </w:tr>
      <w:tr w:rsidR="00EE7D00" w:rsidRPr="001400D6" w:rsidTr="002167D2">
        <w:trPr>
          <w:trHeight w:val="456"/>
        </w:trPr>
        <w:tc>
          <w:tcPr>
            <w:tcW w:w="234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71" w:name="sagitec7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7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EE7D00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2" w:name="sagitec7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2"/>
            <w:r w:rsidR="00EE7D00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3" w:name="sagitec7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3"/>
          </w:p>
        </w:tc>
      </w:tr>
      <w:tr w:rsidR="00EE7D00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Graduated Benefit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4" w:name="sagitec7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74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5" w:name="sagitec7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75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76" w:name="sagitec7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76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77" w:name="sagitec77"/>
            <w:r>
              <w:rPr>
                <w:rFonts w:cs="Arial"/>
                <w:sz w:val="22"/>
                <w:szCs w:val="22"/>
              </w:rPr>
              <w:t>{multiplier}</w:t>
            </w:r>
            <w:bookmarkEnd w:id="77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78" w:name="sagitec7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78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79" w:name="sagitec79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79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0" w:name="sagitec8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0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1" w:name="sagitec8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1"/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2" w:name="sagitec8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8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1"/>
        <w:gridCol w:w="450"/>
        <w:gridCol w:w="3059"/>
      </w:tblGrid>
      <w:tr w:rsidR="00EE7D00" w:rsidRPr="001400D6" w:rsidTr="002167D2">
        <w:trPr>
          <w:trHeight w:val="456"/>
        </w:trPr>
        <w:tc>
          <w:tcPr>
            <w:tcW w:w="234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3" w:name="sagitec8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3"/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4" w:name="sagitec8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4"/>
          </w:p>
        </w:tc>
      </w:tr>
      <w:tr w:rsidR="00EE7D00" w:rsidRPr="001400D6" w:rsidTr="002167D2">
        <w:trPr>
          <w:trHeight w:val="456"/>
        </w:trPr>
        <w:tc>
          <w:tcPr>
            <w:tcW w:w="234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5" w:name="sagitec8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8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EE7D00" w:rsidRPr="001400D6" w:rsidTr="00E16DF6">
        <w:trPr>
          <w:trHeight w:val="456"/>
        </w:trPr>
        <w:tc>
          <w:tcPr>
            <w:tcW w:w="2338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6" w:name="sagitec8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6"/>
            <w:r w:rsidR="00EE7D00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7" w:name="sagitec8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87"/>
          </w:p>
        </w:tc>
      </w:tr>
      <w:tr w:rsidR="00EE7D00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PLSO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8" w:name="sagitec8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88"/>
    </w:p>
    <w:p w:rsidR="001400D6" w:rsidRPr="001400D6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9" w:name="sagitec8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BenefitAcctSubType</w:t>
      </w:r>
      <w:proofErr w:type="spellEnd"/>
      <w:r>
        <w:rPr>
          <w:rFonts w:cs="Arial"/>
          <w:spacing w:val="-3"/>
          <w:sz w:val="22"/>
          <w:szCs w:val="22"/>
        </w:rPr>
        <w:t xml:space="preserve"> = “ERTR”}</w:t>
      </w:r>
      <w:bookmarkEnd w:id="89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2"/>
        <w:gridCol w:w="8"/>
        <w:gridCol w:w="354"/>
        <w:gridCol w:w="6"/>
        <w:gridCol w:w="1348"/>
        <w:gridCol w:w="363"/>
        <w:gridCol w:w="1350"/>
        <w:gridCol w:w="450"/>
        <w:gridCol w:w="448"/>
        <w:gridCol w:w="360"/>
        <w:gridCol w:w="2071"/>
      </w:tblGrid>
      <w:tr w:rsidR="001400D6" w:rsidRPr="001400D6">
        <w:trPr>
          <w:cantSplit/>
        </w:trPr>
        <w:tc>
          <w:tcPr>
            <w:tcW w:w="2692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90" w:name="sagitec9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0"/>
          </w:p>
        </w:tc>
        <w:tc>
          <w:tcPr>
            <w:tcW w:w="362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4" w:type="dxa"/>
            <w:gridSpan w:val="2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91" w:name="sagitec91"/>
            <w:r>
              <w:rPr>
                <w:rFonts w:cs="Arial"/>
                <w:sz w:val="22"/>
                <w:szCs w:val="22"/>
              </w:rPr>
              <w:t>{multiplier}</w:t>
            </w:r>
            <w:bookmarkEnd w:id="91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8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92" w:name="sagitec9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2"/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1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93" w:name="sagitec9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93"/>
          </w:p>
        </w:tc>
      </w:tr>
      <w:tr w:rsidR="001400D6" w:rsidRPr="001400D6">
        <w:trPr>
          <w:cantSplit/>
        </w:trPr>
        <w:tc>
          <w:tcPr>
            <w:tcW w:w="2692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7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48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1" w:type="dxa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Single Life Benefit</w:t>
            </w:r>
          </w:p>
        </w:tc>
      </w:tr>
      <w:tr w:rsidR="001400D6" w:rsidRPr="001400D6">
        <w:trPr>
          <w:trHeight w:val="456"/>
        </w:trPr>
        <w:tc>
          <w:tcPr>
            <w:tcW w:w="270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06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4" w:name="sagitec9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4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2879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5" w:name="sagitec9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5"/>
          </w:p>
        </w:tc>
      </w:tr>
      <w:tr w:rsidR="001400D6" w:rsidRPr="001400D6">
        <w:trPr>
          <w:trHeight w:val="456"/>
        </w:trPr>
        <w:tc>
          <w:tcPr>
            <w:tcW w:w="270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87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1400D6" w:rsidRPr="001400D6">
        <w:trPr>
          <w:trHeight w:val="456"/>
        </w:trPr>
        <w:tc>
          <w:tcPr>
            <w:tcW w:w="270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06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96" w:name="sagitec9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6"/>
            <w:r w:rsidR="001400D6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2879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97" w:name="sagitec9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EarlySingleLifeBenefitAfterDec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7"/>
          </w:p>
        </w:tc>
      </w:tr>
      <w:tr w:rsidR="001400D6" w:rsidRPr="001400D6">
        <w:trPr>
          <w:trHeight w:val="456"/>
        </w:trPr>
        <w:tc>
          <w:tcPr>
            <w:tcW w:w="270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87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Early Single Life Benefit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98" w:name="sagitec9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9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3061"/>
        <w:gridCol w:w="450"/>
        <w:gridCol w:w="3059"/>
      </w:tblGrid>
      <w:tr w:rsidR="00EE7D00" w:rsidRPr="001400D6" w:rsidTr="00E16DF6">
        <w:trPr>
          <w:trHeight w:val="456"/>
        </w:trPr>
        <w:tc>
          <w:tcPr>
            <w:tcW w:w="270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061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9" w:name="sagitec99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9"/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EE7D00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0" w:name="sagitec10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0"/>
          </w:p>
        </w:tc>
      </w:tr>
      <w:tr w:rsidR="00EE7D00" w:rsidRPr="001400D6" w:rsidTr="00E16DF6">
        <w:trPr>
          <w:trHeight w:val="456"/>
        </w:trPr>
        <w:tc>
          <w:tcPr>
            <w:tcW w:w="270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EE7D00" w:rsidRPr="001400D6" w:rsidRDefault="00EE7D00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E7D00" w:rsidRDefault="005E36C5" w:rsidP="00EE7D00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1" w:name="sagitec10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01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02" w:name="sagitec102"/>
      <w:r>
        <w:rPr>
          <w:rFonts w:cs="Arial"/>
          <w:szCs w:val="22"/>
        </w:rPr>
        <w:t>{</w:t>
      </w:r>
      <w:proofErr w:type="gramStart"/>
      <w:r>
        <w:rPr>
          <w:rFonts w:cs="Arial"/>
          <w:szCs w:val="22"/>
        </w:rPr>
        <w:t>x</w:t>
      </w:r>
      <w:proofErr w:type="gram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endblock</w:t>
      </w:r>
      <w:proofErr w:type="spellEnd"/>
      <w:r>
        <w:rPr>
          <w:rFonts w:cs="Arial"/>
          <w:szCs w:val="22"/>
        </w:rPr>
        <w:t>}</w:t>
      </w:r>
      <w:bookmarkEnd w:id="102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03" w:name="sagitec103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04" w:name="sagitec104"/>
      <w:bookmarkEnd w:id="10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04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05" w:name="sagitec10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05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1400D6" w:rsidRPr="001400D6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06" w:name="sagitec106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06"/>
          </w:p>
        </w:tc>
      </w:tr>
    </w:tbl>
    <w:p w:rsidR="00A9798D" w:rsidRPr="001400D6" w:rsidRDefault="005E36C5" w:rsidP="00D60E00">
      <w:pPr>
        <w:suppressAutoHyphens/>
        <w:rPr>
          <w:rFonts w:cs="Arial"/>
          <w:spacing w:val="-3"/>
          <w:sz w:val="22"/>
          <w:szCs w:val="22"/>
        </w:rPr>
      </w:pPr>
      <w:bookmarkStart w:id="107" w:name="sagitec1234"/>
      <w:r>
        <w:rPr>
          <w:rFonts w:cs="Arial"/>
          <w:spacing w:val="-3"/>
          <w:sz w:val="22"/>
          <w:szCs w:val="22"/>
        </w:rPr>
        <w:t>{</w:t>
      </w:r>
      <w:proofErr w:type="gramStart"/>
      <w:r w:rsidR="004239B8">
        <w:rPr>
          <w:rFonts w:cs="Arial"/>
          <w:spacing w:val="-3"/>
          <w:sz w:val="22"/>
          <w:szCs w:val="22"/>
        </w:rPr>
        <w:t>x</w:t>
      </w:r>
      <w:proofErr w:type="gramEnd"/>
      <w:r w:rsidR="004239B8">
        <w:rPr>
          <w:rFonts w:cs="Arial"/>
          <w:spacing w:val="-3"/>
          <w:sz w:val="22"/>
          <w:szCs w:val="22"/>
        </w:rPr>
        <w:t xml:space="preserve"> </w:t>
      </w:r>
      <w:r w:rsidR="00183C2F">
        <w:rPr>
          <w:rFonts w:cs="Arial"/>
          <w:spacing w:val="-3"/>
          <w:sz w:val="22"/>
          <w:szCs w:val="22"/>
        </w:rPr>
        <w:t>else</w:t>
      </w:r>
      <w:r>
        <w:rPr>
          <w:rFonts w:cs="Arial"/>
          <w:spacing w:val="-3"/>
          <w:sz w:val="22"/>
          <w:szCs w:val="22"/>
        </w:rPr>
        <w:t>}</w:t>
      </w:r>
      <w:bookmarkEnd w:id="107"/>
    </w:p>
    <w:p w:rsidR="004A3006" w:rsidRDefault="005E36C5" w:rsidP="001400D6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bookmarkStart w:id="108" w:name="sagitec10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RuleFlag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“RL85”}</w:t>
      </w:r>
      <w:bookmarkEnd w:id="108"/>
      <w:r w:rsidR="001400D6" w:rsidRPr="001400D6">
        <w:rPr>
          <w:rFonts w:cs="Arial"/>
          <w:b/>
          <w:spacing w:val="-3"/>
          <w:sz w:val="22"/>
          <w:szCs w:val="22"/>
        </w:rPr>
        <w:t xml:space="preserve"> </w:t>
      </w:r>
    </w:p>
    <w:p w:rsidR="004A3006" w:rsidRDefault="004A3006" w:rsidP="001400D6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doub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1400D6" w:rsidRPr="001400D6">
        <w:rPr>
          <w:rFonts w:cs="Arial"/>
          <w:b/>
          <w:spacing w:val="-3"/>
          <w:sz w:val="22"/>
          <w:szCs w:val="22"/>
          <w:u w:val="double"/>
        </w:rPr>
        <w:t xml:space="preserve">RULE OF 85 APPLIES </w:t>
      </w:r>
    </w:p>
    <w:p w:rsidR="001400D6" w:rsidRDefault="005E36C5" w:rsidP="001400D6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single"/>
        </w:rPr>
      </w:pPr>
      <w:bookmarkStart w:id="109" w:name="sagitec109"/>
      <w:r>
        <w:rPr>
          <w:rFonts w:cs="Arial"/>
          <w:b/>
          <w:spacing w:val="-3"/>
          <w:sz w:val="22"/>
          <w:szCs w:val="22"/>
          <w:u w:val="single"/>
        </w:rPr>
        <w:t>{</w:t>
      </w:r>
      <w:proofErr w:type="gramStart"/>
      <w:r>
        <w:rPr>
          <w:rFonts w:cs="Arial"/>
          <w:b/>
          <w:spacing w:val="-3"/>
          <w:sz w:val="22"/>
          <w:szCs w:val="22"/>
          <w:u w:val="single"/>
        </w:rPr>
        <w:t>x</w:t>
      </w:r>
      <w:proofErr w:type="gramEnd"/>
      <w:r>
        <w:rPr>
          <w:rFonts w:cs="Arial"/>
          <w:b/>
          <w:spacing w:val="-3"/>
          <w:sz w:val="22"/>
          <w:szCs w:val="22"/>
          <w:u w:val="single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  <w:u w:val="single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  <w:u w:val="single"/>
        </w:rPr>
        <w:t>}</w:t>
      </w:r>
      <w:bookmarkEnd w:id="109"/>
      <w:r w:rsidR="00530E17">
        <w:rPr>
          <w:rFonts w:cs="Arial"/>
          <w:b/>
          <w:spacing w:val="-3"/>
          <w:sz w:val="22"/>
          <w:szCs w:val="22"/>
          <w:u w:val="single"/>
        </w:rPr>
        <w:t xml:space="preserve">     </w:t>
      </w:r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bookmarkStart w:id="110" w:name="sagitec11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RetirementCond</w:t>
      </w:r>
      <w:proofErr w:type="spellEnd"/>
      <w:r>
        <w:rPr>
          <w:rFonts w:cs="Arial"/>
          <w:sz w:val="22"/>
          <w:szCs w:val="22"/>
        </w:rPr>
        <w:t xml:space="preserve"> = 2}</w:t>
      </w:r>
      <w:bookmarkEnd w:id="110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1351"/>
        <w:gridCol w:w="450"/>
        <w:gridCol w:w="449"/>
        <w:gridCol w:w="360"/>
        <w:gridCol w:w="2250"/>
      </w:tblGrid>
      <w:tr w:rsidR="001400D6" w:rsidRPr="001400D6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11" w:name="sagitec11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1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12" w:name="sagitec112"/>
            <w:r>
              <w:rPr>
                <w:rFonts w:cs="Arial"/>
                <w:sz w:val="22"/>
                <w:szCs w:val="22"/>
              </w:rPr>
              <w:t>{multiplier}</w:t>
            </w:r>
            <w:bookmarkEnd w:id="112"/>
            <w:r w:rsidR="001400D6" w:rsidRPr="001400D6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13" w:name="sagitec11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13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  <w:p w:rsidR="001400D6" w:rsidRPr="001400D6" w:rsidRDefault="001400D6" w:rsidP="001400D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5E36C5" w:rsidP="001400D6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14" w:name="sagitec11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14"/>
          </w:p>
        </w:tc>
      </w:tr>
      <w:tr w:rsidR="001400D6" w:rsidRPr="001400D6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 xml:space="preserve">      Monthly Benefit</w:t>
            </w:r>
          </w:p>
        </w:tc>
      </w:tr>
      <w:tr w:rsidR="001400D6" w:rsidRPr="00140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  <w:tr w:rsidR="001400D6" w:rsidRPr="00140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15" w:name="sagitec119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1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3061"/>
        <w:gridCol w:w="450"/>
        <w:gridCol w:w="3059"/>
      </w:tblGrid>
      <w:tr w:rsidR="002167D2" w:rsidRPr="001400D6" w:rsidTr="00E16DF6">
        <w:trPr>
          <w:trHeight w:val="456"/>
        </w:trPr>
        <w:tc>
          <w:tcPr>
            <w:tcW w:w="270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061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6" w:name="sagitec116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6"/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59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7" w:name="sagitec11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7"/>
          </w:p>
        </w:tc>
      </w:tr>
      <w:tr w:rsidR="002167D2" w:rsidRPr="001400D6" w:rsidTr="00E16DF6">
        <w:trPr>
          <w:trHeight w:val="456"/>
        </w:trPr>
        <w:tc>
          <w:tcPr>
            <w:tcW w:w="270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18" w:name="sagitec11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18"/>
    </w:p>
    <w:p w:rsidR="001400D6" w:rsidRPr="001400D6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19" w:name="sagitec11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19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20" w:name="sagitec12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120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1" w:name="sagitec12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21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22" w:name="sagitec122"/>
            <w:r>
              <w:rPr>
                <w:rFonts w:cs="Arial"/>
                <w:sz w:val="22"/>
                <w:szCs w:val="22"/>
              </w:rPr>
              <w:t>{multiplier}</w:t>
            </w:r>
            <w:bookmarkEnd w:id="122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23" w:name="sagitec12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23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24" w:name="sagitec12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24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5" w:name="sagitec12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5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6" w:name="sagitec12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26"/>
          </w:p>
        </w:tc>
      </w:tr>
      <w:tr w:rsidR="001400D6" w:rsidRPr="001400D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27" w:name="sagitec12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2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8" w:name="sagitec128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8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9" w:name="sagitec12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29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2167D2" w:rsidRPr="001400D6" w:rsidRDefault="005E36C5" w:rsidP="002167D2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0" w:name="sagitec13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0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1" w:name="sagitec13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1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2" w:name="sagitec13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132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888"/>
        <w:gridCol w:w="450"/>
        <w:gridCol w:w="585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3" w:name="sagitec13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33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34" w:name="sagitec134"/>
            <w:r>
              <w:rPr>
                <w:rFonts w:cs="Arial"/>
                <w:sz w:val="22"/>
                <w:szCs w:val="22"/>
              </w:rPr>
              <w:t>{multiplier}</w:t>
            </w:r>
            <w:bookmarkEnd w:id="134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35" w:name="sagitec13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35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36" w:name="sagitec136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36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1400D6" w:rsidRPr="001400D6">
        <w:trPr>
          <w:trHeight w:val="456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7" w:name="sagitec13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7"/>
          </w:p>
        </w:tc>
        <w:tc>
          <w:tcPr>
            <w:tcW w:w="45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8" w:name="sagitec13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38"/>
          </w:p>
        </w:tc>
      </w:tr>
      <w:tr w:rsidR="001400D6" w:rsidRPr="001400D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DNRO Monthly Benefit</w:t>
            </w: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39" w:name="sagitec13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39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0" w:name="sagitec140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1" w:name="sagitec14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41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2167D2" w:rsidRPr="001400D6" w:rsidRDefault="005E36C5" w:rsidP="002167D2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2" w:name="sagitec14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3" w:name="sagitec14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3"/>
            <w:r w:rsidR="002167D2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4" w:name="sagitec14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44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PLSO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5" w:name="sagitec14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5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6" w:name="sagitec14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146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1923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47" w:name="sagitec14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47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48" w:name="sagitec148"/>
            <w:r>
              <w:rPr>
                <w:rFonts w:cs="Arial"/>
                <w:sz w:val="22"/>
                <w:szCs w:val="22"/>
              </w:rPr>
              <w:t>{multiplier}</w:t>
            </w:r>
            <w:bookmarkEnd w:id="148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49" w:name="sagitec14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49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50" w:name="sagitec15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50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51" w:name="sagitec15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5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2" w:name="sagitec152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2"/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3" w:name="sagitec15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53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2167D2" w:rsidRPr="001400D6" w:rsidRDefault="005E36C5" w:rsidP="002167D2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54" w:name="sagitec15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5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5" w:name="sagitec15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5"/>
            <w:r w:rsidR="002167D2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6" w:name="sagitec15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56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Graduated Benefit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57" w:name="sagitec15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57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58" w:name="sagitec15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158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2073"/>
        <w:gridCol w:w="370"/>
        <w:gridCol w:w="1923"/>
        <w:gridCol w:w="370"/>
        <w:gridCol w:w="367"/>
        <w:gridCol w:w="1738"/>
      </w:tblGrid>
      <w:tr w:rsidR="001400D6" w:rsidRPr="001400D6">
        <w:trPr>
          <w:cantSplit/>
          <w:trHeight w:val="726"/>
        </w:trPr>
        <w:tc>
          <w:tcPr>
            <w:tcW w:w="233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9" w:name="sagitec15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59"/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60" w:name="sagitec160"/>
            <w:r>
              <w:rPr>
                <w:rFonts w:cs="Arial"/>
                <w:sz w:val="22"/>
                <w:szCs w:val="22"/>
              </w:rPr>
              <w:t>{multiplier}</w:t>
            </w:r>
            <w:bookmarkEnd w:id="160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61" w:name="sagitec16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61"/>
          </w:p>
        </w:tc>
        <w:tc>
          <w:tcPr>
            <w:tcW w:w="367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8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62" w:name="sagitec162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62"/>
          </w:p>
        </w:tc>
      </w:tr>
      <w:tr w:rsidR="001400D6" w:rsidRPr="001400D6">
        <w:trPr>
          <w:cantSplit/>
          <w:trHeight w:val="439"/>
        </w:trPr>
        <w:tc>
          <w:tcPr>
            <w:tcW w:w="233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1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2167D2" w:rsidRDefault="005E36C5" w:rsidP="002167D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63" w:name="sagitec16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63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4" w:name="sagitec164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4"/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5" w:name="sagitec16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5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2167D2" w:rsidRPr="001400D6" w:rsidRDefault="005E36C5" w:rsidP="002167D2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6" w:name="sagitec16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6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2167D2" w:rsidRPr="001400D6" w:rsidTr="00E16DF6">
        <w:trPr>
          <w:trHeight w:val="456"/>
        </w:trPr>
        <w:tc>
          <w:tcPr>
            <w:tcW w:w="2338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                      </w:t>
            </w:r>
          </w:p>
        </w:tc>
        <w:tc>
          <w:tcPr>
            <w:tcW w:w="451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331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7" w:name="sagitec16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7"/>
            <w:r w:rsidR="002167D2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2167D2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8" w:name="sagitec16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68"/>
          </w:p>
        </w:tc>
      </w:tr>
      <w:tr w:rsidR="002167D2" w:rsidRPr="001400D6" w:rsidTr="00E16DF6">
        <w:trPr>
          <w:trHeight w:val="45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PLSO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D2" w:rsidRPr="001400D6" w:rsidRDefault="002167D2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9" w:name="sagitec16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9"/>
    </w:p>
    <w:p w:rsidR="001400D6" w:rsidRPr="001400D6" w:rsidRDefault="005E36C5" w:rsidP="001400D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70" w:name="sagitec17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BenefitAcctSubType</w:t>
      </w:r>
      <w:proofErr w:type="spellEnd"/>
      <w:r>
        <w:rPr>
          <w:rFonts w:cs="Arial"/>
          <w:spacing w:val="-3"/>
          <w:sz w:val="22"/>
          <w:szCs w:val="22"/>
        </w:rPr>
        <w:t xml:space="preserve"> = “ERTR”}</w:t>
      </w:r>
      <w:bookmarkEnd w:id="17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4"/>
        <w:gridCol w:w="2198"/>
        <w:gridCol w:w="362"/>
        <w:gridCol w:w="1354"/>
        <w:gridCol w:w="363"/>
        <w:gridCol w:w="2248"/>
        <w:gridCol w:w="360"/>
        <w:gridCol w:w="2071"/>
      </w:tblGrid>
      <w:tr w:rsidR="001400D6" w:rsidRPr="001400D6">
        <w:trPr>
          <w:cantSplit/>
        </w:trPr>
        <w:tc>
          <w:tcPr>
            <w:tcW w:w="2692" w:type="dxa"/>
            <w:gridSpan w:val="2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1" w:name="sagitec17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71"/>
          </w:p>
        </w:tc>
        <w:tc>
          <w:tcPr>
            <w:tcW w:w="362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4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72" w:name="sagitec172"/>
            <w:r>
              <w:rPr>
                <w:rFonts w:cs="Arial"/>
                <w:sz w:val="22"/>
                <w:szCs w:val="22"/>
              </w:rPr>
              <w:t>{multiplier}</w:t>
            </w:r>
            <w:bookmarkEnd w:id="172"/>
            <w:r w:rsidR="001400D6" w:rsidRPr="001400D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8" w:type="dxa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73" w:name="sagitec17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73"/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1" w:type="dxa"/>
          </w:tcPr>
          <w:p w:rsidR="001400D6" w:rsidRPr="001400D6" w:rsidRDefault="005E36C5" w:rsidP="001400D6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74" w:name="sagitec17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74"/>
          </w:p>
        </w:tc>
      </w:tr>
      <w:tr w:rsidR="001400D6" w:rsidRPr="001400D6">
        <w:trPr>
          <w:cantSplit/>
        </w:trPr>
        <w:tc>
          <w:tcPr>
            <w:tcW w:w="2692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7" w:type="dxa"/>
            <w:gridSpan w:val="2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48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1" w:type="dxa"/>
          </w:tcPr>
          <w:p w:rsidR="001400D6" w:rsidRPr="001400D6" w:rsidRDefault="001400D6" w:rsidP="001400D6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400D6">
              <w:rPr>
                <w:rFonts w:cs="Arial"/>
                <w:sz w:val="22"/>
                <w:szCs w:val="22"/>
              </w:rPr>
              <w:t>Single Life Benefit</w:t>
            </w:r>
          </w:p>
        </w:tc>
      </w:tr>
      <w:tr w:rsidR="001400D6" w:rsidRPr="001400D6">
        <w:tc>
          <w:tcPr>
            <w:tcW w:w="494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914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75" w:name="sagitec17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75"/>
            <w:r w:rsidR="001400D6" w:rsidRPr="001400D6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4679" w:type="dxa"/>
            <w:gridSpan w:val="3"/>
          </w:tcPr>
          <w:p w:rsidR="001400D6" w:rsidRPr="001400D6" w:rsidRDefault="005E36C5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76" w:name="sagitec17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EarlySingleLifeBenefitAfterDec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76"/>
          </w:p>
        </w:tc>
      </w:tr>
      <w:tr w:rsidR="001400D6" w:rsidRPr="001400D6">
        <w:tc>
          <w:tcPr>
            <w:tcW w:w="494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914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3" w:type="dxa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679" w:type="dxa"/>
            <w:gridSpan w:val="3"/>
          </w:tcPr>
          <w:p w:rsidR="001400D6" w:rsidRPr="001400D6" w:rsidRDefault="001400D6" w:rsidP="001400D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Early Single Life Benefit</w:t>
            </w:r>
          </w:p>
        </w:tc>
      </w:tr>
    </w:tbl>
    <w:p w:rsidR="00F6113D" w:rsidRDefault="005E36C5" w:rsidP="00F6113D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77" w:name="sagitec17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7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38"/>
        <w:gridCol w:w="451"/>
        <w:gridCol w:w="3331"/>
        <w:gridCol w:w="450"/>
        <w:gridCol w:w="3060"/>
      </w:tblGrid>
      <w:tr w:rsidR="00F6113D" w:rsidRPr="001400D6" w:rsidTr="00E16DF6">
        <w:trPr>
          <w:trHeight w:val="456"/>
        </w:trPr>
        <w:tc>
          <w:tcPr>
            <w:tcW w:w="2338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3331" w:type="dxa"/>
          </w:tcPr>
          <w:p w:rsidR="00F6113D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78" w:name="sagitec178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78"/>
          </w:p>
        </w:tc>
        <w:tc>
          <w:tcPr>
            <w:tcW w:w="450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F6113D" w:rsidRPr="001400D6" w:rsidRDefault="005E36C5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79" w:name="sagitec17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79"/>
          </w:p>
        </w:tc>
      </w:tr>
      <w:tr w:rsidR="00F6113D" w:rsidRPr="001400D6" w:rsidTr="00E16DF6">
        <w:trPr>
          <w:trHeight w:val="456"/>
        </w:trPr>
        <w:tc>
          <w:tcPr>
            <w:tcW w:w="2338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1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1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F6113D" w:rsidRPr="001400D6" w:rsidRDefault="00F6113D" w:rsidP="00E16DF6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400D6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F6113D" w:rsidRPr="001400D6" w:rsidRDefault="005E36C5" w:rsidP="00F6113D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0" w:name="sagitec18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80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81" w:name="sagitec181"/>
      <w:r>
        <w:rPr>
          <w:rFonts w:cs="Arial"/>
          <w:szCs w:val="22"/>
        </w:rPr>
        <w:t>{</w:t>
      </w:r>
      <w:proofErr w:type="gramStart"/>
      <w:r>
        <w:rPr>
          <w:rFonts w:cs="Arial"/>
          <w:szCs w:val="22"/>
        </w:rPr>
        <w:t>x</w:t>
      </w:r>
      <w:proofErr w:type="gram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endblock</w:t>
      </w:r>
      <w:proofErr w:type="spellEnd"/>
      <w:r>
        <w:rPr>
          <w:rFonts w:cs="Arial"/>
          <w:szCs w:val="22"/>
        </w:rPr>
        <w:t>}</w:t>
      </w:r>
      <w:bookmarkEnd w:id="181"/>
    </w:p>
    <w:p w:rsidR="001400D6" w:rsidRPr="001400D6" w:rsidRDefault="005E36C5" w:rsidP="001400D6">
      <w:pPr>
        <w:suppressAutoHyphens/>
        <w:rPr>
          <w:rFonts w:cs="Arial"/>
          <w:spacing w:val="-3"/>
          <w:sz w:val="22"/>
          <w:szCs w:val="22"/>
        </w:rPr>
      </w:pPr>
      <w:bookmarkStart w:id="182" w:name="sagitec182"/>
      <w:r>
        <w:t>{</w:t>
      </w:r>
      <w:proofErr w:type="spellStart"/>
      <w:proofErr w:type="gramStart"/>
      <w:r>
        <w:t>endif</w:t>
      </w:r>
      <w:proofErr w:type="spellEnd"/>
      <w:proofErr w:type="gramEnd"/>
      <w:r>
        <w:t>}</w:t>
      </w:r>
      <w:bookmarkStart w:id="183" w:name="sagitec183"/>
      <w:bookmarkEnd w:id="182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183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4" w:name="sagitec18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184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*The Deferred Normal Retirement Option (DNRO) factor is an actuarially determined figure based on your age.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 </w:t>
      </w:r>
      <w:bookmarkStart w:id="185" w:name="sagitec185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85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6" w:name="sagitec18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186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*The Graduated Benefit factor is an actuarially determined figure based on your age.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 </w:t>
      </w:r>
      <w:bookmarkStart w:id="187" w:name="sagitec187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87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8" w:name="sagitec18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188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*The Partial Lump Sum Option (PLSO) factor is an actuarially determined figure based on your age.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 </w:t>
      </w:r>
      <w:bookmarkStart w:id="189" w:name="sagitec189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89"/>
    </w:p>
    <w:p w:rsidR="001400D6" w:rsidRPr="001400D6" w:rsidRDefault="005E36C5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90" w:name="sagitec19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190"/>
      <w:r w:rsidR="001400D6" w:rsidRPr="001400D6">
        <w:rPr>
          <w:rFonts w:cs="Arial"/>
          <w:spacing w:val="-3"/>
          <w:sz w:val="22"/>
          <w:szCs w:val="22"/>
        </w:rPr>
        <w:t xml:space="preserve"> 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*The Partial Lump Sum Option (PLSO) factor is an actuarially determined figure based on your age.</w:t>
      </w:r>
    </w:p>
    <w:p w:rsidR="001400D6" w:rsidRPr="001400D6" w:rsidRDefault="001400D6" w:rsidP="001400D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 </w:t>
      </w:r>
      <w:bookmarkStart w:id="191" w:name="sagitec191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1"/>
    </w:p>
    <w:p w:rsidR="001400D6" w:rsidRPr="001400D6" w:rsidRDefault="005E36C5" w:rsidP="001400D6">
      <w:pPr>
        <w:rPr>
          <w:rFonts w:cs="Arial"/>
          <w:spacing w:val="-3"/>
          <w:sz w:val="22"/>
          <w:szCs w:val="22"/>
        </w:rPr>
      </w:pPr>
      <w:bookmarkStart w:id="192" w:name="sagitec19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QDROApplies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192"/>
    </w:p>
    <w:p w:rsidR="001400D6" w:rsidRPr="001400D6" w:rsidRDefault="001400D6" w:rsidP="001400D6">
      <w:pPr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***Your benefit has been reduced to reflect the Qualified Domestic Relations Order (QDRO) on file at NDPERS.</w:t>
      </w:r>
    </w:p>
    <w:p w:rsidR="001400D6" w:rsidRPr="001400D6" w:rsidRDefault="005E36C5" w:rsidP="001400D6">
      <w:pPr>
        <w:rPr>
          <w:rFonts w:cs="Arial"/>
          <w:spacing w:val="-3"/>
          <w:sz w:val="22"/>
          <w:szCs w:val="22"/>
        </w:rPr>
      </w:pPr>
      <w:bookmarkStart w:id="193" w:name="sagitec19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93"/>
    </w:p>
    <w:p w:rsidR="001400D6" w:rsidRPr="001400D6" w:rsidRDefault="005E36C5" w:rsidP="001400D6">
      <w:pPr>
        <w:rPr>
          <w:rFonts w:cs="Arial"/>
          <w:spacing w:val="-3"/>
          <w:sz w:val="22"/>
          <w:szCs w:val="22"/>
        </w:rPr>
      </w:pPr>
      <w:bookmarkStart w:id="194" w:name="sagitec19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ReducedBenefitCond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94"/>
    </w:p>
    <w:p w:rsidR="001400D6" w:rsidRPr="001400D6" w:rsidRDefault="001400D6" w:rsidP="00A75A9B">
      <w:pPr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****Your benefit has been reduced to reflect your election to change benefit option upon a return to work retirement or due to your selection of the reduced benefit option</w:t>
      </w:r>
      <w:proofErr w:type="gramStart"/>
      <w:r w:rsidRPr="001400D6">
        <w:rPr>
          <w:rFonts w:cs="Arial"/>
          <w:spacing w:val="-3"/>
          <w:sz w:val="22"/>
          <w:szCs w:val="22"/>
        </w:rPr>
        <w:t>.</w:t>
      </w:r>
      <w:bookmarkStart w:id="195" w:name="sagitec195"/>
      <w:r w:rsidR="005E36C5">
        <w:rPr>
          <w:rFonts w:cs="Arial"/>
          <w:spacing w:val="-3"/>
          <w:sz w:val="22"/>
          <w:szCs w:val="22"/>
        </w:rPr>
        <w:t>{</w:t>
      </w:r>
      <w:proofErr w:type="gramEnd"/>
      <w:r w:rsidR="00B36FD6">
        <w:rPr>
          <w:rFonts w:cs="Arial"/>
          <w:spacing w:val="-3"/>
          <w:sz w:val="22"/>
          <w:szCs w:val="22"/>
        </w:rPr>
        <w:t xml:space="preserve">x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5"/>
    </w:p>
    <w:p w:rsidR="00194092" w:rsidRPr="001400D6" w:rsidRDefault="00194092" w:rsidP="00A75A9B">
      <w:pPr>
        <w:rPr>
          <w:rFonts w:cs="Arial"/>
          <w:sz w:val="22"/>
          <w:szCs w:val="22"/>
        </w:rPr>
      </w:pPr>
    </w:p>
    <w:p w:rsidR="00DB1ACA" w:rsidRDefault="00C85B2E" w:rsidP="00A75A9B">
      <w:pPr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You have been underpaid </w:t>
      </w:r>
      <w:bookmarkStart w:id="196" w:name="sagitec196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monthlyunderpayment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6"/>
      <w:r w:rsidRPr="001400D6">
        <w:rPr>
          <w:rFonts w:cs="Arial"/>
          <w:spacing w:val="-3"/>
          <w:sz w:val="22"/>
          <w:szCs w:val="22"/>
        </w:rPr>
        <w:t xml:space="preserve"> for </w:t>
      </w:r>
      <w:bookmarkStart w:id="197" w:name="sagitec197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numberofmonthsofunderpayment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7"/>
      <w:r w:rsidRPr="001400D6">
        <w:rPr>
          <w:rFonts w:cs="Arial"/>
          <w:spacing w:val="-3"/>
          <w:sz w:val="22"/>
          <w:szCs w:val="22"/>
        </w:rPr>
        <w:t xml:space="preserve"> months.  You will be issued a lump sum payment of </w:t>
      </w:r>
      <w:bookmarkStart w:id="198" w:name="sagitec198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totalunderpayment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8"/>
      <w:r w:rsidRPr="001400D6">
        <w:rPr>
          <w:rFonts w:cs="Arial"/>
          <w:spacing w:val="-3"/>
          <w:sz w:val="22"/>
          <w:szCs w:val="22"/>
        </w:rPr>
        <w:t xml:space="preserve"> with your next benefit payment on </w:t>
      </w:r>
      <w:bookmarkStart w:id="199" w:name="sagitec199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nextbenefitpayment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199"/>
      <w:r w:rsidRPr="001400D6">
        <w:rPr>
          <w:rFonts w:cs="Arial"/>
          <w:spacing w:val="-3"/>
          <w:sz w:val="22"/>
          <w:szCs w:val="22"/>
        </w:rPr>
        <w:t>.</w:t>
      </w:r>
    </w:p>
    <w:p w:rsidR="00074916" w:rsidRPr="001400D6" w:rsidRDefault="00C85B2E" w:rsidP="00A75A9B">
      <w:pPr>
        <w:rPr>
          <w:rFonts w:cs="Arial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 </w:t>
      </w:r>
      <w:bookmarkStart w:id="200" w:name="sagitec200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="005E36C5">
        <w:rPr>
          <w:rFonts w:cs="Arial"/>
          <w:spacing w:val="-3"/>
          <w:sz w:val="22"/>
          <w:szCs w:val="22"/>
        </w:rPr>
        <w:t>interestwasapplied</w:t>
      </w:r>
      <w:proofErr w:type="spellEnd"/>
      <w:r w:rsidR="005E36C5">
        <w:rPr>
          <w:rFonts w:cs="Arial"/>
          <w:spacing w:val="-3"/>
          <w:sz w:val="22"/>
          <w:szCs w:val="22"/>
        </w:rPr>
        <w:t xml:space="preserve"> = “Y”}</w:t>
      </w:r>
      <w:bookmarkEnd w:id="200"/>
      <w:r w:rsidR="00B51802">
        <w:rPr>
          <w:rFonts w:cs="Arial"/>
          <w:spacing w:val="-3"/>
          <w:sz w:val="22"/>
          <w:szCs w:val="22"/>
        </w:rPr>
        <w:t xml:space="preserve"> </w:t>
      </w:r>
      <w:r w:rsidRPr="001400D6">
        <w:rPr>
          <w:rFonts w:cs="Arial"/>
          <w:spacing w:val="-3"/>
          <w:sz w:val="22"/>
          <w:szCs w:val="22"/>
        </w:rPr>
        <w:t xml:space="preserve">The lump sum includes six percent interest on the underpaid portion of </w:t>
      </w:r>
      <w:r w:rsidR="00D624DB" w:rsidRPr="001400D6">
        <w:rPr>
          <w:rFonts w:cs="Arial"/>
          <w:spacing w:val="-3"/>
          <w:sz w:val="22"/>
          <w:szCs w:val="22"/>
        </w:rPr>
        <w:t xml:space="preserve">your monthly benefit.  </w:t>
      </w:r>
      <w:bookmarkStart w:id="201" w:name="sagitec201"/>
      <w:r w:rsidR="005E36C5">
        <w:rPr>
          <w:rFonts w:cs="Arial"/>
          <w:spacing w:val="-3"/>
          <w:sz w:val="22"/>
          <w:szCs w:val="22"/>
        </w:rPr>
        <w:t>{</w:t>
      </w:r>
      <w:proofErr w:type="gramStart"/>
      <w:r w:rsidR="005E36C5">
        <w:rPr>
          <w:rFonts w:cs="Arial"/>
          <w:spacing w:val="-3"/>
          <w:sz w:val="22"/>
          <w:szCs w:val="22"/>
        </w:rPr>
        <w:t>x</w:t>
      </w:r>
      <w:proofErr w:type="gramEnd"/>
      <w:r w:rsidR="005E36C5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E36C5">
        <w:rPr>
          <w:rFonts w:cs="Arial"/>
          <w:spacing w:val="-3"/>
          <w:sz w:val="22"/>
          <w:szCs w:val="22"/>
        </w:rPr>
        <w:t>endblock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201"/>
    </w:p>
    <w:p w:rsidR="00FD4A0B" w:rsidRPr="001400D6" w:rsidRDefault="00FD4A0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2" w:name="sagitec202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stdNDPERSPhoneNumber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202"/>
      <w:r w:rsidRPr="001400D6">
        <w:rPr>
          <w:rFonts w:cs="Arial"/>
          <w:spacing w:val="-3"/>
          <w:sz w:val="22"/>
          <w:szCs w:val="22"/>
        </w:rPr>
        <w:t xml:space="preserve"> or </w:t>
      </w:r>
      <w:bookmarkStart w:id="203" w:name="sagitec203"/>
      <w:r w:rsidR="005E36C5">
        <w:rPr>
          <w:rFonts w:cs="Arial"/>
          <w:spacing w:val="-3"/>
          <w:sz w:val="22"/>
          <w:szCs w:val="22"/>
        </w:rPr>
        <w:t>{</w:t>
      </w:r>
      <w:proofErr w:type="spellStart"/>
      <w:r w:rsidR="005E36C5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5E36C5">
        <w:rPr>
          <w:rFonts w:cs="Arial"/>
          <w:spacing w:val="-3"/>
          <w:sz w:val="22"/>
          <w:szCs w:val="22"/>
        </w:rPr>
        <w:t>}</w:t>
      </w:r>
      <w:bookmarkEnd w:id="203"/>
      <w:r w:rsidRPr="001400D6">
        <w:rPr>
          <w:rFonts w:cs="Arial"/>
          <w:spacing w:val="-3"/>
          <w:sz w:val="22"/>
          <w:szCs w:val="22"/>
        </w:rPr>
        <w:t>.</w:t>
      </w: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Sincerely,</w:t>
      </w: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400D6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C1409" w:rsidRPr="00CB4E89" w:rsidRDefault="0027656C" w:rsidP="00A75A9B">
      <w:pPr>
        <w:suppressAutoHyphens/>
        <w:rPr>
          <w:rFonts w:cs="Arial"/>
          <w:spacing w:val="-3"/>
          <w:sz w:val="22"/>
          <w:szCs w:val="22"/>
        </w:rPr>
      </w:pPr>
      <w:r w:rsidRPr="001400D6">
        <w:rPr>
          <w:rFonts w:cs="Arial"/>
          <w:spacing w:val="-3"/>
          <w:sz w:val="22"/>
          <w:szCs w:val="22"/>
        </w:rPr>
        <w:t>NDPERS Benefits</w:t>
      </w:r>
      <w:r w:rsidR="00BA72ED" w:rsidRPr="001400D6">
        <w:rPr>
          <w:rFonts w:cs="Arial"/>
          <w:spacing w:val="-3"/>
          <w:sz w:val="22"/>
          <w:szCs w:val="22"/>
        </w:rPr>
        <w:t xml:space="preserve"> Division</w:t>
      </w:r>
    </w:p>
    <w:sectPr w:rsidR="00BC1409" w:rsidRPr="00CB4E89" w:rsidSect="009E7D22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EE" w:rsidRDefault="00EC37EE">
      <w:r>
        <w:separator/>
      </w:r>
    </w:p>
  </w:endnote>
  <w:endnote w:type="continuationSeparator" w:id="0">
    <w:p w:rsidR="00EC37EE" w:rsidRDefault="00EC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EE" w:rsidRDefault="00EC37EE">
      <w:r>
        <w:separator/>
      </w:r>
    </w:p>
  </w:footnote>
  <w:footnote w:type="continuationSeparator" w:id="0">
    <w:p w:rsidR="00EC37EE" w:rsidRDefault="00EC3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CD3" w:rsidRDefault="009E7D22" w:rsidP="009E7D22">
    <w:pPr>
      <w:pStyle w:val="Header"/>
      <w:ind w:left="-1440" w:right="-1440"/>
    </w:pPr>
    <w:bookmarkStart w:id="204" w:name="HeaderImage"/>
    <w:r>
      <w:t>{</w:t>
    </w:r>
    <w:proofErr w:type="spellStart"/>
    <w:r>
      <w:t>ImgImage</w:t>
    </w:r>
    <w:proofErr w:type="spellEnd"/>
    <w:r>
      <w:t>}</w:t>
    </w:r>
    <w:bookmarkEnd w:id="20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759"/>
    <w:rsid w:val="000340F8"/>
    <w:rsid w:val="00074916"/>
    <w:rsid w:val="00080032"/>
    <w:rsid w:val="000868B6"/>
    <w:rsid w:val="00090C01"/>
    <w:rsid w:val="0009124C"/>
    <w:rsid w:val="00091C96"/>
    <w:rsid w:val="000B25FF"/>
    <w:rsid w:val="000D1A37"/>
    <w:rsid w:val="000E758F"/>
    <w:rsid w:val="0010413F"/>
    <w:rsid w:val="00107555"/>
    <w:rsid w:val="0010771F"/>
    <w:rsid w:val="00130D6F"/>
    <w:rsid w:val="001400D6"/>
    <w:rsid w:val="0014759C"/>
    <w:rsid w:val="00165411"/>
    <w:rsid w:val="00171F98"/>
    <w:rsid w:val="001775FF"/>
    <w:rsid w:val="00181C36"/>
    <w:rsid w:val="00183C2F"/>
    <w:rsid w:val="00194092"/>
    <w:rsid w:val="001974AA"/>
    <w:rsid w:val="001A6202"/>
    <w:rsid w:val="001C4AC5"/>
    <w:rsid w:val="001E3AA7"/>
    <w:rsid w:val="001F1ACA"/>
    <w:rsid w:val="001F6F9A"/>
    <w:rsid w:val="002167D2"/>
    <w:rsid w:val="002169AE"/>
    <w:rsid w:val="00222070"/>
    <w:rsid w:val="00254DA0"/>
    <w:rsid w:val="00264AF4"/>
    <w:rsid w:val="0027656C"/>
    <w:rsid w:val="00280D7C"/>
    <w:rsid w:val="002B6E3A"/>
    <w:rsid w:val="002C48AD"/>
    <w:rsid w:val="002D7BE1"/>
    <w:rsid w:val="002E19BD"/>
    <w:rsid w:val="002E3EE6"/>
    <w:rsid w:val="002F1014"/>
    <w:rsid w:val="002F3E44"/>
    <w:rsid w:val="002F4962"/>
    <w:rsid w:val="00301E14"/>
    <w:rsid w:val="00320E21"/>
    <w:rsid w:val="003351DE"/>
    <w:rsid w:val="0036559C"/>
    <w:rsid w:val="003A6740"/>
    <w:rsid w:val="003B0533"/>
    <w:rsid w:val="003C28C4"/>
    <w:rsid w:val="003F3E52"/>
    <w:rsid w:val="00406692"/>
    <w:rsid w:val="0041135D"/>
    <w:rsid w:val="0042327A"/>
    <w:rsid w:val="004239B8"/>
    <w:rsid w:val="00436627"/>
    <w:rsid w:val="0044731A"/>
    <w:rsid w:val="00464974"/>
    <w:rsid w:val="004705ED"/>
    <w:rsid w:val="0047157A"/>
    <w:rsid w:val="0047240C"/>
    <w:rsid w:val="004A3006"/>
    <w:rsid w:val="004B7A03"/>
    <w:rsid w:val="004C4C2C"/>
    <w:rsid w:val="004F743C"/>
    <w:rsid w:val="00501437"/>
    <w:rsid w:val="00504734"/>
    <w:rsid w:val="00506D15"/>
    <w:rsid w:val="00513CC8"/>
    <w:rsid w:val="00515F48"/>
    <w:rsid w:val="00524AAE"/>
    <w:rsid w:val="005275EF"/>
    <w:rsid w:val="00530E17"/>
    <w:rsid w:val="00540DCA"/>
    <w:rsid w:val="00545B60"/>
    <w:rsid w:val="00552410"/>
    <w:rsid w:val="00556386"/>
    <w:rsid w:val="005711E3"/>
    <w:rsid w:val="0059276F"/>
    <w:rsid w:val="005939A7"/>
    <w:rsid w:val="005A7625"/>
    <w:rsid w:val="005D4A97"/>
    <w:rsid w:val="005E36C5"/>
    <w:rsid w:val="00612CD3"/>
    <w:rsid w:val="00622FBB"/>
    <w:rsid w:val="006270EE"/>
    <w:rsid w:val="00632EC7"/>
    <w:rsid w:val="006406CB"/>
    <w:rsid w:val="006469DB"/>
    <w:rsid w:val="00662601"/>
    <w:rsid w:val="00687544"/>
    <w:rsid w:val="006B109A"/>
    <w:rsid w:val="006F48AF"/>
    <w:rsid w:val="00702847"/>
    <w:rsid w:val="00702C0C"/>
    <w:rsid w:val="00712F81"/>
    <w:rsid w:val="00735498"/>
    <w:rsid w:val="007451CF"/>
    <w:rsid w:val="0076195B"/>
    <w:rsid w:val="007719EB"/>
    <w:rsid w:val="0077299E"/>
    <w:rsid w:val="00775509"/>
    <w:rsid w:val="007A1DFE"/>
    <w:rsid w:val="007C2BCE"/>
    <w:rsid w:val="007C5326"/>
    <w:rsid w:val="007D0FEC"/>
    <w:rsid w:val="00804C45"/>
    <w:rsid w:val="00811D7D"/>
    <w:rsid w:val="008558CB"/>
    <w:rsid w:val="008632E8"/>
    <w:rsid w:val="00873AD4"/>
    <w:rsid w:val="00877E55"/>
    <w:rsid w:val="00882951"/>
    <w:rsid w:val="008929AF"/>
    <w:rsid w:val="008C2C5A"/>
    <w:rsid w:val="008E3B13"/>
    <w:rsid w:val="00921164"/>
    <w:rsid w:val="00954679"/>
    <w:rsid w:val="00976706"/>
    <w:rsid w:val="00986ECA"/>
    <w:rsid w:val="009A6304"/>
    <w:rsid w:val="009B642A"/>
    <w:rsid w:val="009C5405"/>
    <w:rsid w:val="009D2062"/>
    <w:rsid w:val="009D5998"/>
    <w:rsid w:val="009E36D4"/>
    <w:rsid w:val="009E7D22"/>
    <w:rsid w:val="00A0758C"/>
    <w:rsid w:val="00A13AB9"/>
    <w:rsid w:val="00A15790"/>
    <w:rsid w:val="00A27E89"/>
    <w:rsid w:val="00A31782"/>
    <w:rsid w:val="00A31822"/>
    <w:rsid w:val="00A34D99"/>
    <w:rsid w:val="00A35A45"/>
    <w:rsid w:val="00A402FB"/>
    <w:rsid w:val="00A571BE"/>
    <w:rsid w:val="00A709F5"/>
    <w:rsid w:val="00A74EED"/>
    <w:rsid w:val="00A75A9B"/>
    <w:rsid w:val="00A960BC"/>
    <w:rsid w:val="00A9798D"/>
    <w:rsid w:val="00AA719A"/>
    <w:rsid w:val="00AB11DF"/>
    <w:rsid w:val="00AD5245"/>
    <w:rsid w:val="00AE319E"/>
    <w:rsid w:val="00AE3417"/>
    <w:rsid w:val="00AF710A"/>
    <w:rsid w:val="00B1045B"/>
    <w:rsid w:val="00B1200E"/>
    <w:rsid w:val="00B1756B"/>
    <w:rsid w:val="00B34B81"/>
    <w:rsid w:val="00B36FD6"/>
    <w:rsid w:val="00B46304"/>
    <w:rsid w:val="00B51802"/>
    <w:rsid w:val="00B52AEE"/>
    <w:rsid w:val="00BA37C3"/>
    <w:rsid w:val="00BA72ED"/>
    <w:rsid w:val="00BB7D6F"/>
    <w:rsid w:val="00BC1409"/>
    <w:rsid w:val="00BC5881"/>
    <w:rsid w:val="00BC79F7"/>
    <w:rsid w:val="00BD17A5"/>
    <w:rsid w:val="00C05728"/>
    <w:rsid w:val="00C108C5"/>
    <w:rsid w:val="00C110BE"/>
    <w:rsid w:val="00C131D4"/>
    <w:rsid w:val="00C206B1"/>
    <w:rsid w:val="00C23A20"/>
    <w:rsid w:val="00C8375C"/>
    <w:rsid w:val="00C85B2E"/>
    <w:rsid w:val="00CA3107"/>
    <w:rsid w:val="00CB4E89"/>
    <w:rsid w:val="00CC735D"/>
    <w:rsid w:val="00CD062B"/>
    <w:rsid w:val="00CF4C9D"/>
    <w:rsid w:val="00D23579"/>
    <w:rsid w:val="00D24FCD"/>
    <w:rsid w:val="00D27659"/>
    <w:rsid w:val="00D27814"/>
    <w:rsid w:val="00D3059E"/>
    <w:rsid w:val="00D5743B"/>
    <w:rsid w:val="00D60E00"/>
    <w:rsid w:val="00D624DB"/>
    <w:rsid w:val="00D904C7"/>
    <w:rsid w:val="00DB1ACA"/>
    <w:rsid w:val="00DD26EC"/>
    <w:rsid w:val="00DF59B4"/>
    <w:rsid w:val="00E14A57"/>
    <w:rsid w:val="00E16493"/>
    <w:rsid w:val="00E16DF6"/>
    <w:rsid w:val="00E369A4"/>
    <w:rsid w:val="00E44FA3"/>
    <w:rsid w:val="00E549B3"/>
    <w:rsid w:val="00E54A64"/>
    <w:rsid w:val="00E85DE5"/>
    <w:rsid w:val="00EA3906"/>
    <w:rsid w:val="00EA561B"/>
    <w:rsid w:val="00EC37EE"/>
    <w:rsid w:val="00EE39CC"/>
    <w:rsid w:val="00EE7D00"/>
    <w:rsid w:val="00EF2E3C"/>
    <w:rsid w:val="00F06534"/>
    <w:rsid w:val="00F40000"/>
    <w:rsid w:val="00F40148"/>
    <w:rsid w:val="00F6113D"/>
    <w:rsid w:val="00F748B0"/>
    <w:rsid w:val="00F7528A"/>
    <w:rsid w:val="00F81A82"/>
    <w:rsid w:val="00F83181"/>
    <w:rsid w:val="00F846AD"/>
    <w:rsid w:val="00FB1726"/>
    <w:rsid w:val="00FB7700"/>
    <w:rsid w:val="00FD4A0B"/>
    <w:rsid w:val="00F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A180878-8D1B-4ECE-B3DA-BFCEA2E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EndnoteText">
    <w:name w:val="endnote text"/>
    <w:basedOn w:val="Normal"/>
    <w:semiHidden/>
    <w:rsid w:val="004705ED"/>
    <w:pPr>
      <w:widowControl w:val="0"/>
    </w:pPr>
    <w:rPr>
      <w:rFonts w:ascii="CG Times" w:hAnsi="CG Times"/>
      <w:snapToGrid w:val="0"/>
    </w:rPr>
  </w:style>
  <w:style w:type="character" w:styleId="CommentReference">
    <w:name w:val="annotation reference"/>
    <w:basedOn w:val="DefaultParagraphFont"/>
    <w:semiHidden/>
    <w:rsid w:val="00074916"/>
    <w:rPr>
      <w:sz w:val="16"/>
      <w:szCs w:val="16"/>
    </w:rPr>
  </w:style>
  <w:style w:type="paragraph" w:styleId="CommentText">
    <w:name w:val="annotation text"/>
    <w:basedOn w:val="Normal"/>
    <w:semiHidden/>
    <w:rsid w:val="000749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163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116</cp:revision>
  <cp:lastPrinted>2008-03-07T09:36:00Z</cp:lastPrinted>
  <dcterms:created xsi:type="dcterms:W3CDTF">2014-03-25T07:25:00Z</dcterms:created>
  <dcterms:modified xsi:type="dcterms:W3CDTF">2017-06-06T14:36:00Z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-353751722</vt:i4>
  </property>
  <property fmtid="{D5CDD505-2E9C-101B-9397-08002B2CF9AE}" pid="4" name="_EmailSubject">
    <vt:lpwstr>Underpayment Letter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