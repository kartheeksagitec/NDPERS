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058" w:rsidRDefault="00840058" w:rsidP="00BC1409">
      <w:pPr>
        <w:rPr>
          <w:rFonts w:cs="Arial"/>
          <w:spacing w:val="-2"/>
          <w:sz w:val="22"/>
          <w:szCs w:val="22"/>
        </w:rPr>
      </w:pPr>
    </w:p>
    <w:p w:rsidR="00840058" w:rsidRDefault="00840058" w:rsidP="00BC1409">
      <w:pPr>
        <w:rPr>
          <w:rFonts w:cs="Arial"/>
          <w:spacing w:val="-2"/>
          <w:sz w:val="22"/>
          <w:szCs w:val="22"/>
        </w:rPr>
      </w:pPr>
    </w:p>
    <w:p w:rsidR="00BA72ED" w:rsidRPr="00D920CB" w:rsidRDefault="00BA72ED" w:rsidP="00BC1409">
      <w:pPr>
        <w:rPr>
          <w:rFonts w:cs="Arial"/>
          <w:spacing w:val="-2"/>
          <w:sz w:val="22"/>
          <w:szCs w:val="22"/>
        </w:rPr>
      </w:pPr>
      <w:bookmarkStart w:id="0" w:name="sagitec1"/>
      <w:r w:rsidRPr="00D920C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D920CB">
        <w:rPr>
          <w:rFonts w:cs="Arial"/>
          <w:spacing w:val="-2"/>
          <w:sz w:val="22"/>
          <w:szCs w:val="22"/>
        </w:rPr>
        <w:t>stdlongdate</w:t>
      </w:r>
      <w:proofErr w:type="spellEnd"/>
      <w:proofErr w:type="gramEnd"/>
      <w:r w:rsidRPr="00D920CB">
        <w:rPr>
          <w:rFonts w:cs="Arial"/>
          <w:spacing w:val="-2"/>
          <w:sz w:val="22"/>
          <w:szCs w:val="22"/>
        </w:rPr>
        <w:t>}</w:t>
      </w:r>
      <w:bookmarkEnd w:id="0"/>
      <w:r w:rsidR="000E758F" w:rsidRPr="00D920CB">
        <w:rPr>
          <w:rFonts w:cs="Arial"/>
          <w:spacing w:val="-2"/>
          <w:sz w:val="22"/>
          <w:szCs w:val="22"/>
        </w:rPr>
        <w:tab/>
      </w:r>
      <w:r w:rsidR="000E758F" w:rsidRPr="00D920CB">
        <w:rPr>
          <w:rFonts w:cs="Arial"/>
          <w:spacing w:val="-2"/>
          <w:sz w:val="22"/>
          <w:szCs w:val="22"/>
        </w:rPr>
        <w:tab/>
      </w:r>
      <w:r w:rsidR="00873AD4" w:rsidRPr="00D920CB">
        <w:rPr>
          <w:rFonts w:cs="Arial"/>
          <w:spacing w:val="-2"/>
          <w:sz w:val="22"/>
          <w:szCs w:val="22"/>
        </w:rPr>
        <w:tab/>
      </w:r>
      <w:r w:rsidR="00873AD4" w:rsidRPr="00D920CB">
        <w:rPr>
          <w:rFonts w:cs="Arial"/>
          <w:spacing w:val="-2"/>
          <w:sz w:val="22"/>
          <w:szCs w:val="22"/>
        </w:rPr>
        <w:tab/>
      </w:r>
      <w:r w:rsidR="00873AD4" w:rsidRPr="00D920CB">
        <w:rPr>
          <w:rFonts w:cs="Arial"/>
          <w:spacing w:val="-2"/>
          <w:sz w:val="22"/>
          <w:szCs w:val="22"/>
        </w:rPr>
        <w:tab/>
      </w:r>
      <w:r w:rsidR="00873AD4" w:rsidRPr="00D920CB">
        <w:rPr>
          <w:rFonts w:cs="Arial"/>
          <w:spacing w:val="-2"/>
          <w:sz w:val="22"/>
          <w:szCs w:val="22"/>
        </w:rPr>
        <w:tab/>
      </w:r>
      <w:r w:rsidR="00873AD4" w:rsidRPr="00D920CB">
        <w:rPr>
          <w:rFonts w:cs="Arial"/>
          <w:spacing w:val="-2"/>
          <w:sz w:val="22"/>
          <w:szCs w:val="22"/>
        </w:rPr>
        <w:tab/>
      </w:r>
      <w:r w:rsidR="00873AD4" w:rsidRPr="00D920CB">
        <w:rPr>
          <w:rFonts w:cs="Arial"/>
          <w:spacing w:val="-2"/>
          <w:sz w:val="22"/>
          <w:szCs w:val="22"/>
        </w:rPr>
        <w:tab/>
      </w:r>
      <w:r w:rsidR="00EE39CC" w:rsidRPr="00D920CB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EE39CC" w:rsidRPr="00D920CB">
        <w:rPr>
          <w:rFonts w:cs="Arial"/>
          <w:spacing w:val="-2"/>
          <w:sz w:val="22"/>
          <w:szCs w:val="22"/>
        </w:rPr>
        <w:t>{</w:t>
      </w:r>
      <w:proofErr w:type="spellStart"/>
      <w:r w:rsidR="00EE39CC" w:rsidRPr="00D920CB">
        <w:rPr>
          <w:rFonts w:cs="Arial"/>
          <w:spacing w:val="-2"/>
          <w:sz w:val="22"/>
          <w:szCs w:val="22"/>
        </w:rPr>
        <w:t>std</w:t>
      </w:r>
      <w:r w:rsidR="0044731A" w:rsidRPr="00D920CB">
        <w:rPr>
          <w:rFonts w:cs="Arial"/>
          <w:spacing w:val="-2"/>
          <w:sz w:val="22"/>
          <w:szCs w:val="22"/>
        </w:rPr>
        <w:t>MbrPERSLinkID</w:t>
      </w:r>
      <w:proofErr w:type="spellEnd"/>
      <w:r w:rsidR="000E758F" w:rsidRPr="00D920CB">
        <w:rPr>
          <w:rFonts w:cs="Arial"/>
          <w:spacing w:val="-2"/>
          <w:sz w:val="22"/>
          <w:szCs w:val="22"/>
        </w:rPr>
        <w:t>}</w:t>
      </w:r>
      <w:bookmarkEnd w:id="1"/>
    </w:p>
    <w:p w:rsidR="00BA72ED" w:rsidRDefault="00BA72ED" w:rsidP="00BC1409">
      <w:pPr>
        <w:rPr>
          <w:rFonts w:cs="Arial"/>
          <w:spacing w:val="-2"/>
          <w:sz w:val="22"/>
          <w:szCs w:val="22"/>
        </w:rPr>
      </w:pPr>
    </w:p>
    <w:p w:rsidR="00840058" w:rsidRPr="00D920CB" w:rsidRDefault="00840058" w:rsidP="00BC1409">
      <w:pPr>
        <w:rPr>
          <w:rFonts w:cs="Arial"/>
          <w:spacing w:val="-2"/>
          <w:sz w:val="22"/>
          <w:szCs w:val="22"/>
        </w:rPr>
      </w:pPr>
    </w:p>
    <w:p w:rsidR="00BA72ED" w:rsidRPr="00D920CB" w:rsidRDefault="00BA72ED" w:rsidP="00BC1409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D920C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D920CB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D920CB">
        <w:rPr>
          <w:rFonts w:cs="Arial"/>
          <w:spacing w:val="-2"/>
          <w:sz w:val="22"/>
          <w:szCs w:val="22"/>
        </w:rPr>
        <w:t>}</w:t>
      </w:r>
      <w:bookmarkStart w:id="3" w:name="_GoBack"/>
      <w:bookmarkEnd w:id="2"/>
      <w:bookmarkEnd w:id="3"/>
    </w:p>
    <w:p w:rsidR="00BA72ED" w:rsidRPr="00D920CB" w:rsidRDefault="00BA72ED" w:rsidP="00BC1409">
      <w:pPr>
        <w:rPr>
          <w:rFonts w:cs="Arial"/>
          <w:spacing w:val="-2"/>
          <w:sz w:val="22"/>
          <w:szCs w:val="22"/>
        </w:rPr>
      </w:pPr>
      <w:bookmarkStart w:id="4" w:name="sagitec4"/>
      <w:r w:rsidRPr="00D920CB">
        <w:rPr>
          <w:rFonts w:cs="Arial"/>
          <w:spacing w:val="-2"/>
          <w:sz w:val="22"/>
          <w:szCs w:val="22"/>
        </w:rPr>
        <w:t>{stdMbrAdrCorStreet1}</w:t>
      </w:r>
      <w:bookmarkEnd w:id="4"/>
    </w:p>
    <w:p w:rsidR="00BA72ED" w:rsidRPr="00D920CB" w:rsidRDefault="00BA72ED" w:rsidP="00BC1409">
      <w:pPr>
        <w:rPr>
          <w:rFonts w:cs="Arial"/>
          <w:spacing w:val="-2"/>
          <w:sz w:val="22"/>
          <w:szCs w:val="22"/>
        </w:rPr>
      </w:pPr>
      <w:bookmarkStart w:id="5" w:name="sagitec5"/>
      <w:r w:rsidRPr="00D920CB">
        <w:rPr>
          <w:rFonts w:cs="Arial"/>
          <w:spacing w:val="-2"/>
          <w:sz w:val="22"/>
          <w:szCs w:val="22"/>
        </w:rPr>
        <w:t>{</w:t>
      </w:r>
      <w:proofErr w:type="gramStart"/>
      <w:r w:rsidRPr="00D920CB">
        <w:rPr>
          <w:rFonts w:cs="Arial"/>
          <w:spacing w:val="-2"/>
          <w:sz w:val="22"/>
          <w:szCs w:val="22"/>
        </w:rPr>
        <w:t>x</w:t>
      </w:r>
      <w:proofErr w:type="gramEnd"/>
      <w:r w:rsidRPr="00D920CB">
        <w:rPr>
          <w:rFonts w:cs="Arial"/>
          <w:spacing w:val="-2"/>
          <w:sz w:val="22"/>
          <w:szCs w:val="22"/>
        </w:rPr>
        <w:t xml:space="preserve"> stdMbrAdrCorStreet2}</w:t>
      </w:r>
      <w:bookmarkEnd w:id="5"/>
    </w:p>
    <w:p w:rsidR="00BA72ED" w:rsidRPr="00D920CB" w:rsidRDefault="00BA72ED" w:rsidP="00BC1409">
      <w:pPr>
        <w:rPr>
          <w:rFonts w:cs="Arial"/>
          <w:spacing w:val="-2"/>
          <w:sz w:val="22"/>
          <w:szCs w:val="22"/>
        </w:rPr>
      </w:pPr>
      <w:bookmarkStart w:id="6" w:name="sagitec6"/>
      <w:r w:rsidRPr="00D920C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D920CB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D920CB">
        <w:rPr>
          <w:rFonts w:cs="Arial"/>
          <w:spacing w:val="-2"/>
          <w:sz w:val="22"/>
          <w:szCs w:val="22"/>
        </w:rPr>
        <w:t>}</w:t>
      </w:r>
      <w:bookmarkEnd w:id="6"/>
      <w:r w:rsidR="0027656C" w:rsidRPr="00D920CB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D920C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D920CB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D920CB">
        <w:rPr>
          <w:rFonts w:cs="Arial"/>
          <w:spacing w:val="-2"/>
          <w:sz w:val="22"/>
          <w:szCs w:val="22"/>
        </w:rPr>
        <w:t>}</w:t>
      </w:r>
      <w:bookmarkEnd w:id="7"/>
      <w:r w:rsidR="00AA719A" w:rsidRPr="00D920CB">
        <w:rPr>
          <w:rFonts w:cs="Arial"/>
          <w:spacing w:val="-2"/>
          <w:sz w:val="22"/>
          <w:szCs w:val="22"/>
        </w:rPr>
        <w:t xml:space="preserve">  </w:t>
      </w:r>
      <w:bookmarkStart w:id="8" w:name="sagitec8"/>
      <w:r w:rsidRPr="00D920C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D920CB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D920CB">
        <w:rPr>
          <w:rFonts w:cs="Arial"/>
          <w:spacing w:val="-2"/>
          <w:sz w:val="22"/>
          <w:szCs w:val="22"/>
        </w:rPr>
        <w:t>}</w:t>
      </w:r>
      <w:bookmarkEnd w:id="8"/>
    </w:p>
    <w:p w:rsidR="00BA72ED" w:rsidRDefault="00BA72ED" w:rsidP="00BC1409">
      <w:pPr>
        <w:suppressAutoHyphens/>
        <w:rPr>
          <w:rFonts w:cs="Arial"/>
          <w:spacing w:val="-3"/>
          <w:sz w:val="22"/>
          <w:szCs w:val="22"/>
        </w:rPr>
      </w:pPr>
    </w:p>
    <w:p w:rsidR="00840058" w:rsidRPr="00D920CB" w:rsidRDefault="00840058" w:rsidP="00BC1409">
      <w:pPr>
        <w:suppressAutoHyphens/>
        <w:rPr>
          <w:rFonts w:cs="Arial"/>
          <w:spacing w:val="-3"/>
          <w:sz w:val="22"/>
          <w:szCs w:val="22"/>
        </w:rPr>
      </w:pPr>
    </w:p>
    <w:p w:rsidR="00BA72ED" w:rsidRPr="00D920CB" w:rsidRDefault="00171F98" w:rsidP="00BC1409">
      <w:pPr>
        <w:suppressAutoHyphens/>
        <w:rPr>
          <w:rFonts w:cs="Arial"/>
          <w:b/>
          <w:spacing w:val="-3"/>
          <w:sz w:val="22"/>
          <w:szCs w:val="22"/>
        </w:rPr>
      </w:pPr>
      <w:r w:rsidRPr="00D920CB">
        <w:rPr>
          <w:rFonts w:cs="Arial"/>
          <w:b/>
          <w:spacing w:val="-3"/>
          <w:sz w:val="22"/>
          <w:szCs w:val="22"/>
        </w:rPr>
        <w:t xml:space="preserve">RE:  </w:t>
      </w:r>
      <w:r w:rsidR="004705ED" w:rsidRPr="00D920CB">
        <w:rPr>
          <w:rFonts w:cs="Arial"/>
          <w:b/>
          <w:spacing w:val="-3"/>
          <w:sz w:val="22"/>
          <w:szCs w:val="22"/>
        </w:rPr>
        <w:t>BENEFIT RECALCULATION</w:t>
      </w:r>
    </w:p>
    <w:p w:rsidR="000E758F" w:rsidRPr="00D920CB" w:rsidRDefault="000E758F" w:rsidP="00BC1409">
      <w:pPr>
        <w:rPr>
          <w:rFonts w:cs="Arial"/>
          <w:spacing w:val="-2"/>
          <w:sz w:val="22"/>
          <w:szCs w:val="22"/>
        </w:rPr>
      </w:pPr>
    </w:p>
    <w:p w:rsidR="00AE319E" w:rsidRPr="00D920CB" w:rsidRDefault="00AE319E" w:rsidP="00BC1409">
      <w:pPr>
        <w:rPr>
          <w:rFonts w:cs="Arial"/>
          <w:caps/>
          <w:spacing w:val="-2"/>
          <w:sz w:val="22"/>
          <w:szCs w:val="22"/>
        </w:rPr>
      </w:pPr>
      <w:r w:rsidRPr="00D920CB">
        <w:rPr>
          <w:rFonts w:cs="Arial"/>
          <w:spacing w:val="-2"/>
          <w:sz w:val="22"/>
          <w:szCs w:val="22"/>
        </w:rPr>
        <w:t xml:space="preserve">Dear </w:t>
      </w:r>
      <w:bookmarkStart w:id="9" w:name="sagitec9"/>
      <w:r w:rsidR="006F48AF" w:rsidRPr="00D920CB">
        <w:rPr>
          <w:rFonts w:cs="Arial"/>
          <w:spacing w:val="-2"/>
          <w:sz w:val="22"/>
          <w:szCs w:val="22"/>
        </w:rPr>
        <w:t>{</w:t>
      </w:r>
      <w:proofErr w:type="spellStart"/>
      <w:r w:rsidR="006F48AF" w:rsidRPr="00D920CB">
        <w:rPr>
          <w:rFonts w:cs="Arial"/>
          <w:spacing w:val="-2"/>
          <w:sz w:val="22"/>
          <w:szCs w:val="22"/>
        </w:rPr>
        <w:t>stdMbrSalutation</w:t>
      </w:r>
      <w:proofErr w:type="spellEnd"/>
      <w:r w:rsidR="000E758F" w:rsidRPr="00D920CB">
        <w:rPr>
          <w:rFonts w:cs="Arial"/>
          <w:spacing w:val="-2"/>
          <w:sz w:val="22"/>
          <w:szCs w:val="22"/>
        </w:rPr>
        <w:t>}</w:t>
      </w:r>
      <w:bookmarkEnd w:id="9"/>
      <w:r w:rsidR="000E758F" w:rsidRPr="00D920CB">
        <w:rPr>
          <w:rFonts w:cs="Arial"/>
          <w:caps/>
          <w:spacing w:val="-2"/>
          <w:sz w:val="22"/>
          <w:szCs w:val="22"/>
        </w:rPr>
        <w:t>:</w:t>
      </w:r>
    </w:p>
    <w:p w:rsidR="00BA72ED" w:rsidRPr="00D920CB" w:rsidRDefault="00AE319E" w:rsidP="00BC1409">
      <w:pPr>
        <w:suppressAutoHyphens/>
        <w:rPr>
          <w:rFonts w:cs="Arial"/>
          <w:b/>
          <w:spacing w:val="-3"/>
          <w:sz w:val="22"/>
          <w:szCs w:val="22"/>
        </w:rPr>
      </w:pPr>
      <w:r w:rsidRPr="00D920CB">
        <w:rPr>
          <w:rFonts w:cs="Arial"/>
          <w:spacing w:val="-2"/>
          <w:sz w:val="22"/>
          <w:szCs w:val="22"/>
        </w:rPr>
        <w:t xml:space="preserve"> </w:t>
      </w:r>
      <w:r w:rsidR="00BA72ED" w:rsidRPr="00D920CB">
        <w:rPr>
          <w:rFonts w:cs="Arial"/>
          <w:b/>
          <w:spacing w:val="-3"/>
          <w:sz w:val="22"/>
          <w:szCs w:val="22"/>
        </w:rPr>
        <w:tab/>
      </w:r>
    </w:p>
    <w:p w:rsidR="004705ED" w:rsidRPr="00D920CB" w:rsidRDefault="004705ED" w:rsidP="00BC1409">
      <w:pPr>
        <w:pStyle w:val="BodyText"/>
        <w:jc w:val="left"/>
        <w:rPr>
          <w:rFonts w:ascii="Arial" w:hAnsi="Arial" w:cs="Arial"/>
          <w:szCs w:val="22"/>
        </w:rPr>
      </w:pPr>
      <w:r w:rsidRPr="00D920CB">
        <w:rPr>
          <w:rFonts w:ascii="Arial" w:hAnsi="Arial" w:cs="Arial"/>
          <w:szCs w:val="22"/>
        </w:rPr>
        <w:t xml:space="preserve">This is to inform you that you will be seeing a difference in your pension check amounts for </w:t>
      </w:r>
      <w:bookmarkStart w:id="10" w:name="sagitec10"/>
      <w:r w:rsidR="003A6740" w:rsidRPr="00D920CB">
        <w:rPr>
          <w:rFonts w:ascii="Arial" w:hAnsi="Arial" w:cs="Arial"/>
          <w:szCs w:val="22"/>
        </w:rPr>
        <w:t>{</w:t>
      </w:r>
      <w:proofErr w:type="spellStart"/>
      <w:r w:rsidR="002169AE" w:rsidRPr="00D920CB">
        <w:rPr>
          <w:rFonts w:ascii="Arial" w:hAnsi="Arial" w:cs="Arial"/>
          <w:szCs w:val="22"/>
        </w:rPr>
        <w:t>nextbenefitpayment</w:t>
      </w:r>
      <w:proofErr w:type="spellEnd"/>
      <w:r w:rsidR="00074916" w:rsidRPr="00D920CB">
        <w:rPr>
          <w:rFonts w:ascii="Arial" w:hAnsi="Arial" w:cs="Arial"/>
          <w:szCs w:val="22"/>
        </w:rPr>
        <w:t>}</w:t>
      </w:r>
      <w:bookmarkEnd w:id="10"/>
      <w:r w:rsidRPr="00D920CB">
        <w:rPr>
          <w:rFonts w:ascii="Arial" w:hAnsi="Arial" w:cs="Arial"/>
          <w:szCs w:val="22"/>
        </w:rPr>
        <w:t xml:space="preserve">.  </w:t>
      </w:r>
      <w:bookmarkStart w:id="11" w:name="sagitec11"/>
      <w:r w:rsidR="003A6740" w:rsidRPr="00D920CB">
        <w:rPr>
          <w:rFonts w:ascii="Arial" w:hAnsi="Arial" w:cs="Arial"/>
          <w:szCs w:val="22"/>
        </w:rPr>
        <w:t>{</w:t>
      </w:r>
      <w:proofErr w:type="spellStart"/>
      <w:proofErr w:type="gramStart"/>
      <w:r w:rsidR="003A6740" w:rsidRPr="00D920CB">
        <w:rPr>
          <w:rFonts w:ascii="Arial" w:hAnsi="Arial" w:cs="Arial"/>
          <w:szCs w:val="22"/>
        </w:rPr>
        <w:t>qu</w:t>
      </w:r>
      <w:proofErr w:type="spellEnd"/>
      <w:proofErr w:type="gramEnd"/>
      <w:r w:rsidR="003A6740" w:rsidRPr="00D920CB">
        <w:rPr>
          <w:rFonts w:ascii="Arial" w:hAnsi="Arial" w:cs="Arial"/>
          <w:szCs w:val="22"/>
        </w:rPr>
        <w:t xml:space="preserve"> </w:t>
      </w:r>
      <w:proofErr w:type="spellStart"/>
      <w:r w:rsidR="00D920CB">
        <w:rPr>
          <w:rFonts w:ascii="Arial" w:hAnsi="Arial" w:cs="Arial"/>
          <w:szCs w:val="22"/>
        </w:rPr>
        <w:t>ExplainC</w:t>
      </w:r>
      <w:r w:rsidR="003A6740" w:rsidRPr="00D920CB">
        <w:rPr>
          <w:rFonts w:ascii="Arial" w:hAnsi="Arial" w:cs="Arial"/>
          <w:szCs w:val="22"/>
        </w:rPr>
        <w:t>hange</w:t>
      </w:r>
      <w:r w:rsidR="00D920CB">
        <w:rPr>
          <w:rFonts w:ascii="Arial" w:hAnsi="Arial" w:cs="Arial"/>
          <w:szCs w:val="22"/>
        </w:rPr>
        <w:t>InS</w:t>
      </w:r>
      <w:r w:rsidR="003A6740" w:rsidRPr="00D920CB">
        <w:rPr>
          <w:rFonts w:ascii="Arial" w:hAnsi="Arial" w:cs="Arial"/>
          <w:szCs w:val="22"/>
        </w:rPr>
        <w:t>ervice</w:t>
      </w:r>
      <w:r w:rsidR="00D920CB">
        <w:rPr>
          <w:rFonts w:ascii="Arial" w:hAnsi="Arial" w:cs="Arial"/>
          <w:szCs w:val="22"/>
        </w:rPr>
        <w:t>C</w:t>
      </w:r>
      <w:r w:rsidR="003A6740" w:rsidRPr="00D920CB">
        <w:rPr>
          <w:rFonts w:ascii="Arial" w:hAnsi="Arial" w:cs="Arial"/>
          <w:szCs w:val="22"/>
        </w:rPr>
        <w:t>redit</w:t>
      </w:r>
      <w:r w:rsidR="00D920CB">
        <w:rPr>
          <w:rFonts w:ascii="Arial" w:hAnsi="Arial" w:cs="Arial"/>
          <w:szCs w:val="22"/>
        </w:rPr>
        <w:t>FinalA</w:t>
      </w:r>
      <w:r w:rsidR="003A6740" w:rsidRPr="00D920CB">
        <w:rPr>
          <w:rFonts w:ascii="Arial" w:hAnsi="Arial" w:cs="Arial"/>
          <w:szCs w:val="22"/>
        </w:rPr>
        <w:t>verage</w:t>
      </w:r>
      <w:r w:rsidR="00D920CB">
        <w:rPr>
          <w:rFonts w:ascii="Arial" w:hAnsi="Arial" w:cs="Arial"/>
          <w:szCs w:val="22"/>
        </w:rPr>
        <w:t>S</w:t>
      </w:r>
      <w:r w:rsidR="003A6740" w:rsidRPr="00D920CB">
        <w:rPr>
          <w:rFonts w:ascii="Arial" w:hAnsi="Arial" w:cs="Arial"/>
          <w:szCs w:val="22"/>
        </w:rPr>
        <w:t>alary</w:t>
      </w:r>
      <w:r w:rsidR="00D920CB">
        <w:rPr>
          <w:rFonts w:ascii="Arial" w:hAnsi="Arial" w:cs="Arial"/>
          <w:szCs w:val="22"/>
        </w:rPr>
        <w:t>OrF</w:t>
      </w:r>
      <w:r w:rsidR="003A6740" w:rsidRPr="00D920CB">
        <w:rPr>
          <w:rFonts w:ascii="Arial" w:hAnsi="Arial" w:cs="Arial"/>
          <w:szCs w:val="22"/>
        </w:rPr>
        <w:t>actors</w:t>
      </w:r>
      <w:proofErr w:type="spellEnd"/>
      <w:r w:rsidR="003A6740" w:rsidRPr="00D920CB">
        <w:rPr>
          <w:rFonts w:ascii="Arial" w:hAnsi="Arial" w:cs="Arial"/>
          <w:szCs w:val="22"/>
        </w:rPr>
        <w:t>}</w:t>
      </w:r>
      <w:bookmarkEnd w:id="11"/>
      <w:r w:rsidRPr="00D920CB">
        <w:rPr>
          <w:rFonts w:ascii="Arial" w:hAnsi="Arial" w:cs="Arial"/>
          <w:szCs w:val="22"/>
        </w:rPr>
        <w:t>.</w:t>
      </w:r>
    </w:p>
    <w:p w:rsidR="002169AE" w:rsidRPr="00D920CB" w:rsidRDefault="002169AE" w:rsidP="00BC1409">
      <w:pPr>
        <w:pStyle w:val="BodyText"/>
        <w:jc w:val="left"/>
        <w:rPr>
          <w:rFonts w:ascii="Arial" w:hAnsi="Arial" w:cs="Arial"/>
          <w:szCs w:val="22"/>
        </w:rPr>
      </w:pPr>
    </w:p>
    <w:p w:rsidR="00074916" w:rsidRPr="00D920CB" w:rsidRDefault="002169AE" w:rsidP="00BC1409">
      <w:pPr>
        <w:pStyle w:val="BodyText"/>
        <w:jc w:val="left"/>
        <w:rPr>
          <w:rFonts w:ascii="Arial" w:hAnsi="Arial" w:cs="Arial"/>
          <w:szCs w:val="22"/>
        </w:rPr>
      </w:pPr>
      <w:r w:rsidRPr="00D920CB">
        <w:rPr>
          <w:rFonts w:ascii="Arial" w:hAnsi="Arial" w:cs="Arial"/>
          <w:szCs w:val="22"/>
        </w:rPr>
        <w:t xml:space="preserve">Your new </w:t>
      </w:r>
      <w:bookmarkStart w:id="12" w:name="sagitec12"/>
      <w:r w:rsidR="00D920CB">
        <w:rPr>
          <w:rFonts w:ascii="Arial" w:hAnsi="Arial" w:cs="Arial"/>
          <w:szCs w:val="22"/>
        </w:rPr>
        <w:t>{</w:t>
      </w:r>
      <w:proofErr w:type="spellStart"/>
      <w:r w:rsidR="00D920CB">
        <w:rPr>
          <w:rFonts w:ascii="Arial" w:hAnsi="Arial" w:cs="Arial"/>
          <w:szCs w:val="22"/>
        </w:rPr>
        <w:t>benefit</w:t>
      </w:r>
      <w:r w:rsidRPr="00D920CB">
        <w:rPr>
          <w:rFonts w:ascii="Arial" w:hAnsi="Arial" w:cs="Arial"/>
          <w:szCs w:val="22"/>
        </w:rPr>
        <w:t>option</w:t>
      </w:r>
      <w:proofErr w:type="spellEnd"/>
      <w:r w:rsidRPr="00D920CB">
        <w:rPr>
          <w:rFonts w:ascii="Arial" w:hAnsi="Arial" w:cs="Arial"/>
          <w:szCs w:val="22"/>
        </w:rPr>
        <w:t>}</w:t>
      </w:r>
      <w:bookmarkEnd w:id="12"/>
      <w:r w:rsidRPr="00D920CB">
        <w:rPr>
          <w:rFonts w:ascii="Arial" w:hAnsi="Arial" w:cs="Arial"/>
          <w:szCs w:val="22"/>
        </w:rPr>
        <w:t xml:space="preserve"> is calculated as follows:</w:t>
      </w:r>
    </w:p>
    <w:p w:rsidR="009941E1" w:rsidRPr="00D920CB" w:rsidRDefault="009941E1" w:rsidP="009941E1">
      <w:pPr>
        <w:suppressAutoHyphens/>
        <w:rPr>
          <w:rFonts w:cs="Arial"/>
          <w:spacing w:val="-3"/>
          <w:sz w:val="22"/>
          <w:szCs w:val="22"/>
        </w:rPr>
      </w:pPr>
    </w:p>
    <w:p w:rsidR="009941E1" w:rsidRPr="00D920CB" w:rsidRDefault="009941E1" w:rsidP="009941E1">
      <w:pPr>
        <w:suppressAutoHyphens/>
        <w:rPr>
          <w:rFonts w:cs="Arial"/>
          <w:spacing w:val="-3"/>
          <w:sz w:val="22"/>
          <w:szCs w:val="22"/>
        </w:rPr>
      </w:pPr>
      <w:bookmarkStart w:id="13" w:name="sagitec13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if </w:t>
      </w:r>
      <w:proofErr w:type="spellStart"/>
      <w:r w:rsidRPr="00D920CB">
        <w:rPr>
          <w:rFonts w:cs="Arial"/>
          <w:spacing w:val="-3"/>
          <w:sz w:val="22"/>
          <w:szCs w:val="22"/>
        </w:rPr>
        <w:t>PreRTWPayeeAccount</w:t>
      </w:r>
      <w:proofErr w:type="spellEnd"/>
      <w:r w:rsidRPr="00D920CB">
        <w:rPr>
          <w:rFonts w:cs="Arial"/>
          <w:spacing w:val="-3"/>
          <w:sz w:val="22"/>
          <w:szCs w:val="22"/>
        </w:rPr>
        <w:t xml:space="preserve"> &gt; 0}</w:t>
      </w:r>
      <w:bookmarkEnd w:id="13"/>
    </w:p>
    <w:p w:rsidR="009941E1" w:rsidRPr="00D920CB" w:rsidRDefault="009941E1" w:rsidP="009941E1">
      <w:pPr>
        <w:suppressAutoHyphens/>
        <w:rPr>
          <w:rFonts w:cs="Arial"/>
          <w:spacing w:val="-3"/>
          <w:sz w:val="22"/>
          <w:szCs w:val="22"/>
        </w:rPr>
      </w:pPr>
      <w:bookmarkStart w:id="14" w:name="sagitec14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if </w:t>
      </w:r>
      <w:proofErr w:type="spellStart"/>
      <w:r w:rsidRPr="00D920CB">
        <w:rPr>
          <w:rFonts w:cs="Arial"/>
          <w:spacing w:val="-3"/>
          <w:sz w:val="22"/>
          <w:szCs w:val="22"/>
        </w:rPr>
        <w:t>ReducedBenefitFlag</w:t>
      </w:r>
      <w:proofErr w:type="spellEnd"/>
      <w:r w:rsidRPr="00D920CB">
        <w:rPr>
          <w:rFonts w:cs="Arial"/>
          <w:spacing w:val="-3"/>
          <w:sz w:val="22"/>
          <w:szCs w:val="22"/>
        </w:rPr>
        <w:t xml:space="preserve"> = “Y”}</w:t>
      </w:r>
      <w:bookmarkEnd w:id="14"/>
    </w:p>
    <w:tbl>
      <w:tblPr>
        <w:tblW w:w="963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400"/>
        <w:gridCol w:w="360"/>
        <w:gridCol w:w="3870"/>
      </w:tblGrid>
      <w:tr w:rsidR="009941E1" w:rsidRPr="00D920CB"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Total Monthly Benefit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E1" w:rsidRPr="00D920CB" w:rsidRDefault="009941E1" w:rsidP="00C82B7A">
            <w:pPr>
              <w:pStyle w:val="EndnoteText"/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z w:val="22"/>
                <w:szCs w:val="22"/>
              </w:rPr>
            </w:pPr>
            <w:bookmarkStart w:id="15" w:name="sagitec15"/>
            <w:r w:rsidRPr="00D920CB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ascii="Arial" w:hAnsi="Arial" w:cs="Arial"/>
                <w:sz w:val="22"/>
                <w:szCs w:val="22"/>
              </w:rPr>
              <w:t>ReducedOptionMonthlyBenefit</w:t>
            </w:r>
            <w:proofErr w:type="spellEnd"/>
            <w:r w:rsidRPr="00D920CB">
              <w:rPr>
                <w:rFonts w:ascii="Arial" w:hAnsi="Arial" w:cs="Arial"/>
                <w:sz w:val="22"/>
                <w:szCs w:val="22"/>
              </w:rPr>
              <w:t>}</w:t>
            </w:r>
            <w:bookmarkEnd w:id="15"/>
          </w:p>
        </w:tc>
      </w:tr>
    </w:tbl>
    <w:p w:rsidR="009941E1" w:rsidRPr="00D920CB" w:rsidRDefault="009941E1" w:rsidP="009941E1">
      <w:pPr>
        <w:suppressAutoHyphens/>
        <w:rPr>
          <w:rFonts w:cs="Arial"/>
          <w:spacing w:val="-3"/>
          <w:sz w:val="22"/>
          <w:szCs w:val="22"/>
        </w:rPr>
      </w:pPr>
      <w:bookmarkStart w:id="16" w:name="sagitec16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else</w:t>
      </w:r>
      <w:proofErr w:type="gramEnd"/>
      <w:r w:rsidRPr="00D920CB">
        <w:rPr>
          <w:rFonts w:cs="Arial"/>
          <w:spacing w:val="-3"/>
          <w:sz w:val="22"/>
          <w:szCs w:val="22"/>
        </w:rPr>
        <w:t>}</w:t>
      </w:r>
      <w:bookmarkEnd w:id="16"/>
    </w:p>
    <w:p w:rsidR="009941E1" w:rsidRPr="00D920CB" w:rsidRDefault="009941E1" w:rsidP="009941E1">
      <w:pPr>
        <w:tabs>
          <w:tab w:val="center" w:pos="4680"/>
        </w:tabs>
        <w:suppressAutoHyphens/>
        <w:rPr>
          <w:rFonts w:cs="Arial"/>
          <w:spacing w:val="-3"/>
          <w:sz w:val="22"/>
          <w:szCs w:val="22"/>
          <w:u w:val="single"/>
        </w:rPr>
      </w:pPr>
      <w:bookmarkStart w:id="17" w:name="sagitec17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if </w:t>
      </w:r>
      <w:proofErr w:type="spellStart"/>
      <w:r w:rsidRPr="00D920CB">
        <w:rPr>
          <w:rFonts w:cs="Arial"/>
          <w:spacing w:val="-3"/>
          <w:sz w:val="22"/>
          <w:szCs w:val="22"/>
        </w:rPr>
        <w:t>RetirementCondition</w:t>
      </w:r>
      <w:proofErr w:type="spellEnd"/>
      <w:r w:rsidRPr="00D920CB">
        <w:rPr>
          <w:rFonts w:cs="Arial"/>
          <w:spacing w:val="-3"/>
          <w:sz w:val="22"/>
          <w:szCs w:val="22"/>
        </w:rPr>
        <w:t xml:space="preserve"> = 1}</w:t>
      </w:r>
      <w:bookmarkEnd w:id="17"/>
      <w:r w:rsidRPr="00D920CB">
        <w:rPr>
          <w:rFonts w:cs="Arial"/>
          <w:spacing w:val="-3"/>
          <w:sz w:val="22"/>
          <w:szCs w:val="22"/>
        </w:rPr>
        <w:tab/>
      </w:r>
    </w:p>
    <w:tbl>
      <w:tblPr>
        <w:tblW w:w="9636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1"/>
        <w:gridCol w:w="410"/>
        <w:gridCol w:w="40"/>
        <w:gridCol w:w="327"/>
        <w:gridCol w:w="1375"/>
        <w:gridCol w:w="370"/>
        <w:gridCol w:w="1258"/>
        <w:gridCol w:w="450"/>
        <w:gridCol w:w="584"/>
        <w:gridCol w:w="367"/>
        <w:gridCol w:w="2114"/>
      </w:tblGrid>
      <w:tr w:rsidR="009941E1" w:rsidRPr="00D920CB">
        <w:trPr>
          <w:cantSplit/>
          <w:trHeight w:val="683"/>
        </w:trPr>
        <w:tc>
          <w:tcPr>
            <w:tcW w:w="2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8" w:name="sagitec18"/>
            <w:r w:rsidRPr="00D920CB">
              <w:rPr>
                <w:rFonts w:cs="Arial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 w:rsidRPr="00D920CB">
              <w:rPr>
                <w:rFonts w:cs="Arial"/>
                <w:sz w:val="22"/>
                <w:szCs w:val="22"/>
              </w:rPr>
              <w:t>}</w:t>
            </w:r>
            <w:bookmarkEnd w:id="18"/>
          </w:p>
        </w:tc>
        <w:tc>
          <w:tcPr>
            <w:tcW w:w="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9" w:name="sagitec19"/>
            <w:r w:rsidRPr="00D920CB">
              <w:rPr>
                <w:rFonts w:cs="Arial"/>
                <w:sz w:val="22"/>
                <w:szCs w:val="22"/>
              </w:rPr>
              <w:t>{multiplier}</w:t>
            </w:r>
            <w:bookmarkEnd w:id="19"/>
            <w:r w:rsidRPr="00D920CB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20" w:name="sagitec20"/>
            <w:r w:rsidRPr="00D920CB">
              <w:rPr>
                <w:rFonts w:cs="Arial"/>
                <w:sz w:val="22"/>
                <w:szCs w:val="22"/>
              </w:rPr>
              <w:t>{YearsofServiceTier1}</w:t>
            </w:r>
            <w:bookmarkEnd w:id="20"/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=</w:t>
            </w:r>
          </w:p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E1" w:rsidRPr="00D920CB" w:rsidRDefault="009941E1" w:rsidP="00C82B7A">
            <w:pPr>
              <w:pStyle w:val="EndnoteText"/>
              <w:rPr>
                <w:rFonts w:ascii="Arial" w:hAnsi="Arial" w:cs="Arial"/>
                <w:sz w:val="22"/>
                <w:szCs w:val="22"/>
              </w:rPr>
            </w:pPr>
            <w:bookmarkStart w:id="21" w:name="sagitec21"/>
            <w:r w:rsidRPr="00D920CB">
              <w:rPr>
                <w:rFonts w:ascii="Arial" w:hAnsi="Arial" w:cs="Arial"/>
                <w:sz w:val="22"/>
                <w:szCs w:val="22"/>
              </w:rPr>
              <w:t>{MonthlyBenefitTier1}</w:t>
            </w:r>
            <w:bookmarkEnd w:id="21"/>
          </w:p>
        </w:tc>
      </w:tr>
      <w:tr w:rsidR="009941E1" w:rsidRPr="00D920CB">
        <w:trPr>
          <w:cantSplit/>
          <w:trHeight w:val="456"/>
        </w:trPr>
        <w:tc>
          <w:tcPr>
            <w:tcW w:w="2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E1" w:rsidRPr="00D920CB" w:rsidRDefault="009941E1" w:rsidP="00C82B7A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 xml:space="preserve">       Monthly Benefit</w:t>
            </w:r>
          </w:p>
        </w:tc>
      </w:tr>
      <w:tr w:rsidR="009941E1" w:rsidRPr="00D920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6"/>
        </w:trPr>
        <w:tc>
          <w:tcPr>
            <w:tcW w:w="2341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450" w:type="dxa"/>
            <w:gridSpan w:val="2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4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22" w:name="sagitec22"/>
            <w:r w:rsidRPr="00D920CB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spacing w:val="-3"/>
                <w:sz w:val="22"/>
                <w:szCs w:val="22"/>
              </w:rPr>
              <w:t>ReducedBenefitDecrease</w:t>
            </w:r>
            <w:proofErr w:type="spellEnd"/>
            <w:r w:rsidRPr="00D920CB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22"/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65" w:type="dxa"/>
            <w:gridSpan w:val="3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23" w:name="sagitec23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FinalReducedBenefit</w:t>
            </w:r>
            <w:proofErr w:type="spellEnd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23"/>
          </w:p>
        </w:tc>
      </w:tr>
      <w:tr w:rsidR="009941E1" w:rsidRPr="00D920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6"/>
        </w:trPr>
        <w:tc>
          <w:tcPr>
            <w:tcW w:w="2341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gridSpan w:val="2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4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Reduction in Benefit****</w:t>
            </w:r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5" w:type="dxa"/>
            <w:gridSpan w:val="3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Reduced Benefit</w:t>
            </w:r>
          </w:p>
        </w:tc>
      </w:tr>
      <w:tr w:rsidR="009941E1" w:rsidRPr="00D920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6"/>
        </w:trPr>
        <w:tc>
          <w:tcPr>
            <w:tcW w:w="2341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 xml:space="preserve">                      x</w:t>
            </w:r>
          </w:p>
        </w:tc>
        <w:tc>
          <w:tcPr>
            <w:tcW w:w="450" w:type="dxa"/>
            <w:gridSpan w:val="2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4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24" w:name="sagitec24"/>
            <w:r w:rsidRPr="00D920CB"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 w:rsidRPr="00D920CB">
              <w:rPr>
                <w:rFonts w:cs="Arial"/>
                <w:spacing w:val="-3"/>
                <w:sz w:val="22"/>
                <w:szCs w:val="22"/>
              </w:rPr>
              <w:t>EarlyRetirementPayableFactor</w:t>
            </w:r>
            <w:proofErr w:type="spellEnd"/>
            <w:r w:rsidRPr="00D920CB">
              <w:rPr>
                <w:rFonts w:cs="Arial"/>
                <w:spacing w:val="-3"/>
                <w:sz w:val="22"/>
                <w:szCs w:val="22"/>
              </w:rPr>
              <w:t xml:space="preserve"> }</w:t>
            </w:r>
            <w:bookmarkEnd w:id="24"/>
            <w:r w:rsidRPr="00D920CB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5" w:type="dxa"/>
            <w:gridSpan w:val="3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25" w:name="sagitec25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ReducedBenefit</w:t>
            </w:r>
            <w:proofErr w:type="spellEnd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25"/>
          </w:p>
        </w:tc>
      </w:tr>
      <w:tr w:rsidR="009941E1" w:rsidRPr="00D920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6"/>
        </w:trPr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Early Retirement Payable Factor*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Reduced Early Benefit</w:t>
            </w:r>
          </w:p>
        </w:tc>
      </w:tr>
    </w:tbl>
    <w:p w:rsidR="00DD051A" w:rsidRDefault="00DD051A" w:rsidP="00DD051A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26" w:name="sagitec26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 w:rsidRPr="004F34D3"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26"/>
    </w:p>
    <w:tbl>
      <w:tblPr>
        <w:tblW w:w="9636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3"/>
        <w:gridCol w:w="450"/>
        <w:gridCol w:w="3332"/>
        <w:gridCol w:w="450"/>
        <w:gridCol w:w="3061"/>
      </w:tblGrid>
      <w:tr w:rsidR="00DD051A" w:rsidRPr="00D920CB" w:rsidTr="00DD051A">
        <w:trPr>
          <w:trHeight w:val="456"/>
        </w:trPr>
        <w:tc>
          <w:tcPr>
            <w:tcW w:w="2343" w:type="dxa"/>
          </w:tcPr>
          <w:p w:rsidR="00DD051A" w:rsidRPr="00D920CB" w:rsidRDefault="00DD051A" w:rsidP="00533AF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450" w:type="dxa"/>
          </w:tcPr>
          <w:p w:rsidR="00DD051A" w:rsidRPr="00D920CB" w:rsidRDefault="00DD051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2" w:type="dxa"/>
          </w:tcPr>
          <w:p w:rsidR="00DD051A" w:rsidRPr="00D920CB" w:rsidRDefault="00DD051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27" w:name="sagitec27"/>
            <w:r w:rsidRPr="00D920CB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 w:rsidRPr="00D920CB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27"/>
          </w:p>
        </w:tc>
        <w:tc>
          <w:tcPr>
            <w:tcW w:w="450" w:type="dxa"/>
          </w:tcPr>
          <w:p w:rsidR="00DD051A" w:rsidRPr="00D920CB" w:rsidRDefault="00DD051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61" w:type="dxa"/>
          </w:tcPr>
          <w:p w:rsidR="00DD051A" w:rsidRPr="00D920CB" w:rsidRDefault="00DD051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28" w:name="sagitec28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28"/>
          </w:p>
        </w:tc>
      </w:tr>
      <w:tr w:rsidR="00DD051A" w:rsidRPr="00D920CB" w:rsidTr="00DD051A">
        <w:trPr>
          <w:trHeight w:val="456"/>
        </w:trPr>
        <w:tc>
          <w:tcPr>
            <w:tcW w:w="2343" w:type="dxa"/>
          </w:tcPr>
          <w:p w:rsidR="00DD051A" w:rsidRPr="00D920CB" w:rsidRDefault="00DD051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</w:tcPr>
          <w:p w:rsidR="00DD051A" w:rsidRPr="00D920CB" w:rsidRDefault="00DD051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2" w:type="dxa"/>
          </w:tcPr>
          <w:p w:rsidR="00DD051A" w:rsidRPr="00D920CB" w:rsidRDefault="00DD051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450" w:type="dxa"/>
          </w:tcPr>
          <w:p w:rsidR="00DD051A" w:rsidRPr="00D920CB" w:rsidRDefault="00DD051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1" w:type="dxa"/>
          </w:tcPr>
          <w:p w:rsidR="00DD051A" w:rsidRPr="00D920CB" w:rsidRDefault="00DD051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DD051A" w:rsidRDefault="00DD051A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29" w:name="sagitec29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D920CB">
        <w:rPr>
          <w:rFonts w:cs="Arial"/>
          <w:spacing w:val="-3"/>
          <w:sz w:val="22"/>
          <w:szCs w:val="22"/>
        </w:rPr>
        <w:t>endblock</w:t>
      </w:r>
      <w:proofErr w:type="spellEnd"/>
      <w:r w:rsidRPr="00D920CB">
        <w:rPr>
          <w:rFonts w:cs="Arial"/>
          <w:spacing w:val="-3"/>
          <w:sz w:val="22"/>
          <w:szCs w:val="22"/>
        </w:rPr>
        <w:t>}</w:t>
      </w:r>
      <w:bookmarkEnd w:id="29"/>
    </w:p>
    <w:tbl>
      <w:tblPr>
        <w:tblW w:w="9636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3"/>
        <w:gridCol w:w="450"/>
        <w:gridCol w:w="3332"/>
        <w:gridCol w:w="450"/>
        <w:gridCol w:w="3061"/>
      </w:tblGrid>
      <w:tr w:rsidR="00DD051A" w:rsidRPr="00D920CB" w:rsidTr="00533AF1">
        <w:trPr>
          <w:trHeight w:val="456"/>
        </w:trPr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1A" w:rsidRPr="00D920CB" w:rsidRDefault="00DD051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 xml:space="preserve">                      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1A" w:rsidRPr="00D920CB" w:rsidRDefault="00DD051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1A" w:rsidRPr="00D920CB" w:rsidRDefault="00DD051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30" w:name="sagitec30"/>
            <w:r w:rsidRPr="00D920CB"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 w:rsidRPr="00D920CB">
              <w:rPr>
                <w:rFonts w:cs="Arial"/>
                <w:spacing w:val="-3"/>
                <w:sz w:val="22"/>
                <w:szCs w:val="22"/>
              </w:rPr>
              <w:t>TCPayableFactor</w:t>
            </w:r>
            <w:proofErr w:type="spellEnd"/>
            <w:r w:rsidRPr="00D920CB">
              <w:rPr>
                <w:rFonts w:cs="Arial"/>
                <w:spacing w:val="-3"/>
                <w:sz w:val="22"/>
                <w:szCs w:val="22"/>
              </w:rPr>
              <w:t xml:space="preserve"> }</w:t>
            </w:r>
            <w:bookmarkEnd w:id="30"/>
            <w:r w:rsidRPr="00D920CB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1A" w:rsidRPr="00D920CB" w:rsidRDefault="00DD051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1A" w:rsidRPr="00D920CB" w:rsidRDefault="00DD051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31" w:name="sagitec31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TCMonthlyBenefit</w:t>
            </w:r>
            <w:proofErr w:type="spellEnd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31"/>
          </w:p>
        </w:tc>
      </w:tr>
      <w:tr w:rsidR="00DD051A" w:rsidRPr="00D920CB" w:rsidTr="00533AF1">
        <w:trPr>
          <w:trHeight w:val="456"/>
        </w:trPr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1A" w:rsidRPr="00D920CB" w:rsidRDefault="00DD051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1A" w:rsidRPr="00D920CB" w:rsidRDefault="00DD051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1A" w:rsidRPr="00D920CB" w:rsidRDefault="00DD051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Term Certain Payable Factor*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1A" w:rsidRPr="00D920CB" w:rsidRDefault="00DD051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1A" w:rsidRPr="00D920CB" w:rsidRDefault="00DD051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</w:tbl>
    <w:p w:rsidR="009941E1" w:rsidRPr="00D920CB" w:rsidRDefault="009941E1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32" w:name="sagitec32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D920CB">
        <w:rPr>
          <w:rFonts w:cs="Arial"/>
          <w:spacing w:val="-3"/>
          <w:sz w:val="22"/>
          <w:szCs w:val="22"/>
        </w:rPr>
        <w:t>endblock</w:t>
      </w:r>
      <w:proofErr w:type="spellEnd"/>
      <w:r w:rsidRPr="00D920CB">
        <w:rPr>
          <w:rFonts w:cs="Arial"/>
          <w:spacing w:val="-3"/>
          <w:sz w:val="22"/>
          <w:szCs w:val="22"/>
        </w:rPr>
        <w:t>}</w:t>
      </w:r>
      <w:bookmarkEnd w:id="32"/>
    </w:p>
    <w:p w:rsidR="00F651F3" w:rsidRDefault="009941E1" w:rsidP="009941E1">
      <w:pPr>
        <w:tabs>
          <w:tab w:val="center" w:pos="4680"/>
        </w:tabs>
        <w:suppressAutoHyphens/>
        <w:rPr>
          <w:rFonts w:cs="Arial"/>
          <w:b/>
          <w:spacing w:val="-3"/>
          <w:sz w:val="22"/>
          <w:szCs w:val="22"/>
        </w:rPr>
      </w:pPr>
      <w:r w:rsidRPr="00D920CB">
        <w:rPr>
          <w:rFonts w:cs="Arial"/>
          <w:b/>
          <w:spacing w:val="-3"/>
          <w:sz w:val="22"/>
          <w:szCs w:val="22"/>
        </w:rPr>
        <w:tab/>
      </w:r>
      <w:bookmarkStart w:id="33" w:name="sagitec33"/>
      <w:r w:rsidRPr="00D920CB">
        <w:rPr>
          <w:rFonts w:cs="Arial"/>
          <w:b/>
          <w:spacing w:val="-3"/>
          <w:sz w:val="22"/>
          <w:szCs w:val="22"/>
        </w:rPr>
        <w:t>{</w:t>
      </w:r>
      <w:proofErr w:type="gramStart"/>
      <w:r w:rsidR="00F651F3">
        <w:rPr>
          <w:rFonts w:cs="Arial"/>
          <w:b/>
          <w:spacing w:val="-3"/>
          <w:sz w:val="22"/>
          <w:szCs w:val="22"/>
        </w:rPr>
        <w:t>x</w:t>
      </w:r>
      <w:proofErr w:type="gramEnd"/>
      <w:r w:rsidR="00F651F3">
        <w:rPr>
          <w:rFonts w:cs="Arial"/>
          <w:b/>
          <w:spacing w:val="-3"/>
          <w:sz w:val="22"/>
          <w:szCs w:val="22"/>
        </w:rPr>
        <w:t xml:space="preserve"> </w:t>
      </w:r>
      <w:r w:rsidRPr="00D920CB">
        <w:rPr>
          <w:rFonts w:cs="Arial"/>
          <w:b/>
          <w:spacing w:val="-3"/>
          <w:sz w:val="22"/>
          <w:szCs w:val="22"/>
        </w:rPr>
        <w:t xml:space="preserve">if </w:t>
      </w:r>
      <w:proofErr w:type="spellStart"/>
      <w:r w:rsidRPr="00D920CB">
        <w:rPr>
          <w:rFonts w:cs="Arial"/>
          <w:b/>
          <w:spacing w:val="-3"/>
          <w:sz w:val="22"/>
          <w:szCs w:val="22"/>
        </w:rPr>
        <w:t>RuleFlag</w:t>
      </w:r>
      <w:proofErr w:type="spellEnd"/>
      <w:r w:rsidRPr="00D920CB">
        <w:rPr>
          <w:rFonts w:cs="Arial"/>
          <w:b/>
          <w:spacing w:val="-3"/>
          <w:sz w:val="22"/>
          <w:szCs w:val="22"/>
        </w:rPr>
        <w:t xml:space="preserve"> = “RL85” }</w:t>
      </w:r>
      <w:bookmarkEnd w:id="33"/>
    </w:p>
    <w:p w:rsidR="00F651F3" w:rsidRDefault="00F651F3" w:rsidP="009941E1">
      <w:pPr>
        <w:tabs>
          <w:tab w:val="center" w:pos="4680"/>
        </w:tabs>
        <w:suppressAutoHyphens/>
        <w:rPr>
          <w:rFonts w:cs="Arial"/>
          <w:b/>
          <w:spacing w:val="-3"/>
          <w:sz w:val="22"/>
          <w:szCs w:val="22"/>
          <w:u w:val="single"/>
        </w:rPr>
      </w:pPr>
      <w:r>
        <w:rPr>
          <w:rFonts w:cs="Arial"/>
          <w:b/>
          <w:spacing w:val="-3"/>
          <w:sz w:val="22"/>
          <w:szCs w:val="22"/>
        </w:rPr>
        <w:tab/>
      </w:r>
      <w:r w:rsidR="009941E1" w:rsidRPr="00D920CB">
        <w:rPr>
          <w:rFonts w:cs="Arial"/>
          <w:b/>
          <w:spacing w:val="-3"/>
          <w:sz w:val="22"/>
          <w:szCs w:val="22"/>
          <w:u w:val="single"/>
        </w:rPr>
        <w:t>RULE OF 85 APPLIES</w:t>
      </w:r>
    </w:p>
    <w:p w:rsidR="009941E1" w:rsidRPr="00D920CB" w:rsidRDefault="009941E1" w:rsidP="009941E1">
      <w:pPr>
        <w:tabs>
          <w:tab w:val="center" w:pos="4680"/>
        </w:tabs>
        <w:suppressAutoHyphens/>
        <w:rPr>
          <w:rFonts w:cs="Arial"/>
          <w:b/>
          <w:spacing w:val="-3"/>
          <w:sz w:val="22"/>
          <w:szCs w:val="22"/>
          <w:u w:val="single"/>
        </w:rPr>
      </w:pPr>
      <w:bookmarkStart w:id="34" w:name="sagitec34"/>
      <w:r w:rsidRPr="00D920CB">
        <w:rPr>
          <w:rFonts w:cs="Arial"/>
          <w:b/>
          <w:spacing w:val="-3"/>
          <w:sz w:val="22"/>
          <w:szCs w:val="22"/>
        </w:rPr>
        <w:t>{</w:t>
      </w:r>
      <w:proofErr w:type="gramStart"/>
      <w:r w:rsidR="00F651F3">
        <w:rPr>
          <w:rFonts w:cs="Arial"/>
          <w:b/>
          <w:spacing w:val="-3"/>
          <w:sz w:val="22"/>
          <w:szCs w:val="22"/>
        </w:rPr>
        <w:t>x</w:t>
      </w:r>
      <w:proofErr w:type="gramEnd"/>
      <w:r w:rsidR="00F651F3"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 w:rsidRPr="00D920CB">
        <w:rPr>
          <w:rFonts w:cs="Arial"/>
          <w:b/>
          <w:spacing w:val="-3"/>
          <w:sz w:val="22"/>
          <w:szCs w:val="22"/>
        </w:rPr>
        <w:t>endblock</w:t>
      </w:r>
      <w:proofErr w:type="spellEnd"/>
      <w:r w:rsidRPr="00D920CB">
        <w:rPr>
          <w:rFonts w:cs="Arial"/>
          <w:b/>
          <w:spacing w:val="-3"/>
          <w:sz w:val="22"/>
          <w:szCs w:val="22"/>
        </w:rPr>
        <w:t>}</w:t>
      </w:r>
      <w:bookmarkEnd w:id="34"/>
    </w:p>
    <w:p w:rsidR="009941E1" w:rsidRPr="00D920CB" w:rsidRDefault="009941E1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35" w:name="sagitec35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if </w:t>
      </w:r>
      <w:proofErr w:type="spellStart"/>
      <w:r w:rsidRPr="00D920CB">
        <w:rPr>
          <w:rFonts w:cs="Arial"/>
          <w:spacing w:val="-3"/>
          <w:sz w:val="22"/>
          <w:szCs w:val="22"/>
        </w:rPr>
        <w:t>RetirementCondition</w:t>
      </w:r>
      <w:proofErr w:type="spellEnd"/>
      <w:r w:rsidRPr="00D920CB">
        <w:rPr>
          <w:rFonts w:cs="Arial"/>
          <w:spacing w:val="-3"/>
          <w:sz w:val="22"/>
          <w:szCs w:val="22"/>
        </w:rPr>
        <w:t xml:space="preserve"> = 2}</w:t>
      </w:r>
      <w:bookmarkEnd w:id="35"/>
      <w:r w:rsidRPr="00D920CB">
        <w:rPr>
          <w:rFonts w:cs="Arial"/>
          <w:spacing w:val="-3"/>
          <w:sz w:val="22"/>
          <w:szCs w:val="22"/>
        </w:rPr>
        <w:t xml:space="preserve"> </w:t>
      </w:r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2073"/>
        <w:gridCol w:w="370"/>
        <w:gridCol w:w="887"/>
        <w:gridCol w:w="450"/>
        <w:gridCol w:w="586"/>
        <w:gridCol w:w="370"/>
        <w:gridCol w:w="367"/>
        <w:gridCol w:w="1737"/>
      </w:tblGrid>
      <w:tr w:rsidR="009941E1" w:rsidRPr="00D920CB">
        <w:trPr>
          <w:cantSplit/>
          <w:trHeight w:val="726"/>
        </w:trPr>
        <w:tc>
          <w:tcPr>
            <w:tcW w:w="234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36" w:name="sagitec36"/>
            <w:r w:rsidRPr="00D920CB">
              <w:rPr>
                <w:rFonts w:cs="Arial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 w:rsidRPr="00D920CB">
              <w:rPr>
                <w:rFonts w:cs="Arial"/>
                <w:sz w:val="22"/>
                <w:szCs w:val="22"/>
              </w:rPr>
              <w:t>}</w:t>
            </w:r>
            <w:bookmarkEnd w:id="36"/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073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37" w:name="sagitec37"/>
            <w:r w:rsidRPr="00D920CB">
              <w:rPr>
                <w:rFonts w:cs="Arial"/>
                <w:sz w:val="22"/>
                <w:szCs w:val="22"/>
              </w:rPr>
              <w:t>{multiplier}</w:t>
            </w:r>
            <w:bookmarkEnd w:id="37"/>
            <w:r w:rsidRPr="00D920CB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7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93" w:type="dxa"/>
            <w:gridSpan w:val="4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38" w:name="sagitec38"/>
            <w:r w:rsidRPr="00D920CB">
              <w:rPr>
                <w:rFonts w:cs="Arial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sz w:val="22"/>
                <w:szCs w:val="22"/>
              </w:rPr>
              <w:t>YearsofService</w:t>
            </w:r>
            <w:proofErr w:type="spellEnd"/>
            <w:r w:rsidRPr="00D920CB">
              <w:rPr>
                <w:rFonts w:cs="Arial"/>
                <w:sz w:val="22"/>
                <w:szCs w:val="22"/>
              </w:rPr>
              <w:t>}</w:t>
            </w:r>
            <w:bookmarkEnd w:id="38"/>
          </w:p>
        </w:tc>
        <w:tc>
          <w:tcPr>
            <w:tcW w:w="367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1737" w:type="dxa"/>
          </w:tcPr>
          <w:p w:rsidR="009941E1" w:rsidRPr="00D920CB" w:rsidRDefault="009941E1" w:rsidP="00C82B7A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39" w:name="sagitec39"/>
            <w:r w:rsidRPr="00D920CB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ascii="Arial" w:hAnsi="Arial" w:cs="Arial"/>
                <w:sz w:val="22"/>
                <w:szCs w:val="22"/>
              </w:rPr>
              <w:t>SingleLifeBenefit</w:t>
            </w:r>
            <w:proofErr w:type="spellEnd"/>
            <w:r w:rsidRPr="00D920CB">
              <w:rPr>
                <w:rFonts w:ascii="Arial" w:hAnsi="Arial" w:cs="Arial"/>
                <w:sz w:val="22"/>
                <w:szCs w:val="22"/>
              </w:rPr>
              <w:t>}</w:t>
            </w:r>
            <w:bookmarkEnd w:id="39"/>
          </w:p>
        </w:tc>
      </w:tr>
      <w:tr w:rsidR="009941E1" w:rsidRPr="00D920CB">
        <w:trPr>
          <w:cantSplit/>
          <w:trHeight w:val="439"/>
        </w:trPr>
        <w:tc>
          <w:tcPr>
            <w:tcW w:w="234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73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93" w:type="dxa"/>
            <w:gridSpan w:val="4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7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104" w:type="dxa"/>
            <w:gridSpan w:val="2"/>
          </w:tcPr>
          <w:p w:rsidR="009941E1" w:rsidRPr="00D920CB" w:rsidRDefault="009941E1" w:rsidP="00C82B7A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Normal Benefit</w:t>
            </w:r>
          </w:p>
        </w:tc>
      </w:tr>
      <w:tr w:rsidR="009941E1" w:rsidRPr="00D920CB">
        <w:trPr>
          <w:trHeight w:val="456"/>
        </w:trPr>
        <w:tc>
          <w:tcPr>
            <w:tcW w:w="234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3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40" w:name="sagitec40"/>
            <w:r w:rsidRPr="00D920CB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spacing w:val="-3"/>
                <w:sz w:val="22"/>
                <w:szCs w:val="22"/>
              </w:rPr>
              <w:t>ReducedBenefitDecrease</w:t>
            </w:r>
            <w:proofErr w:type="spellEnd"/>
            <w:r w:rsidRPr="00D920CB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40"/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60" w:type="dxa"/>
            <w:gridSpan w:val="4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41" w:name="sagitec41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FinalReducedBenefit</w:t>
            </w:r>
            <w:proofErr w:type="spellEnd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41"/>
          </w:p>
        </w:tc>
      </w:tr>
      <w:tr w:rsidR="009941E1" w:rsidRPr="00D920CB">
        <w:trPr>
          <w:trHeight w:val="456"/>
        </w:trPr>
        <w:tc>
          <w:tcPr>
            <w:tcW w:w="234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3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Reduction in Benefit****</w:t>
            </w:r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gridSpan w:val="4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Reduced Benefit</w:t>
            </w:r>
          </w:p>
        </w:tc>
      </w:tr>
    </w:tbl>
    <w:p w:rsidR="00DD051A" w:rsidRDefault="00DD051A" w:rsidP="00DD051A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42" w:name="sagitec42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 w:rsidRPr="004F34D3"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42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3330"/>
        <w:gridCol w:w="450"/>
        <w:gridCol w:w="3060"/>
      </w:tblGrid>
      <w:tr w:rsidR="00DD051A" w:rsidRPr="00D920CB" w:rsidTr="00533AF1">
        <w:trPr>
          <w:trHeight w:val="456"/>
        </w:trPr>
        <w:tc>
          <w:tcPr>
            <w:tcW w:w="2340" w:type="dxa"/>
          </w:tcPr>
          <w:p w:rsidR="00DD051A" w:rsidRPr="00D920CB" w:rsidRDefault="00DD051A" w:rsidP="00533AF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450" w:type="dxa"/>
          </w:tcPr>
          <w:p w:rsidR="00DD051A" w:rsidRPr="00D920CB" w:rsidRDefault="00DD051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</w:tcPr>
          <w:p w:rsidR="00DD051A" w:rsidRPr="00D920CB" w:rsidRDefault="00DD051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43" w:name="sagitec43"/>
            <w:r w:rsidRPr="00D920CB"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 w:rsidRPr="00D920CB"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 w:rsidRPr="00D920CB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43"/>
          </w:p>
        </w:tc>
        <w:tc>
          <w:tcPr>
            <w:tcW w:w="450" w:type="dxa"/>
          </w:tcPr>
          <w:p w:rsidR="00DD051A" w:rsidRPr="00D920CB" w:rsidRDefault="00DD051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60" w:type="dxa"/>
          </w:tcPr>
          <w:p w:rsidR="00DD051A" w:rsidRPr="00D920CB" w:rsidRDefault="00DD051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44" w:name="sagitec44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44"/>
          </w:p>
        </w:tc>
      </w:tr>
      <w:tr w:rsidR="00DD051A" w:rsidRPr="00D920CB" w:rsidTr="00533AF1">
        <w:trPr>
          <w:trHeight w:val="456"/>
        </w:trPr>
        <w:tc>
          <w:tcPr>
            <w:tcW w:w="2340" w:type="dxa"/>
          </w:tcPr>
          <w:p w:rsidR="00DD051A" w:rsidRPr="00D920CB" w:rsidRDefault="00DD051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</w:tcPr>
          <w:p w:rsidR="00DD051A" w:rsidRPr="00D920CB" w:rsidRDefault="00DD051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</w:tcPr>
          <w:p w:rsidR="00DD051A" w:rsidRPr="00D920CB" w:rsidRDefault="00DD051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450" w:type="dxa"/>
          </w:tcPr>
          <w:p w:rsidR="00DD051A" w:rsidRPr="00D920CB" w:rsidRDefault="00DD051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</w:tcPr>
          <w:p w:rsidR="00DD051A" w:rsidRPr="00D920CB" w:rsidRDefault="00DD051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DD051A" w:rsidRDefault="00DD051A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45" w:name="sagitec45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D920CB">
        <w:rPr>
          <w:rFonts w:cs="Arial"/>
          <w:spacing w:val="-3"/>
          <w:sz w:val="22"/>
          <w:szCs w:val="22"/>
        </w:rPr>
        <w:t>endblock</w:t>
      </w:r>
      <w:proofErr w:type="spellEnd"/>
      <w:r w:rsidRPr="00D920CB">
        <w:rPr>
          <w:rFonts w:cs="Arial"/>
          <w:spacing w:val="-3"/>
          <w:sz w:val="22"/>
          <w:szCs w:val="22"/>
        </w:rPr>
        <w:t>}</w:t>
      </w:r>
      <w:bookmarkEnd w:id="45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3330"/>
        <w:gridCol w:w="450"/>
        <w:gridCol w:w="3060"/>
      </w:tblGrid>
      <w:tr w:rsidR="00DD051A" w:rsidRPr="00D920CB" w:rsidTr="00533AF1">
        <w:trPr>
          <w:trHeight w:val="456"/>
        </w:trPr>
        <w:tc>
          <w:tcPr>
            <w:tcW w:w="2340" w:type="dxa"/>
          </w:tcPr>
          <w:p w:rsidR="00DD051A" w:rsidRPr="00D920CB" w:rsidRDefault="00DD051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 xml:space="preserve">                      x</w:t>
            </w:r>
          </w:p>
        </w:tc>
        <w:tc>
          <w:tcPr>
            <w:tcW w:w="450" w:type="dxa"/>
          </w:tcPr>
          <w:p w:rsidR="00DD051A" w:rsidRPr="00D920CB" w:rsidRDefault="00DD051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</w:tcPr>
          <w:p w:rsidR="00DD051A" w:rsidRPr="00D920CB" w:rsidRDefault="00DD051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46" w:name="sagitec46"/>
            <w:r w:rsidRPr="00D920CB"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 w:rsidRPr="00D920CB">
              <w:rPr>
                <w:rFonts w:cs="Arial"/>
                <w:spacing w:val="-3"/>
                <w:sz w:val="22"/>
                <w:szCs w:val="22"/>
              </w:rPr>
              <w:t>TCPayableFactor</w:t>
            </w:r>
            <w:proofErr w:type="spellEnd"/>
            <w:r w:rsidRPr="00D920CB">
              <w:rPr>
                <w:rFonts w:cs="Arial"/>
                <w:spacing w:val="-3"/>
                <w:sz w:val="22"/>
                <w:szCs w:val="22"/>
              </w:rPr>
              <w:t xml:space="preserve"> }</w:t>
            </w:r>
            <w:bookmarkEnd w:id="46"/>
            <w:r w:rsidRPr="00D920CB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</w:tcPr>
          <w:p w:rsidR="00DD051A" w:rsidRPr="00D920CB" w:rsidRDefault="00DD051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</w:tcPr>
          <w:p w:rsidR="00DD051A" w:rsidRPr="00D920CB" w:rsidRDefault="00DD051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47" w:name="sagitec47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TCMonthlyBenefit</w:t>
            </w:r>
            <w:proofErr w:type="spellEnd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47"/>
          </w:p>
        </w:tc>
      </w:tr>
      <w:tr w:rsidR="00DD051A" w:rsidRPr="00D920CB" w:rsidTr="00533AF1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1A" w:rsidRPr="00D920CB" w:rsidRDefault="00DD051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1A" w:rsidRPr="00D920CB" w:rsidRDefault="00DD051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1A" w:rsidRPr="00D920CB" w:rsidRDefault="00DD051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Term Certain Payable Factor*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1A" w:rsidRPr="00D920CB" w:rsidRDefault="00DD051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51A" w:rsidRPr="00D920CB" w:rsidRDefault="00DD051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</w:tbl>
    <w:p w:rsidR="009941E1" w:rsidRPr="00D920CB" w:rsidRDefault="009941E1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48" w:name="sagitec48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D920CB">
        <w:rPr>
          <w:rFonts w:cs="Arial"/>
          <w:spacing w:val="-3"/>
          <w:sz w:val="22"/>
          <w:szCs w:val="22"/>
        </w:rPr>
        <w:t>endblock</w:t>
      </w:r>
      <w:proofErr w:type="spellEnd"/>
      <w:r w:rsidRPr="00D920CB">
        <w:rPr>
          <w:rFonts w:cs="Arial"/>
          <w:spacing w:val="-3"/>
          <w:sz w:val="22"/>
          <w:szCs w:val="22"/>
        </w:rPr>
        <w:t>}</w:t>
      </w:r>
      <w:bookmarkEnd w:id="48"/>
    </w:p>
    <w:p w:rsidR="009941E1" w:rsidRPr="00D920CB" w:rsidRDefault="009941E1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49" w:name="sagitec49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if </w:t>
      </w:r>
      <w:proofErr w:type="spellStart"/>
      <w:r w:rsidRPr="00D920CB">
        <w:rPr>
          <w:rFonts w:cs="Arial"/>
          <w:spacing w:val="-3"/>
          <w:sz w:val="22"/>
          <w:szCs w:val="22"/>
        </w:rPr>
        <w:t>RetirementCondition</w:t>
      </w:r>
      <w:proofErr w:type="spellEnd"/>
      <w:r w:rsidRPr="00D920CB">
        <w:rPr>
          <w:rFonts w:cs="Arial"/>
          <w:spacing w:val="-3"/>
          <w:sz w:val="22"/>
          <w:szCs w:val="22"/>
        </w:rPr>
        <w:t xml:space="preserve"> = 3}</w:t>
      </w:r>
      <w:bookmarkEnd w:id="49"/>
      <w:r w:rsidRPr="00D920CB">
        <w:rPr>
          <w:rFonts w:cs="Arial"/>
          <w:spacing w:val="-3"/>
          <w:sz w:val="22"/>
          <w:szCs w:val="22"/>
        </w:rPr>
        <w:t xml:space="preserve"> </w:t>
      </w:r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2073"/>
        <w:gridCol w:w="370"/>
        <w:gridCol w:w="887"/>
        <w:gridCol w:w="450"/>
        <w:gridCol w:w="586"/>
        <w:gridCol w:w="370"/>
        <w:gridCol w:w="367"/>
        <w:gridCol w:w="1737"/>
      </w:tblGrid>
      <w:tr w:rsidR="009941E1" w:rsidRPr="00D920CB">
        <w:trPr>
          <w:cantSplit/>
          <w:trHeight w:val="726"/>
        </w:trPr>
        <w:tc>
          <w:tcPr>
            <w:tcW w:w="234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50" w:name="sagitec50"/>
            <w:r w:rsidRPr="00D920CB">
              <w:rPr>
                <w:rFonts w:cs="Arial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 w:rsidRPr="00D920CB">
              <w:rPr>
                <w:rFonts w:cs="Arial"/>
                <w:sz w:val="22"/>
                <w:szCs w:val="22"/>
              </w:rPr>
              <w:t>}</w:t>
            </w:r>
            <w:bookmarkEnd w:id="50"/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073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51" w:name="sagitec51"/>
            <w:r w:rsidRPr="00D920CB">
              <w:rPr>
                <w:rFonts w:cs="Arial"/>
                <w:sz w:val="22"/>
                <w:szCs w:val="22"/>
              </w:rPr>
              <w:t>{multiplier}</w:t>
            </w:r>
            <w:bookmarkEnd w:id="51"/>
            <w:r w:rsidRPr="00D920CB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7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93" w:type="dxa"/>
            <w:gridSpan w:val="4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52" w:name="sagitec52"/>
            <w:r w:rsidRPr="00D920CB">
              <w:rPr>
                <w:rFonts w:cs="Arial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sz w:val="22"/>
                <w:szCs w:val="22"/>
              </w:rPr>
              <w:t>YearsofService</w:t>
            </w:r>
            <w:proofErr w:type="spellEnd"/>
            <w:r w:rsidRPr="00D920CB">
              <w:rPr>
                <w:rFonts w:cs="Arial"/>
                <w:sz w:val="22"/>
                <w:szCs w:val="22"/>
              </w:rPr>
              <w:t>}</w:t>
            </w:r>
            <w:bookmarkEnd w:id="52"/>
          </w:p>
        </w:tc>
        <w:tc>
          <w:tcPr>
            <w:tcW w:w="367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1737" w:type="dxa"/>
          </w:tcPr>
          <w:p w:rsidR="009941E1" w:rsidRPr="00D920CB" w:rsidRDefault="009941E1" w:rsidP="00C82B7A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53" w:name="sagitec53"/>
            <w:r w:rsidRPr="00D920CB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ascii="Arial" w:hAnsi="Arial" w:cs="Arial"/>
                <w:sz w:val="22"/>
                <w:szCs w:val="22"/>
              </w:rPr>
              <w:t>SingleLifeBenefit</w:t>
            </w:r>
            <w:proofErr w:type="spellEnd"/>
            <w:r w:rsidRPr="00D920CB">
              <w:rPr>
                <w:rFonts w:ascii="Arial" w:hAnsi="Arial" w:cs="Arial"/>
                <w:sz w:val="22"/>
                <w:szCs w:val="22"/>
              </w:rPr>
              <w:t>}</w:t>
            </w:r>
            <w:bookmarkEnd w:id="53"/>
          </w:p>
        </w:tc>
      </w:tr>
      <w:tr w:rsidR="009941E1" w:rsidRPr="00D920CB">
        <w:trPr>
          <w:cantSplit/>
          <w:trHeight w:val="439"/>
        </w:trPr>
        <w:tc>
          <w:tcPr>
            <w:tcW w:w="234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73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93" w:type="dxa"/>
            <w:gridSpan w:val="4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7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104" w:type="dxa"/>
            <w:gridSpan w:val="2"/>
          </w:tcPr>
          <w:p w:rsidR="009941E1" w:rsidRPr="00D920CB" w:rsidRDefault="009941E1" w:rsidP="00C82B7A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Normal Benefit</w:t>
            </w:r>
          </w:p>
        </w:tc>
      </w:tr>
      <w:tr w:rsidR="009941E1" w:rsidRPr="00D920CB">
        <w:trPr>
          <w:trHeight w:val="456"/>
        </w:trPr>
        <w:tc>
          <w:tcPr>
            <w:tcW w:w="234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3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54" w:name="sagitec54"/>
            <w:r w:rsidRPr="00D920CB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spacing w:val="-3"/>
                <w:sz w:val="22"/>
                <w:szCs w:val="22"/>
              </w:rPr>
              <w:t>ReducedBenefitDecrease</w:t>
            </w:r>
            <w:proofErr w:type="spellEnd"/>
            <w:r w:rsidRPr="00D920CB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54"/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60" w:type="dxa"/>
            <w:gridSpan w:val="4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55" w:name="sagitec55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FinalReducedBenefit</w:t>
            </w:r>
            <w:proofErr w:type="spellEnd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55"/>
          </w:p>
        </w:tc>
      </w:tr>
      <w:tr w:rsidR="009941E1" w:rsidRPr="00D920CB">
        <w:trPr>
          <w:trHeight w:val="456"/>
        </w:trPr>
        <w:tc>
          <w:tcPr>
            <w:tcW w:w="234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3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Reduction in Benefit****</w:t>
            </w:r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gridSpan w:val="4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Reduced Benefit</w:t>
            </w:r>
          </w:p>
        </w:tc>
      </w:tr>
      <w:tr w:rsidR="009941E1" w:rsidRPr="00D920CB">
        <w:trPr>
          <w:trHeight w:val="456"/>
        </w:trPr>
        <w:tc>
          <w:tcPr>
            <w:tcW w:w="234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 xml:space="preserve">                      x</w:t>
            </w:r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3"/>
          </w:tcPr>
          <w:p w:rsidR="009941E1" w:rsidRPr="00D920CB" w:rsidRDefault="00C012AD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56" w:name="sagitec56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DNROFactor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56"/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  <w:gridSpan w:val="4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57" w:name="sagitec57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DNROBenefit</w:t>
            </w:r>
            <w:proofErr w:type="spellEnd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57"/>
          </w:p>
        </w:tc>
      </w:tr>
      <w:tr w:rsidR="009941E1" w:rsidRPr="00D920CB">
        <w:trPr>
          <w:trHeight w:val="413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DNRO Payable Factor**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DNRO Benefit</w:t>
            </w:r>
          </w:p>
        </w:tc>
      </w:tr>
    </w:tbl>
    <w:p w:rsidR="00DC708F" w:rsidRDefault="00DC708F" w:rsidP="00DC708F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58" w:name="sagitec58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 w:rsidRPr="004F34D3"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58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3330"/>
        <w:gridCol w:w="450"/>
        <w:gridCol w:w="3060"/>
      </w:tblGrid>
      <w:tr w:rsidR="00DC708F" w:rsidRPr="00D920CB" w:rsidTr="00533AF1">
        <w:trPr>
          <w:trHeight w:val="413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08F" w:rsidRPr="00D920CB" w:rsidRDefault="00DC708F" w:rsidP="00533AF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08F" w:rsidRPr="00D920CB" w:rsidRDefault="00DC70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08F" w:rsidRPr="00D920CB" w:rsidRDefault="00DC70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59" w:name="sagitec59"/>
            <w:r w:rsidRPr="00D920CB"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 w:rsidRPr="00D920CB"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 w:rsidRPr="00D920CB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59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08F" w:rsidRPr="00D920CB" w:rsidRDefault="00DC70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08F" w:rsidRPr="00D920CB" w:rsidRDefault="00DC70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60" w:name="sagitec60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60"/>
          </w:p>
        </w:tc>
      </w:tr>
      <w:tr w:rsidR="00DC708F" w:rsidRPr="00D920CB" w:rsidTr="00533AF1">
        <w:trPr>
          <w:trHeight w:val="413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08F" w:rsidRPr="00D920CB" w:rsidRDefault="00DC70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08F" w:rsidRPr="00D920CB" w:rsidRDefault="00DC70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08F" w:rsidRPr="00D920CB" w:rsidRDefault="00DC70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08F" w:rsidRPr="00D920CB" w:rsidRDefault="00DC70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08F" w:rsidRPr="00D920CB" w:rsidRDefault="00DC70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DC708F" w:rsidRDefault="00DC708F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61" w:name="sagitec61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D920CB">
        <w:rPr>
          <w:rFonts w:cs="Arial"/>
          <w:spacing w:val="-3"/>
          <w:sz w:val="22"/>
          <w:szCs w:val="22"/>
        </w:rPr>
        <w:t>endblock</w:t>
      </w:r>
      <w:proofErr w:type="spellEnd"/>
      <w:r w:rsidRPr="00D920CB">
        <w:rPr>
          <w:rFonts w:cs="Arial"/>
          <w:spacing w:val="-3"/>
          <w:sz w:val="22"/>
          <w:szCs w:val="22"/>
        </w:rPr>
        <w:t>}</w:t>
      </w:r>
      <w:bookmarkEnd w:id="61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3330"/>
        <w:gridCol w:w="450"/>
        <w:gridCol w:w="3060"/>
      </w:tblGrid>
      <w:tr w:rsidR="00DC708F" w:rsidRPr="00D920CB" w:rsidTr="00533AF1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08F" w:rsidRPr="00D920CB" w:rsidRDefault="00DC70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 xml:space="preserve">                      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08F" w:rsidRPr="00D920CB" w:rsidRDefault="00DC70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08F" w:rsidRPr="00D920CB" w:rsidRDefault="00DC70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62" w:name="sagitec62"/>
            <w:r w:rsidRPr="00D920CB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spacing w:val="-3"/>
                <w:sz w:val="22"/>
                <w:szCs w:val="22"/>
              </w:rPr>
              <w:t>TCPayableFactor</w:t>
            </w:r>
            <w:proofErr w:type="spellEnd"/>
            <w:r w:rsidRPr="00D920CB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62"/>
            <w:r w:rsidRPr="00D920CB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08F" w:rsidRPr="00D920CB" w:rsidRDefault="00DC70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08F" w:rsidRPr="00D920CB" w:rsidRDefault="00DC70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63" w:name="sagitec63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TCMonthlyBenefit</w:t>
            </w:r>
            <w:proofErr w:type="spellEnd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63"/>
          </w:p>
        </w:tc>
      </w:tr>
      <w:tr w:rsidR="00DC708F" w:rsidRPr="00D920CB" w:rsidTr="00533AF1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08F" w:rsidRPr="00D920CB" w:rsidRDefault="00DC70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08F" w:rsidRPr="00D920CB" w:rsidRDefault="00DC70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08F" w:rsidRPr="00D920CB" w:rsidRDefault="00DC70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Term Certain Payable Factor*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08F" w:rsidRPr="00D920CB" w:rsidRDefault="00DC70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08F" w:rsidRPr="00D920CB" w:rsidRDefault="00DC70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</w:tbl>
    <w:p w:rsidR="009941E1" w:rsidRPr="00D920CB" w:rsidRDefault="009941E1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64" w:name="sagitec64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D920CB">
        <w:rPr>
          <w:rFonts w:cs="Arial"/>
          <w:spacing w:val="-3"/>
          <w:sz w:val="22"/>
          <w:szCs w:val="22"/>
        </w:rPr>
        <w:t>endblock</w:t>
      </w:r>
      <w:proofErr w:type="spellEnd"/>
      <w:r w:rsidRPr="00D920CB">
        <w:rPr>
          <w:rFonts w:cs="Arial"/>
          <w:spacing w:val="-3"/>
          <w:sz w:val="22"/>
          <w:szCs w:val="22"/>
        </w:rPr>
        <w:t>}</w:t>
      </w:r>
      <w:bookmarkEnd w:id="64"/>
    </w:p>
    <w:p w:rsidR="009941E1" w:rsidRPr="00D920CB" w:rsidRDefault="009941E1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65" w:name="sagitec65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if </w:t>
      </w:r>
      <w:proofErr w:type="spellStart"/>
      <w:r w:rsidRPr="00D920CB">
        <w:rPr>
          <w:rFonts w:cs="Arial"/>
          <w:spacing w:val="-3"/>
          <w:sz w:val="22"/>
          <w:szCs w:val="22"/>
        </w:rPr>
        <w:t>RetirementCondition</w:t>
      </w:r>
      <w:proofErr w:type="spellEnd"/>
      <w:r w:rsidRPr="00D920CB">
        <w:rPr>
          <w:rFonts w:cs="Arial"/>
          <w:spacing w:val="-3"/>
          <w:sz w:val="22"/>
          <w:szCs w:val="22"/>
        </w:rPr>
        <w:t xml:space="preserve"> = 4}</w:t>
      </w:r>
      <w:bookmarkEnd w:id="65"/>
      <w:r w:rsidRPr="00D920CB">
        <w:rPr>
          <w:rFonts w:cs="Arial"/>
          <w:spacing w:val="-3"/>
          <w:sz w:val="22"/>
          <w:szCs w:val="22"/>
        </w:rPr>
        <w:t xml:space="preserve"> </w:t>
      </w:r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2073"/>
        <w:gridCol w:w="370"/>
        <w:gridCol w:w="887"/>
        <w:gridCol w:w="450"/>
        <w:gridCol w:w="586"/>
        <w:gridCol w:w="370"/>
        <w:gridCol w:w="367"/>
        <w:gridCol w:w="1737"/>
      </w:tblGrid>
      <w:tr w:rsidR="009941E1" w:rsidRPr="00D920CB">
        <w:trPr>
          <w:cantSplit/>
          <w:trHeight w:val="726"/>
        </w:trPr>
        <w:tc>
          <w:tcPr>
            <w:tcW w:w="234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66" w:name="sagitec66"/>
            <w:r w:rsidRPr="00D920CB">
              <w:rPr>
                <w:rFonts w:cs="Arial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 w:rsidRPr="00D920CB">
              <w:rPr>
                <w:rFonts w:cs="Arial"/>
                <w:sz w:val="22"/>
                <w:szCs w:val="22"/>
              </w:rPr>
              <w:t>}</w:t>
            </w:r>
            <w:bookmarkEnd w:id="66"/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073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67" w:name="sagitec67"/>
            <w:r w:rsidRPr="00D920CB">
              <w:rPr>
                <w:rFonts w:cs="Arial"/>
                <w:sz w:val="22"/>
                <w:szCs w:val="22"/>
              </w:rPr>
              <w:t>{multiplier}</w:t>
            </w:r>
            <w:bookmarkEnd w:id="67"/>
            <w:r w:rsidRPr="00D920CB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7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93" w:type="dxa"/>
            <w:gridSpan w:val="4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68" w:name="sagitec68"/>
            <w:r w:rsidRPr="00D920CB">
              <w:rPr>
                <w:rFonts w:cs="Arial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sz w:val="22"/>
                <w:szCs w:val="22"/>
              </w:rPr>
              <w:t>YearsofService</w:t>
            </w:r>
            <w:proofErr w:type="spellEnd"/>
            <w:r w:rsidRPr="00D920CB">
              <w:rPr>
                <w:rFonts w:cs="Arial"/>
                <w:sz w:val="22"/>
                <w:szCs w:val="22"/>
              </w:rPr>
              <w:t>}</w:t>
            </w:r>
            <w:bookmarkEnd w:id="68"/>
          </w:p>
        </w:tc>
        <w:tc>
          <w:tcPr>
            <w:tcW w:w="367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1737" w:type="dxa"/>
          </w:tcPr>
          <w:p w:rsidR="009941E1" w:rsidRPr="00D920CB" w:rsidRDefault="009941E1" w:rsidP="00C82B7A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69" w:name="sagitec69"/>
            <w:r w:rsidRPr="00D920CB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ascii="Arial" w:hAnsi="Arial" w:cs="Arial"/>
                <w:sz w:val="22"/>
                <w:szCs w:val="22"/>
              </w:rPr>
              <w:t>SingleLifeBenefit</w:t>
            </w:r>
            <w:proofErr w:type="spellEnd"/>
            <w:r w:rsidRPr="00D920CB">
              <w:rPr>
                <w:rFonts w:ascii="Arial" w:hAnsi="Arial" w:cs="Arial"/>
                <w:sz w:val="22"/>
                <w:szCs w:val="22"/>
              </w:rPr>
              <w:t>}</w:t>
            </w:r>
            <w:bookmarkEnd w:id="69"/>
          </w:p>
        </w:tc>
      </w:tr>
      <w:tr w:rsidR="009941E1" w:rsidRPr="00D920CB">
        <w:trPr>
          <w:cantSplit/>
          <w:trHeight w:val="439"/>
        </w:trPr>
        <w:tc>
          <w:tcPr>
            <w:tcW w:w="234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lastRenderedPageBreak/>
              <w:t>Final Average Salary</w:t>
            </w:r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73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93" w:type="dxa"/>
            <w:gridSpan w:val="4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7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104" w:type="dxa"/>
            <w:gridSpan w:val="2"/>
          </w:tcPr>
          <w:p w:rsidR="009941E1" w:rsidRPr="00D920CB" w:rsidRDefault="009941E1" w:rsidP="00C82B7A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Normal Benefit</w:t>
            </w:r>
          </w:p>
        </w:tc>
      </w:tr>
      <w:tr w:rsidR="009941E1" w:rsidRPr="00D920CB">
        <w:trPr>
          <w:trHeight w:val="456"/>
        </w:trPr>
        <w:tc>
          <w:tcPr>
            <w:tcW w:w="234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3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70" w:name="sagitec70"/>
            <w:r w:rsidRPr="00D920CB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spacing w:val="-3"/>
                <w:sz w:val="22"/>
                <w:szCs w:val="22"/>
              </w:rPr>
              <w:t>ReducedBenefitDecrease</w:t>
            </w:r>
            <w:proofErr w:type="spellEnd"/>
            <w:r w:rsidRPr="00D920CB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70"/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60" w:type="dxa"/>
            <w:gridSpan w:val="4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71" w:name="sagitec71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FinalReducedBenefit</w:t>
            </w:r>
            <w:proofErr w:type="spellEnd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71"/>
          </w:p>
        </w:tc>
      </w:tr>
      <w:tr w:rsidR="009941E1" w:rsidRPr="00D920CB">
        <w:trPr>
          <w:trHeight w:val="456"/>
        </w:trPr>
        <w:tc>
          <w:tcPr>
            <w:tcW w:w="234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3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Reduction in Benefit****</w:t>
            </w:r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gridSpan w:val="4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Reduced Benefit</w:t>
            </w:r>
          </w:p>
        </w:tc>
      </w:tr>
    </w:tbl>
    <w:p w:rsidR="00F0428F" w:rsidRDefault="00F0428F" w:rsidP="00F0428F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72" w:name="sagitec72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 w:rsidRPr="004F34D3"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72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3330"/>
        <w:gridCol w:w="450"/>
        <w:gridCol w:w="3060"/>
      </w:tblGrid>
      <w:tr w:rsidR="00F0428F" w:rsidRPr="00D920CB" w:rsidTr="00533AF1">
        <w:trPr>
          <w:trHeight w:val="456"/>
        </w:trPr>
        <w:tc>
          <w:tcPr>
            <w:tcW w:w="2340" w:type="dxa"/>
          </w:tcPr>
          <w:p w:rsidR="00F0428F" w:rsidRPr="00D920CB" w:rsidRDefault="00F0428F" w:rsidP="00533AF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450" w:type="dxa"/>
          </w:tcPr>
          <w:p w:rsidR="00F0428F" w:rsidRPr="00D920CB" w:rsidRDefault="00F042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</w:tcPr>
          <w:p w:rsidR="00F0428F" w:rsidRPr="00D920CB" w:rsidRDefault="00F042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73" w:name="sagitec73"/>
            <w:r w:rsidRPr="00D920CB"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 w:rsidRPr="00D920CB"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 w:rsidRPr="00D920CB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73"/>
          </w:p>
        </w:tc>
        <w:tc>
          <w:tcPr>
            <w:tcW w:w="450" w:type="dxa"/>
          </w:tcPr>
          <w:p w:rsidR="00F0428F" w:rsidRPr="00D920CB" w:rsidRDefault="00F042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60" w:type="dxa"/>
          </w:tcPr>
          <w:p w:rsidR="00F0428F" w:rsidRPr="00D920CB" w:rsidRDefault="00F042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74" w:name="sagitec74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74"/>
          </w:p>
        </w:tc>
      </w:tr>
      <w:tr w:rsidR="00F0428F" w:rsidRPr="00D920CB" w:rsidTr="00533AF1">
        <w:trPr>
          <w:trHeight w:val="456"/>
        </w:trPr>
        <w:tc>
          <w:tcPr>
            <w:tcW w:w="2340" w:type="dxa"/>
          </w:tcPr>
          <w:p w:rsidR="00F0428F" w:rsidRPr="00D920CB" w:rsidRDefault="00F042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</w:tcPr>
          <w:p w:rsidR="00F0428F" w:rsidRPr="00D920CB" w:rsidRDefault="00F042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</w:tcPr>
          <w:p w:rsidR="00F0428F" w:rsidRPr="00D920CB" w:rsidRDefault="00F042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450" w:type="dxa"/>
          </w:tcPr>
          <w:p w:rsidR="00F0428F" w:rsidRPr="00D920CB" w:rsidRDefault="00F042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</w:tcPr>
          <w:p w:rsidR="00F0428F" w:rsidRPr="00D920CB" w:rsidRDefault="00F042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F0428F" w:rsidRDefault="00F0428F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75" w:name="sagitec75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D920CB">
        <w:rPr>
          <w:rFonts w:cs="Arial"/>
          <w:spacing w:val="-3"/>
          <w:sz w:val="22"/>
          <w:szCs w:val="22"/>
        </w:rPr>
        <w:t>endblock</w:t>
      </w:r>
      <w:proofErr w:type="spellEnd"/>
      <w:r w:rsidRPr="00D920CB">
        <w:rPr>
          <w:rFonts w:cs="Arial"/>
          <w:spacing w:val="-3"/>
          <w:sz w:val="22"/>
          <w:szCs w:val="22"/>
        </w:rPr>
        <w:t>}</w:t>
      </w:r>
      <w:bookmarkEnd w:id="75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3330"/>
        <w:gridCol w:w="450"/>
        <w:gridCol w:w="3060"/>
      </w:tblGrid>
      <w:tr w:rsidR="00F0428F" w:rsidRPr="00D920CB" w:rsidTr="00533AF1">
        <w:trPr>
          <w:trHeight w:val="456"/>
        </w:trPr>
        <w:tc>
          <w:tcPr>
            <w:tcW w:w="2340" w:type="dxa"/>
          </w:tcPr>
          <w:p w:rsidR="00F0428F" w:rsidRPr="00D920CB" w:rsidRDefault="00F042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 xml:space="preserve">                      x</w:t>
            </w:r>
          </w:p>
        </w:tc>
        <w:tc>
          <w:tcPr>
            <w:tcW w:w="450" w:type="dxa"/>
          </w:tcPr>
          <w:p w:rsidR="00F0428F" w:rsidRPr="00D920CB" w:rsidRDefault="00F042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</w:tcPr>
          <w:p w:rsidR="00F0428F" w:rsidRPr="00D920CB" w:rsidRDefault="00F042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76" w:name="sagitec76"/>
            <w:r w:rsidRPr="00D920CB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spacing w:val="-3"/>
                <w:sz w:val="22"/>
                <w:szCs w:val="22"/>
              </w:rPr>
              <w:t>TCPayableFactor</w:t>
            </w:r>
            <w:proofErr w:type="spellEnd"/>
            <w:r w:rsidRPr="00D920CB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76"/>
            <w:r w:rsidRPr="00D920CB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</w:tcPr>
          <w:p w:rsidR="00F0428F" w:rsidRPr="00D920CB" w:rsidRDefault="00F042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</w:tcPr>
          <w:p w:rsidR="00F0428F" w:rsidRPr="00D920CB" w:rsidRDefault="00F042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77" w:name="sagitec77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TCMonthlyBenefit</w:t>
            </w:r>
            <w:proofErr w:type="spellEnd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77"/>
          </w:p>
        </w:tc>
      </w:tr>
      <w:tr w:rsidR="00F0428F" w:rsidRPr="00D920CB" w:rsidTr="00533AF1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28F" w:rsidRPr="00D920CB" w:rsidRDefault="00F042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28F" w:rsidRPr="00D920CB" w:rsidRDefault="00F042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28F" w:rsidRPr="00D920CB" w:rsidRDefault="00F042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Term Certain Payable Factor*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28F" w:rsidRPr="00D920CB" w:rsidRDefault="00F042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28F" w:rsidRPr="00D920CB" w:rsidRDefault="00F042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Reduced TC Benefit</w:t>
            </w:r>
          </w:p>
        </w:tc>
      </w:tr>
      <w:tr w:rsidR="00F0428F" w:rsidRPr="00D920CB" w:rsidTr="00533AF1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28F" w:rsidRPr="00D920CB" w:rsidRDefault="00F042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 xml:space="preserve">                      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28F" w:rsidRPr="00D920CB" w:rsidRDefault="00F042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28F" w:rsidRPr="00D920CB" w:rsidRDefault="00F042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78" w:name="sagitec78"/>
            <w:r w:rsidRPr="00D920CB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spacing w:val="-3"/>
                <w:sz w:val="22"/>
                <w:szCs w:val="22"/>
              </w:rPr>
              <w:t>GraduatedBenefitFactor</w:t>
            </w:r>
            <w:proofErr w:type="spellEnd"/>
            <w:r w:rsidRPr="00D920CB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78"/>
            <w:r w:rsidRPr="00D920CB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28F" w:rsidRPr="00D920CB" w:rsidRDefault="00F042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28F" w:rsidRPr="00D920CB" w:rsidRDefault="00F042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79" w:name="sagitec79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GraduatedBenefit</w:t>
            </w:r>
            <w:proofErr w:type="spellEnd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79"/>
          </w:p>
        </w:tc>
      </w:tr>
      <w:tr w:rsidR="00F0428F" w:rsidRPr="00D920CB" w:rsidTr="00533AF1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28F" w:rsidRPr="00D920CB" w:rsidRDefault="00F042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28F" w:rsidRPr="00D920CB" w:rsidRDefault="00F042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28F" w:rsidRPr="00D920CB" w:rsidRDefault="00F042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Graduated Benefit Payable Factor**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28F" w:rsidRPr="00D920CB" w:rsidRDefault="00F042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28F" w:rsidRPr="00D920CB" w:rsidRDefault="00F0428F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</w:tbl>
    <w:p w:rsidR="009941E1" w:rsidRPr="00D920CB" w:rsidRDefault="009941E1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80" w:name="sagitec80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D920CB">
        <w:rPr>
          <w:rFonts w:cs="Arial"/>
          <w:spacing w:val="-3"/>
          <w:sz w:val="22"/>
          <w:szCs w:val="22"/>
        </w:rPr>
        <w:t>endblock</w:t>
      </w:r>
      <w:proofErr w:type="spellEnd"/>
      <w:r w:rsidRPr="00D920CB">
        <w:rPr>
          <w:rFonts w:cs="Arial"/>
          <w:spacing w:val="-3"/>
          <w:sz w:val="22"/>
          <w:szCs w:val="22"/>
        </w:rPr>
        <w:t>}</w:t>
      </w:r>
      <w:bookmarkEnd w:id="80"/>
    </w:p>
    <w:p w:rsidR="009941E1" w:rsidRPr="00D920CB" w:rsidRDefault="009941E1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81" w:name="sagitec81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if </w:t>
      </w:r>
      <w:proofErr w:type="spellStart"/>
      <w:r w:rsidRPr="00D920CB">
        <w:rPr>
          <w:rFonts w:cs="Arial"/>
          <w:spacing w:val="-3"/>
          <w:sz w:val="22"/>
          <w:szCs w:val="22"/>
        </w:rPr>
        <w:t>RetirementCondition</w:t>
      </w:r>
      <w:proofErr w:type="spellEnd"/>
      <w:r w:rsidRPr="00D920CB">
        <w:rPr>
          <w:rFonts w:cs="Arial"/>
          <w:spacing w:val="-3"/>
          <w:sz w:val="22"/>
          <w:szCs w:val="22"/>
        </w:rPr>
        <w:t xml:space="preserve"> = 5}</w:t>
      </w:r>
      <w:bookmarkEnd w:id="81"/>
      <w:r w:rsidRPr="00D920CB">
        <w:rPr>
          <w:rFonts w:cs="Arial"/>
          <w:spacing w:val="-3"/>
          <w:sz w:val="22"/>
          <w:szCs w:val="22"/>
        </w:rPr>
        <w:t xml:space="preserve"> </w:t>
      </w:r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2073"/>
        <w:gridCol w:w="370"/>
        <w:gridCol w:w="887"/>
        <w:gridCol w:w="450"/>
        <w:gridCol w:w="586"/>
        <w:gridCol w:w="370"/>
        <w:gridCol w:w="367"/>
        <w:gridCol w:w="1737"/>
      </w:tblGrid>
      <w:tr w:rsidR="009941E1" w:rsidRPr="00D920CB">
        <w:trPr>
          <w:cantSplit/>
          <w:trHeight w:val="726"/>
        </w:trPr>
        <w:tc>
          <w:tcPr>
            <w:tcW w:w="234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82" w:name="sagitec82"/>
            <w:r w:rsidRPr="00D920CB">
              <w:rPr>
                <w:rFonts w:cs="Arial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 w:rsidRPr="00D920CB">
              <w:rPr>
                <w:rFonts w:cs="Arial"/>
                <w:sz w:val="22"/>
                <w:szCs w:val="22"/>
              </w:rPr>
              <w:t>}</w:t>
            </w:r>
            <w:bookmarkEnd w:id="82"/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073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83" w:name="sagitec83"/>
            <w:r w:rsidRPr="00D920CB">
              <w:rPr>
                <w:rFonts w:cs="Arial"/>
                <w:sz w:val="22"/>
                <w:szCs w:val="22"/>
              </w:rPr>
              <w:t>{multiplier}</w:t>
            </w:r>
            <w:bookmarkEnd w:id="83"/>
            <w:r w:rsidRPr="00D920CB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7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93" w:type="dxa"/>
            <w:gridSpan w:val="4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84" w:name="sagitec84"/>
            <w:r w:rsidRPr="00D920CB">
              <w:rPr>
                <w:rFonts w:cs="Arial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sz w:val="22"/>
                <w:szCs w:val="22"/>
              </w:rPr>
              <w:t>YearsofService</w:t>
            </w:r>
            <w:proofErr w:type="spellEnd"/>
            <w:r w:rsidRPr="00D920CB">
              <w:rPr>
                <w:rFonts w:cs="Arial"/>
                <w:sz w:val="22"/>
                <w:szCs w:val="22"/>
              </w:rPr>
              <w:t>}</w:t>
            </w:r>
            <w:bookmarkEnd w:id="84"/>
          </w:p>
        </w:tc>
        <w:tc>
          <w:tcPr>
            <w:tcW w:w="367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1737" w:type="dxa"/>
          </w:tcPr>
          <w:p w:rsidR="009941E1" w:rsidRPr="00D920CB" w:rsidRDefault="009941E1" w:rsidP="00C82B7A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85" w:name="sagitec85"/>
            <w:r w:rsidRPr="00D920CB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ascii="Arial" w:hAnsi="Arial" w:cs="Arial"/>
                <w:sz w:val="22"/>
                <w:szCs w:val="22"/>
              </w:rPr>
              <w:t>SingleLifeBenefit</w:t>
            </w:r>
            <w:proofErr w:type="spellEnd"/>
            <w:r w:rsidRPr="00D920CB">
              <w:rPr>
                <w:rFonts w:ascii="Arial" w:hAnsi="Arial" w:cs="Arial"/>
                <w:sz w:val="22"/>
                <w:szCs w:val="22"/>
              </w:rPr>
              <w:t>}</w:t>
            </w:r>
            <w:bookmarkEnd w:id="85"/>
          </w:p>
        </w:tc>
      </w:tr>
      <w:tr w:rsidR="009941E1" w:rsidRPr="00D920CB">
        <w:trPr>
          <w:cantSplit/>
          <w:trHeight w:val="439"/>
        </w:trPr>
        <w:tc>
          <w:tcPr>
            <w:tcW w:w="234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73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93" w:type="dxa"/>
            <w:gridSpan w:val="4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7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104" w:type="dxa"/>
            <w:gridSpan w:val="2"/>
          </w:tcPr>
          <w:p w:rsidR="009941E1" w:rsidRPr="00D920CB" w:rsidRDefault="009941E1" w:rsidP="00C82B7A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Normal Benefit</w:t>
            </w:r>
          </w:p>
        </w:tc>
      </w:tr>
      <w:tr w:rsidR="009941E1" w:rsidRPr="00D920CB">
        <w:trPr>
          <w:trHeight w:val="456"/>
        </w:trPr>
        <w:tc>
          <w:tcPr>
            <w:tcW w:w="234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3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86" w:name="sagitec86"/>
            <w:r w:rsidRPr="00D920CB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spacing w:val="-3"/>
                <w:sz w:val="22"/>
                <w:szCs w:val="22"/>
              </w:rPr>
              <w:t>ReducedBenefitDecrease</w:t>
            </w:r>
            <w:proofErr w:type="spellEnd"/>
            <w:r w:rsidRPr="00D920CB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86"/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60" w:type="dxa"/>
            <w:gridSpan w:val="4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87" w:name="sagitec87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FinalReducedBenefit</w:t>
            </w:r>
            <w:proofErr w:type="spellEnd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87"/>
          </w:p>
        </w:tc>
      </w:tr>
      <w:tr w:rsidR="009941E1" w:rsidRPr="00D920CB">
        <w:trPr>
          <w:trHeight w:val="456"/>
        </w:trPr>
        <w:tc>
          <w:tcPr>
            <w:tcW w:w="234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3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Reduction in Benefit****</w:t>
            </w:r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gridSpan w:val="4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Reduced Benefit</w:t>
            </w:r>
          </w:p>
        </w:tc>
      </w:tr>
    </w:tbl>
    <w:p w:rsidR="00A91E36" w:rsidRDefault="00A91E36" w:rsidP="00A91E36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88" w:name="sagitec88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 w:rsidRPr="004F34D3"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88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3330"/>
        <w:gridCol w:w="450"/>
        <w:gridCol w:w="3060"/>
      </w:tblGrid>
      <w:tr w:rsidR="00A91E36" w:rsidRPr="00D920CB" w:rsidTr="00533AF1">
        <w:trPr>
          <w:trHeight w:val="456"/>
        </w:trPr>
        <w:tc>
          <w:tcPr>
            <w:tcW w:w="2340" w:type="dxa"/>
          </w:tcPr>
          <w:p w:rsidR="00A91E36" w:rsidRPr="00D920CB" w:rsidRDefault="00A91E36" w:rsidP="00533AF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450" w:type="dxa"/>
          </w:tcPr>
          <w:p w:rsidR="00A91E36" w:rsidRPr="00D920CB" w:rsidRDefault="00A91E36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</w:tcPr>
          <w:p w:rsidR="00A91E36" w:rsidRPr="00D920CB" w:rsidRDefault="00A91E36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89" w:name="sagitec89"/>
            <w:r w:rsidRPr="00D920CB"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 w:rsidRPr="00D920CB"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 w:rsidRPr="00D920CB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89"/>
          </w:p>
        </w:tc>
        <w:tc>
          <w:tcPr>
            <w:tcW w:w="450" w:type="dxa"/>
          </w:tcPr>
          <w:p w:rsidR="00A91E36" w:rsidRPr="00D920CB" w:rsidRDefault="00A91E36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60" w:type="dxa"/>
          </w:tcPr>
          <w:p w:rsidR="00A91E36" w:rsidRPr="00D920CB" w:rsidRDefault="00A91E36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90" w:name="sagitec90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90"/>
          </w:p>
        </w:tc>
      </w:tr>
      <w:tr w:rsidR="00A91E36" w:rsidRPr="00D920CB" w:rsidTr="00533AF1">
        <w:trPr>
          <w:trHeight w:val="456"/>
        </w:trPr>
        <w:tc>
          <w:tcPr>
            <w:tcW w:w="2340" w:type="dxa"/>
          </w:tcPr>
          <w:p w:rsidR="00A91E36" w:rsidRPr="00D920CB" w:rsidRDefault="00A91E36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</w:tcPr>
          <w:p w:rsidR="00A91E36" w:rsidRPr="00D920CB" w:rsidRDefault="00A91E36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</w:tcPr>
          <w:p w:rsidR="00A91E36" w:rsidRPr="00D920CB" w:rsidRDefault="00A91E36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450" w:type="dxa"/>
          </w:tcPr>
          <w:p w:rsidR="00A91E36" w:rsidRPr="00D920CB" w:rsidRDefault="00A91E36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</w:tcPr>
          <w:p w:rsidR="00A91E36" w:rsidRPr="00D920CB" w:rsidRDefault="00A91E36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A91E36" w:rsidRDefault="00A91E36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91" w:name="sagitec91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D920CB">
        <w:rPr>
          <w:rFonts w:cs="Arial"/>
          <w:spacing w:val="-3"/>
          <w:sz w:val="22"/>
          <w:szCs w:val="22"/>
        </w:rPr>
        <w:t>endblock</w:t>
      </w:r>
      <w:proofErr w:type="spellEnd"/>
      <w:r w:rsidRPr="00D920CB">
        <w:rPr>
          <w:rFonts w:cs="Arial"/>
          <w:spacing w:val="-3"/>
          <w:sz w:val="22"/>
          <w:szCs w:val="22"/>
        </w:rPr>
        <w:t>}</w:t>
      </w:r>
      <w:bookmarkEnd w:id="91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3330"/>
        <w:gridCol w:w="450"/>
        <w:gridCol w:w="3060"/>
      </w:tblGrid>
      <w:tr w:rsidR="00A91E36" w:rsidRPr="00D920CB" w:rsidTr="00533AF1">
        <w:trPr>
          <w:trHeight w:val="456"/>
        </w:trPr>
        <w:tc>
          <w:tcPr>
            <w:tcW w:w="2340" w:type="dxa"/>
          </w:tcPr>
          <w:p w:rsidR="00A91E36" w:rsidRPr="00D920CB" w:rsidRDefault="00A91E36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 xml:space="preserve">                      x</w:t>
            </w:r>
          </w:p>
        </w:tc>
        <w:tc>
          <w:tcPr>
            <w:tcW w:w="450" w:type="dxa"/>
          </w:tcPr>
          <w:p w:rsidR="00A91E36" w:rsidRPr="00D920CB" w:rsidRDefault="00A91E36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</w:tcPr>
          <w:p w:rsidR="00A91E36" w:rsidRPr="00D920CB" w:rsidRDefault="00A91E36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92" w:name="sagitec92"/>
            <w:r w:rsidRPr="00D920CB"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 w:rsidRPr="00D920CB">
              <w:rPr>
                <w:rFonts w:cs="Arial"/>
                <w:spacing w:val="-3"/>
                <w:sz w:val="22"/>
                <w:szCs w:val="22"/>
              </w:rPr>
              <w:t>PLSOPayableFactor</w:t>
            </w:r>
            <w:proofErr w:type="spellEnd"/>
            <w:r w:rsidRPr="00D920CB">
              <w:rPr>
                <w:rFonts w:cs="Arial"/>
                <w:spacing w:val="-3"/>
                <w:sz w:val="22"/>
                <w:szCs w:val="22"/>
              </w:rPr>
              <w:t xml:space="preserve"> }</w:t>
            </w:r>
            <w:bookmarkEnd w:id="92"/>
            <w:r w:rsidRPr="00D920CB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</w:tcPr>
          <w:p w:rsidR="00A91E36" w:rsidRPr="00D920CB" w:rsidRDefault="00A91E36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</w:tcPr>
          <w:p w:rsidR="00A91E36" w:rsidRPr="00D920CB" w:rsidRDefault="00A91E36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93" w:name="sagitec93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PLSOMonthlyBenefit</w:t>
            </w:r>
            <w:proofErr w:type="spellEnd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93"/>
          </w:p>
        </w:tc>
      </w:tr>
      <w:tr w:rsidR="00A91E36" w:rsidRPr="00D920CB" w:rsidTr="00533AF1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36" w:rsidRPr="00D920CB" w:rsidRDefault="00A91E36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36" w:rsidRPr="00D920CB" w:rsidRDefault="00A91E36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36" w:rsidRPr="00D920CB" w:rsidRDefault="00A91E36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PLSO Payable Factor**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36" w:rsidRPr="00D920CB" w:rsidRDefault="00A91E36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36" w:rsidRPr="00D920CB" w:rsidRDefault="00A91E36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Reduced PLSO Benefit</w:t>
            </w:r>
          </w:p>
        </w:tc>
      </w:tr>
      <w:tr w:rsidR="00A91E36" w:rsidRPr="00D920CB" w:rsidTr="00533AF1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36" w:rsidRPr="00D920CB" w:rsidRDefault="00A91E36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 xml:space="preserve">                      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36" w:rsidRPr="00D920CB" w:rsidRDefault="00A91E36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36" w:rsidRPr="00D920CB" w:rsidRDefault="00A91E36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94" w:name="sagitec94"/>
            <w:r w:rsidRPr="00D920CB"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 w:rsidRPr="00D920CB">
              <w:rPr>
                <w:rFonts w:cs="Arial"/>
                <w:spacing w:val="-3"/>
                <w:sz w:val="22"/>
                <w:szCs w:val="22"/>
              </w:rPr>
              <w:t>TCPayableFactor</w:t>
            </w:r>
            <w:proofErr w:type="spellEnd"/>
            <w:r w:rsidRPr="00D920CB">
              <w:rPr>
                <w:rFonts w:cs="Arial"/>
                <w:spacing w:val="-3"/>
                <w:sz w:val="22"/>
                <w:szCs w:val="22"/>
              </w:rPr>
              <w:t xml:space="preserve"> }</w:t>
            </w:r>
            <w:bookmarkEnd w:id="94"/>
            <w:r w:rsidRPr="00D920CB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36" w:rsidRPr="00D920CB" w:rsidRDefault="00A91E36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36" w:rsidRPr="00D920CB" w:rsidRDefault="00A91E36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95" w:name="sagitec95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TCMonthlyBenefit</w:t>
            </w:r>
            <w:proofErr w:type="spellEnd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95"/>
          </w:p>
        </w:tc>
      </w:tr>
      <w:tr w:rsidR="00A91E36" w:rsidRPr="00D920CB" w:rsidTr="00533AF1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36" w:rsidRPr="00D920CB" w:rsidRDefault="00A91E36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36" w:rsidRPr="00D920CB" w:rsidRDefault="00A91E36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36" w:rsidRPr="00D920CB" w:rsidRDefault="00A91E36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Term Certain Payable Factor*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36" w:rsidRPr="00D920CB" w:rsidRDefault="00A91E36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36" w:rsidRPr="00D920CB" w:rsidRDefault="00A91E36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</w:tbl>
    <w:p w:rsidR="009941E1" w:rsidRPr="00D920CB" w:rsidRDefault="009941E1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96" w:name="sagitec96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D920CB">
        <w:rPr>
          <w:rFonts w:cs="Arial"/>
          <w:spacing w:val="-3"/>
          <w:sz w:val="22"/>
          <w:szCs w:val="22"/>
        </w:rPr>
        <w:t>endblock</w:t>
      </w:r>
      <w:proofErr w:type="spellEnd"/>
      <w:r w:rsidRPr="00D920CB">
        <w:rPr>
          <w:rFonts w:cs="Arial"/>
          <w:spacing w:val="-3"/>
          <w:sz w:val="22"/>
          <w:szCs w:val="22"/>
        </w:rPr>
        <w:t>}</w:t>
      </w:r>
      <w:bookmarkEnd w:id="96"/>
    </w:p>
    <w:p w:rsidR="009941E1" w:rsidRPr="00D920CB" w:rsidRDefault="009941E1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97" w:name="sagitec97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if </w:t>
      </w:r>
      <w:proofErr w:type="spellStart"/>
      <w:r w:rsidRPr="00D920CB">
        <w:rPr>
          <w:rFonts w:cs="Arial"/>
          <w:spacing w:val="-3"/>
          <w:sz w:val="22"/>
          <w:szCs w:val="22"/>
        </w:rPr>
        <w:t>RetirementCondition</w:t>
      </w:r>
      <w:proofErr w:type="spellEnd"/>
      <w:r w:rsidRPr="00D920CB">
        <w:rPr>
          <w:rFonts w:cs="Arial"/>
          <w:spacing w:val="-3"/>
          <w:sz w:val="22"/>
          <w:szCs w:val="22"/>
        </w:rPr>
        <w:t xml:space="preserve"> = 6}</w:t>
      </w:r>
      <w:bookmarkEnd w:id="97"/>
      <w:r w:rsidRPr="00D920CB">
        <w:rPr>
          <w:rFonts w:cs="Arial"/>
          <w:spacing w:val="-3"/>
          <w:sz w:val="22"/>
          <w:szCs w:val="22"/>
        </w:rPr>
        <w:t xml:space="preserve"> </w:t>
      </w:r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2073"/>
        <w:gridCol w:w="370"/>
        <w:gridCol w:w="887"/>
        <w:gridCol w:w="450"/>
        <w:gridCol w:w="586"/>
        <w:gridCol w:w="370"/>
        <w:gridCol w:w="367"/>
        <w:gridCol w:w="1737"/>
      </w:tblGrid>
      <w:tr w:rsidR="009941E1" w:rsidRPr="00D920CB">
        <w:trPr>
          <w:cantSplit/>
          <w:trHeight w:val="726"/>
        </w:trPr>
        <w:tc>
          <w:tcPr>
            <w:tcW w:w="234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98" w:name="sagitec98"/>
            <w:r w:rsidRPr="00D920CB">
              <w:rPr>
                <w:rFonts w:cs="Arial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 w:rsidRPr="00D920CB">
              <w:rPr>
                <w:rFonts w:cs="Arial"/>
                <w:sz w:val="22"/>
                <w:szCs w:val="22"/>
              </w:rPr>
              <w:t>}</w:t>
            </w:r>
            <w:bookmarkEnd w:id="98"/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073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99" w:name="sagitec99"/>
            <w:r w:rsidRPr="00D920CB">
              <w:rPr>
                <w:rFonts w:cs="Arial"/>
                <w:sz w:val="22"/>
                <w:szCs w:val="22"/>
              </w:rPr>
              <w:t>{multiplier}</w:t>
            </w:r>
            <w:bookmarkEnd w:id="99"/>
            <w:r w:rsidRPr="00D920CB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7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93" w:type="dxa"/>
            <w:gridSpan w:val="4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00" w:name="sagitec100"/>
            <w:r w:rsidRPr="00D920CB">
              <w:rPr>
                <w:rFonts w:cs="Arial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sz w:val="22"/>
                <w:szCs w:val="22"/>
              </w:rPr>
              <w:t>YearsofService</w:t>
            </w:r>
            <w:proofErr w:type="spellEnd"/>
            <w:r w:rsidRPr="00D920CB">
              <w:rPr>
                <w:rFonts w:cs="Arial"/>
                <w:sz w:val="22"/>
                <w:szCs w:val="22"/>
              </w:rPr>
              <w:t>}</w:t>
            </w:r>
            <w:bookmarkEnd w:id="100"/>
          </w:p>
        </w:tc>
        <w:tc>
          <w:tcPr>
            <w:tcW w:w="367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1737" w:type="dxa"/>
          </w:tcPr>
          <w:p w:rsidR="009941E1" w:rsidRPr="00D920CB" w:rsidRDefault="009941E1" w:rsidP="00C82B7A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101" w:name="sagitec101"/>
            <w:r w:rsidRPr="00D920CB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ascii="Arial" w:hAnsi="Arial" w:cs="Arial"/>
                <w:sz w:val="22"/>
                <w:szCs w:val="22"/>
              </w:rPr>
              <w:t>SingleLifeBenefit</w:t>
            </w:r>
            <w:proofErr w:type="spellEnd"/>
            <w:r w:rsidRPr="00D920CB">
              <w:rPr>
                <w:rFonts w:ascii="Arial" w:hAnsi="Arial" w:cs="Arial"/>
                <w:sz w:val="22"/>
                <w:szCs w:val="22"/>
              </w:rPr>
              <w:t>}</w:t>
            </w:r>
            <w:bookmarkEnd w:id="101"/>
          </w:p>
        </w:tc>
      </w:tr>
      <w:tr w:rsidR="009941E1" w:rsidRPr="00D920CB">
        <w:trPr>
          <w:cantSplit/>
          <w:trHeight w:val="439"/>
        </w:trPr>
        <w:tc>
          <w:tcPr>
            <w:tcW w:w="234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73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93" w:type="dxa"/>
            <w:gridSpan w:val="4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7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104" w:type="dxa"/>
            <w:gridSpan w:val="2"/>
          </w:tcPr>
          <w:p w:rsidR="009941E1" w:rsidRPr="00D920CB" w:rsidRDefault="009941E1" w:rsidP="00C82B7A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Normal Benefit</w:t>
            </w:r>
          </w:p>
        </w:tc>
      </w:tr>
      <w:tr w:rsidR="009941E1" w:rsidRPr="00D920CB">
        <w:trPr>
          <w:trHeight w:val="456"/>
        </w:trPr>
        <w:tc>
          <w:tcPr>
            <w:tcW w:w="234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3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02" w:name="sagitec102"/>
            <w:r w:rsidRPr="00D920CB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spacing w:val="-3"/>
                <w:sz w:val="22"/>
                <w:szCs w:val="22"/>
              </w:rPr>
              <w:t>ReducedBenefitDecrease</w:t>
            </w:r>
            <w:proofErr w:type="spellEnd"/>
            <w:r w:rsidRPr="00D920CB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02"/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60" w:type="dxa"/>
            <w:gridSpan w:val="4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03" w:name="sagitec103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FinalReducedBenefit</w:t>
            </w:r>
            <w:proofErr w:type="spellEnd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03"/>
          </w:p>
        </w:tc>
      </w:tr>
      <w:tr w:rsidR="009941E1" w:rsidRPr="00D920CB">
        <w:trPr>
          <w:trHeight w:val="456"/>
        </w:trPr>
        <w:tc>
          <w:tcPr>
            <w:tcW w:w="234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3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Reduction in Benefit****</w:t>
            </w:r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gridSpan w:val="4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Reduced Benefit</w:t>
            </w:r>
          </w:p>
        </w:tc>
      </w:tr>
      <w:tr w:rsidR="009941E1" w:rsidRPr="00D920CB">
        <w:trPr>
          <w:trHeight w:val="456"/>
        </w:trPr>
        <w:tc>
          <w:tcPr>
            <w:tcW w:w="234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 xml:space="preserve">                      x</w:t>
            </w:r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3"/>
          </w:tcPr>
          <w:p w:rsidR="009941E1" w:rsidRPr="00D920CB" w:rsidRDefault="00C012AD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04" w:name="sagitec104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DNROFactor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04"/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  <w:gridSpan w:val="4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05" w:name="sagitec105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DNROBenefit</w:t>
            </w:r>
            <w:proofErr w:type="spellEnd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05"/>
          </w:p>
        </w:tc>
      </w:tr>
      <w:tr w:rsidR="009941E1" w:rsidRPr="00D920CB">
        <w:trPr>
          <w:trHeight w:val="456"/>
        </w:trPr>
        <w:tc>
          <w:tcPr>
            <w:tcW w:w="234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3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DNRO Payable Factor**</w:t>
            </w:r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gridSpan w:val="4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DNRO Benefit</w:t>
            </w:r>
          </w:p>
        </w:tc>
      </w:tr>
    </w:tbl>
    <w:p w:rsidR="003C67C8" w:rsidRDefault="003C67C8" w:rsidP="003C67C8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106" w:name="sagitec106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 w:rsidRPr="004F34D3"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106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3330"/>
        <w:gridCol w:w="450"/>
        <w:gridCol w:w="3060"/>
      </w:tblGrid>
      <w:tr w:rsidR="003C67C8" w:rsidRPr="00D920CB" w:rsidTr="00533AF1">
        <w:trPr>
          <w:trHeight w:val="456"/>
        </w:trPr>
        <w:tc>
          <w:tcPr>
            <w:tcW w:w="2340" w:type="dxa"/>
          </w:tcPr>
          <w:p w:rsidR="003C67C8" w:rsidRPr="00D920CB" w:rsidRDefault="003C67C8" w:rsidP="00533AF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450" w:type="dxa"/>
          </w:tcPr>
          <w:p w:rsidR="003C67C8" w:rsidRPr="00D920CB" w:rsidRDefault="003C67C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</w:tcPr>
          <w:p w:rsidR="003C67C8" w:rsidRPr="00D920CB" w:rsidRDefault="003C67C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07" w:name="sagitec107"/>
            <w:r w:rsidRPr="00D920CB"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 w:rsidRPr="00D920CB"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 w:rsidRPr="00D920CB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07"/>
          </w:p>
        </w:tc>
        <w:tc>
          <w:tcPr>
            <w:tcW w:w="450" w:type="dxa"/>
          </w:tcPr>
          <w:p w:rsidR="003C67C8" w:rsidRPr="00D920CB" w:rsidRDefault="003C67C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60" w:type="dxa"/>
          </w:tcPr>
          <w:p w:rsidR="003C67C8" w:rsidRPr="00D920CB" w:rsidRDefault="003C67C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08" w:name="sagitec108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08"/>
          </w:p>
        </w:tc>
      </w:tr>
      <w:tr w:rsidR="003C67C8" w:rsidRPr="00D920CB" w:rsidTr="00533AF1">
        <w:trPr>
          <w:trHeight w:val="456"/>
        </w:trPr>
        <w:tc>
          <w:tcPr>
            <w:tcW w:w="2340" w:type="dxa"/>
          </w:tcPr>
          <w:p w:rsidR="003C67C8" w:rsidRPr="00D920CB" w:rsidRDefault="003C67C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</w:tcPr>
          <w:p w:rsidR="003C67C8" w:rsidRPr="00D920CB" w:rsidRDefault="003C67C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</w:tcPr>
          <w:p w:rsidR="003C67C8" w:rsidRPr="00D920CB" w:rsidRDefault="003C67C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450" w:type="dxa"/>
          </w:tcPr>
          <w:p w:rsidR="003C67C8" w:rsidRPr="00D920CB" w:rsidRDefault="003C67C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</w:tcPr>
          <w:p w:rsidR="003C67C8" w:rsidRPr="00D920CB" w:rsidRDefault="003C67C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3C67C8" w:rsidRDefault="003C67C8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09" w:name="sagitec109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D920CB">
        <w:rPr>
          <w:rFonts w:cs="Arial"/>
          <w:spacing w:val="-3"/>
          <w:sz w:val="22"/>
          <w:szCs w:val="22"/>
        </w:rPr>
        <w:t>endblock</w:t>
      </w:r>
      <w:proofErr w:type="spellEnd"/>
      <w:r w:rsidRPr="00D920CB">
        <w:rPr>
          <w:rFonts w:cs="Arial"/>
          <w:spacing w:val="-3"/>
          <w:sz w:val="22"/>
          <w:szCs w:val="22"/>
        </w:rPr>
        <w:t>}</w:t>
      </w:r>
      <w:bookmarkEnd w:id="109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3330"/>
        <w:gridCol w:w="450"/>
        <w:gridCol w:w="3060"/>
      </w:tblGrid>
      <w:tr w:rsidR="003C67C8" w:rsidRPr="00D920CB" w:rsidTr="00533AF1">
        <w:trPr>
          <w:trHeight w:val="456"/>
        </w:trPr>
        <w:tc>
          <w:tcPr>
            <w:tcW w:w="2340" w:type="dxa"/>
          </w:tcPr>
          <w:p w:rsidR="003C67C8" w:rsidRPr="00D920CB" w:rsidRDefault="003C67C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 xml:space="preserve">                      x</w:t>
            </w:r>
          </w:p>
        </w:tc>
        <w:tc>
          <w:tcPr>
            <w:tcW w:w="450" w:type="dxa"/>
          </w:tcPr>
          <w:p w:rsidR="003C67C8" w:rsidRPr="00D920CB" w:rsidRDefault="003C67C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</w:tcPr>
          <w:p w:rsidR="003C67C8" w:rsidRPr="00D920CB" w:rsidRDefault="003C67C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10" w:name="sagitec110"/>
            <w:r w:rsidRPr="00D920CB"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 w:rsidRPr="00D920CB">
              <w:rPr>
                <w:rFonts w:cs="Arial"/>
                <w:spacing w:val="-3"/>
                <w:sz w:val="22"/>
                <w:szCs w:val="22"/>
              </w:rPr>
              <w:t>PLSOPayableFactor</w:t>
            </w:r>
            <w:proofErr w:type="spellEnd"/>
            <w:r w:rsidRPr="00D920CB">
              <w:rPr>
                <w:rFonts w:cs="Arial"/>
                <w:spacing w:val="-3"/>
                <w:sz w:val="22"/>
                <w:szCs w:val="22"/>
              </w:rPr>
              <w:t xml:space="preserve"> }</w:t>
            </w:r>
            <w:bookmarkEnd w:id="110"/>
            <w:r w:rsidRPr="00D920CB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</w:tcPr>
          <w:p w:rsidR="003C67C8" w:rsidRPr="00D920CB" w:rsidRDefault="003C67C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</w:tcPr>
          <w:p w:rsidR="003C67C8" w:rsidRPr="00D920CB" w:rsidRDefault="003C67C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11" w:name="sagitec111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PLSOMonthlyBenefit</w:t>
            </w:r>
            <w:proofErr w:type="spellEnd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111"/>
          </w:p>
        </w:tc>
      </w:tr>
      <w:tr w:rsidR="003C67C8" w:rsidRPr="00D920CB" w:rsidTr="00533AF1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7C8" w:rsidRPr="00D920CB" w:rsidRDefault="003C67C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7C8" w:rsidRPr="00D920CB" w:rsidRDefault="003C67C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7C8" w:rsidRPr="00D920CB" w:rsidRDefault="003C67C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PLSO Payable Factor**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7C8" w:rsidRPr="00D920CB" w:rsidRDefault="003C67C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7C8" w:rsidRPr="00D920CB" w:rsidRDefault="003C67C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Reduced PLSO Benefit</w:t>
            </w:r>
          </w:p>
        </w:tc>
      </w:tr>
      <w:tr w:rsidR="003C67C8" w:rsidRPr="00D920CB" w:rsidTr="00533AF1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7C8" w:rsidRPr="00D920CB" w:rsidRDefault="003C67C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 xml:space="preserve">                      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7C8" w:rsidRPr="00D920CB" w:rsidRDefault="003C67C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7C8" w:rsidRPr="00D920CB" w:rsidRDefault="003C67C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12" w:name="sagitec112"/>
            <w:r w:rsidRPr="00D920CB"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 w:rsidRPr="00D920CB">
              <w:rPr>
                <w:rFonts w:cs="Arial"/>
                <w:spacing w:val="-3"/>
                <w:sz w:val="22"/>
                <w:szCs w:val="22"/>
              </w:rPr>
              <w:t>TCPayableFactor</w:t>
            </w:r>
            <w:proofErr w:type="spellEnd"/>
            <w:r w:rsidRPr="00D920CB">
              <w:rPr>
                <w:rFonts w:cs="Arial"/>
                <w:spacing w:val="-3"/>
                <w:sz w:val="22"/>
                <w:szCs w:val="22"/>
              </w:rPr>
              <w:t xml:space="preserve"> }</w:t>
            </w:r>
            <w:bookmarkEnd w:id="112"/>
            <w:r w:rsidRPr="00D920CB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7C8" w:rsidRPr="00D920CB" w:rsidRDefault="003C67C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7C8" w:rsidRPr="00D920CB" w:rsidRDefault="003C67C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13" w:name="sagitec113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TCMonthlyBenefit</w:t>
            </w:r>
            <w:proofErr w:type="spellEnd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113"/>
          </w:p>
        </w:tc>
      </w:tr>
      <w:tr w:rsidR="003C67C8" w:rsidRPr="00D920CB" w:rsidTr="00533AF1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7C8" w:rsidRPr="00D920CB" w:rsidRDefault="003C67C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7C8" w:rsidRPr="00D920CB" w:rsidRDefault="003C67C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7C8" w:rsidRPr="00D920CB" w:rsidRDefault="003C67C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Term Certain Payable Factor*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7C8" w:rsidRPr="00D920CB" w:rsidRDefault="003C67C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7C8" w:rsidRPr="00D920CB" w:rsidRDefault="003C67C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</w:tbl>
    <w:p w:rsidR="009941E1" w:rsidRPr="00D920CB" w:rsidRDefault="009941E1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14" w:name="sagitec114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D920CB">
        <w:rPr>
          <w:rFonts w:cs="Arial"/>
          <w:spacing w:val="-3"/>
          <w:sz w:val="22"/>
          <w:szCs w:val="22"/>
        </w:rPr>
        <w:t>endblock</w:t>
      </w:r>
      <w:proofErr w:type="spellEnd"/>
      <w:r w:rsidRPr="00D920CB">
        <w:rPr>
          <w:rFonts w:cs="Arial"/>
          <w:spacing w:val="-3"/>
          <w:sz w:val="22"/>
          <w:szCs w:val="22"/>
        </w:rPr>
        <w:t>}</w:t>
      </w:r>
      <w:bookmarkEnd w:id="114"/>
    </w:p>
    <w:p w:rsidR="009941E1" w:rsidRPr="00D920CB" w:rsidRDefault="009941E1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15" w:name="sagitec115"/>
      <w:r w:rsidRPr="00D920CB">
        <w:rPr>
          <w:rFonts w:cs="Arial"/>
          <w:spacing w:val="-3"/>
          <w:sz w:val="22"/>
          <w:szCs w:val="22"/>
        </w:rPr>
        <w:t>{</w:t>
      </w:r>
      <w:proofErr w:type="spellStart"/>
      <w:proofErr w:type="gramStart"/>
      <w:r w:rsidRPr="00D920CB">
        <w:rPr>
          <w:rFonts w:cs="Arial"/>
          <w:spacing w:val="-3"/>
          <w:sz w:val="22"/>
          <w:szCs w:val="22"/>
        </w:rPr>
        <w:t>endif</w:t>
      </w:r>
      <w:proofErr w:type="spellEnd"/>
      <w:proofErr w:type="gramEnd"/>
      <w:r w:rsidRPr="00D920CB">
        <w:rPr>
          <w:rFonts w:cs="Arial"/>
          <w:spacing w:val="-3"/>
          <w:sz w:val="22"/>
          <w:szCs w:val="22"/>
        </w:rPr>
        <w:t>}</w:t>
      </w:r>
      <w:bookmarkStart w:id="116" w:name="sagitec116"/>
      <w:bookmarkEnd w:id="115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else</w:t>
      </w:r>
      <w:proofErr w:type="gramEnd"/>
      <w:r w:rsidRPr="00D920CB">
        <w:rPr>
          <w:rFonts w:cs="Arial"/>
          <w:spacing w:val="-3"/>
          <w:sz w:val="22"/>
          <w:szCs w:val="22"/>
        </w:rPr>
        <w:t>}</w:t>
      </w:r>
      <w:bookmarkEnd w:id="116"/>
    </w:p>
    <w:p w:rsidR="009941E1" w:rsidRPr="00D920CB" w:rsidRDefault="009941E1" w:rsidP="009941E1">
      <w:pPr>
        <w:suppressAutoHyphens/>
        <w:rPr>
          <w:rFonts w:cs="Arial"/>
          <w:spacing w:val="-3"/>
          <w:sz w:val="22"/>
          <w:szCs w:val="22"/>
        </w:rPr>
      </w:pPr>
      <w:bookmarkStart w:id="117" w:name="sagitec117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if </w:t>
      </w:r>
      <w:proofErr w:type="spellStart"/>
      <w:r w:rsidRPr="00D920CB">
        <w:rPr>
          <w:rFonts w:cs="Arial"/>
          <w:spacing w:val="-3"/>
          <w:sz w:val="22"/>
          <w:szCs w:val="22"/>
        </w:rPr>
        <w:t>ReducedBenefitFlag</w:t>
      </w:r>
      <w:proofErr w:type="spellEnd"/>
      <w:r w:rsidRPr="00D920CB">
        <w:rPr>
          <w:rFonts w:cs="Arial"/>
          <w:spacing w:val="-3"/>
          <w:sz w:val="22"/>
          <w:szCs w:val="22"/>
        </w:rPr>
        <w:t xml:space="preserve"> = “Y”}</w:t>
      </w:r>
      <w:bookmarkEnd w:id="117"/>
    </w:p>
    <w:tbl>
      <w:tblPr>
        <w:tblW w:w="963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400"/>
        <w:gridCol w:w="360"/>
        <w:gridCol w:w="3870"/>
      </w:tblGrid>
      <w:tr w:rsidR="009941E1" w:rsidRPr="00D920CB"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Total Monthly Benefit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E1" w:rsidRPr="00D920CB" w:rsidRDefault="009941E1" w:rsidP="00C82B7A">
            <w:pPr>
              <w:pStyle w:val="EndnoteText"/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z w:val="22"/>
                <w:szCs w:val="22"/>
              </w:rPr>
            </w:pPr>
            <w:bookmarkStart w:id="118" w:name="sagitec118"/>
            <w:r w:rsidRPr="00D920CB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ascii="Arial" w:hAnsi="Arial" w:cs="Arial"/>
                <w:sz w:val="22"/>
                <w:szCs w:val="22"/>
              </w:rPr>
              <w:t>ReducedOptionMonthlyBenefit</w:t>
            </w:r>
            <w:proofErr w:type="spellEnd"/>
            <w:r w:rsidRPr="00D920CB">
              <w:rPr>
                <w:rFonts w:ascii="Arial" w:hAnsi="Arial" w:cs="Arial"/>
                <w:sz w:val="22"/>
                <w:szCs w:val="22"/>
              </w:rPr>
              <w:t>}</w:t>
            </w:r>
            <w:bookmarkEnd w:id="118"/>
          </w:p>
        </w:tc>
      </w:tr>
    </w:tbl>
    <w:p w:rsidR="009941E1" w:rsidRPr="00D920CB" w:rsidRDefault="009941E1" w:rsidP="009941E1">
      <w:pPr>
        <w:suppressAutoHyphens/>
        <w:rPr>
          <w:rFonts w:cs="Arial"/>
          <w:spacing w:val="-3"/>
          <w:sz w:val="22"/>
          <w:szCs w:val="22"/>
        </w:rPr>
      </w:pPr>
      <w:bookmarkStart w:id="119" w:name="sagitec119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else</w:t>
      </w:r>
      <w:proofErr w:type="gramEnd"/>
      <w:r w:rsidRPr="00D920CB">
        <w:rPr>
          <w:rFonts w:cs="Arial"/>
          <w:spacing w:val="-3"/>
          <w:sz w:val="22"/>
          <w:szCs w:val="22"/>
        </w:rPr>
        <w:t>}</w:t>
      </w:r>
      <w:bookmarkEnd w:id="119"/>
    </w:p>
    <w:p w:rsidR="009941E1" w:rsidRPr="00D920CB" w:rsidRDefault="009941E1" w:rsidP="009941E1">
      <w:pPr>
        <w:tabs>
          <w:tab w:val="center" w:pos="4680"/>
        </w:tabs>
        <w:suppressAutoHyphens/>
        <w:rPr>
          <w:rFonts w:cs="Arial"/>
          <w:spacing w:val="-3"/>
          <w:sz w:val="22"/>
          <w:szCs w:val="22"/>
          <w:u w:val="single"/>
        </w:rPr>
      </w:pPr>
      <w:bookmarkStart w:id="120" w:name="sagitec120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if </w:t>
      </w:r>
      <w:proofErr w:type="spellStart"/>
      <w:r w:rsidRPr="00D920CB">
        <w:rPr>
          <w:rFonts w:cs="Arial"/>
          <w:spacing w:val="-3"/>
          <w:sz w:val="22"/>
          <w:szCs w:val="22"/>
        </w:rPr>
        <w:t>RetirementCondition</w:t>
      </w:r>
      <w:proofErr w:type="spellEnd"/>
      <w:r w:rsidRPr="00D920CB">
        <w:rPr>
          <w:rFonts w:cs="Arial"/>
          <w:spacing w:val="-3"/>
          <w:sz w:val="22"/>
          <w:szCs w:val="22"/>
        </w:rPr>
        <w:t xml:space="preserve"> = 1}</w:t>
      </w:r>
      <w:bookmarkEnd w:id="120"/>
      <w:r w:rsidRPr="00D920CB">
        <w:rPr>
          <w:rFonts w:cs="Arial"/>
          <w:spacing w:val="-3"/>
          <w:sz w:val="22"/>
          <w:szCs w:val="22"/>
        </w:rPr>
        <w:tab/>
      </w:r>
    </w:p>
    <w:tbl>
      <w:tblPr>
        <w:tblW w:w="9636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1"/>
        <w:gridCol w:w="410"/>
        <w:gridCol w:w="40"/>
        <w:gridCol w:w="327"/>
        <w:gridCol w:w="1375"/>
        <w:gridCol w:w="370"/>
        <w:gridCol w:w="1258"/>
        <w:gridCol w:w="450"/>
        <w:gridCol w:w="584"/>
        <w:gridCol w:w="367"/>
        <w:gridCol w:w="2114"/>
      </w:tblGrid>
      <w:tr w:rsidR="009941E1" w:rsidRPr="00D920CB">
        <w:trPr>
          <w:cantSplit/>
          <w:trHeight w:val="683"/>
        </w:trPr>
        <w:tc>
          <w:tcPr>
            <w:tcW w:w="2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21" w:name="sagitec121"/>
            <w:r w:rsidRPr="00D920CB">
              <w:rPr>
                <w:rFonts w:cs="Arial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 w:rsidRPr="00D920CB">
              <w:rPr>
                <w:rFonts w:cs="Arial"/>
                <w:sz w:val="22"/>
                <w:szCs w:val="22"/>
              </w:rPr>
              <w:t>}</w:t>
            </w:r>
            <w:bookmarkEnd w:id="121"/>
          </w:p>
        </w:tc>
        <w:tc>
          <w:tcPr>
            <w:tcW w:w="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22" w:name="sagitec122"/>
            <w:r w:rsidRPr="00D920CB">
              <w:rPr>
                <w:rFonts w:cs="Arial"/>
                <w:sz w:val="22"/>
                <w:szCs w:val="22"/>
              </w:rPr>
              <w:t>{multiplier}</w:t>
            </w:r>
            <w:bookmarkEnd w:id="122"/>
            <w:r w:rsidRPr="00D920CB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23" w:name="sagitec123"/>
            <w:r w:rsidRPr="00D920CB">
              <w:rPr>
                <w:rFonts w:cs="Arial"/>
                <w:sz w:val="22"/>
                <w:szCs w:val="22"/>
              </w:rPr>
              <w:t>{YearsofServiceTier1}</w:t>
            </w:r>
            <w:bookmarkEnd w:id="123"/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=</w:t>
            </w:r>
          </w:p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E1" w:rsidRPr="00D920CB" w:rsidRDefault="009941E1" w:rsidP="00C82B7A">
            <w:pPr>
              <w:pStyle w:val="EndnoteText"/>
              <w:rPr>
                <w:rFonts w:ascii="Arial" w:hAnsi="Arial" w:cs="Arial"/>
                <w:sz w:val="22"/>
                <w:szCs w:val="22"/>
              </w:rPr>
            </w:pPr>
            <w:bookmarkStart w:id="124" w:name="sagitec124"/>
            <w:r w:rsidRPr="00D920CB">
              <w:rPr>
                <w:rFonts w:ascii="Arial" w:hAnsi="Arial" w:cs="Arial"/>
                <w:sz w:val="22"/>
                <w:szCs w:val="22"/>
              </w:rPr>
              <w:t>{MonthlyBenefitTier1}</w:t>
            </w:r>
            <w:bookmarkEnd w:id="124"/>
          </w:p>
        </w:tc>
      </w:tr>
      <w:tr w:rsidR="009941E1" w:rsidRPr="00D920CB">
        <w:trPr>
          <w:cantSplit/>
          <w:trHeight w:val="456"/>
        </w:trPr>
        <w:tc>
          <w:tcPr>
            <w:tcW w:w="2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E1" w:rsidRPr="00D920CB" w:rsidRDefault="009941E1" w:rsidP="00C82B7A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 xml:space="preserve">       Monthly Benefit</w:t>
            </w:r>
          </w:p>
        </w:tc>
      </w:tr>
      <w:tr w:rsidR="009941E1" w:rsidRPr="00D920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6"/>
        </w:trPr>
        <w:tc>
          <w:tcPr>
            <w:tcW w:w="2341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 xml:space="preserve">                      x</w:t>
            </w:r>
          </w:p>
        </w:tc>
        <w:tc>
          <w:tcPr>
            <w:tcW w:w="450" w:type="dxa"/>
            <w:gridSpan w:val="2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4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25" w:name="sagitec125"/>
            <w:r w:rsidRPr="00D920CB"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 w:rsidRPr="00D920CB">
              <w:rPr>
                <w:rFonts w:cs="Arial"/>
                <w:spacing w:val="-3"/>
                <w:sz w:val="22"/>
                <w:szCs w:val="22"/>
              </w:rPr>
              <w:t>EarlyRetirementPayableFactor</w:t>
            </w:r>
            <w:proofErr w:type="spellEnd"/>
            <w:r w:rsidRPr="00D920CB">
              <w:rPr>
                <w:rFonts w:cs="Arial"/>
                <w:spacing w:val="-3"/>
                <w:sz w:val="22"/>
                <w:szCs w:val="22"/>
              </w:rPr>
              <w:t xml:space="preserve"> }</w:t>
            </w:r>
            <w:bookmarkEnd w:id="125"/>
            <w:r w:rsidRPr="00D920CB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5" w:type="dxa"/>
            <w:gridSpan w:val="3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26" w:name="sagitec126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ReducedBenefit</w:t>
            </w:r>
            <w:proofErr w:type="spellEnd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126"/>
          </w:p>
        </w:tc>
      </w:tr>
      <w:tr w:rsidR="009941E1" w:rsidRPr="00D920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6"/>
        </w:trPr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Early Retirement Payable Factor*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Reduced Early Benefit</w:t>
            </w:r>
          </w:p>
        </w:tc>
      </w:tr>
    </w:tbl>
    <w:p w:rsidR="003871B8" w:rsidRDefault="003871B8" w:rsidP="003871B8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127" w:name="sagitec127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 w:rsidRPr="004F34D3"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127"/>
    </w:p>
    <w:tbl>
      <w:tblPr>
        <w:tblW w:w="9636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3"/>
        <w:gridCol w:w="450"/>
        <w:gridCol w:w="3332"/>
        <w:gridCol w:w="450"/>
        <w:gridCol w:w="3061"/>
      </w:tblGrid>
      <w:tr w:rsidR="003871B8" w:rsidRPr="00D920CB" w:rsidTr="003871B8">
        <w:trPr>
          <w:trHeight w:val="456"/>
        </w:trPr>
        <w:tc>
          <w:tcPr>
            <w:tcW w:w="2343" w:type="dxa"/>
          </w:tcPr>
          <w:p w:rsidR="003871B8" w:rsidRPr="00D920CB" w:rsidRDefault="003871B8" w:rsidP="00533AF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450" w:type="dxa"/>
          </w:tcPr>
          <w:p w:rsidR="003871B8" w:rsidRPr="00D920CB" w:rsidRDefault="003871B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2" w:type="dxa"/>
          </w:tcPr>
          <w:p w:rsidR="003871B8" w:rsidRPr="00D920CB" w:rsidRDefault="003871B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28" w:name="sagitec128"/>
            <w:r w:rsidRPr="00D920CB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 w:rsidRPr="00D920CB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28"/>
          </w:p>
        </w:tc>
        <w:tc>
          <w:tcPr>
            <w:tcW w:w="450" w:type="dxa"/>
          </w:tcPr>
          <w:p w:rsidR="003871B8" w:rsidRPr="00D920CB" w:rsidRDefault="003871B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61" w:type="dxa"/>
          </w:tcPr>
          <w:p w:rsidR="003871B8" w:rsidRPr="00D920CB" w:rsidRDefault="003871B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29" w:name="sagitec129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29"/>
          </w:p>
        </w:tc>
      </w:tr>
      <w:tr w:rsidR="003871B8" w:rsidRPr="00D920CB" w:rsidTr="003871B8">
        <w:trPr>
          <w:trHeight w:val="456"/>
        </w:trPr>
        <w:tc>
          <w:tcPr>
            <w:tcW w:w="2343" w:type="dxa"/>
          </w:tcPr>
          <w:p w:rsidR="003871B8" w:rsidRPr="00D920CB" w:rsidRDefault="003871B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</w:tcPr>
          <w:p w:rsidR="003871B8" w:rsidRPr="00D920CB" w:rsidRDefault="003871B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2" w:type="dxa"/>
          </w:tcPr>
          <w:p w:rsidR="003871B8" w:rsidRPr="00D920CB" w:rsidRDefault="003871B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450" w:type="dxa"/>
          </w:tcPr>
          <w:p w:rsidR="003871B8" w:rsidRPr="00D920CB" w:rsidRDefault="003871B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1" w:type="dxa"/>
          </w:tcPr>
          <w:p w:rsidR="003871B8" w:rsidRPr="00D920CB" w:rsidRDefault="003871B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3871B8" w:rsidRDefault="003871B8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30" w:name="sagitec130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D920CB">
        <w:rPr>
          <w:rFonts w:cs="Arial"/>
          <w:spacing w:val="-3"/>
          <w:sz w:val="22"/>
          <w:szCs w:val="22"/>
        </w:rPr>
        <w:t>endblock</w:t>
      </w:r>
      <w:proofErr w:type="spellEnd"/>
      <w:r w:rsidRPr="00D920CB">
        <w:rPr>
          <w:rFonts w:cs="Arial"/>
          <w:spacing w:val="-3"/>
          <w:sz w:val="22"/>
          <w:szCs w:val="22"/>
        </w:rPr>
        <w:t>}</w:t>
      </w:r>
      <w:bookmarkEnd w:id="130"/>
    </w:p>
    <w:tbl>
      <w:tblPr>
        <w:tblW w:w="9636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3"/>
        <w:gridCol w:w="450"/>
        <w:gridCol w:w="3332"/>
        <w:gridCol w:w="450"/>
        <w:gridCol w:w="3061"/>
      </w:tblGrid>
      <w:tr w:rsidR="003871B8" w:rsidRPr="00D920CB" w:rsidTr="00533AF1">
        <w:trPr>
          <w:trHeight w:val="456"/>
        </w:trPr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1B8" w:rsidRPr="00D920CB" w:rsidRDefault="003871B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 xml:space="preserve">                      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1B8" w:rsidRPr="00D920CB" w:rsidRDefault="003871B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1B8" w:rsidRPr="00D920CB" w:rsidRDefault="003871B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31" w:name="sagitec131"/>
            <w:r w:rsidRPr="00D920CB"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 w:rsidRPr="00D920CB">
              <w:rPr>
                <w:rFonts w:cs="Arial"/>
                <w:spacing w:val="-3"/>
                <w:sz w:val="22"/>
                <w:szCs w:val="22"/>
              </w:rPr>
              <w:t>TCPayableFactor</w:t>
            </w:r>
            <w:proofErr w:type="spellEnd"/>
            <w:r w:rsidRPr="00D920CB">
              <w:rPr>
                <w:rFonts w:cs="Arial"/>
                <w:spacing w:val="-3"/>
                <w:sz w:val="22"/>
                <w:szCs w:val="22"/>
              </w:rPr>
              <w:t xml:space="preserve"> }</w:t>
            </w:r>
            <w:bookmarkEnd w:id="131"/>
            <w:r w:rsidRPr="00D920CB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1B8" w:rsidRPr="00D920CB" w:rsidRDefault="003871B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1B8" w:rsidRPr="00D920CB" w:rsidRDefault="003871B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32" w:name="sagitec132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TCMonthlyBenefit</w:t>
            </w:r>
            <w:proofErr w:type="spellEnd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132"/>
          </w:p>
        </w:tc>
      </w:tr>
      <w:tr w:rsidR="003871B8" w:rsidRPr="00D920CB" w:rsidTr="00533AF1">
        <w:trPr>
          <w:trHeight w:val="456"/>
        </w:trPr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1B8" w:rsidRPr="00D920CB" w:rsidRDefault="003871B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1B8" w:rsidRPr="00D920CB" w:rsidRDefault="003871B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1B8" w:rsidRPr="00D920CB" w:rsidRDefault="003871B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Term Certain Payable Factor*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1B8" w:rsidRPr="00D920CB" w:rsidRDefault="003871B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1B8" w:rsidRPr="00D920CB" w:rsidRDefault="003871B8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</w:tbl>
    <w:p w:rsidR="009941E1" w:rsidRPr="00D920CB" w:rsidRDefault="009941E1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33" w:name="sagitec133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D920CB">
        <w:rPr>
          <w:rFonts w:cs="Arial"/>
          <w:spacing w:val="-3"/>
          <w:sz w:val="22"/>
          <w:szCs w:val="22"/>
        </w:rPr>
        <w:t>endblock</w:t>
      </w:r>
      <w:proofErr w:type="spellEnd"/>
      <w:r w:rsidRPr="00D920CB">
        <w:rPr>
          <w:rFonts w:cs="Arial"/>
          <w:spacing w:val="-3"/>
          <w:sz w:val="22"/>
          <w:szCs w:val="22"/>
        </w:rPr>
        <w:t>}</w:t>
      </w:r>
      <w:bookmarkEnd w:id="133"/>
    </w:p>
    <w:p w:rsidR="00F651F3" w:rsidRDefault="009941E1" w:rsidP="009941E1">
      <w:pPr>
        <w:tabs>
          <w:tab w:val="center" w:pos="4680"/>
        </w:tabs>
        <w:suppressAutoHyphens/>
        <w:rPr>
          <w:rFonts w:cs="Arial"/>
          <w:b/>
          <w:spacing w:val="-3"/>
          <w:sz w:val="22"/>
          <w:szCs w:val="22"/>
        </w:rPr>
      </w:pPr>
      <w:r w:rsidRPr="00D920CB">
        <w:rPr>
          <w:rFonts w:cs="Arial"/>
          <w:b/>
          <w:spacing w:val="-3"/>
          <w:sz w:val="22"/>
          <w:szCs w:val="22"/>
        </w:rPr>
        <w:tab/>
      </w:r>
      <w:bookmarkStart w:id="134" w:name="sagitec134"/>
      <w:r w:rsidRPr="00D920CB">
        <w:rPr>
          <w:rFonts w:cs="Arial"/>
          <w:b/>
          <w:spacing w:val="-3"/>
          <w:sz w:val="22"/>
          <w:szCs w:val="22"/>
        </w:rPr>
        <w:t>{</w:t>
      </w:r>
      <w:proofErr w:type="gramStart"/>
      <w:r w:rsidR="00F651F3">
        <w:rPr>
          <w:rFonts w:cs="Arial"/>
          <w:b/>
          <w:spacing w:val="-3"/>
          <w:sz w:val="22"/>
          <w:szCs w:val="22"/>
        </w:rPr>
        <w:t>x</w:t>
      </w:r>
      <w:proofErr w:type="gramEnd"/>
      <w:r w:rsidR="00F651F3">
        <w:rPr>
          <w:rFonts w:cs="Arial"/>
          <w:b/>
          <w:spacing w:val="-3"/>
          <w:sz w:val="22"/>
          <w:szCs w:val="22"/>
        </w:rPr>
        <w:t xml:space="preserve"> </w:t>
      </w:r>
      <w:r w:rsidRPr="00D920CB">
        <w:rPr>
          <w:rFonts w:cs="Arial"/>
          <w:b/>
          <w:spacing w:val="-3"/>
          <w:sz w:val="22"/>
          <w:szCs w:val="22"/>
        </w:rPr>
        <w:t xml:space="preserve">if </w:t>
      </w:r>
      <w:proofErr w:type="spellStart"/>
      <w:r w:rsidRPr="00D920CB">
        <w:rPr>
          <w:rFonts w:cs="Arial"/>
          <w:b/>
          <w:spacing w:val="-3"/>
          <w:sz w:val="22"/>
          <w:szCs w:val="22"/>
        </w:rPr>
        <w:t>RuleFlag</w:t>
      </w:r>
      <w:proofErr w:type="spellEnd"/>
      <w:r w:rsidRPr="00D920CB">
        <w:rPr>
          <w:rFonts w:cs="Arial"/>
          <w:b/>
          <w:spacing w:val="-3"/>
          <w:sz w:val="22"/>
          <w:szCs w:val="22"/>
        </w:rPr>
        <w:t xml:space="preserve"> = “RL85” }</w:t>
      </w:r>
      <w:bookmarkEnd w:id="134"/>
    </w:p>
    <w:p w:rsidR="00F651F3" w:rsidRDefault="00F651F3" w:rsidP="009941E1">
      <w:pPr>
        <w:tabs>
          <w:tab w:val="center" w:pos="4680"/>
        </w:tabs>
        <w:suppressAutoHyphens/>
        <w:rPr>
          <w:rFonts w:cs="Arial"/>
          <w:b/>
          <w:spacing w:val="-3"/>
          <w:sz w:val="22"/>
          <w:szCs w:val="22"/>
          <w:u w:val="single"/>
        </w:rPr>
      </w:pPr>
      <w:r>
        <w:rPr>
          <w:rFonts w:cs="Arial"/>
          <w:b/>
          <w:spacing w:val="-3"/>
          <w:sz w:val="22"/>
          <w:szCs w:val="22"/>
        </w:rPr>
        <w:tab/>
      </w:r>
      <w:r w:rsidR="009941E1" w:rsidRPr="00D920CB">
        <w:rPr>
          <w:rFonts w:cs="Arial"/>
          <w:b/>
          <w:spacing w:val="-3"/>
          <w:sz w:val="22"/>
          <w:szCs w:val="22"/>
          <w:u w:val="single"/>
        </w:rPr>
        <w:t>RULE OF 85 APPLIES</w:t>
      </w:r>
    </w:p>
    <w:p w:rsidR="009941E1" w:rsidRPr="00D920CB" w:rsidRDefault="009941E1" w:rsidP="009941E1">
      <w:pPr>
        <w:tabs>
          <w:tab w:val="center" w:pos="4680"/>
        </w:tabs>
        <w:suppressAutoHyphens/>
        <w:rPr>
          <w:rFonts w:cs="Arial"/>
          <w:b/>
          <w:spacing w:val="-3"/>
          <w:sz w:val="22"/>
          <w:szCs w:val="22"/>
          <w:u w:val="single"/>
        </w:rPr>
      </w:pPr>
      <w:bookmarkStart w:id="135" w:name="sagitec135"/>
      <w:r w:rsidRPr="00D920CB">
        <w:rPr>
          <w:rFonts w:cs="Arial"/>
          <w:b/>
          <w:spacing w:val="-3"/>
          <w:sz w:val="22"/>
          <w:szCs w:val="22"/>
        </w:rPr>
        <w:t>{</w:t>
      </w:r>
      <w:proofErr w:type="gramStart"/>
      <w:r w:rsidR="00F651F3">
        <w:rPr>
          <w:rFonts w:cs="Arial"/>
          <w:b/>
          <w:spacing w:val="-3"/>
          <w:sz w:val="22"/>
          <w:szCs w:val="22"/>
        </w:rPr>
        <w:t>x</w:t>
      </w:r>
      <w:proofErr w:type="gramEnd"/>
      <w:r w:rsidR="00F651F3">
        <w:rPr>
          <w:rFonts w:cs="Arial"/>
          <w:b/>
          <w:spacing w:val="-3"/>
          <w:sz w:val="22"/>
          <w:szCs w:val="22"/>
        </w:rPr>
        <w:t xml:space="preserve"> </w:t>
      </w:r>
      <w:proofErr w:type="spellStart"/>
      <w:r w:rsidRPr="00D920CB">
        <w:rPr>
          <w:rFonts w:cs="Arial"/>
          <w:b/>
          <w:spacing w:val="-3"/>
          <w:sz w:val="22"/>
          <w:szCs w:val="22"/>
        </w:rPr>
        <w:t>endblock</w:t>
      </w:r>
      <w:proofErr w:type="spellEnd"/>
      <w:r w:rsidRPr="00D920CB">
        <w:rPr>
          <w:rFonts w:cs="Arial"/>
          <w:b/>
          <w:spacing w:val="-3"/>
          <w:sz w:val="22"/>
          <w:szCs w:val="22"/>
        </w:rPr>
        <w:t>}</w:t>
      </w:r>
      <w:bookmarkEnd w:id="135"/>
    </w:p>
    <w:p w:rsidR="009941E1" w:rsidRPr="00D920CB" w:rsidRDefault="009941E1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36" w:name="sagitec136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if </w:t>
      </w:r>
      <w:proofErr w:type="spellStart"/>
      <w:r w:rsidRPr="00D920CB">
        <w:rPr>
          <w:rFonts w:cs="Arial"/>
          <w:spacing w:val="-3"/>
          <w:sz w:val="22"/>
          <w:szCs w:val="22"/>
        </w:rPr>
        <w:t>RetirementCondition</w:t>
      </w:r>
      <w:proofErr w:type="spellEnd"/>
      <w:r w:rsidRPr="00D920CB">
        <w:rPr>
          <w:rFonts w:cs="Arial"/>
          <w:spacing w:val="-3"/>
          <w:sz w:val="22"/>
          <w:szCs w:val="22"/>
        </w:rPr>
        <w:t xml:space="preserve"> = 2}</w:t>
      </w:r>
      <w:bookmarkEnd w:id="136"/>
      <w:r w:rsidRPr="00D920CB">
        <w:rPr>
          <w:rFonts w:cs="Arial"/>
          <w:spacing w:val="-3"/>
          <w:sz w:val="22"/>
          <w:szCs w:val="22"/>
        </w:rPr>
        <w:t xml:space="preserve"> </w:t>
      </w:r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2073"/>
        <w:gridCol w:w="370"/>
        <w:gridCol w:w="1923"/>
        <w:gridCol w:w="370"/>
        <w:gridCol w:w="367"/>
        <w:gridCol w:w="1737"/>
      </w:tblGrid>
      <w:tr w:rsidR="009941E1" w:rsidRPr="00D920CB">
        <w:trPr>
          <w:cantSplit/>
          <w:trHeight w:val="726"/>
        </w:trPr>
        <w:tc>
          <w:tcPr>
            <w:tcW w:w="234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37" w:name="sagitec137"/>
            <w:r w:rsidRPr="00D920CB">
              <w:rPr>
                <w:rFonts w:cs="Arial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 w:rsidRPr="00D920CB">
              <w:rPr>
                <w:rFonts w:cs="Arial"/>
                <w:sz w:val="22"/>
                <w:szCs w:val="22"/>
              </w:rPr>
              <w:t>}</w:t>
            </w:r>
            <w:bookmarkEnd w:id="137"/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073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38" w:name="sagitec138"/>
            <w:r w:rsidRPr="00D920CB">
              <w:rPr>
                <w:rFonts w:cs="Arial"/>
                <w:sz w:val="22"/>
                <w:szCs w:val="22"/>
              </w:rPr>
              <w:t>{multiplier}</w:t>
            </w:r>
            <w:bookmarkEnd w:id="138"/>
            <w:r w:rsidRPr="00D920CB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7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93" w:type="dxa"/>
            <w:gridSpan w:val="2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39" w:name="sagitec139"/>
            <w:r w:rsidRPr="00D920CB">
              <w:rPr>
                <w:rFonts w:cs="Arial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sz w:val="22"/>
                <w:szCs w:val="22"/>
              </w:rPr>
              <w:t>YearsofService</w:t>
            </w:r>
            <w:proofErr w:type="spellEnd"/>
            <w:r w:rsidRPr="00D920CB">
              <w:rPr>
                <w:rFonts w:cs="Arial"/>
                <w:sz w:val="22"/>
                <w:szCs w:val="22"/>
              </w:rPr>
              <w:t>}</w:t>
            </w:r>
            <w:bookmarkEnd w:id="139"/>
          </w:p>
        </w:tc>
        <w:tc>
          <w:tcPr>
            <w:tcW w:w="367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1737" w:type="dxa"/>
          </w:tcPr>
          <w:p w:rsidR="009941E1" w:rsidRPr="00D920CB" w:rsidRDefault="009941E1" w:rsidP="00C82B7A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140" w:name="sagitec140"/>
            <w:r w:rsidRPr="00D920CB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ascii="Arial" w:hAnsi="Arial" w:cs="Arial"/>
                <w:sz w:val="22"/>
                <w:szCs w:val="22"/>
              </w:rPr>
              <w:t>SingleLifeBenefit</w:t>
            </w:r>
            <w:proofErr w:type="spellEnd"/>
            <w:r w:rsidRPr="00D920CB">
              <w:rPr>
                <w:rFonts w:ascii="Arial" w:hAnsi="Arial" w:cs="Arial"/>
                <w:sz w:val="22"/>
                <w:szCs w:val="22"/>
              </w:rPr>
              <w:t>}</w:t>
            </w:r>
            <w:bookmarkEnd w:id="140"/>
          </w:p>
        </w:tc>
      </w:tr>
      <w:tr w:rsidR="009941E1" w:rsidRPr="00D920CB">
        <w:trPr>
          <w:cantSplit/>
          <w:trHeight w:val="439"/>
        </w:trPr>
        <w:tc>
          <w:tcPr>
            <w:tcW w:w="234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73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93" w:type="dxa"/>
            <w:gridSpan w:val="2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7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104" w:type="dxa"/>
            <w:gridSpan w:val="2"/>
          </w:tcPr>
          <w:p w:rsidR="009941E1" w:rsidRPr="00D920CB" w:rsidRDefault="009941E1" w:rsidP="00C82B7A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Normal Benefit</w:t>
            </w:r>
          </w:p>
        </w:tc>
      </w:tr>
    </w:tbl>
    <w:p w:rsidR="00360242" w:rsidRDefault="00360242" w:rsidP="00360242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141" w:name="sagitec141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 w:rsidRPr="004F34D3"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141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3330"/>
        <w:gridCol w:w="450"/>
        <w:gridCol w:w="3060"/>
      </w:tblGrid>
      <w:tr w:rsidR="00360242" w:rsidRPr="00D920CB" w:rsidTr="00533AF1">
        <w:trPr>
          <w:trHeight w:val="456"/>
        </w:trPr>
        <w:tc>
          <w:tcPr>
            <w:tcW w:w="2340" w:type="dxa"/>
          </w:tcPr>
          <w:p w:rsidR="00360242" w:rsidRPr="00D920CB" w:rsidRDefault="00360242" w:rsidP="00533AF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450" w:type="dxa"/>
          </w:tcPr>
          <w:p w:rsidR="00360242" w:rsidRPr="00D920CB" w:rsidRDefault="00360242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</w:tcPr>
          <w:p w:rsidR="00360242" w:rsidRPr="00D920CB" w:rsidRDefault="00360242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42" w:name="sagitec142"/>
            <w:r w:rsidRPr="00D920CB"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 w:rsidRPr="00D920CB"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 w:rsidRPr="00D920CB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42"/>
          </w:p>
        </w:tc>
        <w:tc>
          <w:tcPr>
            <w:tcW w:w="450" w:type="dxa"/>
          </w:tcPr>
          <w:p w:rsidR="00360242" w:rsidRPr="00D920CB" w:rsidRDefault="00360242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60" w:type="dxa"/>
          </w:tcPr>
          <w:p w:rsidR="00360242" w:rsidRPr="00D920CB" w:rsidRDefault="00360242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43" w:name="sagitec143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43"/>
          </w:p>
        </w:tc>
      </w:tr>
      <w:tr w:rsidR="00360242" w:rsidRPr="00D920CB" w:rsidTr="00533AF1">
        <w:trPr>
          <w:trHeight w:val="456"/>
        </w:trPr>
        <w:tc>
          <w:tcPr>
            <w:tcW w:w="2340" w:type="dxa"/>
          </w:tcPr>
          <w:p w:rsidR="00360242" w:rsidRPr="00D920CB" w:rsidRDefault="00360242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</w:tcPr>
          <w:p w:rsidR="00360242" w:rsidRPr="00D920CB" w:rsidRDefault="00360242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</w:tcPr>
          <w:p w:rsidR="00360242" w:rsidRPr="00D920CB" w:rsidRDefault="00360242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450" w:type="dxa"/>
          </w:tcPr>
          <w:p w:rsidR="00360242" w:rsidRPr="00D920CB" w:rsidRDefault="00360242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</w:tcPr>
          <w:p w:rsidR="00360242" w:rsidRPr="00D920CB" w:rsidRDefault="00360242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360242" w:rsidRDefault="00360242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44" w:name="sagitec144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D920CB">
        <w:rPr>
          <w:rFonts w:cs="Arial"/>
          <w:spacing w:val="-3"/>
          <w:sz w:val="22"/>
          <w:szCs w:val="22"/>
        </w:rPr>
        <w:t>endblock</w:t>
      </w:r>
      <w:proofErr w:type="spellEnd"/>
      <w:r w:rsidRPr="00D920CB">
        <w:rPr>
          <w:rFonts w:cs="Arial"/>
          <w:spacing w:val="-3"/>
          <w:sz w:val="22"/>
          <w:szCs w:val="22"/>
        </w:rPr>
        <w:t>}</w:t>
      </w:r>
      <w:bookmarkEnd w:id="144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3330"/>
        <w:gridCol w:w="450"/>
        <w:gridCol w:w="3060"/>
      </w:tblGrid>
      <w:tr w:rsidR="00360242" w:rsidRPr="00D920CB" w:rsidTr="00533AF1">
        <w:trPr>
          <w:trHeight w:val="456"/>
        </w:trPr>
        <w:tc>
          <w:tcPr>
            <w:tcW w:w="2340" w:type="dxa"/>
          </w:tcPr>
          <w:p w:rsidR="00360242" w:rsidRPr="00D920CB" w:rsidRDefault="00360242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 xml:space="preserve">                      x</w:t>
            </w:r>
          </w:p>
        </w:tc>
        <w:tc>
          <w:tcPr>
            <w:tcW w:w="450" w:type="dxa"/>
          </w:tcPr>
          <w:p w:rsidR="00360242" w:rsidRPr="00D920CB" w:rsidRDefault="00360242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</w:tcPr>
          <w:p w:rsidR="00360242" w:rsidRPr="00D920CB" w:rsidRDefault="00360242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45" w:name="sagitec145"/>
            <w:r w:rsidRPr="00D920CB"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 w:rsidRPr="00D920CB">
              <w:rPr>
                <w:rFonts w:cs="Arial"/>
                <w:spacing w:val="-3"/>
                <w:sz w:val="22"/>
                <w:szCs w:val="22"/>
              </w:rPr>
              <w:t>TCPayableFactor</w:t>
            </w:r>
            <w:proofErr w:type="spellEnd"/>
            <w:r w:rsidRPr="00D920CB">
              <w:rPr>
                <w:rFonts w:cs="Arial"/>
                <w:spacing w:val="-3"/>
                <w:sz w:val="22"/>
                <w:szCs w:val="22"/>
              </w:rPr>
              <w:t xml:space="preserve"> }</w:t>
            </w:r>
            <w:bookmarkEnd w:id="145"/>
            <w:r w:rsidRPr="00D920CB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</w:tcPr>
          <w:p w:rsidR="00360242" w:rsidRPr="00D920CB" w:rsidRDefault="00360242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</w:tcPr>
          <w:p w:rsidR="00360242" w:rsidRPr="00D920CB" w:rsidRDefault="00360242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46" w:name="sagitec146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TCMonthlyBenefit</w:t>
            </w:r>
            <w:proofErr w:type="spellEnd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146"/>
          </w:p>
        </w:tc>
      </w:tr>
      <w:tr w:rsidR="00360242" w:rsidRPr="00D920CB" w:rsidTr="00533AF1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42" w:rsidRPr="00D920CB" w:rsidRDefault="00360242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42" w:rsidRPr="00D920CB" w:rsidRDefault="00360242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42" w:rsidRPr="00D920CB" w:rsidRDefault="00360242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Term Certain Payable Factor*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42" w:rsidRPr="00D920CB" w:rsidRDefault="00360242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42" w:rsidRPr="00D920CB" w:rsidRDefault="00360242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</w:tbl>
    <w:p w:rsidR="009941E1" w:rsidRPr="00D920CB" w:rsidRDefault="009941E1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47" w:name="sagitec147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D920CB">
        <w:rPr>
          <w:rFonts w:cs="Arial"/>
          <w:spacing w:val="-3"/>
          <w:sz w:val="22"/>
          <w:szCs w:val="22"/>
        </w:rPr>
        <w:t>endblock</w:t>
      </w:r>
      <w:proofErr w:type="spellEnd"/>
      <w:r w:rsidRPr="00D920CB">
        <w:rPr>
          <w:rFonts w:cs="Arial"/>
          <w:spacing w:val="-3"/>
          <w:sz w:val="22"/>
          <w:szCs w:val="22"/>
        </w:rPr>
        <w:t>}</w:t>
      </w:r>
      <w:bookmarkEnd w:id="147"/>
    </w:p>
    <w:p w:rsidR="009941E1" w:rsidRPr="00D920CB" w:rsidRDefault="009941E1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48" w:name="sagitec148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if </w:t>
      </w:r>
      <w:proofErr w:type="spellStart"/>
      <w:r w:rsidRPr="00D920CB">
        <w:rPr>
          <w:rFonts w:cs="Arial"/>
          <w:spacing w:val="-3"/>
          <w:sz w:val="22"/>
          <w:szCs w:val="22"/>
        </w:rPr>
        <w:t>RetirementCondition</w:t>
      </w:r>
      <w:proofErr w:type="spellEnd"/>
      <w:r w:rsidRPr="00D920CB">
        <w:rPr>
          <w:rFonts w:cs="Arial"/>
          <w:spacing w:val="-3"/>
          <w:sz w:val="22"/>
          <w:szCs w:val="22"/>
        </w:rPr>
        <w:t xml:space="preserve"> = 3}</w:t>
      </w:r>
      <w:bookmarkEnd w:id="148"/>
      <w:r w:rsidRPr="00D920CB">
        <w:rPr>
          <w:rFonts w:cs="Arial"/>
          <w:spacing w:val="-3"/>
          <w:sz w:val="22"/>
          <w:szCs w:val="22"/>
        </w:rPr>
        <w:t xml:space="preserve"> </w:t>
      </w:r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2073"/>
        <w:gridCol w:w="370"/>
        <w:gridCol w:w="887"/>
        <w:gridCol w:w="450"/>
        <w:gridCol w:w="586"/>
        <w:gridCol w:w="370"/>
        <w:gridCol w:w="367"/>
        <w:gridCol w:w="1737"/>
      </w:tblGrid>
      <w:tr w:rsidR="009941E1" w:rsidRPr="00D920CB">
        <w:trPr>
          <w:cantSplit/>
          <w:trHeight w:val="726"/>
        </w:trPr>
        <w:tc>
          <w:tcPr>
            <w:tcW w:w="234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49" w:name="sagitec149"/>
            <w:r w:rsidRPr="00D920CB">
              <w:rPr>
                <w:rFonts w:cs="Arial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 w:rsidRPr="00D920CB">
              <w:rPr>
                <w:rFonts w:cs="Arial"/>
                <w:sz w:val="22"/>
                <w:szCs w:val="22"/>
              </w:rPr>
              <w:t>}</w:t>
            </w:r>
            <w:bookmarkEnd w:id="149"/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073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50" w:name="sagitec150"/>
            <w:r w:rsidRPr="00D920CB">
              <w:rPr>
                <w:rFonts w:cs="Arial"/>
                <w:sz w:val="22"/>
                <w:szCs w:val="22"/>
              </w:rPr>
              <w:t>{multiplier}</w:t>
            </w:r>
            <w:bookmarkEnd w:id="150"/>
            <w:r w:rsidRPr="00D920CB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7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93" w:type="dxa"/>
            <w:gridSpan w:val="4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51" w:name="sagitec151"/>
            <w:r w:rsidRPr="00D920CB">
              <w:rPr>
                <w:rFonts w:cs="Arial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sz w:val="22"/>
                <w:szCs w:val="22"/>
              </w:rPr>
              <w:t>YearsofService</w:t>
            </w:r>
            <w:proofErr w:type="spellEnd"/>
            <w:r w:rsidRPr="00D920CB">
              <w:rPr>
                <w:rFonts w:cs="Arial"/>
                <w:sz w:val="22"/>
                <w:szCs w:val="22"/>
              </w:rPr>
              <w:t>}</w:t>
            </w:r>
            <w:bookmarkEnd w:id="151"/>
          </w:p>
        </w:tc>
        <w:tc>
          <w:tcPr>
            <w:tcW w:w="367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1737" w:type="dxa"/>
          </w:tcPr>
          <w:p w:rsidR="009941E1" w:rsidRPr="00D920CB" w:rsidRDefault="009941E1" w:rsidP="00C82B7A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152" w:name="sagitec152"/>
            <w:r w:rsidRPr="00D920CB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ascii="Arial" w:hAnsi="Arial" w:cs="Arial"/>
                <w:sz w:val="22"/>
                <w:szCs w:val="22"/>
              </w:rPr>
              <w:t>SingleLifeBenefit</w:t>
            </w:r>
            <w:proofErr w:type="spellEnd"/>
            <w:r w:rsidRPr="00D920CB">
              <w:rPr>
                <w:rFonts w:ascii="Arial" w:hAnsi="Arial" w:cs="Arial"/>
                <w:sz w:val="22"/>
                <w:szCs w:val="22"/>
              </w:rPr>
              <w:t>}</w:t>
            </w:r>
            <w:bookmarkEnd w:id="152"/>
          </w:p>
        </w:tc>
      </w:tr>
      <w:tr w:rsidR="009941E1" w:rsidRPr="00D920CB">
        <w:trPr>
          <w:cantSplit/>
          <w:trHeight w:val="439"/>
        </w:trPr>
        <w:tc>
          <w:tcPr>
            <w:tcW w:w="234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73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93" w:type="dxa"/>
            <w:gridSpan w:val="4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7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104" w:type="dxa"/>
            <w:gridSpan w:val="2"/>
          </w:tcPr>
          <w:p w:rsidR="009941E1" w:rsidRPr="00D920CB" w:rsidRDefault="009941E1" w:rsidP="00C82B7A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Normal Benefit</w:t>
            </w:r>
          </w:p>
        </w:tc>
      </w:tr>
      <w:tr w:rsidR="009941E1" w:rsidRPr="00D920CB">
        <w:trPr>
          <w:trHeight w:val="456"/>
        </w:trPr>
        <w:tc>
          <w:tcPr>
            <w:tcW w:w="234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 xml:space="preserve">                      x</w:t>
            </w:r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3"/>
          </w:tcPr>
          <w:p w:rsidR="009941E1" w:rsidRPr="00D920CB" w:rsidRDefault="00C012AD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53" w:name="sagitec153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DNROFactor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53"/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  <w:gridSpan w:val="4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54" w:name="sagitec154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DNROBenefit</w:t>
            </w:r>
            <w:proofErr w:type="spellEnd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54"/>
          </w:p>
        </w:tc>
      </w:tr>
      <w:tr w:rsidR="009941E1" w:rsidRPr="00D920CB">
        <w:trPr>
          <w:trHeight w:val="456"/>
        </w:trPr>
        <w:tc>
          <w:tcPr>
            <w:tcW w:w="234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3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DNRO Payable Factor**</w:t>
            </w:r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gridSpan w:val="4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DNRO Benefit</w:t>
            </w:r>
          </w:p>
        </w:tc>
      </w:tr>
    </w:tbl>
    <w:p w:rsidR="00476CCA" w:rsidRDefault="00476CCA" w:rsidP="00476CCA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155" w:name="sagitec155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 w:rsidRPr="004F34D3"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155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3330"/>
        <w:gridCol w:w="450"/>
        <w:gridCol w:w="3060"/>
      </w:tblGrid>
      <w:tr w:rsidR="00476CCA" w:rsidRPr="00D920CB" w:rsidTr="00533AF1">
        <w:trPr>
          <w:trHeight w:val="456"/>
        </w:trPr>
        <w:tc>
          <w:tcPr>
            <w:tcW w:w="2340" w:type="dxa"/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450" w:type="dxa"/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56" w:name="sagitec156"/>
            <w:r w:rsidRPr="00D920CB"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 w:rsidRPr="00D920CB"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 w:rsidRPr="00D920CB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56"/>
          </w:p>
        </w:tc>
        <w:tc>
          <w:tcPr>
            <w:tcW w:w="450" w:type="dxa"/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60" w:type="dxa"/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57" w:name="sagitec157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57"/>
          </w:p>
        </w:tc>
      </w:tr>
      <w:tr w:rsidR="00476CCA" w:rsidRPr="00D920CB" w:rsidTr="00533AF1">
        <w:trPr>
          <w:trHeight w:val="413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476CCA" w:rsidRDefault="00476CCA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58" w:name="sagitec158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D920CB">
        <w:rPr>
          <w:rFonts w:cs="Arial"/>
          <w:spacing w:val="-3"/>
          <w:sz w:val="22"/>
          <w:szCs w:val="22"/>
        </w:rPr>
        <w:t>endblock</w:t>
      </w:r>
      <w:proofErr w:type="spellEnd"/>
      <w:r w:rsidRPr="00D920CB">
        <w:rPr>
          <w:rFonts w:cs="Arial"/>
          <w:spacing w:val="-3"/>
          <w:sz w:val="22"/>
          <w:szCs w:val="22"/>
        </w:rPr>
        <w:t>}</w:t>
      </w:r>
      <w:bookmarkEnd w:id="158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3330"/>
        <w:gridCol w:w="450"/>
        <w:gridCol w:w="3060"/>
      </w:tblGrid>
      <w:tr w:rsidR="00476CCA" w:rsidRPr="00D920CB" w:rsidTr="00533AF1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 xml:space="preserve">                      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59" w:name="sagitec159"/>
            <w:r w:rsidRPr="00D920CB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spacing w:val="-3"/>
                <w:sz w:val="22"/>
                <w:szCs w:val="22"/>
              </w:rPr>
              <w:t>TCPayableFactor</w:t>
            </w:r>
            <w:proofErr w:type="spellEnd"/>
            <w:r w:rsidRPr="00D920CB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59"/>
            <w:r w:rsidRPr="00D920CB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60" w:name="sagitec160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TCMonthlyBenefit</w:t>
            </w:r>
            <w:proofErr w:type="spellEnd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60"/>
          </w:p>
        </w:tc>
      </w:tr>
      <w:tr w:rsidR="00476CCA" w:rsidRPr="00D920CB" w:rsidTr="00533AF1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Term Certain Payable Factor*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</w:tbl>
    <w:p w:rsidR="009941E1" w:rsidRPr="00D920CB" w:rsidRDefault="009941E1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61" w:name="sagitec161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D920CB">
        <w:rPr>
          <w:rFonts w:cs="Arial"/>
          <w:spacing w:val="-3"/>
          <w:sz w:val="22"/>
          <w:szCs w:val="22"/>
        </w:rPr>
        <w:t>endblock</w:t>
      </w:r>
      <w:proofErr w:type="spellEnd"/>
      <w:r w:rsidRPr="00D920CB">
        <w:rPr>
          <w:rFonts w:cs="Arial"/>
          <w:spacing w:val="-3"/>
          <w:sz w:val="22"/>
          <w:szCs w:val="22"/>
        </w:rPr>
        <w:t>}</w:t>
      </w:r>
      <w:bookmarkEnd w:id="161"/>
    </w:p>
    <w:p w:rsidR="009941E1" w:rsidRPr="00D920CB" w:rsidRDefault="009941E1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62" w:name="sagitec162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if </w:t>
      </w:r>
      <w:proofErr w:type="spellStart"/>
      <w:r w:rsidRPr="00D920CB">
        <w:rPr>
          <w:rFonts w:cs="Arial"/>
          <w:spacing w:val="-3"/>
          <w:sz w:val="22"/>
          <w:szCs w:val="22"/>
        </w:rPr>
        <w:t>RetirementCondition</w:t>
      </w:r>
      <w:proofErr w:type="spellEnd"/>
      <w:r w:rsidRPr="00D920CB">
        <w:rPr>
          <w:rFonts w:cs="Arial"/>
          <w:spacing w:val="-3"/>
          <w:sz w:val="22"/>
          <w:szCs w:val="22"/>
        </w:rPr>
        <w:t xml:space="preserve"> = 4}</w:t>
      </w:r>
      <w:bookmarkEnd w:id="162"/>
      <w:r w:rsidRPr="00D920CB">
        <w:rPr>
          <w:rFonts w:cs="Arial"/>
          <w:spacing w:val="-3"/>
          <w:sz w:val="22"/>
          <w:szCs w:val="22"/>
        </w:rPr>
        <w:t xml:space="preserve"> </w:t>
      </w:r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2073"/>
        <w:gridCol w:w="370"/>
        <w:gridCol w:w="1923"/>
        <w:gridCol w:w="370"/>
        <w:gridCol w:w="367"/>
        <w:gridCol w:w="1737"/>
      </w:tblGrid>
      <w:tr w:rsidR="009941E1" w:rsidRPr="00D920CB">
        <w:trPr>
          <w:cantSplit/>
          <w:trHeight w:val="726"/>
        </w:trPr>
        <w:tc>
          <w:tcPr>
            <w:tcW w:w="234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63" w:name="sagitec163"/>
            <w:r w:rsidRPr="00D920CB">
              <w:rPr>
                <w:rFonts w:cs="Arial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 w:rsidRPr="00D920CB">
              <w:rPr>
                <w:rFonts w:cs="Arial"/>
                <w:sz w:val="22"/>
                <w:szCs w:val="22"/>
              </w:rPr>
              <w:t>}</w:t>
            </w:r>
            <w:bookmarkEnd w:id="163"/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073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64" w:name="sagitec164"/>
            <w:r w:rsidRPr="00D920CB">
              <w:rPr>
                <w:rFonts w:cs="Arial"/>
                <w:sz w:val="22"/>
                <w:szCs w:val="22"/>
              </w:rPr>
              <w:t>{multiplier}</w:t>
            </w:r>
            <w:bookmarkEnd w:id="164"/>
            <w:r w:rsidRPr="00D920CB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7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93" w:type="dxa"/>
            <w:gridSpan w:val="2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65" w:name="sagitec165"/>
            <w:r w:rsidRPr="00D920CB">
              <w:rPr>
                <w:rFonts w:cs="Arial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sz w:val="22"/>
                <w:szCs w:val="22"/>
              </w:rPr>
              <w:t>YearsofService</w:t>
            </w:r>
            <w:proofErr w:type="spellEnd"/>
            <w:r w:rsidRPr="00D920CB">
              <w:rPr>
                <w:rFonts w:cs="Arial"/>
                <w:sz w:val="22"/>
                <w:szCs w:val="22"/>
              </w:rPr>
              <w:t>}</w:t>
            </w:r>
            <w:bookmarkEnd w:id="165"/>
          </w:p>
        </w:tc>
        <w:tc>
          <w:tcPr>
            <w:tcW w:w="367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1737" w:type="dxa"/>
          </w:tcPr>
          <w:p w:rsidR="009941E1" w:rsidRPr="00D920CB" w:rsidRDefault="009941E1" w:rsidP="00C82B7A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166" w:name="sagitec166"/>
            <w:r w:rsidRPr="00D920CB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ascii="Arial" w:hAnsi="Arial" w:cs="Arial"/>
                <w:sz w:val="22"/>
                <w:szCs w:val="22"/>
              </w:rPr>
              <w:t>SingleLifeBenefit</w:t>
            </w:r>
            <w:proofErr w:type="spellEnd"/>
            <w:r w:rsidRPr="00D920CB">
              <w:rPr>
                <w:rFonts w:ascii="Arial" w:hAnsi="Arial" w:cs="Arial"/>
                <w:sz w:val="22"/>
                <w:szCs w:val="22"/>
              </w:rPr>
              <w:t>}</w:t>
            </w:r>
            <w:bookmarkEnd w:id="166"/>
          </w:p>
        </w:tc>
      </w:tr>
      <w:tr w:rsidR="009941E1" w:rsidRPr="00D920CB">
        <w:trPr>
          <w:cantSplit/>
          <w:trHeight w:val="439"/>
        </w:trPr>
        <w:tc>
          <w:tcPr>
            <w:tcW w:w="234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73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93" w:type="dxa"/>
            <w:gridSpan w:val="2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7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104" w:type="dxa"/>
            <w:gridSpan w:val="2"/>
          </w:tcPr>
          <w:p w:rsidR="009941E1" w:rsidRPr="00D920CB" w:rsidRDefault="009941E1" w:rsidP="00C82B7A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Normal Benefit</w:t>
            </w:r>
          </w:p>
        </w:tc>
      </w:tr>
    </w:tbl>
    <w:p w:rsidR="00476CCA" w:rsidRDefault="00476CCA" w:rsidP="00476CCA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167" w:name="sagitec167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 w:rsidRPr="004F34D3"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167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3330"/>
        <w:gridCol w:w="450"/>
        <w:gridCol w:w="3060"/>
      </w:tblGrid>
      <w:tr w:rsidR="00476CCA" w:rsidRPr="00D920CB" w:rsidTr="00533AF1">
        <w:trPr>
          <w:trHeight w:val="456"/>
        </w:trPr>
        <w:tc>
          <w:tcPr>
            <w:tcW w:w="2340" w:type="dxa"/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450" w:type="dxa"/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68" w:name="sagitec168"/>
            <w:r w:rsidRPr="00D920CB"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 w:rsidRPr="00D920CB"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 w:rsidRPr="00D920CB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68"/>
          </w:p>
        </w:tc>
        <w:tc>
          <w:tcPr>
            <w:tcW w:w="450" w:type="dxa"/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60" w:type="dxa"/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69" w:name="sagitec169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69"/>
          </w:p>
        </w:tc>
      </w:tr>
      <w:tr w:rsidR="00476CCA" w:rsidRPr="00D920CB" w:rsidTr="00533AF1">
        <w:trPr>
          <w:trHeight w:val="456"/>
        </w:trPr>
        <w:tc>
          <w:tcPr>
            <w:tcW w:w="2340" w:type="dxa"/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450" w:type="dxa"/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476CCA" w:rsidRDefault="00476CCA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70" w:name="sagitec170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D920CB">
        <w:rPr>
          <w:rFonts w:cs="Arial"/>
          <w:spacing w:val="-3"/>
          <w:sz w:val="22"/>
          <w:szCs w:val="22"/>
        </w:rPr>
        <w:t>endblock</w:t>
      </w:r>
      <w:proofErr w:type="spellEnd"/>
      <w:r w:rsidRPr="00D920CB">
        <w:rPr>
          <w:rFonts w:cs="Arial"/>
          <w:spacing w:val="-3"/>
          <w:sz w:val="22"/>
          <w:szCs w:val="22"/>
        </w:rPr>
        <w:t>}</w:t>
      </w:r>
      <w:bookmarkEnd w:id="170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3330"/>
        <w:gridCol w:w="450"/>
        <w:gridCol w:w="3060"/>
      </w:tblGrid>
      <w:tr w:rsidR="00476CCA" w:rsidRPr="00D920CB" w:rsidTr="00533AF1">
        <w:trPr>
          <w:trHeight w:val="456"/>
        </w:trPr>
        <w:tc>
          <w:tcPr>
            <w:tcW w:w="2340" w:type="dxa"/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 xml:space="preserve">                      x</w:t>
            </w:r>
          </w:p>
        </w:tc>
        <w:tc>
          <w:tcPr>
            <w:tcW w:w="450" w:type="dxa"/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71" w:name="sagitec171"/>
            <w:r w:rsidRPr="00D920CB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spacing w:val="-3"/>
                <w:sz w:val="22"/>
                <w:szCs w:val="22"/>
              </w:rPr>
              <w:t>TCPayableFactor</w:t>
            </w:r>
            <w:proofErr w:type="spellEnd"/>
            <w:r w:rsidRPr="00D920CB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71"/>
            <w:r w:rsidRPr="00D920CB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72" w:name="sagitec172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TCMonthlyBenefit</w:t>
            </w:r>
            <w:proofErr w:type="spellEnd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72"/>
          </w:p>
        </w:tc>
      </w:tr>
      <w:tr w:rsidR="00476CCA" w:rsidRPr="00D920CB" w:rsidTr="00533AF1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Term Certain Payable Factor*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Reduced TC Benefit</w:t>
            </w:r>
          </w:p>
        </w:tc>
      </w:tr>
      <w:tr w:rsidR="00476CCA" w:rsidRPr="00D920CB" w:rsidTr="00533AF1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 xml:space="preserve">                      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73" w:name="sagitec173"/>
            <w:r w:rsidRPr="00D920CB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spacing w:val="-3"/>
                <w:sz w:val="22"/>
                <w:szCs w:val="22"/>
              </w:rPr>
              <w:t>GraduatedBenefitFactor</w:t>
            </w:r>
            <w:proofErr w:type="spellEnd"/>
            <w:r w:rsidRPr="00D920CB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73"/>
            <w:r w:rsidRPr="00D920CB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74" w:name="sagitec174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GraduatedBenefit</w:t>
            </w:r>
            <w:proofErr w:type="spellEnd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74"/>
          </w:p>
        </w:tc>
      </w:tr>
      <w:tr w:rsidR="00476CCA" w:rsidRPr="00D920CB" w:rsidTr="00533AF1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Graduated Benefit Payable Factor**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CA" w:rsidRPr="00D920CB" w:rsidRDefault="00476CCA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</w:tbl>
    <w:p w:rsidR="009941E1" w:rsidRPr="00D920CB" w:rsidRDefault="009941E1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75" w:name="sagitec175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D920CB">
        <w:rPr>
          <w:rFonts w:cs="Arial"/>
          <w:spacing w:val="-3"/>
          <w:sz w:val="22"/>
          <w:szCs w:val="22"/>
        </w:rPr>
        <w:t>endblock</w:t>
      </w:r>
      <w:proofErr w:type="spellEnd"/>
      <w:r w:rsidRPr="00D920CB">
        <w:rPr>
          <w:rFonts w:cs="Arial"/>
          <w:spacing w:val="-3"/>
          <w:sz w:val="22"/>
          <w:szCs w:val="22"/>
        </w:rPr>
        <w:t>}</w:t>
      </w:r>
      <w:bookmarkEnd w:id="175"/>
    </w:p>
    <w:p w:rsidR="009941E1" w:rsidRPr="00D920CB" w:rsidRDefault="009941E1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76" w:name="sagitec176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if </w:t>
      </w:r>
      <w:proofErr w:type="spellStart"/>
      <w:r w:rsidRPr="00D920CB">
        <w:rPr>
          <w:rFonts w:cs="Arial"/>
          <w:spacing w:val="-3"/>
          <w:sz w:val="22"/>
          <w:szCs w:val="22"/>
        </w:rPr>
        <w:t>RetirementCondition</w:t>
      </w:r>
      <w:proofErr w:type="spellEnd"/>
      <w:r w:rsidRPr="00D920CB">
        <w:rPr>
          <w:rFonts w:cs="Arial"/>
          <w:spacing w:val="-3"/>
          <w:sz w:val="22"/>
          <w:szCs w:val="22"/>
        </w:rPr>
        <w:t xml:space="preserve"> = 5}</w:t>
      </w:r>
      <w:bookmarkEnd w:id="176"/>
      <w:r w:rsidRPr="00D920CB">
        <w:rPr>
          <w:rFonts w:cs="Arial"/>
          <w:spacing w:val="-3"/>
          <w:sz w:val="22"/>
          <w:szCs w:val="22"/>
        </w:rPr>
        <w:t xml:space="preserve"> </w:t>
      </w:r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2073"/>
        <w:gridCol w:w="370"/>
        <w:gridCol w:w="1923"/>
        <w:gridCol w:w="370"/>
        <w:gridCol w:w="367"/>
        <w:gridCol w:w="1737"/>
      </w:tblGrid>
      <w:tr w:rsidR="009941E1" w:rsidRPr="00D920CB">
        <w:trPr>
          <w:cantSplit/>
          <w:trHeight w:val="726"/>
        </w:trPr>
        <w:tc>
          <w:tcPr>
            <w:tcW w:w="234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77" w:name="sagitec177"/>
            <w:r w:rsidRPr="00D920CB">
              <w:rPr>
                <w:rFonts w:cs="Arial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 w:rsidRPr="00D920CB">
              <w:rPr>
                <w:rFonts w:cs="Arial"/>
                <w:sz w:val="22"/>
                <w:szCs w:val="22"/>
              </w:rPr>
              <w:t>}</w:t>
            </w:r>
            <w:bookmarkEnd w:id="177"/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073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78" w:name="sagitec178"/>
            <w:r w:rsidRPr="00D920CB">
              <w:rPr>
                <w:rFonts w:cs="Arial"/>
                <w:sz w:val="22"/>
                <w:szCs w:val="22"/>
              </w:rPr>
              <w:t>{multiplier}</w:t>
            </w:r>
            <w:bookmarkEnd w:id="178"/>
            <w:r w:rsidRPr="00D920CB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7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93" w:type="dxa"/>
            <w:gridSpan w:val="2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79" w:name="sagitec179"/>
            <w:r w:rsidRPr="00D920CB">
              <w:rPr>
                <w:rFonts w:cs="Arial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sz w:val="22"/>
                <w:szCs w:val="22"/>
              </w:rPr>
              <w:t>YearsofService</w:t>
            </w:r>
            <w:proofErr w:type="spellEnd"/>
            <w:r w:rsidRPr="00D920CB">
              <w:rPr>
                <w:rFonts w:cs="Arial"/>
                <w:sz w:val="22"/>
                <w:szCs w:val="22"/>
              </w:rPr>
              <w:t>}</w:t>
            </w:r>
            <w:bookmarkEnd w:id="179"/>
          </w:p>
        </w:tc>
        <w:tc>
          <w:tcPr>
            <w:tcW w:w="367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1737" w:type="dxa"/>
          </w:tcPr>
          <w:p w:rsidR="009941E1" w:rsidRPr="00D920CB" w:rsidRDefault="009941E1" w:rsidP="00C82B7A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180" w:name="sagitec180"/>
            <w:r w:rsidRPr="00D920CB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ascii="Arial" w:hAnsi="Arial" w:cs="Arial"/>
                <w:sz w:val="22"/>
                <w:szCs w:val="22"/>
              </w:rPr>
              <w:t>SingleLifeBenefit</w:t>
            </w:r>
            <w:proofErr w:type="spellEnd"/>
            <w:r w:rsidRPr="00D920CB">
              <w:rPr>
                <w:rFonts w:ascii="Arial" w:hAnsi="Arial" w:cs="Arial"/>
                <w:sz w:val="22"/>
                <w:szCs w:val="22"/>
              </w:rPr>
              <w:t>}</w:t>
            </w:r>
            <w:bookmarkEnd w:id="180"/>
          </w:p>
        </w:tc>
      </w:tr>
      <w:tr w:rsidR="009941E1" w:rsidRPr="00D920CB">
        <w:trPr>
          <w:cantSplit/>
          <w:trHeight w:val="439"/>
        </w:trPr>
        <w:tc>
          <w:tcPr>
            <w:tcW w:w="234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73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93" w:type="dxa"/>
            <w:gridSpan w:val="2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7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104" w:type="dxa"/>
            <w:gridSpan w:val="2"/>
          </w:tcPr>
          <w:p w:rsidR="009941E1" w:rsidRPr="00D920CB" w:rsidRDefault="009941E1" w:rsidP="00C82B7A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Normal Benefit</w:t>
            </w:r>
          </w:p>
        </w:tc>
      </w:tr>
    </w:tbl>
    <w:p w:rsidR="00B73794" w:rsidRDefault="00B73794" w:rsidP="00B73794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181" w:name="sagitec181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 w:rsidRPr="004F34D3"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181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3330"/>
        <w:gridCol w:w="450"/>
        <w:gridCol w:w="3060"/>
      </w:tblGrid>
      <w:tr w:rsidR="00B73794" w:rsidRPr="00D920CB" w:rsidTr="00533AF1">
        <w:trPr>
          <w:trHeight w:val="456"/>
        </w:trPr>
        <w:tc>
          <w:tcPr>
            <w:tcW w:w="2340" w:type="dxa"/>
          </w:tcPr>
          <w:p w:rsidR="00B73794" w:rsidRPr="00D920CB" w:rsidRDefault="00B73794" w:rsidP="00533AF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450" w:type="dxa"/>
          </w:tcPr>
          <w:p w:rsidR="00B73794" w:rsidRPr="00D920CB" w:rsidRDefault="00B73794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</w:tcPr>
          <w:p w:rsidR="00B73794" w:rsidRPr="00D920CB" w:rsidRDefault="00B73794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82" w:name="sagitec182"/>
            <w:r w:rsidRPr="00D920CB"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 w:rsidRPr="00D920CB"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 w:rsidRPr="00D920CB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82"/>
          </w:p>
        </w:tc>
        <w:tc>
          <w:tcPr>
            <w:tcW w:w="450" w:type="dxa"/>
          </w:tcPr>
          <w:p w:rsidR="00B73794" w:rsidRPr="00D920CB" w:rsidRDefault="00B73794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60" w:type="dxa"/>
          </w:tcPr>
          <w:p w:rsidR="00B73794" w:rsidRPr="00D920CB" w:rsidRDefault="00B73794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83" w:name="sagitec183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83"/>
          </w:p>
        </w:tc>
      </w:tr>
      <w:tr w:rsidR="00B73794" w:rsidRPr="00D920CB" w:rsidTr="00533AF1">
        <w:trPr>
          <w:trHeight w:val="456"/>
        </w:trPr>
        <w:tc>
          <w:tcPr>
            <w:tcW w:w="2340" w:type="dxa"/>
          </w:tcPr>
          <w:p w:rsidR="00B73794" w:rsidRPr="00D920CB" w:rsidRDefault="00B73794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</w:tcPr>
          <w:p w:rsidR="00B73794" w:rsidRPr="00D920CB" w:rsidRDefault="00B73794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</w:tcPr>
          <w:p w:rsidR="00B73794" w:rsidRPr="00D920CB" w:rsidRDefault="00B73794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450" w:type="dxa"/>
          </w:tcPr>
          <w:p w:rsidR="00B73794" w:rsidRPr="00D920CB" w:rsidRDefault="00B73794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</w:tcPr>
          <w:p w:rsidR="00B73794" w:rsidRPr="00D920CB" w:rsidRDefault="00B73794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B73794" w:rsidRDefault="00B73794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84" w:name="sagitec184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D920CB">
        <w:rPr>
          <w:rFonts w:cs="Arial"/>
          <w:spacing w:val="-3"/>
          <w:sz w:val="22"/>
          <w:szCs w:val="22"/>
        </w:rPr>
        <w:t>endblock</w:t>
      </w:r>
      <w:proofErr w:type="spellEnd"/>
      <w:r w:rsidRPr="00D920CB">
        <w:rPr>
          <w:rFonts w:cs="Arial"/>
          <w:spacing w:val="-3"/>
          <w:sz w:val="22"/>
          <w:szCs w:val="22"/>
        </w:rPr>
        <w:t>}</w:t>
      </w:r>
      <w:bookmarkEnd w:id="184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3330"/>
        <w:gridCol w:w="450"/>
        <w:gridCol w:w="3060"/>
      </w:tblGrid>
      <w:tr w:rsidR="00B73794" w:rsidRPr="00D920CB" w:rsidTr="00533AF1">
        <w:trPr>
          <w:trHeight w:val="456"/>
        </w:trPr>
        <w:tc>
          <w:tcPr>
            <w:tcW w:w="2340" w:type="dxa"/>
          </w:tcPr>
          <w:p w:rsidR="00B73794" w:rsidRPr="00D920CB" w:rsidRDefault="00B73794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 xml:space="preserve">                      x</w:t>
            </w:r>
          </w:p>
        </w:tc>
        <w:tc>
          <w:tcPr>
            <w:tcW w:w="450" w:type="dxa"/>
          </w:tcPr>
          <w:p w:rsidR="00B73794" w:rsidRPr="00D920CB" w:rsidRDefault="00B73794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</w:tcPr>
          <w:p w:rsidR="00B73794" w:rsidRPr="00D920CB" w:rsidRDefault="00B73794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85" w:name="sagitec185"/>
            <w:r w:rsidRPr="00D920CB"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 w:rsidRPr="00D920CB">
              <w:rPr>
                <w:rFonts w:cs="Arial"/>
                <w:spacing w:val="-3"/>
                <w:sz w:val="22"/>
                <w:szCs w:val="22"/>
              </w:rPr>
              <w:t>PLSOPayableFactor</w:t>
            </w:r>
            <w:proofErr w:type="spellEnd"/>
            <w:r w:rsidRPr="00D920CB">
              <w:rPr>
                <w:rFonts w:cs="Arial"/>
                <w:spacing w:val="-3"/>
                <w:sz w:val="22"/>
                <w:szCs w:val="22"/>
              </w:rPr>
              <w:t xml:space="preserve"> }</w:t>
            </w:r>
            <w:bookmarkEnd w:id="185"/>
            <w:r w:rsidRPr="00D920CB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</w:tcPr>
          <w:p w:rsidR="00B73794" w:rsidRPr="00D920CB" w:rsidRDefault="00B73794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</w:tcPr>
          <w:p w:rsidR="00B73794" w:rsidRPr="00D920CB" w:rsidRDefault="00B73794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86" w:name="sagitec186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PLSOMonthlyBenefit</w:t>
            </w:r>
            <w:proofErr w:type="spellEnd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186"/>
          </w:p>
        </w:tc>
      </w:tr>
      <w:tr w:rsidR="00B73794" w:rsidRPr="00D920CB" w:rsidTr="00533AF1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94" w:rsidRPr="00D920CB" w:rsidRDefault="00B73794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94" w:rsidRPr="00D920CB" w:rsidRDefault="00B73794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94" w:rsidRPr="00D920CB" w:rsidRDefault="00B73794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PLSO Payable Factor**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94" w:rsidRPr="00D920CB" w:rsidRDefault="00B73794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94" w:rsidRPr="00D920CB" w:rsidRDefault="00B73794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Reduced PLSO Benefit</w:t>
            </w:r>
          </w:p>
        </w:tc>
      </w:tr>
      <w:tr w:rsidR="00B73794" w:rsidRPr="00D920CB" w:rsidTr="00533AF1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94" w:rsidRPr="00D920CB" w:rsidRDefault="00B73794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 xml:space="preserve">                      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94" w:rsidRPr="00D920CB" w:rsidRDefault="00B73794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94" w:rsidRPr="00D920CB" w:rsidRDefault="00B73794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87" w:name="sagitec187"/>
            <w:r w:rsidRPr="00D920CB"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 w:rsidRPr="00D920CB">
              <w:rPr>
                <w:rFonts w:cs="Arial"/>
                <w:spacing w:val="-3"/>
                <w:sz w:val="22"/>
                <w:szCs w:val="22"/>
              </w:rPr>
              <w:t>TCPayableFactor</w:t>
            </w:r>
            <w:proofErr w:type="spellEnd"/>
            <w:r w:rsidRPr="00D920CB">
              <w:rPr>
                <w:rFonts w:cs="Arial"/>
                <w:spacing w:val="-3"/>
                <w:sz w:val="22"/>
                <w:szCs w:val="22"/>
              </w:rPr>
              <w:t xml:space="preserve"> }</w:t>
            </w:r>
            <w:bookmarkEnd w:id="187"/>
            <w:r w:rsidRPr="00D920CB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94" w:rsidRPr="00D920CB" w:rsidRDefault="00B73794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94" w:rsidRPr="00D920CB" w:rsidRDefault="00B73794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88" w:name="sagitec188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TCMonthlyBenefit</w:t>
            </w:r>
            <w:proofErr w:type="spellEnd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188"/>
          </w:p>
        </w:tc>
      </w:tr>
      <w:tr w:rsidR="00B73794" w:rsidRPr="00D920CB" w:rsidTr="00533AF1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94" w:rsidRPr="00D920CB" w:rsidRDefault="00B73794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94" w:rsidRPr="00D920CB" w:rsidRDefault="00B73794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94" w:rsidRPr="00D920CB" w:rsidRDefault="00B73794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Term Certain Payable Factor*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94" w:rsidRPr="00D920CB" w:rsidRDefault="00B73794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794" w:rsidRPr="00D920CB" w:rsidRDefault="00B73794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</w:tbl>
    <w:p w:rsidR="009941E1" w:rsidRPr="00D920CB" w:rsidRDefault="009941E1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89" w:name="sagitec189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D920CB">
        <w:rPr>
          <w:rFonts w:cs="Arial"/>
          <w:spacing w:val="-3"/>
          <w:sz w:val="22"/>
          <w:szCs w:val="22"/>
        </w:rPr>
        <w:t>endblock</w:t>
      </w:r>
      <w:proofErr w:type="spellEnd"/>
      <w:r w:rsidRPr="00D920CB">
        <w:rPr>
          <w:rFonts w:cs="Arial"/>
          <w:spacing w:val="-3"/>
          <w:sz w:val="22"/>
          <w:szCs w:val="22"/>
        </w:rPr>
        <w:t>}</w:t>
      </w:r>
      <w:bookmarkEnd w:id="189"/>
    </w:p>
    <w:p w:rsidR="009941E1" w:rsidRPr="00D920CB" w:rsidRDefault="009941E1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90" w:name="sagitec190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if </w:t>
      </w:r>
      <w:proofErr w:type="spellStart"/>
      <w:r w:rsidRPr="00D920CB">
        <w:rPr>
          <w:rFonts w:cs="Arial"/>
          <w:spacing w:val="-3"/>
          <w:sz w:val="22"/>
          <w:szCs w:val="22"/>
        </w:rPr>
        <w:t>RetirementCondition</w:t>
      </w:r>
      <w:proofErr w:type="spellEnd"/>
      <w:r w:rsidRPr="00D920CB">
        <w:rPr>
          <w:rFonts w:cs="Arial"/>
          <w:spacing w:val="-3"/>
          <w:sz w:val="22"/>
          <w:szCs w:val="22"/>
        </w:rPr>
        <w:t xml:space="preserve"> = 6}</w:t>
      </w:r>
      <w:bookmarkEnd w:id="190"/>
      <w:r w:rsidRPr="00D920CB">
        <w:rPr>
          <w:rFonts w:cs="Arial"/>
          <w:spacing w:val="-3"/>
          <w:sz w:val="22"/>
          <w:szCs w:val="22"/>
        </w:rPr>
        <w:t xml:space="preserve"> </w:t>
      </w:r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2073"/>
        <w:gridCol w:w="370"/>
        <w:gridCol w:w="887"/>
        <w:gridCol w:w="450"/>
        <w:gridCol w:w="586"/>
        <w:gridCol w:w="370"/>
        <w:gridCol w:w="367"/>
        <w:gridCol w:w="1737"/>
      </w:tblGrid>
      <w:tr w:rsidR="009941E1" w:rsidRPr="00D920CB">
        <w:trPr>
          <w:cantSplit/>
          <w:trHeight w:val="726"/>
        </w:trPr>
        <w:tc>
          <w:tcPr>
            <w:tcW w:w="234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91" w:name="sagitec191"/>
            <w:r w:rsidRPr="00D920CB">
              <w:rPr>
                <w:rFonts w:cs="Arial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 w:rsidRPr="00D920CB">
              <w:rPr>
                <w:rFonts w:cs="Arial"/>
                <w:sz w:val="22"/>
                <w:szCs w:val="22"/>
              </w:rPr>
              <w:t>}</w:t>
            </w:r>
            <w:bookmarkEnd w:id="191"/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073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92" w:name="sagitec192"/>
            <w:r w:rsidRPr="00D920CB">
              <w:rPr>
                <w:rFonts w:cs="Arial"/>
                <w:sz w:val="22"/>
                <w:szCs w:val="22"/>
              </w:rPr>
              <w:t>{multiplier}</w:t>
            </w:r>
            <w:bookmarkEnd w:id="192"/>
            <w:r w:rsidRPr="00D920CB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7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93" w:type="dxa"/>
            <w:gridSpan w:val="4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93" w:name="sagitec193"/>
            <w:r w:rsidRPr="00D920CB">
              <w:rPr>
                <w:rFonts w:cs="Arial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sz w:val="22"/>
                <w:szCs w:val="22"/>
              </w:rPr>
              <w:t>YearsofService</w:t>
            </w:r>
            <w:proofErr w:type="spellEnd"/>
            <w:r w:rsidRPr="00D920CB">
              <w:rPr>
                <w:rFonts w:cs="Arial"/>
                <w:sz w:val="22"/>
                <w:szCs w:val="22"/>
              </w:rPr>
              <w:t>}</w:t>
            </w:r>
            <w:bookmarkEnd w:id="193"/>
          </w:p>
        </w:tc>
        <w:tc>
          <w:tcPr>
            <w:tcW w:w="367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1737" w:type="dxa"/>
          </w:tcPr>
          <w:p w:rsidR="009941E1" w:rsidRPr="00D920CB" w:rsidRDefault="009941E1" w:rsidP="00C82B7A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194" w:name="sagitec194"/>
            <w:r w:rsidRPr="00D920CB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ascii="Arial" w:hAnsi="Arial" w:cs="Arial"/>
                <w:sz w:val="22"/>
                <w:szCs w:val="22"/>
              </w:rPr>
              <w:t>SingleLifeBenefit</w:t>
            </w:r>
            <w:proofErr w:type="spellEnd"/>
            <w:r w:rsidRPr="00D920CB">
              <w:rPr>
                <w:rFonts w:ascii="Arial" w:hAnsi="Arial" w:cs="Arial"/>
                <w:sz w:val="22"/>
                <w:szCs w:val="22"/>
              </w:rPr>
              <w:t>}</w:t>
            </w:r>
            <w:bookmarkEnd w:id="194"/>
          </w:p>
        </w:tc>
      </w:tr>
      <w:tr w:rsidR="009941E1" w:rsidRPr="00D920CB">
        <w:trPr>
          <w:cantSplit/>
          <w:trHeight w:val="439"/>
        </w:trPr>
        <w:tc>
          <w:tcPr>
            <w:tcW w:w="234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73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93" w:type="dxa"/>
            <w:gridSpan w:val="4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7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104" w:type="dxa"/>
            <w:gridSpan w:val="2"/>
          </w:tcPr>
          <w:p w:rsidR="009941E1" w:rsidRPr="00D920CB" w:rsidRDefault="009941E1" w:rsidP="00C82B7A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D920CB">
              <w:rPr>
                <w:rFonts w:cs="Arial"/>
                <w:sz w:val="22"/>
                <w:szCs w:val="22"/>
              </w:rPr>
              <w:t>Normal Benefit</w:t>
            </w:r>
          </w:p>
        </w:tc>
      </w:tr>
      <w:tr w:rsidR="009941E1" w:rsidRPr="00D920CB">
        <w:trPr>
          <w:trHeight w:val="456"/>
        </w:trPr>
        <w:tc>
          <w:tcPr>
            <w:tcW w:w="234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 xml:space="preserve">                      x</w:t>
            </w:r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3"/>
          </w:tcPr>
          <w:p w:rsidR="009941E1" w:rsidRPr="00D920CB" w:rsidRDefault="00C012AD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95" w:name="sagitec195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DNROFactor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95"/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  <w:gridSpan w:val="4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96" w:name="sagitec196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DNROBenefit</w:t>
            </w:r>
            <w:proofErr w:type="spellEnd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96"/>
          </w:p>
        </w:tc>
      </w:tr>
      <w:tr w:rsidR="009941E1" w:rsidRPr="00D920CB">
        <w:trPr>
          <w:trHeight w:val="456"/>
        </w:trPr>
        <w:tc>
          <w:tcPr>
            <w:tcW w:w="234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3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DNRO Payable Factor**</w:t>
            </w:r>
          </w:p>
        </w:tc>
        <w:tc>
          <w:tcPr>
            <w:tcW w:w="450" w:type="dxa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gridSpan w:val="4"/>
          </w:tcPr>
          <w:p w:rsidR="009941E1" w:rsidRPr="00D920CB" w:rsidRDefault="009941E1" w:rsidP="00C82B7A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DNRO Benefit</w:t>
            </w:r>
          </w:p>
        </w:tc>
      </w:tr>
    </w:tbl>
    <w:p w:rsidR="00D8677D" w:rsidRDefault="00D8677D" w:rsidP="00D8677D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197" w:name="sagitec197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 w:rsidRPr="004F34D3"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197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3330"/>
        <w:gridCol w:w="450"/>
        <w:gridCol w:w="3060"/>
      </w:tblGrid>
      <w:tr w:rsidR="00D8677D" w:rsidRPr="00D920CB" w:rsidTr="00533AF1">
        <w:trPr>
          <w:trHeight w:val="456"/>
        </w:trPr>
        <w:tc>
          <w:tcPr>
            <w:tcW w:w="2340" w:type="dxa"/>
          </w:tcPr>
          <w:p w:rsidR="00D8677D" w:rsidRPr="00D920CB" w:rsidRDefault="00D8677D" w:rsidP="00533AF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450" w:type="dxa"/>
          </w:tcPr>
          <w:p w:rsidR="00D8677D" w:rsidRPr="00D920CB" w:rsidRDefault="00D8677D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</w:tcPr>
          <w:p w:rsidR="00D8677D" w:rsidRPr="00D920CB" w:rsidRDefault="00D8677D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98" w:name="sagitec198"/>
            <w:r w:rsidRPr="00D920CB"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 w:rsidRPr="00D920CB"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 w:rsidRPr="00D920CB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98"/>
          </w:p>
        </w:tc>
        <w:tc>
          <w:tcPr>
            <w:tcW w:w="450" w:type="dxa"/>
          </w:tcPr>
          <w:p w:rsidR="00D8677D" w:rsidRPr="00D920CB" w:rsidRDefault="00D8677D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60" w:type="dxa"/>
          </w:tcPr>
          <w:p w:rsidR="00D8677D" w:rsidRPr="00D920CB" w:rsidRDefault="00D8677D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99" w:name="sagitec199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99"/>
          </w:p>
        </w:tc>
      </w:tr>
      <w:tr w:rsidR="00D8677D" w:rsidRPr="00D920CB" w:rsidTr="00533AF1">
        <w:trPr>
          <w:trHeight w:val="456"/>
        </w:trPr>
        <w:tc>
          <w:tcPr>
            <w:tcW w:w="2340" w:type="dxa"/>
          </w:tcPr>
          <w:p w:rsidR="00D8677D" w:rsidRPr="00D920CB" w:rsidRDefault="00D8677D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</w:tcPr>
          <w:p w:rsidR="00D8677D" w:rsidRPr="00D920CB" w:rsidRDefault="00D8677D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</w:tcPr>
          <w:p w:rsidR="00D8677D" w:rsidRPr="00D920CB" w:rsidRDefault="00D8677D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450" w:type="dxa"/>
          </w:tcPr>
          <w:p w:rsidR="00D8677D" w:rsidRPr="00D920CB" w:rsidRDefault="00D8677D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</w:tcPr>
          <w:p w:rsidR="00D8677D" w:rsidRPr="00D920CB" w:rsidRDefault="00D8677D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D8677D" w:rsidRDefault="00D8677D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200" w:name="sagitec200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D920CB">
        <w:rPr>
          <w:rFonts w:cs="Arial"/>
          <w:spacing w:val="-3"/>
          <w:sz w:val="22"/>
          <w:szCs w:val="22"/>
        </w:rPr>
        <w:t>endblock</w:t>
      </w:r>
      <w:proofErr w:type="spellEnd"/>
      <w:r w:rsidRPr="00D920CB">
        <w:rPr>
          <w:rFonts w:cs="Arial"/>
          <w:spacing w:val="-3"/>
          <w:sz w:val="22"/>
          <w:szCs w:val="22"/>
        </w:rPr>
        <w:t>}</w:t>
      </w:r>
      <w:bookmarkEnd w:id="200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3330"/>
        <w:gridCol w:w="450"/>
        <w:gridCol w:w="3060"/>
      </w:tblGrid>
      <w:tr w:rsidR="00D8677D" w:rsidRPr="00D920CB" w:rsidTr="00533AF1">
        <w:trPr>
          <w:trHeight w:val="456"/>
        </w:trPr>
        <w:tc>
          <w:tcPr>
            <w:tcW w:w="2340" w:type="dxa"/>
          </w:tcPr>
          <w:p w:rsidR="00D8677D" w:rsidRPr="00D920CB" w:rsidRDefault="00D8677D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 xml:space="preserve">                      x</w:t>
            </w:r>
          </w:p>
        </w:tc>
        <w:tc>
          <w:tcPr>
            <w:tcW w:w="450" w:type="dxa"/>
          </w:tcPr>
          <w:p w:rsidR="00D8677D" w:rsidRPr="00D920CB" w:rsidRDefault="00D8677D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</w:tcPr>
          <w:p w:rsidR="00D8677D" w:rsidRPr="00D920CB" w:rsidRDefault="00D8677D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201" w:name="sagitec201"/>
            <w:r w:rsidRPr="00D920CB"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 w:rsidRPr="00D920CB">
              <w:rPr>
                <w:rFonts w:cs="Arial"/>
                <w:spacing w:val="-3"/>
                <w:sz w:val="22"/>
                <w:szCs w:val="22"/>
              </w:rPr>
              <w:t>PLSOPayableFactor</w:t>
            </w:r>
            <w:proofErr w:type="spellEnd"/>
            <w:r w:rsidRPr="00D920CB">
              <w:rPr>
                <w:rFonts w:cs="Arial"/>
                <w:spacing w:val="-3"/>
                <w:sz w:val="22"/>
                <w:szCs w:val="22"/>
              </w:rPr>
              <w:t xml:space="preserve"> }</w:t>
            </w:r>
            <w:bookmarkEnd w:id="201"/>
            <w:r w:rsidRPr="00D920CB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</w:tcPr>
          <w:p w:rsidR="00D8677D" w:rsidRPr="00D920CB" w:rsidRDefault="00D8677D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</w:tcPr>
          <w:p w:rsidR="00D8677D" w:rsidRPr="00D920CB" w:rsidRDefault="00D8677D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202" w:name="sagitec202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PLSOMonthlyBenefit</w:t>
            </w:r>
            <w:proofErr w:type="spellEnd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202"/>
          </w:p>
        </w:tc>
      </w:tr>
      <w:tr w:rsidR="00D8677D" w:rsidRPr="00D920CB" w:rsidTr="00533AF1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77D" w:rsidRPr="00D920CB" w:rsidRDefault="00D8677D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77D" w:rsidRPr="00D920CB" w:rsidRDefault="00D8677D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77D" w:rsidRPr="00D920CB" w:rsidRDefault="00D8677D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PLSO Payable Factor**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77D" w:rsidRPr="00D920CB" w:rsidRDefault="00D8677D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77D" w:rsidRPr="00D920CB" w:rsidRDefault="00D8677D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Reduced PLSO Benefit</w:t>
            </w:r>
          </w:p>
        </w:tc>
      </w:tr>
      <w:tr w:rsidR="00D8677D" w:rsidRPr="00D920CB" w:rsidTr="00533AF1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77D" w:rsidRPr="00D920CB" w:rsidRDefault="00D8677D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 xml:space="preserve">                      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77D" w:rsidRPr="00D920CB" w:rsidRDefault="00D8677D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77D" w:rsidRPr="00D920CB" w:rsidRDefault="00D8677D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203" w:name="sagitec203"/>
            <w:r w:rsidRPr="00D920CB"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 w:rsidRPr="00D920CB">
              <w:rPr>
                <w:rFonts w:cs="Arial"/>
                <w:spacing w:val="-3"/>
                <w:sz w:val="22"/>
                <w:szCs w:val="22"/>
              </w:rPr>
              <w:t>TCPayableFactor</w:t>
            </w:r>
            <w:proofErr w:type="spellEnd"/>
            <w:r w:rsidRPr="00D920CB">
              <w:rPr>
                <w:rFonts w:cs="Arial"/>
                <w:spacing w:val="-3"/>
                <w:sz w:val="22"/>
                <w:szCs w:val="22"/>
              </w:rPr>
              <w:t xml:space="preserve"> }</w:t>
            </w:r>
            <w:bookmarkEnd w:id="203"/>
            <w:r w:rsidRPr="00D920CB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77D" w:rsidRPr="00D920CB" w:rsidRDefault="00D8677D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77D" w:rsidRPr="00D920CB" w:rsidRDefault="00D8677D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204" w:name="sagitec204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TCMonthlyBenefit</w:t>
            </w:r>
            <w:proofErr w:type="spellEnd"/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204"/>
          </w:p>
        </w:tc>
      </w:tr>
      <w:tr w:rsidR="00D8677D" w:rsidRPr="00D920CB" w:rsidTr="00533AF1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77D" w:rsidRPr="00D920CB" w:rsidRDefault="00D8677D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77D" w:rsidRPr="00D920CB" w:rsidRDefault="00D8677D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77D" w:rsidRPr="00D920CB" w:rsidRDefault="00D8677D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spacing w:val="-3"/>
                <w:sz w:val="22"/>
                <w:szCs w:val="22"/>
              </w:rPr>
              <w:t>Term Certain Payable Factor*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77D" w:rsidRPr="00D920CB" w:rsidRDefault="00D8677D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77D" w:rsidRPr="00D920CB" w:rsidRDefault="00D8677D" w:rsidP="00533AF1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D920CB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</w:tbl>
    <w:p w:rsidR="009941E1" w:rsidRPr="00D920CB" w:rsidRDefault="009941E1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205" w:name="sagitec205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D920CB">
        <w:rPr>
          <w:rFonts w:cs="Arial"/>
          <w:spacing w:val="-3"/>
          <w:sz w:val="22"/>
          <w:szCs w:val="22"/>
        </w:rPr>
        <w:t>endblock</w:t>
      </w:r>
      <w:proofErr w:type="spellEnd"/>
      <w:r w:rsidRPr="00D920CB">
        <w:rPr>
          <w:rFonts w:cs="Arial"/>
          <w:spacing w:val="-3"/>
          <w:sz w:val="22"/>
          <w:szCs w:val="22"/>
        </w:rPr>
        <w:t>}</w:t>
      </w:r>
      <w:bookmarkEnd w:id="205"/>
    </w:p>
    <w:p w:rsidR="009941E1" w:rsidRPr="00D920CB" w:rsidRDefault="009941E1" w:rsidP="009941E1">
      <w:pPr>
        <w:suppressAutoHyphens/>
      </w:pPr>
      <w:bookmarkStart w:id="206" w:name="sagitec206"/>
      <w:r w:rsidRPr="00D920CB">
        <w:t>{</w:t>
      </w:r>
      <w:proofErr w:type="spellStart"/>
      <w:proofErr w:type="gramStart"/>
      <w:r w:rsidRPr="00D920CB">
        <w:t>endif</w:t>
      </w:r>
      <w:proofErr w:type="spellEnd"/>
      <w:proofErr w:type="gramEnd"/>
      <w:r w:rsidRPr="00D920CB">
        <w:t>}</w:t>
      </w:r>
      <w:bookmarkStart w:id="207" w:name="sagitec207"/>
      <w:bookmarkEnd w:id="206"/>
      <w:r w:rsidRPr="00D920CB">
        <w:rPr>
          <w:spacing w:val="-3"/>
          <w:sz w:val="22"/>
        </w:rPr>
        <w:t>{</w:t>
      </w:r>
      <w:proofErr w:type="spellStart"/>
      <w:proofErr w:type="gramStart"/>
      <w:r w:rsidRPr="00D920CB">
        <w:rPr>
          <w:spacing w:val="-3"/>
          <w:sz w:val="22"/>
        </w:rPr>
        <w:t>endif</w:t>
      </w:r>
      <w:proofErr w:type="spellEnd"/>
      <w:proofErr w:type="gramEnd"/>
      <w:r w:rsidRPr="00D920CB">
        <w:rPr>
          <w:spacing w:val="-3"/>
          <w:sz w:val="22"/>
        </w:rPr>
        <w:t>}</w:t>
      </w:r>
      <w:bookmarkEnd w:id="207"/>
    </w:p>
    <w:p w:rsidR="009941E1" w:rsidRPr="00D920CB" w:rsidRDefault="009941E1" w:rsidP="009941E1">
      <w:pPr>
        <w:pStyle w:val="BodyText"/>
        <w:jc w:val="left"/>
        <w:rPr>
          <w:rFonts w:ascii="Arial" w:hAnsi="Arial" w:cs="Arial"/>
          <w:szCs w:val="22"/>
        </w:rPr>
      </w:pPr>
      <w:r w:rsidRPr="00D920CB">
        <w:rPr>
          <w:rFonts w:ascii="Arial" w:hAnsi="Arial" w:cs="Arial"/>
          <w:szCs w:val="22"/>
        </w:rPr>
        <w:t>*The Term Certain percentage payable factor is an actuarially determined figure based on your age and life expectancy tables.</w:t>
      </w:r>
    </w:p>
    <w:p w:rsidR="009941E1" w:rsidRPr="00D920CB" w:rsidRDefault="009941E1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</w:p>
    <w:p w:rsidR="009941E1" w:rsidRPr="00D920CB" w:rsidRDefault="009941E1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208" w:name="sagitec208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if </w:t>
      </w:r>
      <w:proofErr w:type="spellStart"/>
      <w:r w:rsidRPr="00D920CB">
        <w:rPr>
          <w:rFonts w:cs="Arial"/>
          <w:spacing w:val="-3"/>
          <w:sz w:val="22"/>
          <w:szCs w:val="22"/>
        </w:rPr>
        <w:t>RetirementCondition</w:t>
      </w:r>
      <w:proofErr w:type="spellEnd"/>
      <w:r w:rsidRPr="00D920CB">
        <w:rPr>
          <w:rFonts w:cs="Arial"/>
          <w:spacing w:val="-3"/>
          <w:sz w:val="22"/>
          <w:szCs w:val="22"/>
        </w:rPr>
        <w:t xml:space="preserve"> = 3}</w:t>
      </w:r>
      <w:bookmarkEnd w:id="208"/>
      <w:r w:rsidRPr="00D920CB">
        <w:rPr>
          <w:rFonts w:cs="Arial"/>
          <w:spacing w:val="-3"/>
          <w:sz w:val="22"/>
          <w:szCs w:val="22"/>
        </w:rPr>
        <w:t xml:space="preserve"> </w:t>
      </w:r>
    </w:p>
    <w:p w:rsidR="009941E1" w:rsidRPr="00D920CB" w:rsidRDefault="009941E1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r w:rsidRPr="00D920CB">
        <w:rPr>
          <w:rFonts w:cs="Arial"/>
          <w:spacing w:val="-3"/>
          <w:sz w:val="22"/>
          <w:szCs w:val="22"/>
        </w:rPr>
        <w:t>**The Deferred Normal Retirement Option (DNRO) factor is an actuarially determined figure based on your age.</w:t>
      </w:r>
    </w:p>
    <w:p w:rsidR="009941E1" w:rsidRPr="00D920CB" w:rsidRDefault="009941E1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r w:rsidRPr="00D920CB">
        <w:rPr>
          <w:rFonts w:cs="Arial"/>
          <w:spacing w:val="-3"/>
          <w:sz w:val="22"/>
          <w:szCs w:val="22"/>
        </w:rPr>
        <w:t xml:space="preserve"> </w:t>
      </w:r>
      <w:bookmarkStart w:id="209" w:name="sagitec209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D920CB">
        <w:rPr>
          <w:rFonts w:cs="Arial"/>
          <w:spacing w:val="-3"/>
          <w:sz w:val="22"/>
          <w:szCs w:val="22"/>
        </w:rPr>
        <w:t>endblock</w:t>
      </w:r>
      <w:proofErr w:type="spellEnd"/>
      <w:r w:rsidRPr="00D920CB">
        <w:rPr>
          <w:rFonts w:cs="Arial"/>
          <w:spacing w:val="-3"/>
          <w:sz w:val="22"/>
          <w:szCs w:val="22"/>
        </w:rPr>
        <w:t>}</w:t>
      </w:r>
      <w:bookmarkEnd w:id="209"/>
    </w:p>
    <w:p w:rsidR="009941E1" w:rsidRPr="00D920CB" w:rsidRDefault="009941E1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210" w:name="sagitec210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if </w:t>
      </w:r>
      <w:proofErr w:type="spellStart"/>
      <w:r w:rsidRPr="00D920CB">
        <w:rPr>
          <w:rFonts w:cs="Arial"/>
          <w:spacing w:val="-3"/>
          <w:sz w:val="22"/>
          <w:szCs w:val="22"/>
        </w:rPr>
        <w:t>RetirementCondition</w:t>
      </w:r>
      <w:proofErr w:type="spellEnd"/>
      <w:r w:rsidRPr="00D920CB">
        <w:rPr>
          <w:rFonts w:cs="Arial"/>
          <w:spacing w:val="-3"/>
          <w:sz w:val="22"/>
          <w:szCs w:val="22"/>
        </w:rPr>
        <w:t xml:space="preserve"> = 4}</w:t>
      </w:r>
      <w:bookmarkEnd w:id="210"/>
      <w:r w:rsidRPr="00D920CB">
        <w:rPr>
          <w:rFonts w:cs="Arial"/>
          <w:spacing w:val="-3"/>
          <w:sz w:val="22"/>
          <w:szCs w:val="22"/>
        </w:rPr>
        <w:t xml:space="preserve"> </w:t>
      </w:r>
    </w:p>
    <w:p w:rsidR="009941E1" w:rsidRPr="00D920CB" w:rsidRDefault="009941E1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r w:rsidRPr="00D920CB">
        <w:rPr>
          <w:rFonts w:cs="Arial"/>
          <w:spacing w:val="-3"/>
          <w:sz w:val="22"/>
          <w:szCs w:val="22"/>
        </w:rPr>
        <w:t>**The Graduated Benefit factor is an actuarially determined figure based on your age.</w:t>
      </w:r>
    </w:p>
    <w:p w:rsidR="009941E1" w:rsidRPr="00D920CB" w:rsidRDefault="009941E1" w:rsidP="009941E1">
      <w:pPr>
        <w:tabs>
          <w:tab w:val="left" w:pos="-720"/>
        </w:tabs>
        <w:suppressAutoHyphens/>
        <w:rPr>
          <w:rFonts w:cs="Arial"/>
          <w:spacing w:val="-2"/>
          <w:sz w:val="22"/>
          <w:szCs w:val="22"/>
        </w:rPr>
      </w:pPr>
      <w:r w:rsidRPr="00D920CB">
        <w:rPr>
          <w:rFonts w:cs="Arial"/>
          <w:spacing w:val="-3"/>
          <w:sz w:val="22"/>
          <w:szCs w:val="22"/>
        </w:rPr>
        <w:t xml:space="preserve"> </w:t>
      </w:r>
      <w:bookmarkStart w:id="211" w:name="sagitec211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D920CB">
        <w:rPr>
          <w:rFonts w:cs="Arial"/>
          <w:spacing w:val="-3"/>
          <w:sz w:val="22"/>
          <w:szCs w:val="22"/>
        </w:rPr>
        <w:t>endblock</w:t>
      </w:r>
      <w:proofErr w:type="spellEnd"/>
      <w:r w:rsidRPr="00D920CB">
        <w:rPr>
          <w:rFonts w:cs="Arial"/>
          <w:spacing w:val="-3"/>
          <w:sz w:val="22"/>
          <w:szCs w:val="22"/>
        </w:rPr>
        <w:t>}</w:t>
      </w:r>
      <w:bookmarkEnd w:id="211"/>
    </w:p>
    <w:p w:rsidR="009941E1" w:rsidRPr="00D920CB" w:rsidRDefault="009941E1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212" w:name="sagitec212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if </w:t>
      </w:r>
      <w:proofErr w:type="spellStart"/>
      <w:r w:rsidRPr="00D920CB">
        <w:rPr>
          <w:rFonts w:cs="Arial"/>
          <w:spacing w:val="-3"/>
          <w:sz w:val="22"/>
          <w:szCs w:val="22"/>
        </w:rPr>
        <w:t>RetirementCondition</w:t>
      </w:r>
      <w:proofErr w:type="spellEnd"/>
      <w:r w:rsidRPr="00D920CB">
        <w:rPr>
          <w:rFonts w:cs="Arial"/>
          <w:spacing w:val="-3"/>
          <w:sz w:val="22"/>
          <w:szCs w:val="22"/>
        </w:rPr>
        <w:t xml:space="preserve"> = 5}</w:t>
      </w:r>
      <w:bookmarkEnd w:id="212"/>
      <w:r w:rsidRPr="00D920CB">
        <w:rPr>
          <w:rFonts w:cs="Arial"/>
          <w:spacing w:val="-3"/>
          <w:sz w:val="22"/>
          <w:szCs w:val="22"/>
        </w:rPr>
        <w:t xml:space="preserve"> </w:t>
      </w:r>
    </w:p>
    <w:p w:rsidR="009941E1" w:rsidRPr="00D920CB" w:rsidRDefault="009941E1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r w:rsidRPr="00D920CB">
        <w:rPr>
          <w:rFonts w:cs="Arial"/>
          <w:spacing w:val="-3"/>
          <w:sz w:val="22"/>
          <w:szCs w:val="22"/>
        </w:rPr>
        <w:t>**The Partial Lump Sum Option (PLSO) factor is an actuarially determined figure based on your age.</w:t>
      </w:r>
    </w:p>
    <w:p w:rsidR="009941E1" w:rsidRPr="00D920CB" w:rsidRDefault="009941E1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r w:rsidRPr="00D920CB">
        <w:rPr>
          <w:rFonts w:cs="Arial"/>
          <w:spacing w:val="-3"/>
          <w:sz w:val="22"/>
          <w:szCs w:val="22"/>
        </w:rPr>
        <w:t xml:space="preserve"> </w:t>
      </w:r>
      <w:bookmarkStart w:id="213" w:name="sagitec213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D920CB">
        <w:rPr>
          <w:rFonts w:cs="Arial"/>
          <w:spacing w:val="-3"/>
          <w:sz w:val="22"/>
          <w:szCs w:val="22"/>
        </w:rPr>
        <w:t>endblock</w:t>
      </w:r>
      <w:proofErr w:type="spellEnd"/>
      <w:r w:rsidRPr="00D920CB">
        <w:rPr>
          <w:rFonts w:cs="Arial"/>
          <w:spacing w:val="-3"/>
          <w:sz w:val="22"/>
          <w:szCs w:val="22"/>
        </w:rPr>
        <w:t>}</w:t>
      </w:r>
      <w:bookmarkEnd w:id="213"/>
    </w:p>
    <w:p w:rsidR="009941E1" w:rsidRPr="00D920CB" w:rsidRDefault="009941E1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214" w:name="sagitec214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if </w:t>
      </w:r>
      <w:proofErr w:type="spellStart"/>
      <w:r w:rsidRPr="00D920CB">
        <w:rPr>
          <w:rFonts w:cs="Arial"/>
          <w:spacing w:val="-3"/>
          <w:sz w:val="22"/>
          <w:szCs w:val="22"/>
        </w:rPr>
        <w:t>RetirementCondition</w:t>
      </w:r>
      <w:proofErr w:type="spellEnd"/>
      <w:r w:rsidRPr="00D920CB">
        <w:rPr>
          <w:rFonts w:cs="Arial"/>
          <w:spacing w:val="-3"/>
          <w:sz w:val="22"/>
          <w:szCs w:val="22"/>
        </w:rPr>
        <w:t xml:space="preserve"> = 6}</w:t>
      </w:r>
      <w:bookmarkEnd w:id="214"/>
      <w:r w:rsidRPr="00D920CB">
        <w:rPr>
          <w:rFonts w:cs="Arial"/>
          <w:spacing w:val="-3"/>
          <w:sz w:val="22"/>
          <w:szCs w:val="22"/>
        </w:rPr>
        <w:t xml:space="preserve"> </w:t>
      </w:r>
    </w:p>
    <w:p w:rsidR="009941E1" w:rsidRPr="00D920CB" w:rsidRDefault="009941E1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r w:rsidRPr="00D920CB">
        <w:rPr>
          <w:rFonts w:cs="Arial"/>
          <w:spacing w:val="-3"/>
          <w:sz w:val="22"/>
          <w:szCs w:val="22"/>
        </w:rPr>
        <w:t>**The Partial Lump Sum Option (PLSO) factor is an actuarially determined figure based on your age.</w:t>
      </w:r>
    </w:p>
    <w:p w:rsidR="009941E1" w:rsidRPr="00D920CB" w:rsidRDefault="009941E1" w:rsidP="009941E1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r w:rsidRPr="00D920CB">
        <w:rPr>
          <w:rFonts w:cs="Arial"/>
          <w:spacing w:val="-3"/>
          <w:sz w:val="22"/>
          <w:szCs w:val="22"/>
        </w:rPr>
        <w:t xml:space="preserve"> </w:t>
      </w:r>
      <w:bookmarkStart w:id="215" w:name="sagitec215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D920CB">
        <w:rPr>
          <w:rFonts w:cs="Arial"/>
          <w:spacing w:val="-3"/>
          <w:sz w:val="22"/>
          <w:szCs w:val="22"/>
        </w:rPr>
        <w:t>endblock</w:t>
      </w:r>
      <w:proofErr w:type="spellEnd"/>
      <w:r w:rsidRPr="00D920CB">
        <w:rPr>
          <w:rFonts w:cs="Arial"/>
          <w:spacing w:val="-3"/>
          <w:sz w:val="22"/>
          <w:szCs w:val="22"/>
        </w:rPr>
        <w:t>}</w:t>
      </w:r>
      <w:bookmarkEnd w:id="215"/>
    </w:p>
    <w:p w:rsidR="009941E1" w:rsidRPr="00D920CB" w:rsidRDefault="009941E1" w:rsidP="009941E1">
      <w:pPr>
        <w:rPr>
          <w:rFonts w:cs="Arial"/>
          <w:spacing w:val="-3"/>
          <w:sz w:val="22"/>
          <w:szCs w:val="22"/>
        </w:rPr>
      </w:pPr>
      <w:bookmarkStart w:id="216" w:name="sagitec216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if </w:t>
      </w:r>
      <w:proofErr w:type="spellStart"/>
      <w:r w:rsidRPr="00D920CB">
        <w:rPr>
          <w:rFonts w:cs="Arial"/>
          <w:spacing w:val="-3"/>
          <w:sz w:val="22"/>
          <w:szCs w:val="22"/>
        </w:rPr>
        <w:t>QDROAppliesCond</w:t>
      </w:r>
      <w:proofErr w:type="spellEnd"/>
      <w:r w:rsidRPr="00D920CB">
        <w:rPr>
          <w:rFonts w:cs="Arial"/>
          <w:spacing w:val="-3"/>
          <w:sz w:val="22"/>
          <w:szCs w:val="22"/>
        </w:rPr>
        <w:t xml:space="preserve"> = 1}</w:t>
      </w:r>
      <w:bookmarkEnd w:id="216"/>
    </w:p>
    <w:p w:rsidR="009941E1" w:rsidRPr="00D920CB" w:rsidRDefault="009941E1" w:rsidP="009941E1">
      <w:pPr>
        <w:rPr>
          <w:rFonts w:cs="Arial"/>
          <w:spacing w:val="-3"/>
          <w:sz w:val="22"/>
          <w:szCs w:val="22"/>
        </w:rPr>
      </w:pPr>
      <w:r w:rsidRPr="00D920CB">
        <w:rPr>
          <w:rFonts w:cs="Arial"/>
          <w:spacing w:val="-3"/>
          <w:sz w:val="22"/>
          <w:szCs w:val="22"/>
        </w:rPr>
        <w:t>***Your benefit has been reduced to reflect the Qualified Domestic Relations Order (QDRO) on file at NDPERS.</w:t>
      </w:r>
    </w:p>
    <w:p w:rsidR="009941E1" w:rsidRPr="00D920CB" w:rsidRDefault="009941E1" w:rsidP="009941E1">
      <w:pPr>
        <w:rPr>
          <w:rFonts w:cs="Arial"/>
          <w:spacing w:val="-3"/>
          <w:sz w:val="22"/>
          <w:szCs w:val="22"/>
        </w:rPr>
      </w:pPr>
      <w:bookmarkStart w:id="217" w:name="sagitec217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D920CB">
        <w:rPr>
          <w:rFonts w:cs="Arial"/>
          <w:spacing w:val="-3"/>
          <w:sz w:val="22"/>
          <w:szCs w:val="22"/>
        </w:rPr>
        <w:t>endblock</w:t>
      </w:r>
      <w:proofErr w:type="spellEnd"/>
      <w:r w:rsidRPr="00D920CB">
        <w:rPr>
          <w:rFonts w:cs="Arial"/>
          <w:spacing w:val="-3"/>
          <w:sz w:val="22"/>
          <w:szCs w:val="22"/>
        </w:rPr>
        <w:t>}</w:t>
      </w:r>
      <w:bookmarkEnd w:id="217"/>
    </w:p>
    <w:p w:rsidR="009941E1" w:rsidRPr="00D920CB" w:rsidRDefault="009941E1" w:rsidP="009941E1">
      <w:pPr>
        <w:rPr>
          <w:rFonts w:cs="Arial"/>
          <w:spacing w:val="-3"/>
          <w:sz w:val="22"/>
          <w:szCs w:val="22"/>
        </w:rPr>
      </w:pPr>
      <w:bookmarkStart w:id="218" w:name="sagitec218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if </w:t>
      </w:r>
      <w:proofErr w:type="spellStart"/>
      <w:r w:rsidRPr="00D920CB">
        <w:rPr>
          <w:rFonts w:cs="Arial"/>
          <w:spacing w:val="-3"/>
          <w:sz w:val="22"/>
          <w:szCs w:val="22"/>
        </w:rPr>
        <w:t>ReducedBenefitCond</w:t>
      </w:r>
      <w:proofErr w:type="spellEnd"/>
      <w:r w:rsidRPr="00D920CB">
        <w:rPr>
          <w:rFonts w:cs="Arial"/>
          <w:spacing w:val="-3"/>
          <w:sz w:val="22"/>
          <w:szCs w:val="22"/>
        </w:rPr>
        <w:t xml:space="preserve"> = “Y”}</w:t>
      </w:r>
      <w:bookmarkEnd w:id="218"/>
    </w:p>
    <w:p w:rsidR="009941E1" w:rsidRPr="00D920CB" w:rsidRDefault="009941E1" w:rsidP="009941E1">
      <w:pPr>
        <w:rPr>
          <w:rFonts w:cs="Arial"/>
          <w:spacing w:val="-3"/>
          <w:sz w:val="22"/>
          <w:szCs w:val="22"/>
        </w:rPr>
      </w:pPr>
      <w:r w:rsidRPr="00D920CB">
        <w:rPr>
          <w:rFonts w:cs="Arial"/>
          <w:spacing w:val="-3"/>
          <w:sz w:val="22"/>
          <w:szCs w:val="22"/>
        </w:rPr>
        <w:t>****Your benefit has been reduced to reflect your election to change benefit option upon a return to work retirement or due to your selection of the reduced benefit option.</w:t>
      </w:r>
    </w:p>
    <w:p w:rsidR="009941E1" w:rsidRPr="00D920CB" w:rsidRDefault="009941E1" w:rsidP="009941E1">
      <w:pPr>
        <w:rPr>
          <w:rFonts w:cs="Arial"/>
          <w:spacing w:val="-3"/>
          <w:sz w:val="22"/>
          <w:szCs w:val="22"/>
        </w:rPr>
      </w:pPr>
      <w:bookmarkStart w:id="219" w:name="sagitec219"/>
      <w:r w:rsidRPr="00D920CB">
        <w:rPr>
          <w:rFonts w:cs="Arial"/>
          <w:spacing w:val="-3"/>
          <w:sz w:val="22"/>
          <w:szCs w:val="22"/>
        </w:rPr>
        <w:t>{</w:t>
      </w:r>
      <w:proofErr w:type="gramStart"/>
      <w:r w:rsidRPr="00D920CB">
        <w:rPr>
          <w:rFonts w:cs="Arial"/>
          <w:spacing w:val="-3"/>
          <w:sz w:val="22"/>
          <w:szCs w:val="22"/>
        </w:rPr>
        <w:t>x</w:t>
      </w:r>
      <w:proofErr w:type="gramEnd"/>
      <w:r w:rsidRPr="00D920CB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D920CB">
        <w:rPr>
          <w:rFonts w:cs="Arial"/>
          <w:spacing w:val="-3"/>
          <w:sz w:val="22"/>
          <w:szCs w:val="22"/>
        </w:rPr>
        <w:t>endblock</w:t>
      </w:r>
      <w:proofErr w:type="spellEnd"/>
      <w:r w:rsidRPr="00D920CB">
        <w:rPr>
          <w:rFonts w:cs="Arial"/>
          <w:spacing w:val="-3"/>
          <w:sz w:val="22"/>
          <w:szCs w:val="22"/>
        </w:rPr>
        <w:t>}</w:t>
      </w:r>
      <w:bookmarkEnd w:id="219"/>
    </w:p>
    <w:p w:rsidR="0056461D" w:rsidRPr="00D920CB" w:rsidRDefault="0056461D" w:rsidP="0056461D">
      <w:pPr>
        <w:rPr>
          <w:rFonts w:cs="Arial"/>
          <w:spacing w:val="-3"/>
          <w:sz w:val="22"/>
          <w:szCs w:val="22"/>
        </w:rPr>
      </w:pPr>
    </w:p>
    <w:p w:rsidR="00074916" w:rsidRPr="00D920CB" w:rsidRDefault="00C85B2E" w:rsidP="005B175F">
      <w:pPr>
        <w:rPr>
          <w:rFonts w:cs="Arial"/>
          <w:sz w:val="22"/>
          <w:szCs w:val="22"/>
        </w:rPr>
      </w:pPr>
      <w:r w:rsidRPr="00D920CB">
        <w:rPr>
          <w:rFonts w:cs="Arial"/>
          <w:spacing w:val="-3"/>
          <w:sz w:val="22"/>
          <w:szCs w:val="22"/>
        </w:rPr>
        <w:t xml:space="preserve">You have been underpaid </w:t>
      </w:r>
      <w:bookmarkStart w:id="220" w:name="sagitec220"/>
      <w:r w:rsidRPr="00D920CB">
        <w:rPr>
          <w:rFonts w:cs="Arial"/>
          <w:spacing w:val="-3"/>
          <w:sz w:val="22"/>
          <w:szCs w:val="22"/>
        </w:rPr>
        <w:t>{</w:t>
      </w:r>
      <w:proofErr w:type="spellStart"/>
      <w:r w:rsidRPr="00D920CB">
        <w:rPr>
          <w:rFonts w:cs="Arial"/>
          <w:spacing w:val="-3"/>
          <w:sz w:val="22"/>
          <w:szCs w:val="22"/>
        </w:rPr>
        <w:t>monthlyunderpayment</w:t>
      </w:r>
      <w:proofErr w:type="spellEnd"/>
      <w:r w:rsidRPr="00D920CB">
        <w:rPr>
          <w:rFonts w:cs="Arial"/>
          <w:spacing w:val="-3"/>
          <w:sz w:val="22"/>
          <w:szCs w:val="22"/>
        </w:rPr>
        <w:t>}</w:t>
      </w:r>
      <w:bookmarkEnd w:id="220"/>
      <w:r w:rsidRPr="00D920CB">
        <w:rPr>
          <w:rFonts w:cs="Arial"/>
          <w:spacing w:val="-3"/>
          <w:sz w:val="22"/>
          <w:szCs w:val="22"/>
        </w:rPr>
        <w:t xml:space="preserve"> for </w:t>
      </w:r>
      <w:bookmarkStart w:id="221" w:name="sagitec221"/>
      <w:r w:rsidR="009941E1" w:rsidRPr="00D920CB">
        <w:rPr>
          <w:rFonts w:cs="Arial"/>
          <w:spacing w:val="-3"/>
          <w:sz w:val="22"/>
          <w:szCs w:val="22"/>
        </w:rPr>
        <w:t>{</w:t>
      </w:r>
      <w:proofErr w:type="spellStart"/>
      <w:r w:rsidR="009941E1" w:rsidRPr="00D920CB">
        <w:rPr>
          <w:rFonts w:cs="Arial"/>
          <w:spacing w:val="-3"/>
          <w:sz w:val="22"/>
          <w:szCs w:val="22"/>
        </w:rPr>
        <w:t>numberofmonthsof</w:t>
      </w:r>
      <w:r w:rsidRPr="00D920CB">
        <w:rPr>
          <w:rFonts w:cs="Arial"/>
          <w:spacing w:val="-3"/>
          <w:sz w:val="22"/>
          <w:szCs w:val="22"/>
        </w:rPr>
        <w:t>underpayment</w:t>
      </w:r>
      <w:proofErr w:type="spellEnd"/>
      <w:r w:rsidRPr="00D920CB">
        <w:rPr>
          <w:rFonts w:cs="Arial"/>
          <w:spacing w:val="-3"/>
          <w:sz w:val="22"/>
          <w:szCs w:val="22"/>
        </w:rPr>
        <w:t>}</w:t>
      </w:r>
      <w:bookmarkEnd w:id="221"/>
      <w:r w:rsidRPr="00D920CB">
        <w:rPr>
          <w:rFonts w:cs="Arial"/>
          <w:spacing w:val="-3"/>
          <w:sz w:val="22"/>
          <w:szCs w:val="22"/>
        </w:rPr>
        <w:t xml:space="preserve"> months.  You will be issued a lump sum payment of </w:t>
      </w:r>
      <w:bookmarkStart w:id="222" w:name="sagitec222"/>
      <w:r w:rsidR="009941E1" w:rsidRPr="00D920CB">
        <w:rPr>
          <w:rFonts w:cs="Arial"/>
          <w:spacing w:val="-3"/>
          <w:sz w:val="22"/>
          <w:szCs w:val="22"/>
        </w:rPr>
        <w:t>{</w:t>
      </w:r>
      <w:proofErr w:type="spellStart"/>
      <w:r w:rsidR="009941E1" w:rsidRPr="00D920CB">
        <w:rPr>
          <w:rFonts w:cs="Arial"/>
          <w:spacing w:val="-3"/>
          <w:sz w:val="22"/>
          <w:szCs w:val="22"/>
        </w:rPr>
        <w:t>total</w:t>
      </w:r>
      <w:r w:rsidRPr="00D920CB">
        <w:rPr>
          <w:rFonts w:cs="Arial"/>
          <w:spacing w:val="-3"/>
          <w:sz w:val="22"/>
          <w:szCs w:val="22"/>
        </w:rPr>
        <w:t>underpayment</w:t>
      </w:r>
      <w:proofErr w:type="spellEnd"/>
      <w:r w:rsidRPr="00D920CB">
        <w:rPr>
          <w:rFonts w:cs="Arial"/>
          <w:spacing w:val="-3"/>
          <w:sz w:val="22"/>
          <w:szCs w:val="22"/>
        </w:rPr>
        <w:t>}</w:t>
      </w:r>
      <w:bookmarkEnd w:id="222"/>
      <w:r w:rsidRPr="00D920CB">
        <w:rPr>
          <w:rFonts w:cs="Arial"/>
          <w:spacing w:val="-3"/>
          <w:sz w:val="22"/>
          <w:szCs w:val="22"/>
        </w:rPr>
        <w:t xml:space="preserve"> with your next benefit payment on </w:t>
      </w:r>
      <w:bookmarkStart w:id="223" w:name="sagitec223"/>
      <w:r w:rsidRPr="00D920CB">
        <w:rPr>
          <w:rFonts w:cs="Arial"/>
          <w:spacing w:val="-3"/>
          <w:sz w:val="22"/>
          <w:szCs w:val="22"/>
        </w:rPr>
        <w:t>{</w:t>
      </w:r>
      <w:proofErr w:type="spellStart"/>
      <w:r w:rsidRPr="00D920CB">
        <w:rPr>
          <w:rFonts w:cs="Arial"/>
          <w:spacing w:val="-3"/>
          <w:sz w:val="22"/>
          <w:szCs w:val="22"/>
        </w:rPr>
        <w:t>next</w:t>
      </w:r>
      <w:r w:rsidR="009941E1" w:rsidRPr="00D920CB">
        <w:rPr>
          <w:rFonts w:cs="Arial"/>
          <w:spacing w:val="-3"/>
          <w:sz w:val="22"/>
          <w:szCs w:val="22"/>
        </w:rPr>
        <w:t>benefit</w:t>
      </w:r>
      <w:r w:rsidRPr="00D920CB">
        <w:rPr>
          <w:rFonts w:cs="Arial"/>
          <w:spacing w:val="-3"/>
          <w:sz w:val="22"/>
          <w:szCs w:val="22"/>
        </w:rPr>
        <w:t>payment</w:t>
      </w:r>
      <w:proofErr w:type="spellEnd"/>
      <w:r w:rsidRPr="00D920CB">
        <w:rPr>
          <w:rFonts w:cs="Arial"/>
          <w:spacing w:val="-3"/>
          <w:sz w:val="22"/>
          <w:szCs w:val="22"/>
        </w:rPr>
        <w:t>}</w:t>
      </w:r>
      <w:bookmarkEnd w:id="223"/>
      <w:r w:rsidRPr="00D920CB">
        <w:rPr>
          <w:rFonts w:cs="Arial"/>
          <w:spacing w:val="-3"/>
          <w:sz w:val="22"/>
          <w:szCs w:val="22"/>
        </w:rPr>
        <w:t xml:space="preserve">.  </w:t>
      </w:r>
      <w:bookmarkStart w:id="224" w:name="sagitec224"/>
      <w:r w:rsidR="005B175F" w:rsidRPr="00D920CB">
        <w:rPr>
          <w:rFonts w:cs="Arial"/>
          <w:spacing w:val="-3"/>
          <w:sz w:val="22"/>
          <w:szCs w:val="22"/>
        </w:rPr>
        <w:t>{</w:t>
      </w:r>
      <w:proofErr w:type="gramStart"/>
      <w:r w:rsidR="005B175F" w:rsidRPr="00D920CB">
        <w:rPr>
          <w:rFonts w:cs="Arial"/>
          <w:spacing w:val="-3"/>
          <w:sz w:val="22"/>
          <w:szCs w:val="22"/>
        </w:rPr>
        <w:t>x</w:t>
      </w:r>
      <w:proofErr w:type="gramEnd"/>
      <w:r w:rsidR="005B175F" w:rsidRPr="00D920CB">
        <w:rPr>
          <w:rFonts w:cs="Arial"/>
          <w:spacing w:val="-3"/>
          <w:sz w:val="22"/>
          <w:szCs w:val="22"/>
        </w:rPr>
        <w:t xml:space="preserve"> if </w:t>
      </w:r>
      <w:proofErr w:type="spellStart"/>
      <w:r w:rsidR="005B175F" w:rsidRPr="00D920CB">
        <w:rPr>
          <w:rFonts w:cs="Arial"/>
          <w:spacing w:val="-3"/>
          <w:sz w:val="22"/>
          <w:szCs w:val="22"/>
        </w:rPr>
        <w:t>interestwasapplied</w:t>
      </w:r>
      <w:proofErr w:type="spellEnd"/>
      <w:r w:rsidR="005B175F" w:rsidRPr="00D920CB">
        <w:rPr>
          <w:rFonts w:cs="Arial"/>
          <w:spacing w:val="-3"/>
          <w:sz w:val="22"/>
          <w:szCs w:val="22"/>
        </w:rPr>
        <w:t xml:space="preserve"> = “Y”}</w:t>
      </w:r>
      <w:bookmarkEnd w:id="224"/>
      <w:r w:rsidR="005B175F">
        <w:rPr>
          <w:rFonts w:cs="Arial"/>
          <w:spacing w:val="-3"/>
          <w:sz w:val="22"/>
          <w:szCs w:val="22"/>
        </w:rPr>
        <w:t xml:space="preserve"> </w:t>
      </w:r>
      <w:r w:rsidRPr="00D920CB">
        <w:rPr>
          <w:rFonts w:cs="Arial"/>
          <w:spacing w:val="-3"/>
          <w:sz w:val="22"/>
          <w:szCs w:val="22"/>
        </w:rPr>
        <w:t xml:space="preserve"> The lump sum includes six percent interest on the underpaid portion of </w:t>
      </w:r>
      <w:r w:rsidR="00D624DB" w:rsidRPr="00D920CB">
        <w:rPr>
          <w:rFonts w:cs="Arial"/>
          <w:spacing w:val="-3"/>
          <w:sz w:val="22"/>
          <w:szCs w:val="22"/>
        </w:rPr>
        <w:t>y</w:t>
      </w:r>
      <w:r w:rsidR="00E228C9">
        <w:rPr>
          <w:rFonts w:cs="Arial"/>
          <w:spacing w:val="-3"/>
          <w:sz w:val="22"/>
          <w:szCs w:val="22"/>
        </w:rPr>
        <w:t xml:space="preserve">our monthly benefit.  </w:t>
      </w:r>
      <w:bookmarkStart w:id="225" w:name="sagitec225"/>
      <w:r w:rsidR="00E228C9">
        <w:rPr>
          <w:rFonts w:cs="Arial"/>
          <w:spacing w:val="-3"/>
          <w:sz w:val="22"/>
          <w:szCs w:val="22"/>
        </w:rPr>
        <w:t>{</w:t>
      </w:r>
      <w:proofErr w:type="gramStart"/>
      <w:r w:rsidR="00E228C9">
        <w:rPr>
          <w:rFonts w:cs="Arial"/>
          <w:spacing w:val="-3"/>
          <w:sz w:val="22"/>
          <w:szCs w:val="22"/>
        </w:rPr>
        <w:t>x</w:t>
      </w:r>
      <w:proofErr w:type="gramEnd"/>
      <w:r w:rsidR="00E228C9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E228C9">
        <w:rPr>
          <w:rFonts w:cs="Arial"/>
          <w:spacing w:val="-3"/>
          <w:sz w:val="22"/>
          <w:szCs w:val="22"/>
        </w:rPr>
        <w:t>end</w:t>
      </w:r>
      <w:r w:rsidR="00D624DB" w:rsidRPr="00D920CB">
        <w:rPr>
          <w:rFonts w:cs="Arial"/>
          <w:spacing w:val="-3"/>
          <w:sz w:val="22"/>
          <w:szCs w:val="22"/>
        </w:rPr>
        <w:t>block</w:t>
      </w:r>
      <w:proofErr w:type="spellEnd"/>
      <w:r w:rsidR="00D624DB" w:rsidRPr="00D920CB">
        <w:rPr>
          <w:rFonts w:cs="Arial"/>
          <w:spacing w:val="-3"/>
          <w:sz w:val="22"/>
          <w:szCs w:val="22"/>
        </w:rPr>
        <w:t>}</w:t>
      </w:r>
      <w:bookmarkEnd w:id="225"/>
    </w:p>
    <w:p w:rsidR="00FD4A0B" w:rsidRPr="00D920CB" w:rsidRDefault="00FD4A0B" w:rsidP="00BC1409">
      <w:pPr>
        <w:suppressAutoHyphens/>
        <w:rPr>
          <w:rFonts w:cs="Arial"/>
          <w:spacing w:val="-3"/>
          <w:sz w:val="22"/>
          <w:szCs w:val="22"/>
        </w:rPr>
      </w:pPr>
    </w:p>
    <w:p w:rsidR="00BA72ED" w:rsidRPr="00D920CB" w:rsidRDefault="00BA72ED" w:rsidP="00BC1409">
      <w:pPr>
        <w:suppressAutoHyphens/>
        <w:rPr>
          <w:rFonts w:cs="Arial"/>
          <w:spacing w:val="-3"/>
          <w:sz w:val="22"/>
          <w:szCs w:val="22"/>
        </w:rPr>
      </w:pPr>
      <w:r w:rsidRPr="00D920CB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226" w:name="sagitec226"/>
      <w:r w:rsidRPr="00D920CB">
        <w:rPr>
          <w:rFonts w:cs="Arial"/>
          <w:spacing w:val="-3"/>
          <w:sz w:val="22"/>
          <w:szCs w:val="22"/>
        </w:rPr>
        <w:t>{</w:t>
      </w:r>
      <w:proofErr w:type="spellStart"/>
      <w:r w:rsidR="007451CF" w:rsidRPr="00D920CB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D920CB">
        <w:rPr>
          <w:rFonts w:cs="Arial"/>
          <w:spacing w:val="-3"/>
          <w:sz w:val="22"/>
          <w:szCs w:val="22"/>
        </w:rPr>
        <w:t>}</w:t>
      </w:r>
      <w:bookmarkEnd w:id="226"/>
      <w:r w:rsidRPr="00D920CB">
        <w:rPr>
          <w:rFonts w:cs="Arial"/>
          <w:spacing w:val="-3"/>
          <w:sz w:val="22"/>
          <w:szCs w:val="22"/>
        </w:rPr>
        <w:t xml:space="preserve"> or </w:t>
      </w:r>
      <w:bookmarkStart w:id="227" w:name="sagitec227"/>
      <w:r w:rsidRPr="00D920CB">
        <w:rPr>
          <w:rFonts w:cs="Arial"/>
          <w:spacing w:val="-3"/>
          <w:sz w:val="22"/>
          <w:szCs w:val="22"/>
        </w:rPr>
        <w:t>{</w:t>
      </w:r>
      <w:proofErr w:type="spellStart"/>
      <w:r w:rsidR="007451CF" w:rsidRPr="00D920CB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D920CB">
        <w:rPr>
          <w:rFonts w:cs="Arial"/>
          <w:spacing w:val="-3"/>
          <w:sz w:val="22"/>
          <w:szCs w:val="22"/>
        </w:rPr>
        <w:t>}</w:t>
      </w:r>
      <w:bookmarkEnd w:id="227"/>
      <w:r w:rsidRPr="00D920CB">
        <w:rPr>
          <w:rFonts w:cs="Arial"/>
          <w:spacing w:val="-3"/>
          <w:sz w:val="22"/>
          <w:szCs w:val="22"/>
        </w:rPr>
        <w:t>.</w:t>
      </w:r>
    </w:p>
    <w:p w:rsidR="00BA72ED" w:rsidRPr="00D920CB" w:rsidRDefault="00BA72ED" w:rsidP="00BC1409">
      <w:pPr>
        <w:suppressAutoHyphens/>
        <w:rPr>
          <w:rFonts w:cs="Arial"/>
          <w:spacing w:val="-3"/>
          <w:sz w:val="22"/>
          <w:szCs w:val="22"/>
        </w:rPr>
      </w:pPr>
    </w:p>
    <w:p w:rsidR="00BA72ED" w:rsidRPr="00D920CB" w:rsidRDefault="00BA72ED" w:rsidP="00BC1409">
      <w:pPr>
        <w:suppressAutoHyphens/>
        <w:rPr>
          <w:rFonts w:cs="Arial"/>
          <w:spacing w:val="-3"/>
          <w:sz w:val="22"/>
          <w:szCs w:val="22"/>
        </w:rPr>
      </w:pPr>
      <w:r w:rsidRPr="00D920CB">
        <w:rPr>
          <w:rFonts w:cs="Arial"/>
          <w:spacing w:val="-3"/>
          <w:sz w:val="22"/>
          <w:szCs w:val="22"/>
        </w:rPr>
        <w:t>Sincerely,</w:t>
      </w:r>
    </w:p>
    <w:p w:rsidR="00BA72ED" w:rsidRPr="00D920CB" w:rsidRDefault="00BA72ED" w:rsidP="00BC1409">
      <w:pPr>
        <w:suppressAutoHyphens/>
        <w:rPr>
          <w:rFonts w:cs="Arial"/>
          <w:spacing w:val="-3"/>
          <w:sz w:val="22"/>
          <w:szCs w:val="22"/>
        </w:rPr>
      </w:pPr>
    </w:p>
    <w:p w:rsidR="00BA72ED" w:rsidRPr="00D920CB" w:rsidRDefault="00BA72ED" w:rsidP="00BC1409">
      <w:pPr>
        <w:suppressAutoHyphens/>
        <w:rPr>
          <w:rFonts w:cs="Arial"/>
          <w:spacing w:val="-3"/>
          <w:sz w:val="22"/>
          <w:szCs w:val="22"/>
        </w:rPr>
      </w:pPr>
    </w:p>
    <w:p w:rsidR="00BA72ED" w:rsidRPr="00D920CB" w:rsidRDefault="00BA72ED" w:rsidP="00BC1409">
      <w:pPr>
        <w:suppressAutoHyphens/>
        <w:rPr>
          <w:rFonts w:cs="Arial"/>
          <w:spacing w:val="-3"/>
          <w:sz w:val="22"/>
          <w:szCs w:val="22"/>
        </w:rPr>
      </w:pPr>
    </w:p>
    <w:p w:rsidR="00D904C7" w:rsidRDefault="0027656C" w:rsidP="00BC1409">
      <w:pPr>
        <w:suppressAutoHyphens/>
        <w:rPr>
          <w:rFonts w:cs="Arial"/>
          <w:spacing w:val="-3"/>
          <w:sz w:val="22"/>
          <w:szCs w:val="22"/>
        </w:rPr>
      </w:pPr>
      <w:r w:rsidRPr="00D920CB">
        <w:rPr>
          <w:rFonts w:cs="Arial"/>
          <w:spacing w:val="-3"/>
          <w:sz w:val="22"/>
          <w:szCs w:val="22"/>
        </w:rPr>
        <w:t>NDPERS Benefits</w:t>
      </w:r>
      <w:r w:rsidR="00BA72ED" w:rsidRPr="00D920CB">
        <w:rPr>
          <w:rFonts w:cs="Arial"/>
          <w:spacing w:val="-3"/>
          <w:sz w:val="22"/>
          <w:szCs w:val="22"/>
        </w:rPr>
        <w:t xml:space="preserve"> Division</w:t>
      </w:r>
    </w:p>
    <w:p w:rsidR="00534C20" w:rsidRDefault="00534C20" w:rsidP="00BC1409">
      <w:pPr>
        <w:suppressAutoHyphens/>
        <w:rPr>
          <w:rFonts w:cs="Arial"/>
          <w:spacing w:val="-3"/>
          <w:sz w:val="22"/>
          <w:szCs w:val="22"/>
        </w:rPr>
      </w:pPr>
    </w:p>
    <w:p w:rsidR="00534C20" w:rsidRPr="00534C20" w:rsidRDefault="00534C20" w:rsidP="00BC1409">
      <w:pPr>
        <w:suppressAutoHyphens/>
        <w:rPr>
          <w:rFonts w:cs="Arial"/>
          <w:spacing w:val="-3"/>
          <w:sz w:val="22"/>
          <w:szCs w:val="22"/>
        </w:rPr>
      </w:pPr>
      <w:bookmarkStart w:id="228" w:name="sagitec228"/>
      <w:r>
        <w:rPr>
          <w:sz w:val="22"/>
          <w:szCs w:val="22"/>
        </w:rPr>
        <w:t>{</w:t>
      </w:r>
      <w:proofErr w:type="spellStart"/>
      <w:proofErr w:type="gramStart"/>
      <w:r w:rsidRPr="00534C20">
        <w:rPr>
          <w:sz w:val="22"/>
          <w:szCs w:val="22"/>
        </w:rPr>
        <w:t>qu</w:t>
      </w:r>
      <w:proofErr w:type="spellEnd"/>
      <w:proofErr w:type="gramEnd"/>
      <w:r w:rsidRPr="00534C20">
        <w:rPr>
          <w:sz w:val="22"/>
          <w:szCs w:val="22"/>
        </w:rPr>
        <w:t xml:space="preserve"> </w:t>
      </w:r>
      <w:proofErr w:type="spellStart"/>
      <w:r w:rsidRPr="00534C20">
        <w:rPr>
          <w:rFonts w:cs="Arial"/>
          <w:sz w:val="22"/>
          <w:szCs w:val="22"/>
        </w:rPr>
        <w:t>ExplainChangeInServiceCreditFinalAverageSalaryOrFactors</w:t>
      </w:r>
      <w:proofErr w:type="spellEnd"/>
      <w:r>
        <w:rPr>
          <w:rFonts w:cs="Arial"/>
          <w:sz w:val="22"/>
          <w:szCs w:val="22"/>
        </w:rPr>
        <w:t>}</w:t>
      </w:r>
      <w:bookmarkEnd w:id="228"/>
    </w:p>
    <w:p w:rsidR="00FD4A0B" w:rsidRPr="00CB4E89" w:rsidRDefault="00FD4A0B" w:rsidP="00D624DB">
      <w:pPr>
        <w:pStyle w:val="BodyText"/>
        <w:jc w:val="left"/>
      </w:pPr>
    </w:p>
    <w:sectPr w:rsidR="00FD4A0B" w:rsidRPr="00CB4E89" w:rsidSect="00A27905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B6A" w:rsidRDefault="00391B6A">
      <w:r>
        <w:separator/>
      </w:r>
    </w:p>
  </w:endnote>
  <w:endnote w:type="continuationSeparator" w:id="0">
    <w:p w:rsidR="00391B6A" w:rsidRDefault="0039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20206030504050203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B6A" w:rsidRDefault="00391B6A">
      <w:r>
        <w:separator/>
      </w:r>
    </w:p>
  </w:footnote>
  <w:footnote w:type="continuationSeparator" w:id="0">
    <w:p w:rsidR="00391B6A" w:rsidRDefault="00391B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8C9" w:rsidRDefault="00A27905" w:rsidP="00A27905">
    <w:pPr>
      <w:pStyle w:val="Header"/>
      <w:ind w:left="-1440" w:right="-1440"/>
    </w:pPr>
    <w:bookmarkStart w:id="229" w:name="HeaderImage"/>
    <w:r>
      <w:t>{</w:t>
    </w:r>
    <w:proofErr w:type="spellStart"/>
    <w:r>
      <w:t>ImgImage</w:t>
    </w:r>
    <w:proofErr w:type="spellEnd"/>
    <w:r>
      <w:t>}</w:t>
    </w:r>
    <w:bookmarkEnd w:id="229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00759"/>
    <w:rsid w:val="000340F8"/>
    <w:rsid w:val="000524FE"/>
    <w:rsid w:val="00074916"/>
    <w:rsid w:val="00080032"/>
    <w:rsid w:val="000868B6"/>
    <w:rsid w:val="00091C96"/>
    <w:rsid w:val="000D1A37"/>
    <w:rsid w:val="000E758F"/>
    <w:rsid w:val="0014759C"/>
    <w:rsid w:val="00171F98"/>
    <w:rsid w:val="001775FF"/>
    <w:rsid w:val="001974AA"/>
    <w:rsid w:val="001A6202"/>
    <w:rsid w:val="001F1ACA"/>
    <w:rsid w:val="0021623A"/>
    <w:rsid w:val="002169AE"/>
    <w:rsid w:val="00253EFA"/>
    <w:rsid w:val="00254DA0"/>
    <w:rsid w:val="00264AF4"/>
    <w:rsid w:val="0027656C"/>
    <w:rsid w:val="002B6E3A"/>
    <w:rsid w:val="002C48AD"/>
    <w:rsid w:val="002D7BE1"/>
    <w:rsid w:val="002E19BD"/>
    <w:rsid w:val="002E3EE6"/>
    <w:rsid w:val="002F3E44"/>
    <w:rsid w:val="00301E14"/>
    <w:rsid w:val="00321B8B"/>
    <w:rsid w:val="003351DE"/>
    <w:rsid w:val="00360242"/>
    <w:rsid w:val="0036559C"/>
    <w:rsid w:val="003871B8"/>
    <w:rsid w:val="00391B6A"/>
    <w:rsid w:val="003A6740"/>
    <w:rsid w:val="003C67C8"/>
    <w:rsid w:val="003E3CC5"/>
    <w:rsid w:val="00436627"/>
    <w:rsid w:val="0044731A"/>
    <w:rsid w:val="004705ED"/>
    <w:rsid w:val="0047157A"/>
    <w:rsid w:val="00476CCA"/>
    <w:rsid w:val="004C4C2C"/>
    <w:rsid w:val="00504734"/>
    <w:rsid w:val="00515F48"/>
    <w:rsid w:val="005275EF"/>
    <w:rsid w:val="00533AF1"/>
    <w:rsid w:val="00534C20"/>
    <w:rsid w:val="00552410"/>
    <w:rsid w:val="0056461D"/>
    <w:rsid w:val="0059276F"/>
    <w:rsid w:val="005A7625"/>
    <w:rsid w:val="005B175F"/>
    <w:rsid w:val="005C7E08"/>
    <w:rsid w:val="005D4A97"/>
    <w:rsid w:val="00622FBB"/>
    <w:rsid w:val="00646FC2"/>
    <w:rsid w:val="0065158C"/>
    <w:rsid w:val="00687544"/>
    <w:rsid w:val="006F48AF"/>
    <w:rsid w:val="007451CF"/>
    <w:rsid w:val="0076195B"/>
    <w:rsid w:val="0077299E"/>
    <w:rsid w:val="00775509"/>
    <w:rsid w:val="007A1DFE"/>
    <w:rsid w:val="00804C45"/>
    <w:rsid w:val="00840058"/>
    <w:rsid w:val="008574DE"/>
    <w:rsid w:val="008632E8"/>
    <w:rsid w:val="0086619A"/>
    <w:rsid w:val="00873AD4"/>
    <w:rsid w:val="008E3B13"/>
    <w:rsid w:val="00954679"/>
    <w:rsid w:val="00986ECA"/>
    <w:rsid w:val="009941E1"/>
    <w:rsid w:val="009E36D4"/>
    <w:rsid w:val="00A15790"/>
    <w:rsid w:val="00A27905"/>
    <w:rsid w:val="00A312E8"/>
    <w:rsid w:val="00A31822"/>
    <w:rsid w:val="00A402FB"/>
    <w:rsid w:val="00A91E36"/>
    <w:rsid w:val="00AA719A"/>
    <w:rsid w:val="00AB11DF"/>
    <w:rsid w:val="00AD5245"/>
    <w:rsid w:val="00AE319E"/>
    <w:rsid w:val="00AE3417"/>
    <w:rsid w:val="00B1045B"/>
    <w:rsid w:val="00B1200E"/>
    <w:rsid w:val="00B52AEE"/>
    <w:rsid w:val="00B73794"/>
    <w:rsid w:val="00B83375"/>
    <w:rsid w:val="00BA72ED"/>
    <w:rsid w:val="00BB457D"/>
    <w:rsid w:val="00BB7D6F"/>
    <w:rsid w:val="00BC1409"/>
    <w:rsid w:val="00C012AD"/>
    <w:rsid w:val="00C110BE"/>
    <w:rsid w:val="00C131D4"/>
    <w:rsid w:val="00C206B1"/>
    <w:rsid w:val="00C42EF3"/>
    <w:rsid w:val="00C82B7A"/>
    <w:rsid w:val="00C85B2E"/>
    <w:rsid w:val="00CB4E89"/>
    <w:rsid w:val="00CC735D"/>
    <w:rsid w:val="00CD062B"/>
    <w:rsid w:val="00D23579"/>
    <w:rsid w:val="00D624DB"/>
    <w:rsid w:val="00D8677D"/>
    <w:rsid w:val="00D904C7"/>
    <w:rsid w:val="00D920CB"/>
    <w:rsid w:val="00DB42D5"/>
    <w:rsid w:val="00DC708F"/>
    <w:rsid w:val="00DD051A"/>
    <w:rsid w:val="00E228C9"/>
    <w:rsid w:val="00E74A27"/>
    <w:rsid w:val="00EA3906"/>
    <w:rsid w:val="00EE39CC"/>
    <w:rsid w:val="00EF2E3C"/>
    <w:rsid w:val="00EF6BF0"/>
    <w:rsid w:val="00F0428F"/>
    <w:rsid w:val="00F651F3"/>
    <w:rsid w:val="00F748B0"/>
    <w:rsid w:val="00F7528A"/>
    <w:rsid w:val="00F846AD"/>
    <w:rsid w:val="00FD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65658625-C02A-45CB-AE3A-6CFB3034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58F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paragraph" w:styleId="EndnoteText">
    <w:name w:val="endnote text"/>
    <w:basedOn w:val="Normal"/>
    <w:semiHidden/>
    <w:rsid w:val="004705ED"/>
    <w:pPr>
      <w:widowControl w:val="0"/>
    </w:pPr>
    <w:rPr>
      <w:rFonts w:ascii="CG Times" w:hAnsi="CG Times"/>
      <w:snapToGrid w:val="0"/>
    </w:rPr>
  </w:style>
  <w:style w:type="character" w:styleId="CommentReference">
    <w:name w:val="annotation reference"/>
    <w:semiHidden/>
    <w:rsid w:val="00074916"/>
    <w:rPr>
      <w:sz w:val="16"/>
      <w:szCs w:val="16"/>
    </w:rPr>
  </w:style>
  <w:style w:type="paragraph" w:styleId="CommentText">
    <w:name w:val="annotation text"/>
    <w:basedOn w:val="Normal"/>
    <w:semiHidden/>
    <w:rsid w:val="00074916"/>
    <w:rPr>
      <w:sz w:val="20"/>
    </w:rPr>
  </w:style>
  <w:style w:type="paragraph" w:styleId="CommentSubject">
    <w:name w:val="annotation subject"/>
    <w:basedOn w:val="CommentText"/>
    <w:next w:val="CommentText"/>
    <w:semiHidden/>
    <w:rsid w:val="000749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3</TotalTime>
  <Pages>7</Pages>
  <Words>1471</Words>
  <Characters>8390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9842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5</cp:revision>
  <cp:lastPrinted>2008-03-07T09:36:00Z</cp:lastPrinted>
  <dcterms:created xsi:type="dcterms:W3CDTF">2014-02-24T06:47:00Z</dcterms:created>
  <dcterms:modified xsi:type="dcterms:W3CDTF">2017-06-06T14:37:00Z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1802346010</vt:i4>
  </property>
  <property fmtid="{D5CDD505-2E9C-101B-9397-08002B2CF9AE}" pid="4" name="_EmailSubject">
    <vt:lpwstr>Underpayment Letter</vt:lpwstr>
  </property>
  <property fmtid="{D5CDD505-2E9C-101B-9397-08002B2CF9AE}" pid="5" name="_AuthorEmail">
    <vt:lpwstr>rfricke@nd.gov</vt:lpwstr>
  </property>
  <property fmtid="{D5CDD505-2E9C-101B-9397-08002B2CF9AE}" pid="6" name="_AuthorEmailDisplayName">
    <vt:lpwstr>Fricke, Rebecca D.</vt:lpwstr>
  </property>
  <property fmtid="{D5CDD505-2E9C-101B-9397-08002B2CF9AE}" pid="7" name="_ReviewingToolsShownOnce">
    <vt:lpwstr/>
  </property>
</Properties>
</file>