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F3B" w:rsidP="004B07B9" w:rsidRDefault="00730F3B">
      <w:pPr>
        <w:rPr>
          <w:spacing w:val="-2"/>
          <w:sz w:val="22"/>
        </w:rPr>
      </w:pPr>
    </w:p>
    <w:p w:rsidR="00730F3B" w:rsidP="004B07B9" w:rsidRDefault="00730F3B">
      <w:pPr>
        <w:rPr>
          <w:spacing w:val="-2"/>
          <w:sz w:val="22"/>
        </w:rPr>
      </w:pPr>
    </w:p>
    <w:p w:rsidR="004B07B9" w:rsidP="004B07B9" w:rsidRDefault="004B07B9">
      <w:pPr>
        <w:rPr>
          <w:spacing w:val="-2"/>
          <w:sz w:val="22"/>
        </w:rPr>
      </w:pPr>
      <w:bookmarkStart w:name="sagitec1" w:id="0"/>
      <w:r w:rsidRPr="006D7777">
        <w:rPr>
          <w:spacing w:val="-2"/>
          <w:sz w:val="22"/>
        </w:rPr>
        <w:t>{stdlongdate}</w:t>
      </w:r>
      <w:bookmarkEnd w:id="0"/>
      <w:r>
        <w:rPr>
          <w:spacing w:val="-2"/>
          <w:sz w:val="22"/>
        </w:rPr>
        <w:tab/>
        <w:tab/>
        <w:tab/>
        <w:tab/>
        <w:tab/>
        <w:tab/>
        <w:tab/>
        <w:tab/>
        <w:t xml:space="preserve">Member ID: </w:t>
      </w:r>
      <w:bookmarkStart w:name="sagitec2" w:id="1"/>
      <w:r>
        <w:rPr>
          <w:spacing w:val="-2"/>
          <w:sz w:val="22"/>
        </w:rPr>
        <w:t>{stdMbrPERSLinkID}</w:t>
      </w:r>
      <w:bookmarkEnd w:id="1"/>
    </w:p>
    <w:p w:rsidRPr="006D7777" w:rsidR="004B07B9" w:rsidP="004B07B9" w:rsidRDefault="004B07B9">
      <w:pPr>
        <w:jc w:val="both"/>
        <w:rPr>
          <w:spacing w:val="-2"/>
          <w:sz w:val="22"/>
        </w:rPr>
      </w:pPr>
    </w:p>
    <w:p w:rsidRPr="006D7777" w:rsidR="004B07B9" w:rsidP="004B07B9" w:rsidRDefault="004B07B9">
      <w:pPr>
        <w:jc w:val="both"/>
        <w:rPr>
          <w:rFonts w:cs="Arial"/>
          <w:spacing w:val="-2"/>
          <w:sz w:val="22"/>
          <w:szCs w:val="22"/>
        </w:rPr>
      </w:pPr>
    </w:p>
    <w:p w:rsidRPr="006D7777" w:rsidR="004B07B9" w:rsidP="004B07B9" w:rsidRDefault="004B07B9">
      <w:pPr>
        <w:jc w:val="both"/>
        <w:rPr>
          <w:rFonts w:cs="Arial"/>
          <w:caps/>
          <w:spacing w:val="-2"/>
          <w:sz w:val="22"/>
          <w:szCs w:val="22"/>
        </w:rPr>
      </w:pPr>
      <w:bookmarkStart w:name="sagitec3" w:id="2"/>
      <w:r w:rsidRPr="006D7777">
        <w:rPr>
          <w:rFonts w:cs="Arial"/>
          <w:spacing w:val="-2"/>
          <w:sz w:val="22"/>
          <w:szCs w:val="22"/>
        </w:rPr>
        <w:t>{stdMbrFullName}</w:t>
      </w:r>
      <w:bookmarkEnd w:id="2"/>
    </w:p>
    <w:p w:rsidRPr="006D7777" w:rsidR="004B07B9" w:rsidP="004B07B9" w:rsidRDefault="004B07B9">
      <w:pPr>
        <w:jc w:val="both"/>
        <w:rPr>
          <w:rFonts w:cs="Arial"/>
          <w:spacing w:val="-2"/>
          <w:sz w:val="22"/>
          <w:szCs w:val="22"/>
        </w:rPr>
      </w:pPr>
      <w:bookmarkStart w:name="sagitec4" w:id="3"/>
      <w:r w:rsidRPr="006D7777">
        <w:rPr>
          <w:rFonts w:cs="Arial"/>
          <w:spacing w:val="-2"/>
          <w:sz w:val="22"/>
          <w:szCs w:val="22"/>
        </w:rPr>
        <w:t>{stdMbrAdrCorStreet1}</w:t>
      </w:r>
      <w:bookmarkEnd w:id="3"/>
    </w:p>
    <w:p w:rsidRPr="006D7777" w:rsidR="004B07B9" w:rsidP="004B07B9" w:rsidRDefault="004B07B9">
      <w:pPr>
        <w:jc w:val="both"/>
        <w:rPr>
          <w:rFonts w:cs="Arial"/>
          <w:spacing w:val="-2"/>
          <w:sz w:val="22"/>
          <w:szCs w:val="22"/>
        </w:rPr>
      </w:pPr>
      <w:bookmarkStart w:name="sagitec5" w:id="4"/>
      <w:r w:rsidRPr="006D7777">
        <w:rPr>
          <w:rFonts w:cs="Arial"/>
          <w:spacing w:val="-2"/>
          <w:sz w:val="22"/>
          <w:szCs w:val="22"/>
        </w:rPr>
        <w:t>{x stdMbrAdrCorStreet2}</w:t>
      </w:r>
      <w:bookmarkEnd w:id="4"/>
    </w:p>
    <w:p w:rsidRPr="006D7777" w:rsidR="004B07B9" w:rsidP="004B07B9" w:rsidRDefault="004B07B9">
      <w:pPr>
        <w:jc w:val="both"/>
        <w:rPr>
          <w:rFonts w:cs="Arial"/>
          <w:spacing w:val="-2"/>
          <w:sz w:val="22"/>
          <w:szCs w:val="22"/>
        </w:rPr>
      </w:pPr>
      <w:bookmarkStart w:name="sagitec6" w:id="5"/>
      <w:r w:rsidRPr="006D7777">
        <w:rPr>
          <w:rFonts w:cs="Arial"/>
          <w:spacing w:val="-2"/>
          <w:sz w:val="22"/>
          <w:szCs w:val="22"/>
        </w:rPr>
        <w:t>{stdMbrAdrCorCity}</w:t>
      </w:r>
      <w:bookmarkEnd w:id="5"/>
      <w:r w:rsidRPr="006D7777">
        <w:rPr>
          <w:rFonts w:cs="Arial"/>
          <w:spacing w:val="-2"/>
          <w:sz w:val="22"/>
          <w:szCs w:val="22"/>
        </w:rPr>
        <w:t xml:space="preserve"> </w:t>
      </w:r>
      <w:bookmarkStart w:name="sagitec7" w:id="6"/>
      <w:r w:rsidRPr="006D7777">
        <w:rPr>
          <w:rFonts w:cs="Arial"/>
          <w:spacing w:val="-2"/>
          <w:sz w:val="22"/>
          <w:szCs w:val="22"/>
        </w:rPr>
        <w:t>{stdMbrAdrCorState}</w:t>
      </w:r>
      <w:bookmarkEnd w:id="6"/>
      <w:r w:rsidR="00730F3B">
        <w:rPr>
          <w:rFonts w:cs="Arial"/>
          <w:spacing w:val="-2"/>
          <w:sz w:val="22"/>
          <w:szCs w:val="22"/>
        </w:rPr>
        <w:t xml:space="preserve">  </w:t>
      </w:r>
      <w:bookmarkStart w:name="sagitec8" w:id="7"/>
      <w:r w:rsidRPr="006D7777">
        <w:rPr>
          <w:rFonts w:cs="Arial"/>
          <w:spacing w:val="-2"/>
          <w:sz w:val="22"/>
          <w:szCs w:val="22"/>
        </w:rPr>
        <w:t>{stdMbrAdrCorZip}</w:t>
      </w:r>
      <w:bookmarkEnd w:id="7"/>
    </w:p>
    <w:p w:rsidR="004B07B9" w:rsidP="004B07B9" w:rsidRDefault="004B07B9">
      <w:pPr>
        <w:suppressAutoHyphens/>
        <w:jc w:val="both"/>
        <w:rPr>
          <w:spacing w:val="-3"/>
          <w:sz w:val="22"/>
        </w:rPr>
      </w:pPr>
    </w:p>
    <w:p w:rsidRPr="006D7777" w:rsidR="00730F3B" w:rsidP="004B07B9" w:rsidRDefault="00730F3B">
      <w:pPr>
        <w:suppressAutoHyphens/>
        <w:jc w:val="both"/>
        <w:rPr>
          <w:spacing w:val="-3"/>
          <w:sz w:val="22"/>
        </w:rPr>
      </w:pPr>
    </w:p>
    <w:p w:rsidRPr="00255F17" w:rsidR="004B07B9" w:rsidP="004B07B9" w:rsidRDefault="004B07B9">
      <w:pPr>
        <w:suppressAutoHyphens/>
        <w:jc w:val="both"/>
        <w:rPr>
          <w:b/>
          <w:spacing w:val="-3"/>
          <w:sz w:val="22"/>
        </w:rPr>
      </w:pPr>
      <w:r w:rsidRPr="00255F17">
        <w:rPr>
          <w:b/>
          <w:spacing w:val="-3"/>
          <w:sz w:val="22"/>
        </w:rPr>
        <w:t>RE:  INSURANCE CONTRACT</w:t>
      </w:r>
    </w:p>
    <w:p w:rsidRPr="00255F17" w:rsidR="004B07B9" w:rsidP="004B07B9" w:rsidRDefault="004B07B9">
      <w:pPr>
        <w:suppressAutoHyphens/>
        <w:jc w:val="both"/>
        <w:rPr>
          <w:b/>
          <w:spacing w:val="-3"/>
          <w:sz w:val="22"/>
        </w:rPr>
      </w:pPr>
    </w:p>
    <w:p w:rsidRPr="00255F17" w:rsidR="004B07B9" w:rsidP="004B07B9" w:rsidRDefault="004B07B9">
      <w:pPr>
        <w:suppressAutoHyphens/>
        <w:jc w:val="both"/>
        <w:rPr>
          <w:b/>
          <w:spacing w:val="-3"/>
          <w:sz w:val="22"/>
        </w:rPr>
      </w:pPr>
      <w:r w:rsidRPr="00255F17">
        <w:rPr>
          <w:rFonts w:cs="Arial"/>
          <w:spacing w:val="-2"/>
          <w:sz w:val="22"/>
        </w:rPr>
        <w:t xml:space="preserve">Dear </w:t>
      </w:r>
      <w:bookmarkStart w:name="sagitec9" w:id="8"/>
      <w:r w:rsidRPr="00255F17">
        <w:rPr>
          <w:rFonts w:cs="Arial"/>
          <w:spacing w:val="-2"/>
          <w:sz w:val="22"/>
        </w:rPr>
        <w:t>{stdMbrSalutation}</w:t>
      </w:r>
      <w:bookmarkEnd w:id="8"/>
      <w:r w:rsidRPr="00255F17">
        <w:rPr>
          <w:rFonts w:cs="Arial"/>
          <w:spacing w:val="-2"/>
          <w:sz w:val="22"/>
        </w:rPr>
        <w:t>:</w:t>
      </w:r>
    </w:p>
    <w:p w:rsidRPr="00255F17" w:rsidR="00D2382F" w:rsidP="004B07B9" w:rsidRDefault="00D2382F">
      <w:pPr>
        <w:suppressAutoHyphens/>
        <w:jc w:val="both"/>
        <w:rPr>
          <w:b/>
          <w:spacing w:val="-3"/>
          <w:sz w:val="22"/>
        </w:rPr>
      </w:pPr>
    </w:p>
    <w:p w:rsidRPr="00EA32B9" w:rsidR="004B07B9" w:rsidP="004B07B9" w:rsidRDefault="004B07B9">
      <w:pPr>
        <w:rPr>
          <w:rFonts w:cs="Arial"/>
          <w:sz w:val="22"/>
          <w:szCs w:val="22"/>
        </w:rPr>
      </w:pPr>
      <w:bookmarkStart w:name="sagitec10" w:id="9"/>
      <w:r w:rsidRPr="00EA32B9">
        <w:rPr>
          <w:rFonts w:cs="Arial"/>
          <w:sz w:val="22"/>
          <w:szCs w:val="22"/>
        </w:rPr>
        <w:t>{x quwhen IsMedicare has “N”}</w:t>
      </w:r>
      <w:bookmarkEnd w:id="9"/>
    </w:p>
    <w:p w:rsidR="00D2382F" w:rsidP="004B07B9" w:rsidRDefault="00D2382F">
      <w:pPr>
        <w:rPr>
          <w:rFonts w:cs="Arial"/>
          <w:sz w:val="22"/>
          <w:szCs w:val="22"/>
        </w:rPr>
      </w:pPr>
      <w:r w:rsidRPr="00EA32B9">
        <w:rPr>
          <w:rFonts w:cs="Arial"/>
          <w:sz w:val="22"/>
          <w:szCs w:val="22"/>
        </w:rPr>
        <w:t xml:space="preserve">The following insurance coverage(s) has been cancelled effective </w:t>
      </w:r>
      <w:bookmarkStart w:name="sagitec11" w:id="10"/>
      <w:r w:rsidRPr="00EA32B9" w:rsidR="004B07B9">
        <w:rPr>
          <w:rFonts w:cs="Arial"/>
          <w:sz w:val="22"/>
          <w:szCs w:val="22"/>
        </w:rPr>
        <w:t>{qu cancelledeffectivedate }</w:t>
      </w:r>
      <w:bookmarkEnd w:id="10"/>
      <w:r w:rsidRPr="00EA32B9" w:rsidR="004B07B9">
        <w:rPr>
          <w:rFonts w:cs="Arial"/>
          <w:sz w:val="22"/>
          <w:szCs w:val="22"/>
        </w:rPr>
        <w:t xml:space="preserve"> because NDPERS did not receive payment for your insurance premium(s).  </w:t>
      </w:r>
    </w:p>
    <w:p w:rsidRPr="00EA32B9" w:rsidR="00B90CE0" w:rsidP="004B07B9" w:rsidRDefault="00B90CE0">
      <w:pPr>
        <w:rPr>
          <w:rFonts w:cs="Arial"/>
          <w:sz w:val="22"/>
          <w:szCs w:val="22"/>
        </w:rPr>
      </w:pPr>
    </w:p>
    <w:p w:rsidRPr="00EA32B9" w:rsidR="004B07B9" w:rsidP="004B07B9" w:rsidRDefault="004B07B9">
      <w:pPr>
        <w:rPr>
          <w:rFonts w:cs="Arial"/>
          <w:sz w:val="22"/>
          <w:szCs w:val="22"/>
        </w:rPr>
      </w:pPr>
      <w:bookmarkStart w:name="sagitec12" w:id="11"/>
      <w:r w:rsidRPr="00EA32B9">
        <w:rPr>
          <w:rFonts w:cs="Arial"/>
          <w:sz w:val="22"/>
          <w:szCs w:val="22"/>
        </w:rPr>
        <w:t>{x endblock}</w:t>
      </w:r>
      <w:bookmarkEnd w:id="11"/>
    </w:p>
    <w:p w:rsidRPr="00255F17" w:rsidR="00C306B1" w:rsidP="00C306B1" w:rsidRDefault="00C306B1">
      <w:pPr>
        <w:rPr>
          <w:rFonts w:cs="Arial"/>
          <w:sz w:val="22"/>
          <w:szCs w:val="22"/>
        </w:rPr>
      </w:pPr>
      <w:bookmarkStart w:name="sagitec13" w:id="12"/>
      <w:r w:rsidRPr="00EA32B9">
        <w:rPr>
          <w:rFonts w:cs="Arial"/>
          <w:sz w:val="22"/>
          <w:szCs w:val="22"/>
        </w:rPr>
        <w:t>{x quwhen IsMedicare has “Y”}</w:t>
      </w:r>
      <w:bookmarkEnd w:id="12"/>
    </w:p>
    <w:p w:rsidR="004B07B9" w:rsidP="004B07B9" w:rsidRDefault="004B07B9">
      <w:pPr>
        <w:rPr>
          <w:rFonts w:cs="Arial"/>
          <w:sz w:val="22"/>
          <w:szCs w:val="22"/>
        </w:rPr>
      </w:pPr>
      <w:r w:rsidRPr="00255F17">
        <w:rPr>
          <w:rFonts w:cs="Arial"/>
          <w:sz w:val="22"/>
          <w:szCs w:val="22"/>
        </w:rPr>
        <w:t xml:space="preserve">NDPERS did not receive payment for your insurance premiums; therefore your medical coverage has been cancelled as of </w:t>
      </w:r>
      <w:bookmarkStart w:name="sagitec37" w:id="13"/>
      <w:r w:rsidR="00AC3DF8">
        <w:rPr>
          <w:rFonts w:cs="Arial"/>
          <w:sz w:val="22"/>
          <w:szCs w:val="22"/>
        </w:rPr>
        <w:t>{qu cancelledeffectivedate}</w:t>
      </w:r>
      <w:bookmarkEnd w:id="13"/>
      <w:r w:rsidR="00A44367">
        <w:rPr>
          <w:rFonts w:cs="Arial"/>
          <w:sz w:val="22"/>
          <w:szCs w:val="22"/>
        </w:rPr>
        <w:t xml:space="preserve"> and your Medicare Part D prescription drug coverage as of </w:t>
      </w:r>
      <w:bookmarkStart w:name="sagitec36" w:id="14"/>
      <w:r w:rsidR="00A216D8">
        <w:rPr>
          <w:rFonts w:cs="Arial"/>
          <w:sz w:val="22"/>
          <w:szCs w:val="22"/>
        </w:rPr>
        <w:t>{qu MedicareCancelledEffectiveDate}</w:t>
      </w:r>
      <w:bookmarkEnd w:id="14"/>
      <w:r w:rsidRPr="00255F17">
        <w:rPr>
          <w:rFonts w:cs="Arial"/>
          <w:sz w:val="22"/>
          <w:szCs w:val="22"/>
        </w:rPr>
        <w:t xml:space="preserve">.  </w:t>
      </w:r>
      <w:bookmarkStart w:name="_GoBack" w:id="15"/>
      <w:bookmarkEnd w:id="15"/>
    </w:p>
    <w:p w:rsidRPr="00255F17" w:rsidR="00D57110" w:rsidP="004B07B9" w:rsidRDefault="00D57110">
      <w:pPr>
        <w:rPr>
          <w:rFonts w:cs="Arial"/>
          <w:sz w:val="22"/>
          <w:szCs w:val="22"/>
        </w:rPr>
      </w:pPr>
    </w:p>
    <w:p w:rsidR="004B07B9" w:rsidP="004B07B9" w:rsidRDefault="004B07B9">
      <w:pPr>
        <w:rPr>
          <w:rFonts w:cs="Arial"/>
          <w:sz w:val="22"/>
          <w:szCs w:val="22"/>
        </w:rPr>
      </w:pPr>
      <w:bookmarkStart w:name="sagitec16" w:id="16"/>
      <w:r w:rsidRPr="00255F17">
        <w:rPr>
          <w:rFonts w:cs="Arial"/>
          <w:sz w:val="22"/>
          <w:szCs w:val="22"/>
        </w:rPr>
        <w:t>{x endblock}</w:t>
      </w:r>
      <w:bookmarkEnd w:id="16"/>
    </w:p>
    <w:p w:rsidRPr="00B55D48" w:rsidR="00C45FC8" w:rsidP="00C45FC8" w:rsidRDefault="00C45FC8">
      <w:pPr>
        <w:pStyle w:val="BodyText"/>
        <w:jc w:val="left"/>
        <w:rPr>
          <w:rFonts w:ascii="Arial" w:hAnsi="Arial" w:cs="Arial"/>
          <w:szCs w:val="22"/>
        </w:rPr>
      </w:pPr>
      <w:bookmarkStart w:name="sagitec17" w:id="17"/>
      <w:r w:rsidRPr="00B55D48">
        <w:rPr>
          <w:rFonts w:ascii="Arial" w:hAnsi="Arial" w:cs="Arial"/>
          <w:szCs w:val="22"/>
        </w:rPr>
        <w:t>{x quwhen plan has 0}</w:t>
      </w:r>
      <w:bookmarkEnd w:id="17"/>
    </w:p>
    <w:p w:rsidRPr="00B55D48" w:rsidR="00C45FC8" w:rsidP="00C45FC8" w:rsidRDefault="00C45FC8">
      <w:pPr>
        <w:numPr>
          <w:ilvl w:val="0"/>
          <w:numId w:val="1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Health</w:t>
      </w:r>
    </w:p>
    <w:p w:rsidRPr="00B55D48" w:rsidR="00C45FC8" w:rsidP="00C45FC8" w:rsidRDefault="00C45FC8">
      <w:pPr>
        <w:rPr>
          <w:rFonts w:cs="Arial"/>
          <w:sz w:val="22"/>
          <w:szCs w:val="22"/>
        </w:rPr>
      </w:pPr>
      <w:bookmarkStart w:name="sagitec18" w:id="18"/>
      <w:r w:rsidRPr="00B55D48">
        <w:rPr>
          <w:rFonts w:cs="Arial"/>
          <w:sz w:val="22"/>
          <w:szCs w:val="22"/>
        </w:rPr>
        <w:t>{endblock}</w:t>
      </w:r>
      <w:bookmarkStart w:name="sagitec19" w:id="19"/>
      <w:bookmarkEnd w:id="18"/>
      <w:r w:rsidRPr="00B55D48">
        <w:rPr>
          <w:rFonts w:cs="Arial"/>
          <w:sz w:val="22"/>
          <w:szCs w:val="22"/>
        </w:rPr>
        <w:t>{x quwhen plan has 1}</w:t>
      </w:r>
      <w:bookmarkEnd w:id="19"/>
    </w:p>
    <w:p w:rsidRPr="00B55D48" w:rsidR="00C45FC8" w:rsidP="00C45FC8" w:rsidRDefault="00C45FC8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C45FC8">
        <w:rPr>
          <w:rFonts w:cs="Arial"/>
          <w:sz w:val="22"/>
          <w:szCs w:val="22"/>
        </w:rPr>
        <w:t>Medicare Part D</w:t>
      </w:r>
    </w:p>
    <w:p w:rsidRPr="00B55D48" w:rsidR="00C45FC8" w:rsidP="00C45FC8" w:rsidRDefault="00C45FC8">
      <w:pPr>
        <w:rPr>
          <w:rFonts w:cs="Arial"/>
          <w:sz w:val="22"/>
          <w:szCs w:val="22"/>
        </w:rPr>
      </w:pPr>
      <w:bookmarkStart w:name="sagitec20" w:id="20"/>
      <w:r w:rsidRPr="00B55D48">
        <w:rPr>
          <w:rFonts w:cs="Arial"/>
          <w:sz w:val="22"/>
          <w:szCs w:val="22"/>
        </w:rPr>
        <w:t>{endblock}</w:t>
      </w:r>
      <w:bookmarkStart w:name="sagitec21" w:id="21"/>
      <w:bookmarkEnd w:id="20"/>
      <w:r w:rsidRPr="00B55D48">
        <w:rPr>
          <w:rFonts w:cs="Arial"/>
          <w:sz w:val="22"/>
          <w:szCs w:val="22"/>
        </w:rPr>
        <w:t>{x quwhen plan has 2}</w:t>
      </w:r>
      <w:bookmarkEnd w:id="21"/>
    </w:p>
    <w:p w:rsidRPr="00B55D48" w:rsidR="00C45FC8" w:rsidP="00C45FC8" w:rsidRDefault="001B34FB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1B34FB">
        <w:rPr>
          <w:rFonts w:cs="Arial"/>
          <w:sz w:val="22"/>
          <w:szCs w:val="22"/>
        </w:rPr>
        <w:t>Life</w:t>
      </w:r>
    </w:p>
    <w:p w:rsidRPr="00B55D48" w:rsidR="00C45FC8" w:rsidP="00C45FC8" w:rsidRDefault="00C45FC8">
      <w:pPr>
        <w:rPr>
          <w:rFonts w:cs="Arial"/>
          <w:sz w:val="22"/>
          <w:szCs w:val="22"/>
        </w:rPr>
      </w:pPr>
      <w:bookmarkStart w:name="sagitec22" w:id="22"/>
      <w:r w:rsidRPr="00B55D48">
        <w:rPr>
          <w:rFonts w:cs="Arial"/>
          <w:sz w:val="22"/>
          <w:szCs w:val="22"/>
        </w:rPr>
        <w:t>{endblock}</w:t>
      </w:r>
      <w:bookmarkStart w:name="sagitec23" w:id="23"/>
      <w:bookmarkEnd w:id="22"/>
      <w:r w:rsidRPr="00B55D48">
        <w:rPr>
          <w:rFonts w:cs="Arial"/>
          <w:sz w:val="22"/>
          <w:szCs w:val="22"/>
        </w:rPr>
        <w:t>{x quwhen plan has 3}</w:t>
      </w:r>
      <w:bookmarkEnd w:id="23"/>
    </w:p>
    <w:p w:rsidRPr="00B55D48" w:rsidR="00C45FC8" w:rsidP="00C45FC8" w:rsidRDefault="001B34FB">
      <w:pPr>
        <w:numPr>
          <w:ilvl w:val="0"/>
          <w:numId w:val="1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EAP</w:t>
      </w:r>
    </w:p>
    <w:p w:rsidRPr="00B55D48" w:rsidR="00C45FC8" w:rsidP="00C45FC8" w:rsidRDefault="00C45FC8">
      <w:pPr>
        <w:rPr>
          <w:rFonts w:cs="Arial"/>
          <w:sz w:val="22"/>
          <w:szCs w:val="22"/>
        </w:rPr>
      </w:pPr>
      <w:bookmarkStart w:name="sagitec24" w:id="24"/>
      <w:r w:rsidRPr="00B55D48">
        <w:rPr>
          <w:rFonts w:cs="Arial"/>
          <w:sz w:val="22"/>
          <w:szCs w:val="22"/>
        </w:rPr>
        <w:t>{endblock}</w:t>
      </w:r>
      <w:bookmarkStart w:name="sagitec25" w:id="25"/>
      <w:bookmarkEnd w:id="24"/>
      <w:r w:rsidRPr="00B55D48">
        <w:rPr>
          <w:rFonts w:cs="Arial"/>
          <w:sz w:val="22"/>
          <w:szCs w:val="22"/>
        </w:rPr>
        <w:t>{x quwhen plan has 4}</w:t>
      </w:r>
      <w:bookmarkEnd w:id="25"/>
    </w:p>
    <w:p w:rsidRPr="00B55D48" w:rsidR="00C45FC8" w:rsidP="00C45FC8" w:rsidRDefault="001B34FB">
      <w:pPr>
        <w:numPr>
          <w:ilvl w:val="0"/>
          <w:numId w:val="1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LTC</w:t>
      </w:r>
    </w:p>
    <w:p w:rsidRPr="00B55D48" w:rsidR="00C45FC8" w:rsidP="00C45FC8" w:rsidRDefault="00C45FC8">
      <w:pPr>
        <w:rPr>
          <w:rFonts w:cs="Arial"/>
          <w:sz w:val="22"/>
          <w:szCs w:val="22"/>
        </w:rPr>
      </w:pPr>
      <w:bookmarkStart w:name="sagitec26" w:id="26"/>
      <w:r w:rsidRPr="00B55D48">
        <w:rPr>
          <w:rFonts w:cs="Arial"/>
          <w:sz w:val="22"/>
          <w:szCs w:val="22"/>
        </w:rPr>
        <w:t>{endblock}</w:t>
      </w:r>
      <w:bookmarkStart w:name="sagitec27" w:id="27"/>
      <w:bookmarkEnd w:id="26"/>
      <w:r w:rsidRPr="00B55D48">
        <w:rPr>
          <w:rFonts w:cs="Arial"/>
          <w:sz w:val="22"/>
          <w:szCs w:val="22"/>
        </w:rPr>
        <w:t>{x quwhen plan has 5}</w:t>
      </w:r>
      <w:bookmarkEnd w:id="27"/>
    </w:p>
    <w:p w:rsidRPr="00B55D48" w:rsidR="00C45FC8" w:rsidP="00C45FC8" w:rsidRDefault="001B34FB">
      <w:pPr>
        <w:numPr>
          <w:ilvl w:val="0"/>
          <w:numId w:val="1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Dental</w:t>
      </w:r>
    </w:p>
    <w:p w:rsidRPr="00B55D48" w:rsidR="00C45FC8" w:rsidP="00C45FC8" w:rsidRDefault="00C45FC8">
      <w:pPr>
        <w:rPr>
          <w:rFonts w:cs="Arial"/>
          <w:sz w:val="22"/>
          <w:szCs w:val="22"/>
        </w:rPr>
      </w:pPr>
      <w:bookmarkStart w:name="sagitec28" w:id="28"/>
      <w:r w:rsidRPr="00B55D48">
        <w:rPr>
          <w:rFonts w:cs="Arial"/>
          <w:sz w:val="22"/>
          <w:szCs w:val="22"/>
        </w:rPr>
        <w:t>{endblock}</w:t>
      </w:r>
      <w:bookmarkStart w:name="sagitec29" w:id="29"/>
      <w:bookmarkEnd w:id="28"/>
      <w:r w:rsidRPr="00B55D48">
        <w:rPr>
          <w:rFonts w:cs="Arial"/>
          <w:sz w:val="22"/>
          <w:szCs w:val="22"/>
        </w:rPr>
        <w:t>{x quwhen plan has 6}</w:t>
      </w:r>
      <w:bookmarkEnd w:id="29"/>
    </w:p>
    <w:p w:rsidRPr="00B55D48" w:rsidR="00C45FC8" w:rsidP="00C45FC8" w:rsidRDefault="001B34FB">
      <w:pPr>
        <w:numPr>
          <w:ilvl w:val="0"/>
          <w:numId w:val="1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Vision</w:t>
      </w:r>
    </w:p>
    <w:p w:rsidRPr="00B55D48" w:rsidR="00C45FC8" w:rsidP="00C45FC8" w:rsidRDefault="00C45FC8">
      <w:pPr>
        <w:rPr>
          <w:rFonts w:cs="Arial"/>
          <w:sz w:val="22"/>
          <w:szCs w:val="22"/>
        </w:rPr>
      </w:pPr>
      <w:bookmarkStart w:name="sagitec30" w:id="30"/>
      <w:r w:rsidRPr="00B55D48">
        <w:rPr>
          <w:rFonts w:cs="Arial"/>
          <w:sz w:val="22"/>
          <w:szCs w:val="22"/>
        </w:rPr>
        <w:t>{endblock}</w:t>
      </w:r>
      <w:bookmarkStart w:name="sagitec31" w:id="31"/>
      <w:bookmarkEnd w:id="30"/>
      <w:r w:rsidRPr="00B55D48">
        <w:rPr>
          <w:rFonts w:cs="Arial"/>
          <w:sz w:val="22"/>
          <w:szCs w:val="22"/>
        </w:rPr>
        <w:t>{x quwhen plan has 7}</w:t>
      </w:r>
      <w:bookmarkEnd w:id="31"/>
    </w:p>
    <w:p w:rsidRPr="00B55D48" w:rsidR="001B34FB" w:rsidP="001B34FB" w:rsidRDefault="001B34FB">
      <w:pPr>
        <w:numPr>
          <w:ilvl w:val="0"/>
          <w:numId w:val="1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HMO</w:t>
      </w:r>
    </w:p>
    <w:p w:rsidRPr="006D7777" w:rsidR="00D2382F" w:rsidP="004B07B9" w:rsidRDefault="001B34FB">
      <w:pPr>
        <w:rPr>
          <w:rFonts w:cs="Arial"/>
          <w:sz w:val="22"/>
          <w:szCs w:val="22"/>
        </w:rPr>
      </w:pPr>
      <w:bookmarkStart w:name="sagitec32" w:id="32"/>
      <w:r w:rsidRPr="00B55D48">
        <w:rPr>
          <w:rFonts w:cs="Arial"/>
          <w:sz w:val="22"/>
          <w:szCs w:val="22"/>
        </w:rPr>
        <w:t>{endblock}</w:t>
      </w:r>
      <w:bookmarkEnd w:id="32"/>
    </w:p>
    <w:p w:rsidRPr="006D7777" w:rsidR="004B07B9" w:rsidP="004B07B9" w:rsidRDefault="004B07B9">
      <w:pPr>
        <w:suppressAutoHyphens/>
        <w:rPr>
          <w:rFonts w:cs="Arial"/>
          <w:spacing w:val="-3"/>
          <w:sz w:val="22"/>
          <w:szCs w:val="22"/>
        </w:rPr>
      </w:pPr>
      <w:r w:rsidRPr="006D7777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name="sagitec33" w:id="33"/>
      <w:r w:rsidRPr="006D7777">
        <w:rPr>
          <w:rFonts w:cs="Arial"/>
          <w:spacing w:val="-3"/>
          <w:sz w:val="22"/>
          <w:szCs w:val="22"/>
        </w:rPr>
        <w:t>{stdNDPERSPhoneNumber}</w:t>
      </w:r>
      <w:bookmarkEnd w:id="33"/>
      <w:r w:rsidRPr="006D7777">
        <w:rPr>
          <w:rFonts w:cs="Arial"/>
          <w:spacing w:val="-3"/>
          <w:sz w:val="22"/>
          <w:szCs w:val="22"/>
        </w:rPr>
        <w:t xml:space="preserve"> or </w:t>
      </w:r>
      <w:bookmarkStart w:name="sagitec34" w:id="34"/>
      <w:r w:rsidRPr="006D7777">
        <w:rPr>
          <w:rFonts w:cs="Arial"/>
          <w:spacing w:val="-3"/>
          <w:sz w:val="22"/>
          <w:szCs w:val="22"/>
        </w:rPr>
        <w:t>{stdNDPERSTollFreePhoneNumber}</w:t>
      </w:r>
      <w:bookmarkEnd w:id="34"/>
      <w:r w:rsidRPr="006D7777">
        <w:rPr>
          <w:rFonts w:cs="Arial"/>
          <w:spacing w:val="-3"/>
          <w:sz w:val="22"/>
          <w:szCs w:val="22"/>
        </w:rPr>
        <w:t>.</w:t>
      </w:r>
    </w:p>
    <w:p w:rsidRPr="006D7777" w:rsidR="004B07B9" w:rsidP="004B07B9" w:rsidRDefault="004B07B9">
      <w:pPr>
        <w:suppressAutoHyphens/>
        <w:rPr>
          <w:rFonts w:cs="Arial"/>
          <w:spacing w:val="-3"/>
          <w:sz w:val="22"/>
          <w:szCs w:val="22"/>
        </w:rPr>
      </w:pPr>
    </w:p>
    <w:p w:rsidRPr="006D7777" w:rsidR="004B07B9" w:rsidP="004B07B9" w:rsidRDefault="004B07B9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6D7777">
        <w:rPr>
          <w:rFonts w:cs="Arial"/>
          <w:spacing w:val="-3"/>
          <w:sz w:val="22"/>
          <w:szCs w:val="22"/>
        </w:rPr>
        <w:t>Sincerely,</w:t>
      </w:r>
    </w:p>
    <w:p w:rsidRPr="006D7777" w:rsidR="004B07B9" w:rsidP="004B07B9" w:rsidRDefault="004B07B9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Pr="006D7777" w:rsidR="004B07B9" w:rsidP="004B07B9" w:rsidRDefault="004B07B9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Pr="006D7777" w:rsidR="004B07B9" w:rsidP="004B07B9" w:rsidRDefault="004B07B9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Pr="00D05E57" w:rsidR="004B07B9" w:rsidP="004B07B9" w:rsidRDefault="004B07B9">
      <w:pPr>
        <w:suppressAutoHyphens/>
        <w:jc w:val="both"/>
        <w:outlineLvl w:val="0"/>
        <w:rPr>
          <w:rFonts w:cs="Arial"/>
          <w:spacing w:val="-3"/>
          <w:sz w:val="22"/>
          <w:szCs w:val="22"/>
        </w:rPr>
      </w:pPr>
      <w:r w:rsidRPr="006D7777">
        <w:rPr>
          <w:rFonts w:cs="Arial"/>
          <w:spacing w:val="-3"/>
          <w:sz w:val="22"/>
          <w:szCs w:val="22"/>
        </w:rPr>
        <w:t xml:space="preserve">NDPERS Accounting Division </w:t>
      </w:r>
    </w:p>
    <w:p w:rsidRPr="004B07B9" w:rsidR="00220F18" w:rsidP="004B07B9" w:rsidRDefault="00220F18">
      <w:pPr>
        <w:rPr>
          <w:szCs w:val="22"/>
        </w:rPr>
      </w:pPr>
      <w:r w:rsidRPr="004B07B9">
        <w:rPr>
          <w:szCs w:val="22"/>
        </w:rPr>
        <w:t xml:space="preserve"> </w:t>
      </w:r>
    </w:p>
    <w:sectPr w:rsidRPr="004B07B9" w:rsidR="00220F18" w:rsidSect="00D557BD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91C" w:rsidRDefault="00D5491C">
      <w:r>
        <w:separator/>
      </w:r>
    </w:p>
  </w:endnote>
  <w:endnote w:type="continuationSeparator" w:id="0">
    <w:p w:rsidR="00D5491C" w:rsidRDefault="00D5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91C" w:rsidRDefault="00D5491C">
      <w:r>
        <w:separator/>
      </w:r>
    </w:p>
  </w:footnote>
  <w:footnote w:type="continuationSeparator" w:id="0">
    <w:p w:rsidR="00D5491C" w:rsidRDefault="00D549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D57" w:rsidP="00D557BD" w:rsidRDefault="00D557BD">
    <w:pPr>
      <w:pStyle w:val="Header"/>
      <w:ind w:left="-1440" w:right="-1440"/>
    </w:pPr>
    <w:bookmarkStart w:name="HeaderImage" w:id="35"/>
    <w:r>
      <w:t>{ImgImage}</w:t>
    </w:r>
    <w:bookmarkEnd w:id="3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E8246DC"/>
    <w:multiLevelType w:val="hybridMultilevel"/>
    <w:tmpl w:val="4FFCD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2"/>
  </w:num>
  <w:num w:numId="11">
    <w:abstractNumId w:val="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27B19"/>
    <w:rsid w:val="000340F8"/>
    <w:rsid w:val="00080032"/>
    <w:rsid w:val="00091C96"/>
    <w:rsid w:val="00100ABB"/>
    <w:rsid w:val="00102574"/>
    <w:rsid w:val="00103906"/>
    <w:rsid w:val="00127C95"/>
    <w:rsid w:val="0014759C"/>
    <w:rsid w:val="00151678"/>
    <w:rsid w:val="00163EFC"/>
    <w:rsid w:val="001A0C45"/>
    <w:rsid w:val="001A6202"/>
    <w:rsid w:val="001B34FB"/>
    <w:rsid w:val="001C0E1E"/>
    <w:rsid w:val="001C39CC"/>
    <w:rsid w:val="001E337A"/>
    <w:rsid w:val="001E7F9D"/>
    <w:rsid w:val="001F337D"/>
    <w:rsid w:val="002027AC"/>
    <w:rsid w:val="0022014A"/>
    <w:rsid w:val="00220B61"/>
    <w:rsid w:val="00220F18"/>
    <w:rsid w:val="00234AEF"/>
    <w:rsid w:val="00254DA0"/>
    <w:rsid w:val="00255F17"/>
    <w:rsid w:val="00273056"/>
    <w:rsid w:val="00275A45"/>
    <w:rsid w:val="002C48AD"/>
    <w:rsid w:val="002D1672"/>
    <w:rsid w:val="002D490A"/>
    <w:rsid w:val="002E0B75"/>
    <w:rsid w:val="002E3EE6"/>
    <w:rsid w:val="002E5CA8"/>
    <w:rsid w:val="002F36A0"/>
    <w:rsid w:val="0031030D"/>
    <w:rsid w:val="003119D5"/>
    <w:rsid w:val="003127FA"/>
    <w:rsid w:val="003351DE"/>
    <w:rsid w:val="00363288"/>
    <w:rsid w:val="00376213"/>
    <w:rsid w:val="00380E19"/>
    <w:rsid w:val="003D2C3C"/>
    <w:rsid w:val="003E2C87"/>
    <w:rsid w:val="003E2C8A"/>
    <w:rsid w:val="00426EEF"/>
    <w:rsid w:val="00441A21"/>
    <w:rsid w:val="00445BEA"/>
    <w:rsid w:val="00456EE0"/>
    <w:rsid w:val="004B07B9"/>
    <w:rsid w:val="004D317F"/>
    <w:rsid w:val="00504734"/>
    <w:rsid w:val="00525904"/>
    <w:rsid w:val="005275EF"/>
    <w:rsid w:val="00530D7C"/>
    <w:rsid w:val="005702BC"/>
    <w:rsid w:val="00583FDF"/>
    <w:rsid w:val="005A19DB"/>
    <w:rsid w:val="005D265C"/>
    <w:rsid w:val="005D4A97"/>
    <w:rsid w:val="00613848"/>
    <w:rsid w:val="00622FBB"/>
    <w:rsid w:val="00676E06"/>
    <w:rsid w:val="00687544"/>
    <w:rsid w:val="006A141B"/>
    <w:rsid w:val="006D7777"/>
    <w:rsid w:val="00704818"/>
    <w:rsid w:val="00705B54"/>
    <w:rsid w:val="00730F3B"/>
    <w:rsid w:val="0077299E"/>
    <w:rsid w:val="007A1DFE"/>
    <w:rsid w:val="007A4B5C"/>
    <w:rsid w:val="007C4E7C"/>
    <w:rsid w:val="007E5627"/>
    <w:rsid w:val="007E6134"/>
    <w:rsid w:val="00830F7A"/>
    <w:rsid w:val="008632E8"/>
    <w:rsid w:val="008940EB"/>
    <w:rsid w:val="008B01C6"/>
    <w:rsid w:val="008B432E"/>
    <w:rsid w:val="008F46A9"/>
    <w:rsid w:val="00943FD6"/>
    <w:rsid w:val="00954679"/>
    <w:rsid w:val="009754AD"/>
    <w:rsid w:val="00983554"/>
    <w:rsid w:val="00A03A7A"/>
    <w:rsid w:val="00A15790"/>
    <w:rsid w:val="00A216D8"/>
    <w:rsid w:val="00A27EB6"/>
    <w:rsid w:val="00A30915"/>
    <w:rsid w:val="00A35F97"/>
    <w:rsid w:val="00A44367"/>
    <w:rsid w:val="00A81995"/>
    <w:rsid w:val="00A82DF5"/>
    <w:rsid w:val="00AA411F"/>
    <w:rsid w:val="00AC3DF8"/>
    <w:rsid w:val="00AD7D43"/>
    <w:rsid w:val="00B069FE"/>
    <w:rsid w:val="00B158F9"/>
    <w:rsid w:val="00B42360"/>
    <w:rsid w:val="00B570C4"/>
    <w:rsid w:val="00B611E2"/>
    <w:rsid w:val="00B740A3"/>
    <w:rsid w:val="00B90CE0"/>
    <w:rsid w:val="00BA72ED"/>
    <w:rsid w:val="00BB5D88"/>
    <w:rsid w:val="00BB7F14"/>
    <w:rsid w:val="00BD72ED"/>
    <w:rsid w:val="00BF225A"/>
    <w:rsid w:val="00BF26E7"/>
    <w:rsid w:val="00BF7F65"/>
    <w:rsid w:val="00C206B1"/>
    <w:rsid w:val="00C306B1"/>
    <w:rsid w:val="00C435A0"/>
    <w:rsid w:val="00C45FC8"/>
    <w:rsid w:val="00C4657C"/>
    <w:rsid w:val="00CA0A5D"/>
    <w:rsid w:val="00CD062B"/>
    <w:rsid w:val="00CD4CE5"/>
    <w:rsid w:val="00CD7D5E"/>
    <w:rsid w:val="00CF71C9"/>
    <w:rsid w:val="00D05E57"/>
    <w:rsid w:val="00D2382F"/>
    <w:rsid w:val="00D40B9E"/>
    <w:rsid w:val="00D5491C"/>
    <w:rsid w:val="00D557BD"/>
    <w:rsid w:val="00D57110"/>
    <w:rsid w:val="00D901F6"/>
    <w:rsid w:val="00D904C7"/>
    <w:rsid w:val="00D96FFD"/>
    <w:rsid w:val="00DB62D3"/>
    <w:rsid w:val="00DC29BD"/>
    <w:rsid w:val="00DC483B"/>
    <w:rsid w:val="00DC4C30"/>
    <w:rsid w:val="00E1546C"/>
    <w:rsid w:val="00E53F05"/>
    <w:rsid w:val="00E54D34"/>
    <w:rsid w:val="00E7433F"/>
    <w:rsid w:val="00EA32B9"/>
    <w:rsid w:val="00EA7A5A"/>
    <w:rsid w:val="00EF3303"/>
    <w:rsid w:val="00F22007"/>
    <w:rsid w:val="00F252AB"/>
    <w:rsid w:val="00F50D57"/>
    <w:rsid w:val="00F65260"/>
    <w:rsid w:val="00F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A664943-42B6-4A87-B902-739417BB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DocumentMap">
    <w:name w:val="Document Map"/>
    <w:basedOn w:val="Normal"/>
    <w:semiHidden/>
    <w:rsid w:val="001F337D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6</TotalTime>
  <Pages>1</Pages>
  <Words>150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Darkunde, Vaibhav</cp:lastModifiedBy>
  <cp:revision>5</cp:revision>
  <cp:lastPrinted>2008-03-07T09:36:00Z</cp:lastPrinted>
  <dcterms:created xsi:type="dcterms:W3CDTF">2014-02-24T06:47:00Z</dcterms:created>
  <dcterms:modified xsi:type="dcterms:W3CDTF">2017-11-28T14:23:00Z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