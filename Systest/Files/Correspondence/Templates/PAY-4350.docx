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E8" w:rsidRDefault="00844AE8" w:rsidP="00844AE8">
      <w:pPr>
        <w:rPr>
          <w:rFonts w:cs="Arial"/>
          <w:spacing w:val="-2"/>
          <w:sz w:val="22"/>
          <w:szCs w:val="22"/>
        </w:rPr>
      </w:pPr>
    </w:p>
    <w:p w:rsidR="00844AE8" w:rsidRDefault="00844AE8" w:rsidP="00844AE8">
      <w:pPr>
        <w:rPr>
          <w:rFonts w:cs="Arial"/>
          <w:spacing w:val="-2"/>
          <w:sz w:val="22"/>
          <w:szCs w:val="22"/>
        </w:rPr>
      </w:pPr>
    </w:p>
    <w:p w:rsidR="003C37DC" w:rsidRPr="00844AE8" w:rsidRDefault="00C9260A" w:rsidP="00844AE8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844AE8">
        <w:rPr>
          <w:rFonts w:cs="Arial"/>
          <w:spacing w:val="-2"/>
          <w:sz w:val="22"/>
          <w:szCs w:val="22"/>
        </w:rPr>
        <w:tab/>
      </w:r>
      <w:r w:rsidR="003C37DC" w:rsidRPr="00A133E7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stdMbrPERSLinkID</w:t>
      </w:r>
      <w:proofErr w:type="spellEnd"/>
      <w:r>
        <w:rPr>
          <w:rFonts w:cs="Arial"/>
          <w:sz w:val="22"/>
          <w:szCs w:val="22"/>
        </w:rPr>
        <w:t>}</w:t>
      </w:r>
      <w:bookmarkEnd w:id="1"/>
    </w:p>
    <w:p w:rsidR="00BA72ED" w:rsidRDefault="00BA72ED" w:rsidP="003C37DC">
      <w:pPr>
        <w:rPr>
          <w:rFonts w:cs="Arial"/>
          <w:spacing w:val="-2"/>
          <w:sz w:val="22"/>
          <w:szCs w:val="22"/>
        </w:rPr>
      </w:pPr>
    </w:p>
    <w:p w:rsidR="00844AE8" w:rsidRPr="00A133E7" w:rsidRDefault="00844AE8" w:rsidP="003C37DC">
      <w:pPr>
        <w:rPr>
          <w:rFonts w:cs="Arial"/>
          <w:spacing w:val="-2"/>
          <w:sz w:val="22"/>
          <w:szCs w:val="22"/>
        </w:rPr>
      </w:pPr>
    </w:p>
    <w:p w:rsidR="00BA72ED" w:rsidRPr="00A133E7" w:rsidRDefault="00C9260A" w:rsidP="003C37DC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A133E7" w:rsidRDefault="00C9260A" w:rsidP="003C37DC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A133E7" w:rsidRDefault="00C9260A" w:rsidP="003C37DC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A133E7" w:rsidRDefault="00C9260A" w:rsidP="003C37DC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1C0E1E" w:rsidRPr="00A133E7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3C37DC" w:rsidRPr="00A133E7">
        <w:rPr>
          <w:rFonts w:cs="Arial"/>
          <w:spacing w:val="-2"/>
          <w:sz w:val="22"/>
          <w:szCs w:val="22"/>
        </w:rPr>
        <w:t xml:space="preserve"> </w:t>
      </w:r>
      <w:r w:rsidR="001C0E1E" w:rsidRPr="00A133E7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3C37DC">
      <w:pPr>
        <w:suppressAutoHyphens/>
        <w:rPr>
          <w:rFonts w:cs="Arial"/>
          <w:spacing w:val="-3"/>
          <w:sz w:val="22"/>
          <w:szCs w:val="22"/>
        </w:rPr>
      </w:pPr>
    </w:p>
    <w:p w:rsidR="00844AE8" w:rsidRPr="00A133E7" w:rsidRDefault="00844AE8" w:rsidP="003C37D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133E7" w:rsidRDefault="00BA72ED" w:rsidP="003C37DC">
      <w:pPr>
        <w:suppressAutoHyphens/>
        <w:rPr>
          <w:rFonts w:cs="Arial"/>
          <w:b/>
          <w:spacing w:val="-3"/>
          <w:sz w:val="22"/>
          <w:szCs w:val="22"/>
        </w:rPr>
      </w:pPr>
      <w:r w:rsidRPr="00A133E7">
        <w:rPr>
          <w:rFonts w:cs="Arial"/>
          <w:b/>
          <w:spacing w:val="-3"/>
          <w:sz w:val="22"/>
          <w:szCs w:val="22"/>
        </w:rPr>
        <w:t xml:space="preserve">RE:  </w:t>
      </w:r>
      <w:r w:rsidR="002D0ABF" w:rsidRPr="00A133E7">
        <w:rPr>
          <w:rFonts w:cs="Arial"/>
          <w:b/>
          <w:sz w:val="22"/>
          <w:szCs w:val="22"/>
        </w:rPr>
        <w:t>INSURANCE PAYMENT</w:t>
      </w:r>
    </w:p>
    <w:p w:rsidR="00BA72ED" w:rsidRPr="00A133E7" w:rsidRDefault="00BA72ED" w:rsidP="003C37DC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A133E7" w:rsidRDefault="00BA72ED" w:rsidP="003C37DC">
      <w:pPr>
        <w:suppressAutoHyphens/>
        <w:rPr>
          <w:rFonts w:cs="Arial"/>
          <w:b/>
          <w:spacing w:val="-3"/>
          <w:sz w:val="22"/>
          <w:szCs w:val="22"/>
        </w:rPr>
      </w:pPr>
      <w:r w:rsidRPr="00A133E7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C9260A">
        <w:rPr>
          <w:rFonts w:cs="Arial"/>
          <w:spacing w:val="-2"/>
          <w:sz w:val="22"/>
          <w:szCs w:val="22"/>
        </w:rPr>
        <w:t>{</w:t>
      </w:r>
      <w:proofErr w:type="spellStart"/>
      <w:r w:rsidR="00C9260A">
        <w:rPr>
          <w:rFonts w:cs="Arial"/>
          <w:spacing w:val="-2"/>
          <w:sz w:val="22"/>
          <w:szCs w:val="22"/>
        </w:rPr>
        <w:t>stdMbrSalutation</w:t>
      </w:r>
      <w:proofErr w:type="spellEnd"/>
      <w:r w:rsidR="00C9260A">
        <w:rPr>
          <w:rFonts w:cs="Arial"/>
          <w:spacing w:val="-2"/>
          <w:sz w:val="22"/>
          <w:szCs w:val="22"/>
        </w:rPr>
        <w:t>}</w:t>
      </w:r>
      <w:bookmarkEnd w:id="8"/>
      <w:r w:rsidRPr="00A133E7">
        <w:rPr>
          <w:rFonts w:cs="Arial"/>
          <w:spacing w:val="-2"/>
          <w:sz w:val="22"/>
          <w:szCs w:val="22"/>
        </w:rPr>
        <w:t>:</w:t>
      </w:r>
    </w:p>
    <w:p w:rsidR="00BA72ED" w:rsidRPr="00A133E7" w:rsidRDefault="00BA72ED" w:rsidP="003C37DC">
      <w:pPr>
        <w:suppressAutoHyphens/>
        <w:rPr>
          <w:rFonts w:cs="Arial"/>
          <w:b/>
          <w:spacing w:val="-3"/>
          <w:sz w:val="22"/>
          <w:szCs w:val="22"/>
        </w:rPr>
      </w:pPr>
      <w:r w:rsidRPr="00A133E7">
        <w:rPr>
          <w:rFonts w:cs="Arial"/>
          <w:b/>
          <w:spacing w:val="-3"/>
          <w:sz w:val="22"/>
          <w:szCs w:val="22"/>
        </w:rPr>
        <w:tab/>
      </w:r>
    </w:p>
    <w:p w:rsidR="002D0ABF" w:rsidRPr="00A133E7" w:rsidRDefault="002D0ABF" w:rsidP="003C37DC">
      <w:pPr>
        <w:outlineLvl w:val="0"/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We are unable to process your</w:t>
      </w:r>
      <w:r w:rsidR="00D60D8B" w:rsidRPr="00A133E7">
        <w:rPr>
          <w:rFonts w:cs="Arial"/>
          <w:sz w:val="22"/>
          <w:szCs w:val="22"/>
        </w:rPr>
        <w:t xml:space="preserve"> </w:t>
      </w:r>
      <w:r w:rsidR="00A133E7" w:rsidRPr="00A133E7">
        <w:rPr>
          <w:rFonts w:cs="Arial"/>
          <w:sz w:val="22"/>
          <w:szCs w:val="22"/>
        </w:rPr>
        <w:t xml:space="preserve">recent </w:t>
      </w:r>
      <w:bookmarkStart w:id="9" w:name="sagitec10"/>
      <w:r w:rsidR="00C9260A">
        <w:rPr>
          <w:rFonts w:cs="Arial"/>
          <w:sz w:val="22"/>
          <w:szCs w:val="22"/>
        </w:rPr>
        <w:t>{</w:t>
      </w:r>
      <w:proofErr w:type="spellStart"/>
      <w:r w:rsidR="00C9260A">
        <w:rPr>
          <w:rFonts w:cs="Arial"/>
          <w:sz w:val="22"/>
          <w:szCs w:val="22"/>
        </w:rPr>
        <w:t>qu</w:t>
      </w:r>
      <w:proofErr w:type="spellEnd"/>
      <w:r w:rsidR="00C9260A">
        <w:rPr>
          <w:rFonts w:cs="Arial"/>
          <w:sz w:val="22"/>
          <w:szCs w:val="22"/>
        </w:rPr>
        <w:t xml:space="preserve"> plan}</w:t>
      </w:r>
      <w:bookmarkEnd w:id="9"/>
      <w:r w:rsidR="00D35916" w:rsidRPr="00A133E7">
        <w:rPr>
          <w:rFonts w:cs="Arial"/>
          <w:sz w:val="22"/>
          <w:szCs w:val="22"/>
        </w:rPr>
        <w:t xml:space="preserve"> I</w:t>
      </w:r>
      <w:r w:rsidRPr="00A133E7">
        <w:rPr>
          <w:rFonts w:cs="Arial"/>
          <w:sz w:val="22"/>
          <w:szCs w:val="22"/>
        </w:rPr>
        <w:t xml:space="preserve">nsurance </w:t>
      </w:r>
      <w:r w:rsidR="00487809" w:rsidRPr="00A133E7">
        <w:rPr>
          <w:rFonts w:cs="Arial"/>
          <w:sz w:val="22"/>
          <w:szCs w:val="22"/>
        </w:rPr>
        <w:t xml:space="preserve">premium </w:t>
      </w:r>
      <w:r w:rsidRPr="00A133E7">
        <w:rPr>
          <w:rFonts w:cs="Arial"/>
          <w:sz w:val="22"/>
          <w:szCs w:val="22"/>
        </w:rPr>
        <w:t>payment for the following reason(s)</w:t>
      </w:r>
      <w:r w:rsidR="00D60D8B" w:rsidRPr="00A133E7">
        <w:rPr>
          <w:rFonts w:cs="Arial"/>
          <w:sz w:val="22"/>
          <w:szCs w:val="22"/>
        </w:rPr>
        <w:t>:</w:t>
      </w:r>
    </w:p>
    <w:p w:rsidR="00AC3ED6" w:rsidRPr="00A133E7" w:rsidRDefault="00AC3ED6" w:rsidP="003C37DC">
      <w:pPr>
        <w:rPr>
          <w:rFonts w:cs="Arial"/>
          <w:sz w:val="22"/>
          <w:szCs w:val="22"/>
        </w:rPr>
      </w:pPr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10" w:name="sagitec1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0}</w:t>
      </w:r>
      <w:bookmarkEnd w:id="10"/>
    </w:p>
    <w:p w:rsidR="00981305" w:rsidRDefault="00BB35FC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The enclosed check requires a signature; please sign and return with the enclosed Individual Billing Statement SFN 16789.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11" w:name="sagitec12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1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12" w:name="sagitec1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1}</w:t>
      </w:r>
      <w:bookmarkEnd w:id="12"/>
    </w:p>
    <w:p w:rsidR="00981305" w:rsidRDefault="00BB35FC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The enclosed check is made payable to someone other than NDPERS.  Please correct and return with the enclosed Individual Billing Statement SFN 16789.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13" w:name="sagitec14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3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14" w:name="sagitec1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2}</w:t>
      </w:r>
      <w:bookmarkEnd w:id="14"/>
    </w:p>
    <w:p w:rsidR="00981305" w:rsidRDefault="00BB35FC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Payment was not enclosed with your Individual Billing Statement SFN 16789.  Please enclose a check for the amount due with the billing statement.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15" w:name="sagitec1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5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16" w:name="sagitec1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3}</w:t>
      </w:r>
      <w:bookmarkEnd w:id="16"/>
    </w:p>
    <w:p w:rsidR="00981305" w:rsidRDefault="00BB35FC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We are unable to accept cash as a form of payment.  Please return the enclosed Individual Billing Statement SFN 16789 with the amount due by personal check or money order payable to NDPERS.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17" w:name="sagitec18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7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18" w:name="sagitec1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4}</w:t>
      </w:r>
      <w:bookmarkEnd w:id="18"/>
    </w:p>
    <w:p w:rsidR="00981305" w:rsidRDefault="00D90C6A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The enclosed material was sent to NDPERS in error.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19" w:name="sagitec2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9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20" w:name="sagitec2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5}</w:t>
      </w:r>
      <w:bookmarkEnd w:id="20"/>
    </w:p>
    <w:p w:rsidR="00981305" w:rsidRDefault="00D90C6A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The enclosed check requires further completion. Please fill in the uncompleted blanks and return with the enclosed Individual Billing Statement SFN 16789.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21" w:name="sagitec22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1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22" w:name="sagitec2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6}</w:t>
      </w:r>
      <w:bookmarkEnd w:id="22"/>
    </w:p>
    <w:p w:rsidR="00981305" w:rsidRDefault="00D90C6A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 xml:space="preserve">Your </w:t>
      </w:r>
      <w:bookmarkStart w:id="23" w:name="sagitec24"/>
      <w:r w:rsidR="00C9260A">
        <w:rPr>
          <w:rFonts w:cs="Arial"/>
          <w:sz w:val="22"/>
          <w:szCs w:val="22"/>
        </w:rPr>
        <w:t>{</w:t>
      </w:r>
      <w:proofErr w:type="spellStart"/>
      <w:r w:rsidR="00C9260A">
        <w:rPr>
          <w:rFonts w:cs="Arial"/>
          <w:sz w:val="22"/>
          <w:szCs w:val="22"/>
        </w:rPr>
        <w:t>qu</w:t>
      </w:r>
      <w:proofErr w:type="spellEnd"/>
      <w:r w:rsidR="00C9260A">
        <w:rPr>
          <w:rFonts w:cs="Arial"/>
          <w:sz w:val="22"/>
          <w:szCs w:val="22"/>
        </w:rPr>
        <w:t xml:space="preserve"> plan}</w:t>
      </w:r>
      <w:bookmarkEnd w:id="23"/>
      <w:r w:rsidRPr="00A133E7">
        <w:rPr>
          <w:rFonts w:cs="Arial"/>
          <w:sz w:val="22"/>
          <w:szCs w:val="22"/>
        </w:rPr>
        <w:t xml:space="preserve"> Contract(s) has been cancelled due to </w:t>
      </w:r>
      <w:proofErr w:type="spellStart"/>
      <w:r w:rsidRPr="00A133E7">
        <w:rPr>
          <w:rFonts w:cs="Arial"/>
          <w:sz w:val="22"/>
          <w:szCs w:val="22"/>
        </w:rPr>
        <w:t>non payment</w:t>
      </w:r>
      <w:proofErr w:type="spellEnd"/>
      <w:r w:rsidRPr="00A133E7">
        <w:rPr>
          <w:rFonts w:cs="Arial"/>
          <w:sz w:val="22"/>
          <w:szCs w:val="22"/>
        </w:rPr>
        <w:t xml:space="preserve"> of required premium by due date.  Your premium check is enclosed.</w:t>
      </w:r>
    </w:p>
    <w:p w:rsidR="00981305" w:rsidRPr="00A133E7" w:rsidRDefault="00C9260A" w:rsidP="003C37DC">
      <w:pPr>
        <w:ind w:left="360"/>
        <w:rPr>
          <w:rFonts w:cs="Arial"/>
          <w:sz w:val="22"/>
          <w:szCs w:val="22"/>
        </w:rPr>
      </w:pPr>
      <w:bookmarkStart w:id="24" w:name="sagitec2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4"/>
    </w:p>
    <w:p w:rsidR="003F5A38" w:rsidRDefault="00C9260A" w:rsidP="003C37DC">
      <w:pPr>
        <w:ind w:left="360"/>
        <w:rPr>
          <w:rFonts w:cs="Arial"/>
          <w:sz w:val="22"/>
          <w:szCs w:val="22"/>
        </w:rPr>
      </w:pPr>
      <w:bookmarkStart w:id="25" w:name="sagitec2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Item has 7}</w:t>
      </w:r>
      <w:bookmarkEnd w:id="25"/>
    </w:p>
    <w:p w:rsidR="00981305" w:rsidRDefault="00D90C6A" w:rsidP="00917EE1">
      <w:pPr>
        <w:numPr>
          <w:ilvl w:val="0"/>
          <w:numId w:val="13"/>
        </w:num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lastRenderedPageBreak/>
        <w:t>Other</w:t>
      </w:r>
      <w:r w:rsidR="004B2480">
        <w:rPr>
          <w:rFonts w:cs="Arial"/>
          <w:sz w:val="22"/>
          <w:szCs w:val="22"/>
        </w:rPr>
        <w:t>:</w:t>
      </w:r>
    </w:p>
    <w:p w:rsidR="00487809" w:rsidRDefault="00C9260A" w:rsidP="00981305">
      <w:pPr>
        <w:ind w:left="360"/>
        <w:rPr>
          <w:rFonts w:cs="Arial"/>
          <w:sz w:val="22"/>
          <w:szCs w:val="22"/>
        </w:rPr>
      </w:pPr>
      <w:bookmarkStart w:id="26" w:name="sagitec2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6"/>
    </w:p>
    <w:p w:rsidR="00981305" w:rsidRPr="00A133E7" w:rsidRDefault="00981305" w:rsidP="00981305">
      <w:pPr>
        <w:ind w:left="360"/>
        <w:rPr>
          <w:rFonts w:cs="Arial"/>
          <w:sz w:val="22"/>
          <w:szCs w:val="22"/>
        </w:rPr>
      </w:pPr>
    </w:p>
    <w:p w:rsidR="00487809" w:rsidRPr="00A133E7" w:rsidRDefault="00D35916" w:rsidP="003C37DC">
      <w:pPr>
        <w:suppressAutoHyphens/>
        <w:rPr>
          <w:rFonts w:cs="Arial"/>
          <w:spacing w:val="-3"/>
          <w:sz w:val="22"/>
          <w:szCs w:val="22"/>
        </w:rPr>
      </w:pPr>
      <w:r w:rsidRPr="00A133E7">
        <w:rPr>
          <w:rFonts w:cs="Arial"/>
          <w:sz w:val="22"/>
          <w:szCs w:val="22"/>
        </w:rPr>
        <w:t>For you</w:t>
      </w:r>
      <w:r w:rsidR="004B2480">
        <w:rPr>
          <w:rFonts w:cs="Arial"/>
          <w:sz w:val="22"/>
          <w:szCs w:val="22"/>
        </w:rPr>
        <w:t>r</w:t>
      </w:r>
      <w:r w:rsidRPr="00A133E7">
        <w:rPr>
          <w:rFonts w:cs="Arial"/>
          <w:sz w:val="22"/>
          <w:szCs w:val="22"/>
        </w:rPr>
        <w:t xml:space="preserve"> convenience, we have enclosed a self-addressed return envelope. </w:t>
      </w:r>
      <w:r w:rsidR="00487809" w:rsidRPr="00A133E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7" w:name="sagitec28"/>
      <w:r w:rsidR="00C9260A">
        <w:rPr>
          <w:rFonts w:cs="Arial"/>
          <w:spacing w:val="-3"/>
          <w:sz w:val="22"/>
          <w:szCs w:val="22"/>
        </w:rPr>
        <w:t>{</w:t>
      </w:r>
      <w:proofErr w:type="spellStart"/>
      <w:r w:rsidR="00C9260A">
        <w:rPr>
          <w:rFonts w:cs="Arial"/>
          <w:spacing w:val="-3"/>
          <w:sz w:val="22"/>
          <w:szCs w:val="22"/>
        </w:rPr>
        <w:t>stdNDPERSPhoneNumber</w:t>
      </w:r>
      <w:proofErr w:type="spellEnd"/>
      <w:r w:rsidR="00C9260A">
        <w:rPr>
          <w:rFonts w:cs="Arial"/>
          <w:spacing w:val="-3"/>
          <w:sz w:val="22"/>
          <w:szCs w:val="22"/>
        </w:rPr>
        <w:t>}</w:t>
      </w:r>
      <w:bookmarkEnd w:id="27"/>
      <w:r w:rsidR="00487809" w:rsidRPr="00A133E7">
        <w:rPr>
          <w:rFonts w:cs="Arial"/>
          <w:spacing w:val="-3"/>
          <w:sz w:val="22"/>
          <w:szCs w:val="22"/>
        </w:rPr>
        <w:t xml:space="preserve"> or </w:t>
      </w:r>
      <w:bookmarkStart w:id="28" w:name="sagitec29"/>
      <w:r w:rsidR="00C9260A">
        <w:rPr>
          <w:rFonts w:cs="Arial"/>
          <w:spacing w:val="-3"/>
          <w:sz w:val="22"/>
          <w:szCs w:val="22"/>
        </w:rPr>
        <w:t>{</w:t>
      </w:r>
      <w:proofErr w:type="spellStart"/>
      <w:r w:rsidR="00C9260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C9260A">
        <w:rPr>
          <w:rFonts w:cs="Arial"/>
          <w:spacing w:val="-3"/>
          <w:sz w:val="22"/>
          <w:szCs w:val="22"/>
        </w:rPr>
        <w:t>}</w:t>
      </w:r>
      <w:bookmarkEnd w:id="28"/>
      <w:r w:rsidR="00487809" w:rsidRPr="00A133E7">
        <w:rPr>
          <w:rFonts w:cs="Arial"/>
          <w:spacing w:val="-3"/>
          <w:sz w:val="22"/>
          <w:szCs w:val="22"/>
        </w:rPr>
        <w:t>.</w:t>
      </w:r>
    </w:p>
    <w:p w:rsidR="00487809" w:rsidRPr="00A133E7" w:rsidRDefault="00487809" w:rsidP="003C37DC">
      <w:pPr>
        <w:suppressAutoHyphens/>
        <w:rPr>
          <w:rFonts w:cs="Arial"/>
          <w:spacing w:val="-3"/>
          <w:sz w:val="22"/>
          <w:szCs w:val="22"/>
        </w:rPr>
      </w:pPr>
    </w:p>
    <w:p w:rsidR="00487809" w:rsidRPr="00A133E7" w:rsidRDefault="00487809" w:rsidP="003C37DC">
      <w:pPr>
        <w:suppressAutoHyphens/>
        <w:rPr>
          <w:rFonts w:cs="Arial"/>
          <w:spacing w:val="-3"/>
          <w:sz w:val="22"/>
          <w:szCs w:val="22"/>
        </w:rPr>
      </w:pPr>
      <w:r w:rsidRPr="00A133E7">
        <w:rPr>
          <w:rFonts w:cs="Arial"/>
          <w:spacing w:val="-3"/>
          <w:sz w:val="22"/>
          <w:szCs w:val="22"/>
        </w:rPr>
        <w:t>Sincerely,</w:t>
      </w:r>
    </w:p>
    <w:p w:rsidR="00487809" w:rsidRPr="00A133E7" w:rsidRDefault="00487809" w:rsidP="003C37DC">
      <w:pPr>
        <w:suppressAutoHyphens/>
        <w:rPr>
          <w:rFonts w:cs="Arial"/>
          <w:spacing w:val="-3"/>
          <w:sz w:val="22"/>
          <w:szCs w:val="22"/>
        </w:rPr>
      </w:pPr>
    </w:p>
    <w:p w:rsidR="00487809" w:rsidRPr="00A133E7" w:rsidRDefault="00487809" w:rsidP="003C37DC">
      <w:pPr>
        <w:suppressAutoHyphens/>
        <w:rPr>
          <w:rFonts w:cs="Arial"/>
          <w:spacing w:val="-3"/>
          <w:sz w:val="22"/>
          <w:szCs w:val="22"/>
        </w:rPr>
      </w:pPr>
    </w:p>
    <w:p w:rsidR="00487809" w:rsidRPr="00A133E7" w:rsidRDefault="00487809" w:rsidP="003C37DC">
      <w:pPr>
        <w:suppressAutoHyphens/>
        <w:rPr>
          <w:rFonts w:cs="Arial"/>
          <w:spacing w:val="-3"/>
          <w:sz w:val="22"/>
          <w:szCs w:val="22"/>
        </w:rPr>
      </w:pPr>
    </w:p>
    <w:p w:rsidR="005D1901" w:rsidRPr="00A133E7" w:rsidRDefault="005D1901" w:rsidP="005D1901">
      <w:pPr>
        <w:suppressAutoHyphens/>
        <w:rPr>
          <w:rFonts w:cs="Arial"/>
          <w:spacing w:val="-3"/>
          <w:sz w:val="22"/>
          <w:szCs w:val="22"/>
        </w:rPr>
      </w:pPr>
      <w:r w:rsidRPr="00A133E7">
        <w:rPr>
          <w:rFonts w:cs="Arial"/>
          <w:spacing w:val="-3"/>
          <w:sz w:val="22"/>
          <w:szCs w:val="22"/>
        </w:rPr>
        <w:t xml:space="preserve">NDPERS </w:t>
      </w:r>
      <w:r w:rsidRPr="00A133E7">
        <w:rPr>
          <w:rFonts w:cs="Arial"/>
          <w:sz w:val="22"/>
          <w:szCs w:val="22"/>
        </w:rPr>
        <w:t xml:space="preserve">Accounting </w:t>
      </w:r>
      <w:r w:rsidRPr="00A133E7">
        <w:rPr>
          <w:rFonts w:cs="Arial"/>
          <w:spacing w:val="-3"/>
          <w:sz w:val="22"/>
          <w:szCs w:val="22"/>
        </w:rPr>
        <w:t>Division</w:t>
      </w:r>
    </w:p>
    <w:p w:rsidR="005D1901" w:rsidRPr="00A133E7" w:rsidRDefault="005D1901" w:rsidP="005D1901">
      <w:pPr>
        <w:suppressAutoHyphens/>
        <w:rPr>
          <w:rFonts w:cs="Arial"/>
          <w:spacing w:val="-3"/>
          <w:sz w:val="22"/>
          <w:szCs w:val="22"/>
        </w:rPr>
      </w:pPr>
    </w:p>
    <w:p w:rsidR="00766527" w:rsidRDefault="005D1901" w:rsidP="00252750">
      <w:pPr>
        <w:rPr>
          <w:rFonts w:cs="Arial"/>
          <w:sz w:val="22"/>
          <w:szCs w:val="22"/>
        </w:rPr>
      </w:pPr>
      <w:r w:rsidRPr="00A133E7">
        <w:rPr>
          <w:rFonts w:cs="Arial"/>
          <w:sz w:val="22"/>
          <w:szCs w:val="22"/>
        </w:rPr>
        <w:t>Enc</w:t>
      </w:r>
      <w:r>
        <w:rPr>
          <w:rFonts w:cs="Arial"/>
          <w:sz w:val="22"/>
          <w:szCs w:val="22"/>
        </w:rPr>
        <w:t xml:space="preserve">losure </w:t>
      </w:r>
      <w:r w:rsidR="002F2747">
        <w:rPr>
          <w:rFonts w:cs="Arial"/>
          <w:sz w:val="22"/>
          <w:szCs w:val="22"/>
        </w:rPr>
        <w:t>–</w:t>
      </w:r>
      <w:r>
        <w:rPr>
          <w:rFonts w:cs="Arial"/>
          <w:sz w:val="22"/>
          <w:szCs w:val="22"/>
        </w:rPr>
        <w:t xml:space="preserve"> </w:t>
      </w:r>
      <w:bookmarkStart w:id="29" w:name="sagitec30"/>
    </w:p>
    <w:p w:rsidR="002F2747" w:rsidRDefault="00C9260A" w:rsidP="00766527">
      <w:pPr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Item has 0}</w:t>
      </w:r>
      <w:bookmarkEnd w:id="29"/>
      <w:r w:rsidR="00C30DA4">
        <w:rPr>
          <w:rFonts w:cs="Arial"/>
          <w:sz w:val="22"/>
          <w:szCs w:val="22"/>
        </w:rPr>
        <w:t xml:space="preserve"> </w:t>
      </w:r>
    </w:p>
    <w:p w:rsidR="00182661" w:rsidRDefault="00F274B1" w:rsidP="00F274B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5D1901">
        <w:rPr>
          <w:rFonts w:cs="Arial"/>
          <w:sz w:val="22"/>
          <w:szCs w:val="22"/>
        </w:rPr>
        <w:t>Individual Billing Statement SFN 16789</w:t>
      </w:r>
    </w:p>
    <w:p w:rsidR="003C5C47" w:rsidRDefault="00252750" w:rsidP="0018266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A133E7">
        <w:rPr>
          <w:rFonts w:cs="Arial"/>
          <w:sz w:val="22"/>
          <w:szCs w:val="22"/>
        </w:rPr>
        <w:t>Premium chec</w:t>
      </w:r>
      <w:r w:rsidR="00C30DA4">
        <w:rPr>
          <w:rFonts w:cs="Arial"/>
          <w:sz w:val="22"/>
          <w:szCs w:val="22"/>
        </w:rPr>
        <w:t>k</w:t>
      </w:r>
    </w:p>
    <w:p w:rsidR="003950D9" w:rsidRDefault="00C30DA4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bookmarkStart w:id="30" w:name="sagitec31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else</w:t>
      </w:r>
      <w:proofErr w:type="gramEnd"/>
      <w:r w:rsidR="00C9260A">
        <w:rPr>
          <w:rFonts w:cs="Arial"/>
          <w:sz w:val="22"/>
          <w:szCs w:val="22"/>
        </w:rPr>
        <w:t>}</w:t>
      </w:r>
      <w:bookmarkEnd w:id="30"/>
      <w:r>
        <w:rPr>
          <w:rFonts w:cs="Arial"/>
          <w:sz w:val="22"/>
          <w:szCs w:val="22"/>
        </w:rPr>
        <w:t xml:space="preserve"> </w:t>
      </w:r>
      <w:bookmarkStart w:id="31" w:name="sagitec32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x</w:t>
      </w:r>
      <w:proofErr w:type="gramEnd"/>
      <w:r w:rsidR="00C9260A">
        <w:rPr>
          <w:rFonts w:cs="Arial"/>
          <w:sz w:val="22"/>
          <w:szCs w:val="22"/>
        </w:rPr>
        <w:t xml:space="preserve"> </w:t>
      </w:r>
      <w:proofErr w:type="spellStart"/>
      <w:r w:rsidR="00C9260A">
        <w:rPr>
          <w:rFonts w:cs="Arial"/>
          <w:sz w:val="22"/>
          <w:szCs w:val="22"/>
        </w:rPr>
        <w:t>quif</w:t>
      </w:r>
      <w:proofErr w:type="spellEnd"/>
      <w:r w:rsidR="00C9260A">
        <w:rPr>
          <w:rFonts w:cs="Arial"/>
          <w:sz w:val="22"/>
          <w:szCs w:val="22"/>
        </w:rPr>
        <w:t xml:space="preserve"> Item has 1}</w:t>
      </w:r>
      <w:bookmarkEnd w:id="31"/>
      <w:r>
        <w:rPr>
          <w:rFonts w:cs="Arial"/>
          <w:sz w:val="22"/>
          <w:szCs w:val="22"/>
        </w:rPr>
        <w:t xml:space="preserve"> </w:t>
      </w:r>
    </w:p>
    <w:p w:rsidR="002F2747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5D1901">
        <w:rPr>
          <w:rFonts w:cs="Arial"/>
          <w:sz w:val="22"/>
          <w:szCs w:val="22"/>
        </w:rPr>
        <w:t>Individual Billing Statement SFN 16789</w:t>
      </w:r>
    </w:p>
    <w:p w:rsidR="00E2496A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A133E7">
        <w:rPr>
          <w:rFonts w:cs="Arial"/>
          <w:sz w:val="22"/>
          <w:szCs w:val="22"/>
        </w:rPr>
        <w:t>Premium chec</w:t>
      </w:r>
      <w:r w:rsidR="00C30DA4">
        <w:rPr>
          <w:rFonts w:cs="Arial"/>
          <w:sz w:val="22"/>
          <w:szCs w:val="22"/>
        </w:rPr>
        <w:t>k</w:t>
      </w:r>
    </w:p>
    <w:p w:rsidR="002F2747" w:rsidRDefault="00C30DA4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bookmarkStart w:id="32" w:name="sagitec33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else</w:t>
      </w:r>
      <w:proofErr w:type="gramEnd"/>
      <w:r w:rsidR="00C9260A">
        <w:rPr>
          <w:rFonts w:cs="Arial"/>
          <w:sz w:val="22"/>
          <w:szCs w:val="22"/>
        </w:rPr>
        <w:t>}</w:t>
      </w:r>
      <w:bookmarkEnd w:id="32"/>
      <w:r>
        <w:rPr>
          <w:rFonts w:cs="Arial"/>
          <w:sz w:val="22"/>
          <w:szCs w:val="22"/>
        </w:rPr>
        <w:t xml:space="preserve"> </w:t>
      </w:r>
      <w:bookmarkStart w:id="33" w:name="sagitec34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x</w:t>
      </w:r>
      <w:proofErr w:type="gramEnd"/>
      <w:r w:rsidR="00C9260A">
        <w:rPr>
          <w:rFonts w:cs="Arial"/>
          <w:sz w:val="22"/>
          <w:szCs w:val="22"/>
        </w:rPr>
        <w:t xml:space="preserve"> </w:t>
      </w:r>
      <w:proofErr w:type="spellStart"/>
      <w:r w:rsidR="00C9260A">
        <w:rPr>
          <w:rFonts w:cs="Arial"/>
          <w:sz w:val="22"/>
          <w:szCs w:val="22"/>
        </w:rPr>
        <w:t>quif</w:t>
      </w:r>
      <w:proofErr w:type="spellEnd"/>
      <w:r w:rsidR="00C9260A">
        <w:rPr>
          <w:rFonts w:cs="Arial"/>
          <w:sz w:val="22"/>
          <w:szCs w:val="22"/>
        </w:rPr>
        <w:t xml:space="preserve"> Item has 5}</w:t>
      </w:r>
      <w:bookmarkEnd w:id="33"/>
      <w:r>
        <w:rPr>
          <w:rFonts w:cs="Arial"/>
          <w:sz w:val="22"/>
          <w:szCs w:val="22"/>
        </w:rPr>
        <w:t xml:space="preserve"> </w:t>
      </w:r>
    </w:p>
    <w:p w:rsidR="002F2747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5D1901">
        <w:rPr>
          <w:rFonts w:cs="Arial"/>
          <w:sz w:val="22"/>
          <w:szCs w:val="22"/>
        </w:rPr>
        <w:t>Individual Billing Statement SFN 16789</w:t>
      </w:r>
    </w:p>
    <w:p w:rsidR="00E2496A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A133E7">
        <w:rPr>
          <w:rFonts w:cs="Arial"/>
          <w:sz w:val="22"/>
          <w:szCs w:val="22"/>
        </w:rPr>
        <w:t>Premium chec</w:t>
      </w:r>
      <w:r w:rsidR="00C30DA4">
        <w:rPr>
          <w:rFonts w:cs="Arial"/>
          <w:sz w:val="22"/>
          <w:szCs w:val="22"/>
        </w:rPr>
        <w:t>k</w:t>
      </w:r>
    </w:p>
    <w:p w:rsidR="002F2747" w:rsidRDefault="00C30DA4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bookmarkStart w:id="34" w:name="sagitec35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else</w:t>
      </w:r>
      <w:proofErr w:type="gramEnd"/>
      <w:r w:rsidR="00C9260A">
        <w:rPr>
          <w:rFonts w:cs="Arial"/>
          <w:sz w:val="22"/>
          <w:szCs w:val="22"/>
        </w:rPr>
        <w:t>}</w:t>
      </w:r>
      <w:bookmarkEnd w:id="34"/>
      <w:r>
        <w:rPr>
          <w:rFonts w:cs="Arial"/>
          <w:sz w:val="22"/>
          <w:szCs w:val="22"/>
        </w:rPr>
        <w:t xml:space="preserve"> </w:t>
      </w:r>
      <w:bookmarkStart w:id="35" w:name="sagitec36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x</w:t>
      </w:r>
      <w:proofErr w:type="gramEnd"/>
      <w:r w:rsidR="00C9260A">
        <w:rPr>
          <w:rFonts w:cs="Arial"/>
          <w:sz w:val="22"/>
          <w:szCs w:val="22"/>
        </w:rPr>
        <w:t xml:space="preserve"> </w:t>
      </w:r>
      <w:proofErr w:type="spellStart"/>
      <w:r w:rsidR="00C9260A">
        <w:rPr>
          <w:rFonts w:cs="Arial"/>
          <w:sz w:val="22"/>
          <w:szCs w:val="22"/>
        </w:rPr>
        <w:t>quif</w:t>
      </w:r>
      <w:proofErr w:type="spellEnd"/>
      <w:r w:rsidR="00C9260A">
        <w:rPr>
          <w:rFonts w:cs="Arial"/>
          <w:sz w:val="22"/>
          <w:szCs w:val="22"/>
        </w:rPr>
        <w:t xml:space="preserve"> Item has 2}</w:t>
      </w:r>
      <w:bookmarkEnd w:id="35"/>
      <w:r>
        <w:rPr>
          <w:rFonts w:cs="Arial"/>
          <w:sz w:val="22"/>
          <w:szCs w:val="22"/>
        </w:rPr>
        <w:t xml:space="preserve"> </w:t>
      </w:r>
    </w:p>
    <w:p w:rsidR="00E2496A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5D1901">
        <w:rPr>
          <w:rFonts w:cs="Arial"/>
          <w:sz w:val="22"/>
          <w:szCs w:val="22"/>
        </w:rPr>
        <w:t>Individual Billing Statement SFN 1678</w:t>
      </w:r>
      <w:r w:rsidR="00C30DA4">
        <w:rPr>
          <w:rFonts w:cs="Arial"/>
          <w:sz w:val="22"/>
          <w:szCs w:val="22"/>
        </w:rPr>
        <w:t>9</w:t>
      </w:r>
    </w:p>
    <w:p w:rsidR="002F2747" w:rsidRDefault="00C30DA4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bookmarkStart w:id="36" w:name="sagitec37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else</w:t>
      </w:r>
      <w:proofErr w:type="gramEnd"/>
      <w:r w:rsidR="00C9260A">
        <w:rPr>
          <w:rFonts w:cs="Arial"/>
          <w:sz w:val="22"/>
          <w:szCs w:val="22"/>
        </w:rPr>
        <w:t>}</w:t>
      </w:r>
      <w:bookmarkEnd w:id="36"/>
      <w:r>
        <w:rPr>
          <w:rFonts w:cs="Arial"/>
          <w:sz w:val="22"/>
          <w:szCs w:val="22"/>
        </w:rPr>
        <w:t xml:space="preserve"> </w:t>
      </w:r>
      <w:bookmarkStart w:id="37" w:name="sagitec38"/>
      <w:r w:rsidR="00C9260A">
        <w:rPr>
          <w:rFonts w:cs="Arial"/>
          <w:sz w:val="22"/>
          <w:szCs w:val="22"/>
        </w:rPr>
        <w:t>{</w:t>
      </w:r>
      <w:proofErr w:type="gramStart"/>
      <w:r w:rsidR="00C9260A">
        <w:rPr>
          <w:rFonts w:cs="Arial"/>
          <w:sz w:val="22"/>
          <w:szCs w:val="22"/>
        </w:rPr>
        <w:t>x</w:t>
      </w:r>
      <w:proofErr w:type="gramEnd"/>
      <w:r w:rsidR="00C9260A">
        <w:rPr>
          <w:rFonts w:cs="Arial"/>
          <w:sz w:val="22"/>
          <w:szCs w:val="22"/>
        </w:rPr>
        <w:t xml:space="preserve"> </w:t>
      </w:r>
      <w:proofErr w:type="spellStart"/>
      <w:r w:rsidR="00C9260A">
        <w:rPr>
          <w:rFonts w:cs="Arial"/>
          <w:sz w:val="22"/>
          <w:szCs w:val="22"/>
        </w:rPr>
        <w:t>quif</w:t>
      </w:r>
      <w:proofErr w:type="spellEnd"/>
      <w:r w:rsidR="00C9260A">
        <w:rPr>
          <w:rFonts w:cs="Arial"/>
          <w:sz w:val="22"/>
          <w:szCs w:val="22"/>
        </w:rPr>
        <w:t xml:space="preserve"> Item has 3}</w:t>
      </w:r>
      <w:bookmarkEnd w:id="37"/>
      <w:r>
        <w:rPr>
          <w:rFonts w:cs="Arial"/>
          <w:sz w:val="22"/>
          <w:szCs w:val="22"/>
        </w:rPr>
        <w:t xml:space="preserve"> </w:t>
      </w:r>
    </w:p>
    <w:p w:rsidR="002F2747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5D1901">
        <w:rPr>
          <w:rFonts w:cs="Arial"/>
          <w:sz w:val="22"/>
          <w:szCs w:val="22"/>
        </w:rPr>
        <w:t>Individual Billing Statement SFN 16789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38" w:name="sagitec3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38"/>
      <w:r w:rsidR="00C30DA4">
        <w:rPr>
          <w:rFonts w:cs="Arial"/>
          <w:sz w:val="22"/>
          <w:szCs w:val="22"/>
        </w:rPr>
        <w:t xml:space="preserve"> 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39" w:name="sagitec4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39"/>
      <w:r w:rsidR="00C30DA4">
        <w:rPr>
          <w:rFonts w:cs="Arial"/>
          <w:sz w:val="22"/>
          <w:szCs w:val="22"/>
        </w:rPr>
        <w:t xml:space="preserve"> 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0" w:name="sagitec4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Item has 6}</w:t>
      </w:r>
      <w:bookmarkEnd w:id="40"/>
      <w:r w:rsidR="00C30DA4">
        <w:rPr>
          <w:rFonts w:cs="Arial"/>
          <w:sz w:val="22"/>
          <w:szCs w:val="22"/>
        </w:rPr>
        <w:t xml:space="preserve"> </w:t>
      </w:r>
    </w:p>
    <w:p w:rsidR="002F2747" w:rsidRDefault="002F2747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Pr="00A133E7">
        <w:rPr>
          <w:rFonts w:cs="Arial"/>
          <w:sz w:val="22"/>
          <w:szCs w:val="22"/>
        </w:rPr>
        <w:t>Premium check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1" w:name="sagitec42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41"/>
      <w:r w:rsidR="00C30DA4">
        <w:rPr>
          <w:rFonts w:cs="Arial"/>
          <w:sz w:val="22"/>
          <w:szCs w:val="22"/>
        </w:rPr>
        <w:t xml:space="preserve"> 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2" w:name="sagitec4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42"/>
      <w:r w:rsidR="00C30DA4">
        <w:rPr>
          <w:rFonts w:cs="Arial"/>
          <w:sz w:val="22"/>
          <w:szCs w:val="22"/>
        </w:rPr>
        <w:t xml:space="preserve"> 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3" w:name="sagitec44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43"/>
      <w:r w:rsidR="00C30DA4">
        <w:rPr>
          <w:rFonts w:cs="Arial"/>
          <w:sz w:val="22"/>
          <w:szCs w:val="22"/>
        </w:rPr>
        <w:t xml:space="preserve"> 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4" w:name="sagitec4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44"/>
      <w:r w:rsidR="00C30DA4">
        <w:rPr>
          <w:rFonts w:cs="Arial"/>
          <w:sz w:val="22"/>
          <w:szCs w:val="22"/>
        </w:rPr>
        <w:t xml:space="preserve"> 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5" w:name="sagitec4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Item has 4}</w:t>
      </w:r>
      <w:bookmarkEnd w:id="45"/>
      <w:r w:rsidR="00C30DA4">
        <w:rPr>
          <w:rFonts w:cs="Arial"/>
          <w:sz w:val="22"/>
          <w:szCs w:val="22"/>
        </w:rPr>
        <w:t xml:space="preserve"> </w:t>
      </w:r>
    </w:p>
    <w:p w:rsidR="002F2747" w:rsidRDefault="00252750" w:rsidP="005D1901">
      <w:pPr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</w:t>
      </w:r>
      <w:r w:rsidR="002F2747" w:rsidRPr="002F2747">
        <w:rPr>
          <w:rFonts w:cs="Arial"/>
          <w:sz w:val="22"/>
          <w:szCs w:val="22"/>
        </w:rPr>
        <w:t>Erroneous materials sent to NDPERS</w:t>
      </w:r>
    </w:p>
    <w:p w:rsidR="002F2747" w:rsidRDefault="00C9260A" w:rsidP="005D1901">
      <w:pPr>
        <w:ind w:left="720"/>
        <w:rPr>
          <w:rFonts w:cs="Arial"/>
          <w:sz w:val="22"/>
          <w:szCs w:val="22"/>
        </w:rPr>
      </w:pPr>
      <w:bookmarkStart w:id="46" w:name="sagitec4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endif</w:t>
      </w:r>
      <w:proofErr w:type="spellEnd"/>
      <w:r>
        <w:rPr>
          <w:rFonts w:cs="Arial"/>
          <w:sz w:val="22"/>
          <w:szCs w:val="22"/>
        </w:rPr>
        <w:t>}</w:t>
      </w:r>
      <w:bookmarkEnd w:id="46"/>
      <w:r w:rsidR="00C30DA4">
        <w:rPr>
          <w:rFonts w:cs="Arial"/>
          <w:sz w:val="22"/>
          <w:szCs w:val="22"/>
        </w:rPr>
        <w:t xml:space="preserve"> </w:t>
      </w:r>
    </w:p>
    <w:sectPr w:rsidR="002F2747" w:rsidSect="00E03F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F5" w:rsidRDefault="00934FF5">
      <w:r>
        <w:separator/>
      </w:r>
    </w:p>
  </w:endnote>
  <w:endnote w:type="continuationSeparator" w:id="0">
    <w:p w:rsidR="00934FF5" w:rsidRDefault="0093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0A" w:rsidRDefault="00C92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0A" w:rsidRDefault="00C926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0A" w:rsidRDefault="00C92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F5" w:rsidRDefault="00934FF5">
      <w:r>
        <w:separator/>
      </w:r>
    </w:p>
  </w:footnote>
  <w:footnote w:type="continuationSeparator" w:id="0">
    <w:p w:rsidR="00934FF5" w:rsidRDefault="00934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0A" w:rsidRDefault="00C92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60A" w:rsidRDefault="00C926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A21" w:rsidRDefault="00E03F84" w:rsidP="00E03F84">
    <w:pPr>
      <w:pStyle w:val="Header"/>
      <w:ind w:left="-1440" w:right="-1440"/>
    </w:pPr>
    <w:bookmarkStart w:id="47" w:name="HeaderImage"/>
    <w:bookmarkStart w:id="48" w:name="_GoBack"/>
    <w:r>
      <w:t>{</w:t>
    </w:r>
    <w:proofErr w:type="spellStart"/>
    <w:r>
      <w:t>ImgImage</w:t>
    </w:r>
    <w:proofErr w:type="spellEnd"/>
    <w:r>
      <w:t>}</w:t>
    </w:r>
    <w:bookmarkEnd w:id="47"/>
    <w:bookmarkEnd w:id="4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4B1436A"/>
    <w:multiLevelType w:val="hybridMultilevel"/>
    <w:tmpl w:val="5CFCAE12"/>
    <w:lvl w:ilvl="0" w:tplc="67B4049E">
      <w:numFmt w:val="decimal"/>
      <w:lvlText w:val="%1"/>
      <w:lvlJc w:val="left"/>
      <w:pPr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9BB474F"/>
    <w:multiLevelType w:val="hybridMultilevel"/>
    <w:tmpl w:val="C0A62CB6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0F94"/>
    <w:rsid w:val="000249D9"/>
    <w:rsid w:val="000340F8"/>
    <w:rsid w:val="0004307B"/>
    <w:rsid w:val="00080032"/>
    <w:rsid w:val="00091C96"/>
    <w:rsid w:val="00095A63"/>
    <w:rsid w:val="00095C1E"/>
    <w:rsid w:val="000B7158"/>
    <w:rsid w:val="000C789F"/>
    <w:rsid w:val="000C7CAC"/>
    <w:rsid w:val="00103906"/>
    <w:rsid w:val="001045F7"/>
    <w:rsid w:val="0014759C"/>
    <w:rsid w:val="00160E0D"/>
    <w:rsid w:val="00182661"/>
    <w:rsid w:val="001A17F1"/>
    <w:rsid w:val="001A6202"/>
    <w:rsid w:val="001C0E1E"/>
    <w:rsid w:val="001C39CC"/>
    <w:rsid w:val="001E7F9D"/>
    <w:rsid w:val="001F70D3"/>
    <w:rsid w:val="00200F81"/>
    <w:rsid w:val="00206DED"/>
    <w:rsid w:val="00220F18"/>
    <w:rsid w:val="00221D51"/>
    <w:rsid w:val="00240DC4"/>
    <w:rsid w:val="0024611F"/>
    <w:rsid w:val="00252750"/>
    <w:rsid w:val="00254DA0"/>
    <w:rsid w:val="00260376"/>
    <w:rsid w:val="0026687E"/>
    <w:rsid w:val="002713CC"/>
    <w:rsid w:val="0027735B"/>
    <w:rsid w:val="002776BD"/>
    <w:rsid w:val="0029780C"/>
    <w:rsid w:val="002C48AD"/>
    <w:rsid w:val="002C533A"/>
    <w:rsid w:val="002D0ABF"/>
    <w:rsid w:val="002D1516"/>
    <w:rsid w:val="002D5DFE"/>
    <w:rsid w:val="002E3EE6"/>
    <w:rsid w:val="002F2747"/>
    <w:rsid w:val="00306285"/>
    <w:rsid w:val="00306F2D"/>
    <w:rsid w:val="003119D5"/>
    <w:rsid w:val="00324142"/>
    <w:rsid w:val="003351DE"/>
    <w:rsid w:val="00363288"/>
    <w:rsid w:val="00387449"/>
    <w:rsid w:val="003950D9"/>
    <w:rsid w:val="003C37DC"/>
    <w:rsid w:val="003C5923"/>
    <w:rsid w:val="003C5C47"/>
    <w:rsid w:val="003E4E48"/>
    <w:rsid w:val="003F5A38"/>
    <w:rsid w:val="004160BF"/>
    <w:rsid w:val="0042079B"/>
    <w:rsid w:val="00426EEF"/>
    <w:rsid w:val="00434704"/>
    <w:rsid w:val="00445BEA"/>
    <w:rsid w:val="00465BE7"/>
    <w:rsid w:val="00487809"/>
    <w:rsid w:val="00487C7D"/>
    <w:rsid w:val="004A13EF"/>
    <w:rsid w:val="004B2480"/>
    <w:rsid w:val="004B7967"/>
    <w:rsid w:val="004D444B"/>
    <w:rsid w:val="004E4DBE"/>
    <w:rsid w:val="004E5627"/>
    <w:rsid w:val="0050157D"/>
    <w:rsid w:val="00504734"/>
    <w:rsid w:val="005275EF"/>
    <w:rsid w:val="00531DA7"/>
    <w:rsid w:val="0056169D"/>
    <w:rsid w:val="005740FD"/>
    <w:rsid w:val="005A74FF"/>
    <w:rsid w:val="005B0EAC"/>
    <w:rsid w:val="005B3B08"/>
    <w:rsid w:val="005B7689"/>
    <w:rsid w:val="005C7FC4"/>
    <w:rsid w:val="005D1901"/>
    <w:rsid w:val="005D4A97"/>
    <w:rsid w:val="005D7620"/>
    <w:rsid w:val="005E2F6A"/>
    <w:rsid w:val="005E5DBC"/>
    <w:rsid w:val="005F2B74"/>
    <w:rsid w:val="005F7B44"/>
    <w:rsid w:val="006068B7"/>
    <w:rsid w:val="00622FBB"/>
    <w:rsid w:val="00641037"/>
    <w:rsid w:val="006474B8"/>
    <w:rsid w:val="00687544"/>
    <w:rsid w:val="0069685C"/>
    <w:rsid w:val="006A096F"/>
    <w:rsid w:val="006A56FD"/>
    <w:rsid w:val="006A6589"/>
    <w:rsid w:val="006C7E62"/>
    <w:rsid w:val="006D0BB8"/>
    <w:rsid w:val="006D1105"/>
    <w:rsid w:val="006D40FC"/>
    <w:rsid w:val="006D4D31"/>
    <w:rsid w:val="00725D7E"/>
    <w:rsid w:val="007370F7"/>
    <w:rsid w:val="00742675"/>
    <w:rsid w:val="007526C8"/>
    <w:rsid w:val="00765DA1"/>
    <w:rsid w:val="00766527"/>
    <w:rsid w:val="00771E34"/>
    <w:rsid w:val="0077299E"/>
    <w:rsid w:val="007857FB"/>
    <w:rsid w:val="007859A0"/>
    <w:rsid w:val="00790F0F"/>
    <w:rsid w:val="00797204"/>
    <w:rsid w:val="007A1DFE"/>
    <w:rsid w:val="007A4B5C"/>
    <w:rsid w:val="007C6C28"/>
    <w:rsid w:val="007C6F1E"/>
    <w:rsid w:val="007E25DB"/>
    <w:rsid w:val="00803DE8"/>
    <w:rsid w:val="00821921"/>
    <w:rsid w:val="00830C04"/>
    <w:rsid w:val="00844AE8"/>
    <w:rsid w:val="008632E8"/>
    <w:rsid w:val="00881180"/>
    <w:rsid w:val="008940FC"/>
    <w:rsid w:val="008B5E57"/>
    <w:rsid w:val="008E6922"/>
    <w:rsid w:val="008E75C7"/>
    <w:rsid w:val="008F4EE2"/>
    <w:rsid w:val="008F6A21"/>
    <w:rsid w:val="009104D4"/>
    <w:rsid w:val="00917EE1"/>
    <w:rsid w:val="00925E5E"/>
    <w:rsid w:val="00926E58"/>
    <w:rsid w:val="00934FF5"/>
    <w:rsid w:val="00941EC4"/>
    <w:rsid w:val="00943FD6"/>
    <w:rsid w:val="00953B5C"/>
    <w:rsid w:val="00954679"/>
    <w:rsid w:val="009679AF"/>
    <w:rsid w:val="00981305"/>
    <w:rsid w:val="009B0F34"/>
    <w:rsid w:val="009F23F4"/>
    <w:rsid w:val="00A133E7"/>
    <w:rsid w:val="00A15790"/>
    <w:rsid w:val="00A57A36"/>
    <w:rsid w:val="00AB6191"/>
    <w:rsid w:val="00AC3ED6"/>
    <w:rsid w:val="00AC63D1"/>
    <w:rsid w:val="00AE20BA"/>
    <w:rsid w:val="00AF0E2E"/>
    <w:rsid w:val="00AF70E3"/>
    <w:rsid w:val="00B00370"/>
    <w:rsid w:val="00B171B1"/>
    <w:rsid w:val="00B217F5"/>
    <w:rsid w:val="00B30D82"/>
    <w:rsid w:val="00B33B75"/>
    <w:rsid w:val="00B345B1"/>
    <w:rsid w:val="00B65467"/>
    <w:rsid w:val="00B81AA8"/>
    <w:rsid w:val="00BA72ED"/>
    <w:rsid w:val="00BB0D33"/>
    <w:rsid w:val="00BB35FC"/>
    <w:rsid w:val="00BE4C0B"/>
    <w:rsid w:val="00C206B1"/>
    <w:rsid w:val="00C30DA4"/>
    <w:rsid w:val="00C30E77"/>
    <w:rsid w:val="00C36F52"/>
    <w:rsid w:val="00C51171"/>
    <w:rsid w:val="00C5636D"/>
    <w:rsid w:val="00C62195"/>
    <w:rsid w:val="00C63966"/>
    <w:rsid w:val="00C65BAC"/>
    <w:rsid w:val="00C72073"/>
    <w:rsid w:val="00C7510A"/>
    <w:rsid w:val="00C9260A"/>
    <w:rsid w:val="00C942C5"/>
    <w:rsid w:val="00CA7726"/>
    <w:rsid w:val="00CD062B"/>
    <w:rsid w:val="00CD2AE1"/>
    <w:rsid w:val="00CE24D5"/>
    <w:rsid w:val="00CE64D0"/>
    <w:rsid w:val="00CF27D3"/>
    <w:rsid w:val="00D02522"/>
    <w:rsid w:val="00D05E57"/>
    <w:rsid w:val="00D14BB7"/>
    <w:rsid w:val="00D32243"/>
    <w:rsid w:val="00D3401D"/>
    <w:rsid w:val="00D34564"/>
    <w:rsid w:val="00D35916"/>
    <w:rsid w:val="00D43186"/>
    <w:rsid w:val="00D45670"/>
    <w:rsid w:val="00D52B37"/>
    <w:rsid w:val="00D56CEB"/>
    <w:rsid w:val="00D5753C"/>
    <w:rsid w:val="00D60D8B"/>
    <w:rsid w:val="00D62AE5"/>
    <w:rsid w:val="00D65523"/>
    <w:rsid w:val="00D74592"/>
    <w:rsid w:val="00D871E9"/>
    <w:rsid w:val="00D904C7"/>
    <w:rsid w:val="00D90C6A"/>
    <w:rsid w:val="00DB181D"/>
    <w:rsid w:val="00DB602C"/>
    <w:rsid w:val="00DC1D2D"/>
    <w:rsid w:val="00DC7B39"/>
    <w:rsid w:val="00DE1738"/>
    <w:rsid w:val="00DE1801"/>
    <w:rsid w:val="00E02043"/>
    <w:rsid w:val="00E03F84"/>
    <w:rsid w:val="00E0483F"/>
    <w:rsid w:val="00E06E91"/>
    <w:rsid w:val="00E169F3"/>
    <w:rsid w:val="00E2496A"/>
    <w:rsid w:val="00E720A2"/>
    <w:rsid w:val="00E87813"/>
    <w:rsid w:val="00EF478C"/>
    <w:rsid w:val="00F274B1"/>
    <w:rsid w:val="00F27D4C"/>
    <w:rsid w:val="00F471BC"/>
    <w:rsid w:val="00F60FCD"/>
    <w:rsid w:val="00F65260"/>
    <w:rsid w:val="00F7528A"/>
    <w:rsid w:val="00F774E7"/>
    <w:rsid w:val="00F77D28"/>
    <w:rsid w:val="00F97D3B"/>
    <w:rsid w:val="00FF476D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16F7FC9-282A-487C-B23D-2CAD394D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A38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41</cp:revision>
  <cp:lastPrinted>2008-03-07T09:36:00Z</cp:lastPrinted>
  <dcterms:created xsi:type="dcterms:W3CDTF">2014-03-25T07:33:00Z</dcterms:created>
  <dcterms:modified xsi:type="dcterms:W3CDTF">2017-06-06T15:10:00Z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  <property fmtid="{D5CDD505-2E9C-101B-9397-08002B2CF9AE}" pid="6" name="ReportOwner">
    <vt:lpwstr/>
  </property>
</Properties>
</file>