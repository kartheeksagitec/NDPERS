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4635" w14:textId="77777777" w:rsidR="007A6A76" w:rsidRDefault="007A6A76" w:rsidP="008C6B44">
      <w:pPr>
        <w:rPr>
          <w:spacing w:val="-2"/>
          <w:sz w:val="22"/>
        </w:rPr>
      </w:pPr>
    </w:p>
    <w:p w14:paraId="0DD91176" w14:textId="77777777" w:rsidR="007A6A76" w:rsidRDefault="007A6A76" w:rsidP="008C6B44">
      <w:pPr>
        <w:rPr>
          <w:spacing w:val="-2"/>
          <w:sz w:val="22"/>
        </w:rPr>
      </w:pPr>
    </w:p>
    <w:p w14:paraId="5B7F83CD" w14:textId="77777777" w:rsidR="000C1594" w:rsidRDefault="000C1594" w:rsidP="008C6B44">
      <w:pPr>
        <w:rPr>
          <w:spacing w:val="-2"/>
          <w:sz w:val="22"/>
        </w:rPr>
      </w:pPr>
      <w:bookmarkStart w:id="0" w:name="sagitec1"/>
      <w:r w:rsidRPr="00AE319E">
        <w:rPr>
          <w:spacing w:val="-2"/>
          <w:sz w:val="22"/>
        </w:rPr>
        <w:t>{stdlongdate}</w:t>
      </w:r>
      <w:bookmarkEnd w:id="0"/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 w:rsidR="00023BD4">
        <w:rPr>
          <w:spacing w:val="-2"/>
          <w:sz w:val="22"/>
        </w:rPr>
        <w:tab/>
      </w:r>
      <w:r>
        <w:rPr>
          <w:spacing w:val="-2"/>
          <w:sz w:val="22"/>
        </w:rPr>
        <w:t xml:space="preserve">Organization ID: </w:t>
      </w:r>
      <w:bookmarkStart w:id="1" w:name="sagitec2"/>
      <w:r>
        <w:rPr>
          <w:spacing w:val="-2"/>
          <w:sz w:val="22"/>
        </w:rPr>
        <w:t>{stdOrgCodeId}</w:t>
      </w:r>
      <w:bookmarkEnd w:id="1"/>
    </w:p>
    <w:p w14:paraId="45F0488F" w14:textId="77777777" w:rsidR="002B102F" w:rsidRDefault="002B102F" w:rsidP="008C6B44">
      <w:pPr>
        <w:rPr>
          <w:spacing w:val="-2"/>
          <w:sz w:val="22"/>
        </w:rPr>
      </w:pPr>
    </w:p>
    <w:p w14:paraId="2E1C5DCF" w14:textId="77777777" w:rsidR="007A6A76" w:rsidRPr="00AE319E" w:rsidRDefault="007A6A76" w:rsidP="008C6B44">
      <w:pPr>
        <w:rPr>
          <w:spacing w:val="-2"/>
          <w:sz w:val="22"/>
        </w:rPr>
      </w:pPr>
    </w:p>
    <w:p w14:paraId="11478919" w14:textId="77777777" w:rsidR="000C1594" w:rsidRPr="00AE319E" w:rsidRDefault="000C1594" w:rsidP="008C6B44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AE319E">
        <w:rPr>
          <w:rFonts w:cs="Arial"/>
          <w:spacing w:val="-2"/>
          <w:sz w:val="22"/>
          <w:szCs w:val="22"/>
        </w:rPr>
        <w:t>{stdOCName}</w:t>
      </w:r>
      <w:bookmarkEnd w:id="2"/>
    </w:p>
    <w:p w14:paraId="00632EB8" w14:textId="77777777" w:rsidR="000C1594" w:rsidRPr="00AE319E" w:rsidRDefault="000C1594" w:rsidP="008C6B44">
      <w:pPr>
        <w:rPr>
          <w:rFonts w:cs="Arial"/>
          <w:spacing w:val="-2"/>
          <w:sz w:val="22"/>
          <w:szCs w:val="22"/>
        </w:rPr>
      </w:pPr>
      <w:bookmarkStart w:id="3" w:name="sagitec4"/>
      <w:r w:rsidRPr="00AE319E">
        <w:rPr>
          <w:rFonts w:cs="Arial"/>
          <w:spacing w:val="-2"/>
          <w:sz w:val="22"/>
          <w:szCs w:val="22"/>
        </w:rPr>
        <w:t>{stdOrgName}</w:t>
      </w:r>
      <w:bookmarkEnd w:id="3"/>
    </w:p>
    <w:p w14:paraId="780409E1" w14:textId="77777777" w:rsidR="000C1594" w:rsidRPr="00AE319E" w:rsidRDefault="000C1594" w:rsidP="008C6B44">
      <w:pPr>
        <w:rPr>
          <w:rFonts w:cs="Arial"/>
          <w:spacing w:val="-2"/>
          <w:sz w:val="22"/>
          <w:szCs w:val="22"/>
        </w:rPr>
      </w:pPr>
      <w:bookmarkStart w:id="4" w:name="sagitec5"/>
      <w:r w:rsidRPr="00AE319E"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4DFBF00E" w14:textId="77777777" w:rsidR="000C1594" w:rsidRPr="00AE319E" w:rsidRDefault="000C1594" w:rsidP="008C6B44">
      <w:pPr>
        <w:rPr>
          <w:rFonts w:cs="Arial"/>
          <w:spacing w:val="-2"/>
          <w:sz w:val="22"/>
          <w:szCs w:val="22"/>
        </w:rPr>
      </w:pPr>
      <w:bookmarkStart w:id="5" w:name="sagitec6"/>
      <w:r w:rsidRPr="00AE319E">
        <w:rPr>
          <w:rFonts w:cs="Arial"/>
          <w:spacing w:val="-2"/>
          <w:sz w:val="22"/>
          <w:szCs w:val="22"/>
        </w:rPr>
        <w:t>{x stdOCAdrCorStreet2}</w:t>
      </w:r>
      <w:bookmarkEnd w:id="5"/>
    </w:p>
    <w:p w14:paraId="55351FED" w14:textId="77777777" w:rsidR="000C1594" w:rsidRPr="00AE319E" w:rsidRDefault="000C1594" w:rsidP="008C6B44">
      <w:pPr>
        <w:rPr>
          <w:rFonts w:cs="Arial"/>
          <w:spacing w:val="-2"/>
          <w:sz w:val="22"/>
          <w:szCs w:val="22"/>
        </w:rPr>
      </w:pPr>
      <w:bookmarkStart w:id="6" w:name="sagitec7"/>
      <w:r w:rsidRPr="00AE319E">
        <w:rPr>
          <w:rFonts w:cs="Arial"/>
          <w:spacing w:val="-2"/>
          <w:sz w:val="22"/>
          <w:szCs w:val="22"/>
        </w:rPr>
        <w:t>{stdOCAdrCorCity}</w:t>
      </w:r>
      <w:bookmarkEnd w:id="6"/>
      <w:r w:rsidRPr="00AE319E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AE319E">
        <w:rPr>
          <w:rFonts w:cs="Arial"/>
          <w:spacing w:val="-2"/>
          <w:sz w:val="22"/>
          <w:szCs w:val="22"/>
        </w:rPr>
        <w:t>{stdOCAdrCorState}</w:t>
      </w:r>
      <w:bookmarkEnd w:id="7"/>
      <w:r w:rsidR="008C6B44">
        <w:rPr>
          <w:rFonts w:cs="Arial"/>
          <w:spacing w:val="-2"/>
          <w:sz w:val="22"/>
          <w:szCs w:val="22"/>
        </w:rPr>
        <w:t xml:space="preserve"> </w:t>
      </w:r>
      <w:r w:rsidRPr="00AE319E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 w:rsidRPr="00AE319E">
        <w:rPr>
          <w:rFonts w:cs="Arial"/>
          <w:spacing w:val="-2"/>
          <w:sz w:val="22"/>
          <w:szCs w:val="22"/>
        </w:rPr>
        <w:t>{stdOCAdrCorZip}</w:t>
      </w:r>
      <w:bookmarkEnd w:id="8"/>
    </w:p>
    <w:p w14:paraId="7216B4F1" w14:textId="77777777" w:rsidR="000C1594" w:rsidRDefault="000C1594" w:rsidP="008C6B44">
      <w:pPr>
        <w:rPr>
          <w:rFonts w:cs="Arial"/>
          <w:spacing w:val="-2"/>
          <w:sz w:val="22"/>
          <w:szCs w:val="22"/>
          <w:highlight w:val="yellow"/>
        </w:rPr>
      </w:pPr>
    </w:p>
    <w:p w14:paraId="6C286654" w14:textId="77777777" w:rsidR="007A6A76" w:rsidRDefault="007A6A76" w:rsidP="008C6B44">
      <w:pPr>
        <w:rPr>
          <w:rFonts w:cs="Arial"/>
          <w:spacing w:val="-2"/>
          <w:sz w:val="22"/>
          <w:szCs w:val="22"/>
          <w:highlight w:val="yellow"/>
        </w:rPr>
      </w:pPr>
    </w:p>
    <w:p w14:paraId="64EA8A31" w14:textId="77777777" w:rsidR="008C6B44" w:rsidRPr="00766B46" w:rsidRDefault="008C6B44" w:rsidP="008C6B44">
      <w:pPr>
        <w:suppressAutoHyphens/>
        <w:rPr>
          <w:rFonts w:cs="Arial"/>
          <w:b/>
          <w:spacing w:val="-3"/>
          <w:sz w:val="22"/>
        </w:rPr>
      </w:pPr>
      <w:r w:rsidRPr="00766B46">
        <w:rPr>
          <w:rFonts w:cs="Arial"/>
          <w:b/>
          <w:spacing w:val="-3"/>
          <w:sz w:val="22"/>
        </w:rPr>
        <w:t>RE:  DESIGNATION OF BENEFICIARY(IES)</w:t>
      </w:r>
    </w:p>
    <w:p w14:paraId="14C46660" w14:textId="77777777" w:rsidR="008C6B44" w:rsidRPr="00766B46" w:rsidRDefault="008C6B44" w:rsidP="008C6B44">
      <w:pPr>
        <w:suppressAutoHyphens/>
        <w:rPr>
          <w:rFonts w:cs="Arial"/>
          <w:b/>
          <w:spacing w:val="-3"/>
          <w:sz w:val="22"/>
        </w:rPr>
      </w:pPr>
    </w:p>
    <w:p w14:paraId="4D982BEB" w14:textId="77777777" w:rsidR="008C6B44" w:rsidRPr="008C6B44" w:rsidRDefault="008C6B44" w:rsidP="008C6B44">
      <w:pPr>
        <w:suppressAutoHyphens/>
        <w:rPr>
          <w:rFonts w:cs="Arial"/>
          <w:b/>
          <w:spacing w:val="-3"/>
          <w:sz w:val="22"/>
        </w:rPr>
      </w:pPr>
      <w:r w:rsidRPr="008C6B44">
        <w:rPr>
          <w:rFonts w:cs="Arial"/>
          <w:spacing w:val="-2"/>
          <w:sz w:val="22"/>
        </w:rPr>
        <w:t xml:space="preserve">Dear </w:t>
      </w:r>
      <w:bookmarkStart w:id="9" w:name="sagitec10"/>
      <w:r w:rsidRPr="008C6B44">
        <w:rPr>
          <w:rFonts w:cs="Arial"/>
          <w:spacing w:val="-2"/>
          <w:sz w:val="22"/>
        </w:rPr>
        <w:t>{stdOCSalutation}</w:t>
      </w:r>
      <w:bookmarkEnd w:id="9"/>
      <w:r w:rsidRPr="008C6B44">
        <w:rPr>
          <w:rFonts w:cs="Arial"/>
          <w:spacing w:val="-2"/>
          <w:sz w:val="22"/>
        </w:rPr>
        <w:t>:</w:t>
      </w:r>
    </w:p>
    <w:p w14:paraId="61D9B54E" w14:textId="77777777" w:rsidR="008C6B44" w:rsidRPr="008C6B44" w:rsidRDefault="008C6B44" w:rsidP="008C6B44">
      <w:pPr>
        <w:suppressAutoHyphens/>
        <w:rPr>
          <w:rFonts w:cs="Arial"/>
          <w:b/>
          <w:spacing w:val="-3"/>
          <w:sz w:val="22"/>
        </w:rPr>
      </w:pPr>
      <w:r w:rsidRPr="008C6B44">
        <w:rPr>
          <w:rFonts w:cs="Arial"/>
          <w:b/>
          <w:spacing w:val="-3"/>
          <w:sz w:val="22"/>
        </w:rPr>
        <w:tab/>
      </w:r>
    </w:p>
    <w:p w14:paraId="780D507E" w14:textId="77777777" w:rsidR="008C6B44" w:rsidRDefault="008C6B44" w:rsidP="008C6B44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 xml:space="preserve">Upon researching our records, we have found that the employee(s) listed below do not have a beneficiary listed for the NDPERS Retirement Plan/ Group Life Insurance program.  </w:t>
      </w:r>
    </w:p>
    <w:p w14:paraId="31D5E5D7" w14:textId="77777777" w:rsidR="002B102F" w:rsidRDefault="002B102F" w:rsidP="008C6B44">
      <w:pPr>
        <w:pStyle w:val="PlainTex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1"/>
        <w:gridCol w:w="1492"/>
      </w:tblGrid>
      <w:tr w:rsidR="007566D0" w:rsidRPr="004F6965" w14:paraId="756FEE86" w14:textId="77777777"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F2A84" w14:textId="77777777" w:rsidR="007566D0" w:rsidRPr="004F6965" w:rsidRDefault="007566D0" w:rsidP="007566D0">
            <w:pPr>
              <w:rPr>
                <w:b/>
                <w:bCs/>
                <w:sz w:val="22"/>
                <w:szCs w:val="22"/>
              </w:rPr>
            </w:pPr>
            <w:r w:rsidRPr="004F6965">
              <w:rPr>
                <w:b/>
                <w:bCs/>
                <w:sz w:val="22"/>
                <w:szCs w:val="22"/>
              </w:rPr>
              <w:t>Member Name</w:t>
            </w:r>
          </w:p>
        </w:tc>
        <w:tc>
          <w:tcPr>
            <w:tcW w:w="14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EF9C0" w14:textId="77777777" w:rsidR="007566D0" w:rsidRPr="004F6965" w:rsidRDefault="007566D0" w:rsidP="007566D0">
            <w:pPr>
              <w:rPr>
                <w:b/>
                <w:bCs/>
                <w:sz w:val="22"/>
                <w:szCs w:val="22"/>
              </w:rPr>
            </w:pPr>
            <w:r w:rsidRPr="004F6965">
              <w:rPr>
                <w:b/>
                <w:bCs/>
                <w:sz w:val="22"/>
                <w:szCs w:val="22"/>
              </w:rPr>
              <w:t>SSN – last 4</w:t>
            </w:r>
          </w:p>
        </w:tc>
      </w:tr>
      <w:tr w:rsidR="007566D0" w:rsidRPr="004F6965" w14:paraId="327F3349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E7839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1220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  <w:tr w:rsidR="007566D0" w:rsidRPr="004F6965" w14:paraId="0B071B45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534E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BC4BC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  <w:tr w:rsidR="007566D0" w:rsidRPr="004F6965" w14:paraId="72C4A2BE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DD7AC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9E66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  <w:tr w:rsidR="007566D0" w:rsidRPr="004F6965" w14:paraId="2190C5FA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3E3E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4CE07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  <w:tr w:rsidR="007566D0" w:rsidRPr="004F6965" w14:paraId="141B9379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7BCB8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C1D3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  <w:tr w:rsidR="007566D0" w:rsidRPr="004F6965" w14:paraId="0D4F2197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37F1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FC7C1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  <w:tr w:rsidR="007566D0" w:rsidRPr="004F6965" w14:paraId="0B5606A8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86111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0A065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  <w:tr w:rsidR="007566D0" w:rsidRPr="004F6965" w14:paraId="76328F1F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A04D6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89394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  <w:tr w:rsidR="007566D0" w:rsidRPr="004F6965" w14:paraId="7EFCBE63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89EE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D3811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  <w:tr w:rsidR="007566D0" w:rsidRPr="004F6965" w14:paraId="235C8291" w14:textId="77777777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D07B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C38B" w14:textId="77777777" w:rsidR="007566D0" w:rsidRPr="004F6965" w:rsidRDefault="007566D0" w:rsidP="007566D0">
            <w:pPr>
              <w:rPr>
                <w:sz w:val="22"/>
                <w:szCs w:val="22"/>
              </w:rPr>
            </w:pPr>
          </w:p>
        </w:tc>
      </w:tr>
    </w:tbl>
    <w:p w14:paraId="2F09AAB3" w14:textId="77777777" w:rsidR="008C6B44" w:rsidRPr="008C6B44" w:rsidRDefault="008C6B44" w:rsidP="008C6B44">
      <w:pPr>
        <w:pStyle w:val="PlainText"/>
        <w:rPr>
          <w:rFonts w:ascii="Arial" w:hAnsi="Arial" w:cs="Arial"/>
          <w:sz w:val="22"/>
          <w:szCs w:val="22"/>
        </w:rPr>
      </w:pPr>
    </w:p>
    <w:p w14:paraId="20E66D72" w14:textId="77777777" w:rsidR="008C6B44" w:rsidRPr="008C6B44" w:rsidRDefault="008C6B44" w:rsidP="008C6B44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 xml:space="preserve">Please have the employee(s) complete and return the enclosed Designation of Beneficiary for </w:t>
      </w:r>
      <w:r w:rsidR="00023BD4">
        <w:rPr>
          <w:rFonts w:ascii="Arial" w:hAnsi="Arial" w:cs="Arial"/>
          <w:sz w:val="22"/>
          <w:szCs w:val="22"/>
        </w:rPr>
        <w:t>the Group Retirement Plan SFN 2560</w:t>
      </w:r>
      <w:r w:rsidR="00A744D8">
        <w:rPr>
          <w:rFonts w:ascii="Arial" w:hAnsi="Arial" w:cs="Arial"/>
          <w:sz w:val="22"/>
          <w:szCs w:val="22"/>
        </w:rPr>
        <w:t xml:space="preserve"> </w:t>
      </w:r>
      <w:r w:rsidRPr="008C6B44">
        <w:rPr>
          <w:rFonts w:ascii="Arial" w:hAnsi="Arial" w:cs="Arial"/>
          <w:sz w:val="22"/>
          <w:szCs w:val="22"/>
        </w:rPr>
        <w:t>/ Life Insurance Designation of Beneficiary Change SFN 53855.</w:t>
      </w:r>
    </w:p>
    <w:p w14:paraId="43016EC7" w14:textId="77777777" w:rsidR="008C6B44" w:rsidRPr="008C6B44" w:rsidRDefault="008C6B44" w:rsidP="008C6B44">
      <w:pPr>
        <w:suppressAutoHyphens/>
        <w:rPr>
          <w:rFonts w:cs="Arial"/>
          <w:spacing w:val="-3"/>
          <w:sz w:val="22"/>
          <w:szCs w:val="22"/>
        </w:rPr>
      </w:pPr>
    </w:p>
    <w:p w14:paraId="2903A342" w14:textId="77777777" w:rsidR="008C6B44" w:rsidRPr="00766B46" w:rsidRDefault="008C6B44" w:rsidP="008C6B44">
      <w:pPr>
        <w:suppressAutoHyphens/>
        <w:rPr>
          <w:rFonts w:cs="Arial"/>
          <w:spacing w:val="-3"/>
          <w:sz w:val="22"/>
          <w:szCs w:val="22"/>
        </w:rPr>
      </w:pPr>
      <w:r w:rsidRPr="008C6B4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1"/>
      <w:r w:rsidRPr="008C6B44">
        <w:rPr>
          <w:rFonts w:cs="Arial"/>
          <w:spacing w:val="-3"/>
          <w:sz w:val="22"/>
          <w:szCs w:val="22"/>
        </w:rPr>
        <w:t>{stdNDPERSPhoneNumber}</w:t>
      </w:r>
      <w:bookmarkEnd w:id="10"/>
      <w:r w:rsidRPr="008C6B44">
        <w:rPr>
          <w:rFonts w:cs="Arial"/>
          <w:spacing w:val="-3"/>
          <w:sz w:val="22"/>
          <w:szCs w:val="22"/>
        </w:rPr>
        <w:t xml:space="preserve"> or </w:t>
      </w:r>
      <w:bookmarkStart w:id="11" w:name="sagitec12"/>
      <w:r w:rsidRPr="008C6B44">
        <w:rPr>
          <w:rFonts w:cs="Arial"/>
          <w:spacing w:val="-3"/>
          <w:sz w:val="22"/>
          <w:szCs w:val="22"/>
        </w:rPr>
        <w:t>{stdNDPERSTollFreePhoneNumber}</w:t>
      </w:r>
      <w:bookmarkEnd w:id="11"/>
      <w:r w:rsidRPr="008C6B44">
        <w:rPr>
          <w:rFonts w:cs="Arial"/>
          <w:spacing w:val="-3"/>
          <w:sz w:val="22"/>
          <w:szCs w:val="22"/>
        </w:rPr>
        <w:t>.</w:t>
      </w:r>
    </w:p>
    <w:p w14:paraId="0B9AE216" w14:textId="77777777" w:rsidR="008C6B44" w:rsidRPr="00766B46" w:rsidRDefault="008C6B44" w:rsidP="008C6B44">
      <w:pPr>
        <w:suppressAutoHyphens/>
        <w:rPr>
          <w:rFonts w:cs="Arial"/>
          <w:spacing w:val="-3"/>
          <w:sz w:val="22"/>
          <w:szCs w:val="22"/>
        </w:rPr>
      </w:pPr>
    </w:p>
    <w:p w14:paraId="4FE027EE" w14:textId="77777777" w:rsidR="008C6B44" w:rsidRPr="00766B46" w:rsidRDefault="008C6B44" w:rsidP="008C6B44">
      <w:pPr>
        <w:suppressAutoHyphens/>
        <w:rPr>
          <w:rFonts w:cs="Arial"/>
          <w:spacing w:val="-3"/>
          <w:sz w:val="22"/>
          <w:szCs w:val="22"/>
        </w:rPr>
      </w:pPr>
      <w:r w:rsidRPr="00766B46">
        <w:rPr>
          <w:rFonts w:cs="Arial"/>
          <w:spacing w:val="-3"/>
          <w:sz w:val="22"/>
          <w:szCs w:val="22"/>
        </w:rPr>
        <w:t>Sincerely,</w:t>
      </w:r>
    </w:p>
    <w:p w14:paraId="6568A94E" w14:textId="77777777" w:rsidR="008C6B44" w:rsidRPr="00766B46" w:rsidRDefault="008C6B44" w:rsidP="008C6B44">
      <w:pPr>
        <w:suppressAutoHyphens/>
        <w:rPr>
          <w:rFonts w:cs="Arial"/>
          <w:spacing w:val="-3"/>
          <w:sz w:val="22"/>
          <w:szCs w:val="22"/>
        </w:rPr>
      </w:pPr>
    </w:p>
    <w:p w14:paraId="7B33F8FD" w14:textId="77777777" w:rsidR="008C6B44" w:rsidRPr="00766B46" w:rsidRDefault="008C6B44" w:rsidP="008C6B44">
      <w:pPr>
        <w:suppressAutoHyphens/>
        <w:rPr>
          <w:rFonts w:cs="Arial"/>
          <w:spacing w:val="-3"/>
          <w:sz w:val="22"/>
          <w:szCs w:val="22"/>
        </w:rPr>
      </w:pPr>
    </w:p>
    <w:p w14:paraId="13E3F215" w14:textId="77777777" w:rsidR="008C6B44" w:rsidRPr="002B102F" w:rsidRDefault="008C6B44" w:rsidP="002B102F">
      <w:pPr>
        <w:suppressAutoHyphens/>
        <w:rPr>
          <w:rFonts w:cs="Arial"/>
          <w:spacing w:val="-3"/>
          <w:sz w:val="22"/>
          <w:szCs w:val="22"/>
        </w:rPr>
      </w:pPr>
    </w:p>
    <w:p w14:paraId="2ACABFF6" w14:textId="77777777" w:rsidR="008C6B44" w:rsidRPr="002B102F" w:rsidRDefault="008C6B44" w:rsidP="002B102F">
      <w:pPr>
        <w:suppressAutoHyphens/>
        <w:rPr>
          <w:rFonts w:cs="Arial"/>
          <w:spacing w:val="-3"/>
          <w:sz w:val="22"/>
          <w:szCs w:val="22"/>
        </w:rPr>
      </w:pPr>
      <w:r w:rsidRPr="002B102F">
        <w:rPr>
          <w:rFonts w:cs="Arial"/>
          <w:spacing w:val="-3"/>
          <w:sz w:val="22"/>
          <w:szCs w:val="22"/>
        </w:rPr>
        <w:t>NDPERS Benefit</w:t>
      </w:r>
      <w:r w:rsidR="00023BD4">
        <w:rPr>
          <w:rFonts w:cs="Arial"/>
          <w:spacing w:val="-3"/>
          <w:sz w:val="22"/>
          <w:szCs w:val="22"/>
        </w:rPr>
        <w:t>s</w:t>
      </w:r>
      <w:r w:rsidRPr="002B102F">
        <w:rPr>
          <w:rFonts w:cs="Arial"/>
          <w:spacing w:val="-3"/>
          <w:sz w:val="22"/>
          <w:szCs w:val="22"/>
        </w:rPr>
        <w:t xml:space="preserve"> Division</w:t>
      </w:r>
    </w:p>
    <w:p w14:paraId="3F32F9EA" w14:textId="77777777" w:rsidR="008C6B44" w:rsidRPr="002B102F" w:rsidRDefault="008C6B44" w:rsidP="002B102F">
      <w:pPr>
        <w:suppressAutoHyphens/>
        <w:rPr>
          <w:rFonts w:cs="Arial"/>
          <w:spacing w:val="-3"/>
          <w:sz w:val="22"/>
          <w:szCs w:val="22"/>
        </w:rPr>
      </w:pPr>
    </w:p>
    <w:p w14:paraId="21AA4CAB" w14:textId="77777777" w:rsidR="00023BD4" w:rsidRDefault="008C6B44" w:rsidP="002B102F">
      <w:pPr>
        <w:pStyle w:val="PlainText"/>
        <w:rPr>
          <w:rFonts w:ascii="Arial" w:hAnsi="Arial" w:cs="Arial"/>
          <w:sz w:val="22"/>
          <w:szCs w:val="22"/>
        </w:rPr>
      </w:pPr>
      <w:r w:rsidRPr="002B102F">
        <w:rPr>
          <w:rFonts w:ascii="Arial" w:hAnsi="Arial" w:cs="Arial"/>
          <w:spacing w:val="-3"/>
          <w:sz w:val="22"/>
          <w:szCs w:val="22"/>
        </w:rPr>
        <w:t>Enc</w:t>
      </w:r>
      <w:r w:rsidR="00023BD4">
        <w:rPr>
          <w:rFonts w:ascii="Arial" w:hAnsi="Arial" w:cs="Arial"/>
          <w:spacing w:val="-3"/>
          <w:sz w:val="22"/>
          <w:szCs w:val="22"/>
        </w:rPr>
        <w:t xml:space="preserve">losure - </w:t>
      </w:r>
      <w:r w:rsidRPr="002B102F">
        <w:rPr>
          <w:rFonts w:ascii="Arial" w:hAnsi="Arial" w:cs="Arial"/>
          <w:sz w:val="22"/>
          <w:szCs w:val="22"/>
        </w:rPr>
        <w:t xml:space="preserve">Designation of Beneficiary for the </w:t>
      </w:r>
      <w:r w:rsidR="0017376D">
        <w:rPr>
          <w:rFonts w:ascii="Arial" w:hAnsi="Arial" w:cs="Arial"/>
          <w:sz w:val="22"/>
          <w:szCs w:val="22"/>
        </w:rPr>
        <w:t xml:space="preserve">Group Retirement Plan SFN </w:t>
      </w:r>
      <w:r w:rsidR="00DB668F">
        <w:rPr>
          <w:rFonts w:ascii="Arial" w:hAnsi="Arial" w:cs="Arial"/>
          <w:sz w:val="22"/>
          <w:szCs w:val="22"/>
        </w:rPr>
        <w:t>25</w:t>
      </w:r>
      <w:r w:rsidR="0017376D">
        <w:rPr>
          <w:rFonts w:ascii="Arial" w:hAnsi="Arial" w:cs="Arial"/>
          <w:sz w:val="22"/>
          <w:szCs w:val="22"/>
        </w:rPr>
        <w:t>60</w:t>
      </w:r>
    </w:p>
    <w:p w14:paraId="1D4BFA9D" w14:textId="56266348" w:rsidR="008C79DE" w:rsidRDefault="00023BD4" w:rsidP="007A6A76">
      <w:pPr>
        <w:pStyle w:val="Plain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8C6B44" w:rsidRPr="002B102F">
        <w:rPr>
          <w:rFonts w:ascii="Arial" w:hAnsi="Arial" w:cs="Arial"/>
          <w:sz w:val="22"/>
          <w:szCs w:val="22"/>
        </w:rPr>
        <w:t xml:space="preserve">Life Insurance Designation </w:t>
      </w:r>
      <w:r w:rsidR="00A744D8">
        <w:rPr>
          <w:rFonts w:ascii="Arial" w:hAnsi="Arial" w:cs="Arial"/>
          <w:sz w:val="22"/>
          <w:szCs w:val="22"/>
        </w:rPr>
        <w:t>of Beneficiary Change SFN 53855</w:t>
      </w:r>
    </w:p>
    <w:p w14:paraId="19BB9DD8" w14:textId="55FC4067" w:rsidR="003B4278" w:rsidRDefault="003B4278" w:rsidP="007A6A76">
      <w:pPr>
        <w:pStyle w:val="PlainText"/>
        <w:ind w:firstLine="720"/>
        <w:rPr>
          <w:rFonts w:ascii="Arial" w:hAnsi="Arial" w:cs="Arial"/>
          <w:sz w:val="22"/>
          <w:szCs w:val="22"/>
        </w:rPr>
      </w:pPr>
      <w:bookmarkStart w:id="12" w:name="sagitec13"/>
      <w:r>
        <w:rPr>
          <w:rFonts w:ascii="Arial" w:hAnsi="Arial" w:cs="Arial"/>
          <w:sz w:val="22"/>
          <w:szCs w:val="22"/>
        </w:rPr>
        <w:t>{tmp SFN-02560}</w:t>
      </w:r>
      <w:bookmarkEnd w:id="12"/>
    </w:p>
    <w:p w14:paraId="493F831D" w14:textId="5727EF52" w:rsidR="003B4278" w:rsidRPr="007A6A76" w:rsidRDefault="003B4278" w:rsidP="007A6A76">
      <w:pPr>
        <w:pStyle w:val="PlainText"/>
        <w:ind w:firstLine="720"/>
        <w:rPr>
          <w:rFonts w:ascii="Arial" w:hAnsi="Arial" w:cs="Arial"/>
          <w:sz w:val="22"/>
          <w:szCs w:val="22"/>
        </w:rPr>
      </w:pPr>
      <w:bookmarkStart w:id="13" w:name="sagitec14"/>
      <w:r>
        <w:rPr>
          <w:rFonts w:ascii="Arial" w:hAnsi="Arial" w:cs="Arial"/>
          <w:sz w:val="22"/>
          <w:szCs w:val="22"/>
        </w:rPr>
        <w:t>{tmp SFN-53855}</w:t>
      </w:r>
      <w:bookmarkEnd w:id="13"/>
    </w:p>
    <w:sectPr w:rsidR="003B4278" w:rsidRPr="007A6A76" w:rsidSect="00686EAC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9B1CC" w14:textId="77777777" w:rsidR="00932C34" w:rsidRDefault="00932C34">
      <w:r>
        <w:separator/>
      </w:r>
    </w:p>
  </w:endnote>
  <w:endnote w:type="continuationSeparator" w:id="0">
    <w:p w14:paraId="5B602895" w14:textId="77777777" w:rsidR="00932C34" w:rsidRDefault="0093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98EB6" w14:textId="77777777" w:rsidR="00932C34" w:rsidRDefault="00932C34">
      <w:r>
        <w:separator/>
      </w:r>
    </w:p>
  </w:footnote>
  <w:footnote w:type="continuationSeparator" w:id="0">
    <w:p w14:paraId="3FF0C328" w14:textId="77777777" w:rsidR="00932C34" w:rsidRDefault="00932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D7795" w14:textId="77777777" w:rsidR="00FA2BF4" w:rsidRDefault="002F2B35" w:rsidP="002F2B35">
    <w:pPr>
      <w:pStyle w:val="Header"/>
      <w:ind w:left="-1440" w:right="-1440"/>
    </w:pPr>
    <w:bookmarkStart w:id="14" w:name="HeaderImage"/>
    <w:r>
      <w:t>{ImgImage}</w:t>
    </w:r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23BD4"/>
    <w:rsid w:val="000340F8"/>
    <w:rsid w:val="00035534"/>
    <w:rsid w:val="00080032"/>
    <w:rsid w:val="00091C96"/>
    <w:rsid w:val="0009322C"/>
    <w:rsid w:val="000C1594"/>
    <w:rsid w:val="000E77DD"/>
    <w:rsid w:val="00103906"/>
    <w:rsid w:val="00123B8E"/>
    <w:rsid w:val="0014759C"/>
    <w:rsid w:val="00166023"/>
    <w:rsid w:val="0017376D"/>
    <w:rsid w:val="001A6202"/>
    <w:rsid w:val="001C0E1E"/>
    <w:rsid w:val="001C39CC"/>
    <w:rsid w:val="001E7F9D"/>
    <w:rsid w:val="00254DA0"/>
    <w:rsid w:val="002A22E4"/>
    <w:rsid w:val="002B102F"/>
    <w:rsid w:val="002B1B61"/>
    <w:rsid w:val="002C48AD"/>
    <w:rsid w:val="002C6609"/>
    <w:rsid w:val="002E3EE6"/>
    <w:rsid w:val="002F2B35"/>
    <w:rsid w:val="002F5912"/>
    <w:rsid w:val="002F7D5E"/>
    <w:rsid w:val="003119D5"/>
    <w:rsid w:val="003351DE"/>
    <w:rsid w:val="003820FD"/>
    <w:rsid w:val="00394F12"/>
    <w:rsid w:val="003B4278"/>
    <w:rsid w:val="003F181F"/>
    <w:rsid w:val="00426EEF"/>
    <w:rsid w:val="00445BEA"/>
    <w:rsid w:val="004763F1"/>
    <w:rsid w:val="00477407"/>
    <w:rsid w:val="004804BF"/>
    <w:rsid w:val="004D06D8"/>
    <w:rsid w:val="004F16C1"/>
    <w:rsid w:val="004F60CD"/>
    <w:rsid w:val="00504734"/>
    <w:rsid w:val="0051042F"/>
    <w:rsid w:val="0052337F"/>
    <w:rsid w:val="005275EF"/>
    <w:rsid w:val="005550E9"/>
    <w:rsid w:val="005D4A97"/>
    <w:rsid w:val="00622FBB"/>
    <w:rsid w:val="00630DAF"/>
    <w:rsid w:val="00686EAC"/>
    <w:rsid w:val="00687544"/>
    <w:rsid w:val="006B3C80"/>
    <w:rsid w:val="006E2C74"/>
    <w:rsid w:val="006F3B25"/>
    <w:rsid w:val="00746BE4"/>
    <w:rsid w:val="007566D0"/>
    <w:rsid w:val="00771436"/>
    <w:rsid w:val="0077299E"/>
    <w:rsid w:val="00790294"/>
    <w:rsid w:val="007A1DFE"/>
    <w:rsid w:val="007A4B5C"/>
    <w:rsid w:val="007A6A76"/>
    <w:rsid w:val="007D187F"/>
    <w:rsid w:val="007D34EF"/>
    <w:rsid w:val="007F4B70"/>
    <w:rsid w:val="00815648"/>
    <w:rsid w:val="008255E7"/>
    <w:rsid w:val="008376F8"/>
    <w:rsid w:val="00856AAD"/>
    <w:rsid w:val="008632E8"/>
    <w:rsid w:val="008835DE"/>
    <w:rsid w:val="00884DE1"/>
    <w:rsid w:val="008C6B44"/>
    <w:rsid w:val="008C79DE"/>
    <w:rsid w:val="008E6EA2"/>
    <w:rsid w:val="008F2038"/>
    <w:rsid w:val="0092701C"/>
    <w:rsid w:val="00932C34"/>
    <w:rsid w:val="00943FD6"/>
    <w:rsid w:val="00954679"/>
    <w:rsid w:val="009556E0"/>
    <w:rsid w:val="00976BC2"/>
    <w:rsid w:val="009778EE"/>
    <w:rsid w:val="009F0F25"/>
    <w:rsid w:val="00A0567E"/>
    <w:rsid w:val="00A15790"/>
    <w:rsid w:val="00A7351D"/>
    <w:rsid w:val="00A744D8"/>
    <w:rsid w:val="00AE0613"/>
    <w:rsid w:val="00AE160C"/>
    <w:rsid w:val="00AE4051"/>
    <w:rsid w:val="00B01412"/>
    <w:rsid w:val="00B0766C"/>
    <w:rsid w:val="00B12BC6"/>
    <w:rsid w:val="00B36DD1"/>
    <w:rsid w:val="00B56533"/>
    <w:rsid w:val="00B93785"/>
    <w:rsid w:val="00BA72ED"/>
    <w:rsid w:val="00BC1C19"/>
    <w:rsid w:val="00BD77F8"/>
    <w:rsid w:val="00BE2206"/>
    <w:rsid w:val="00C206B1"/>
    <w:rsid w:val="00C6228F"/>
    <w:rsid w:val="00C708D5"/>
    <w:rsid w:val="00C920FE"/>
    <w:rsid w:val="00CC7665"/>
    <w:rsid w:val="00CD062B"/>
    <w:rsid w:val="00CE7C41"/>
    <w:rsid w:val="00D02FA9"/>
    <w:rsid w:val="00D05E57"/>
    <w:rsid w:val="00D141B1"/>
    <w:rsid w:val="00D14806"/>
    <w:rsid w:val="00D904C7"/>
    <w:rsid w:val="00DB2BF6"/>
    <w:rsid w:val="00DB668F"/>
    <w:rsid w:val="00DC1F87"/>
    <w:rsid w:val="00DC5A59"/>
    <w:rsid w:val="00DE6327"/>
    <w:rsid w:val="00EA621D"/>
    <w:rsid w:val="00EF5E10"/>
    <w:rsid w:val="00F006CA"/>
    <w:rsid w:val="00F00BE9"/>
    <w:rsid w:val="00F273F3"/>
    <w:rsid w:val="00F65260"/>
    <w:rsid w:val="00F7528A"/>
    <w:rsid w:val="00FA0AD5"/>
    <w:rsid w:val="00FA2BF4"/>
    <w:rsid w:val="00FC5EB6"/>
    <w:rsid w:val="00F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105629"/>
  <w15:chartTrackingRefBased/>
  <w15:docId w15:val="{3597E64F-FB83-4324-8D00-67E7E43F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  <w:style w:type="paragraph" w:styleId="PlainText">
    <w:name w:val="Plain Text"/>
    <w:basedOn w:val="Normal"/>
    <w:rsid w:val="008C6B44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6</cp:revision>
  <cp:lastPrinted>2008-03-07T09:36:00Z</cp:lastPrinted>
  <dcterms:created xsi:type="dcterms:W3CDTF">2014-02-24T06:47:00Z</dcterms:created>
  <dcterms:modified xsi:type="dcterms:W3CDTF">2021-09-06T07:09:00Z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  <property fmtid="{D5CDD505-2E9C-101B-9397-08002B2CF9AE}" pid="6" name="ReportOwner">
    <vt:lpwstr/>
  </property>
</Properties>
</file>