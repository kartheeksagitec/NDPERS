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AA" w:rsidRDefault="00BC1FAA" w:rsidP="00253E97">
      <w:pPr>
        <w:rPr>
          <w:rFonts w:cs="Arial"/>
          <w:spacing w:val="-2"/>
          <w:sz w:val="22"/>
          <w:szCs w:val="22"/>
        </w:rPr>
      </w:pPr>
    </w:p>
    <w:p w:rsidR="00BC1FAA" w:rsidRDefault="00BC1FAA" w:rsidP="00253E97">
      <w:pPr>
        <w:rPr>
          <w:rFonts w:cs="Arial"/>
          <w:spacing w:val="-2"/>
          <w:sz w:val="22"/>
          <w:szCs w:val="22"/>
        </w:rPr>
      </w:pPr>
    </w:p>
    <w:p w:rsidR="007C6F13" w:rsidRPr="007B669B" w:rsidRDefault="005132DE" w:rsidP="00253E97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  <w:r w:rsidR="009C4D3C">
        <w:rPr>
          <w:rFonts w:cs="Arial"/>
          <w:spacing w:val="-2"/>
          <w:sz w:val="22"/>
          <w:szCs w:val="22"/>
        </w:rPr>
        <w:tab/>
      </w:r>
      <w:r w:rsidR="009C4D3C">
        <w:rPr>
          <w:rFonts w:cs="Arial"/>
          <w:spacing w:val="-2"/>
          <w:sz w:val="22"/>
          <w:szCs w:val="22"/>
        </w:rPr>
        <w:tab/>
      </w:r>
      <w:r w:rsidR="009C4D3C">
        <w:rPr>
          <w:rFonts w:cs="Arial"/>
          <w:spacing w:val="-2"/>
          <w:sz w:val="22"/>
          <w:szCs w:val="22"/>
        </w:rPr>
        <w:tab/>
      </w:r>
      <w:r w:rsidR="009C4D3C">
        <w:rPr>
          <w:rFonts w:cs="Arial"/>
          <w:spacing w:val="-2"/>
          <w:sz w:val="22"/>
          <w:szCs w:val="22"/>
        </w:rPr>
        <w:tab/>
      </w:r>
      <w:r w:rsidR="009C4D3C">
        <w:rPr>
          <w:rFonts w:cs="Arial"/>
          <w:spacing w:val="-2"/>
          <w:sz w:val="22"/>
          <w:szCs w:val="22"/>
        </w:rPr>
        <w:tab/>
      </w:r>
      <w:r w:rsidR="009C4D3C">
        <w:rPr>
          <w:rFonts w:cs="Arial"/>
          <w:spacing w:val="-2"/>
          <w:sz w:val="22"/>
          <w:szCs w:val="22"/>
        </w:rPr>
        <w:tab/>
      </w:r>
      <w:r w:rsidR="009C4D3C">
        <w:rPr>
          <w:rFonts w:cs="Arial"/>
          <w:spacing w:val="-2"/>
          <w:sz w:val="22"/>
          <w:szCs w:val="22"/>
        </w:rPr>
        <w:tab/>
      </w:r>
      <w:r w:rsidR="006E6595">
        <w:rPr>
          <w:rFonts w:cs="Arial"/>
          <w:spacing w:val="-2"/>
          <w:sz w:val="22"/>
          <w:szCs w:val="22"/>
        </w:rPr>
        <w:tab/>
      </w:r>
      <w:r w:rsidR="007C6F13" w:rsidRPr="007B669B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:rsidR="0054075C" w:rsidRDefault="0054075C" w:rsidP="00253E97">
      <w:pPr>
        <w:rPr>
          <w:rFonts w:cs="Arial"/>
          <w:spacing w:val="-2"/>
          <w:sz w:val="22"/>
          <w:szCs w:val="22"/>
        </w:rPr>
      </w:pPr>
    </w:p>
    <w:p w:rsidR="00BC1FAA" w:rsidRPr="007B669B" w:rsidRDefault="00BC1FAA" w:rsidP="00253E97">
      <w:pPr>
        <w:rPr>
          <w:rFonts w:cs="Arial"/>
          <w:spacing w:val="-2"/>
          <w:sz w:val="22"/>
          <w:szCs w:val="22"/>
        </w:rPr>
      </w:pPr>
    </w:p>
    <w:p w:rsidR="0054075C" w:rsidRPr="007B669B" w:rsidRDefault="005132DE" w:rsidP="00253E97">
      <w:pPr>
        <w:rPr>
          <w:rFonts w:cs="Arial"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54075C" w:rsidRPr="007B669B" w:rsidRDefault="005132DE" w:rsidP="00253E97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54075C" w:rsidRPr="007B669B" w:rsidRDefault="005132DE" w:rsidP="00253E97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54075C" w:rsidRPr="007B669B" w:rsidRDefault="005132DE" w:rsidP="00253E97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5"/>
      <w:r w:rsidR="00F64C46" w:rsidRPr="007B669B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6E6595">
        <w:rPr>
          <w:rFonts w:cs="Arial"/>
          <w:spacing w:val="-2"/>
          <w:sz w:val="22"/>
          <w:szCs w:val="22"/>
        </w:rPr>
        <w:t xml:space="preserve"> </w:t>
      </w:r>
      <w:r w:rsidR="00F64C46" w:rsidRPr="007B669B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253E97">
      <w:pPr>
        <w:rPr>
          <w:rFonts w:cs="Arial"/>
          <w:spacing w:val="-2"/>
          <w:sz w:val="22"/>
          <w:szCs w:val="22"/>
        </w:rPr>
      </w:pPr>
    </w:p>
    <w:p w:rsidR="00BC1FAA" w:rsidRPr="007B669B" w:rsidRDefault="00BC1FAA" w:rsidP="00253E97">
      <w:pPr>
        <w:rPr>
          <w:rFonts w:cs="Arial"/>
          <w:spacing w:val="-2"/>
          <w:sz w:val="22"/>
          <w:szCs w:val="22"/>
        </w:rPr>
      </w:pPr>
    </w:p>
    <w:p w:rsidR="006848D9" w:rsidRPr="007B669B" w:rsidRDefault="00BA72ED" w:rsidP="00253E97">
      <w:pPr>
        <w:rPr>
          <w:rFonts w:cs="Arial"/>
          <w:b/>
          <w:sz w:val="22"/>
          <w:szCs w:val="22"/>
        </w:rPr>
      </w:pPr>
      <w:r w:rsidRPr="007B669B">
        <w:rPr>
          <w:rFonts w:cs="Arial"/>
          <w:b/>
          <w:spacing w:val="-3"/>
          <w:sz w:val="22"/>
          <w:szCs w:val="22"/>
        </w:rPr>
        <w:t xml:space="preserve">RE: </w:t>
      </w:r>
      <w:r w:rsidR="0054075C" w:rsidRPr="007B669B">
        <w:rPr>
          <w:rFonts w:cs="Arial"/>
          <w:b/>
          <w:spacing w:val="-3"/>
          <w:sz w:val="22"/>
          <w:szCs w:val="22"/>
        </w:rPr>
        <w:t xml:space="preserve"> </w:t>
      </w:r>
      <w:r w:rsidR="00B23C00" w:rsidRPr="007B669B">
        <w:rPr>
          <w:rFonts w:cs="Arial"/>
          <w:b/>
          <w:spacing w:val="-3"/>
          <w:sz w:val="22"/>
          <w:szCs w:val="22"/>
        </w:rPr>
        <w:t xml:space="preserve">DEFINED CONTRIBUTION PLAN </w:t>
      </w:r>
      <w:r w:rsidR="00644589" w:rsidRPr="007B669B">
        <w:rPr>
          <w:rFonts w:cs="Arial"/>
          <w:b/>
          <w:spacing w:val="-3"/>
          <w:sz w:val="22"/>
          <w:szCs w:val="22"/>
        </w:rPr>
        <w:t>BENEFIT ESTIMATE</w:t>
      </w:r>
    </w:p>
    <w:p w:rsidR="00BA72ED" w:rsidRPr="007B669B" w:rsidRDefault="00BA72ED" w:rsidP="00253E97">
      <w:pPr>
        <w:suppressAutoHyphens/>
        <w:rPr>
          <w:rFonts w:cs="Arial"/>
          <w:b/>
          <w:spacing w:val="-3"/>
          <w:sz w:val="22"/>
          <w:szCs w:val="22"/>
        </w:rPr>
      </w:pPr>
    </w:p>
    <w:p w:rsidR="008D3D72" w:rsidRPr="007B669B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7B669B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5132DE">
        <w:rPr>
          <w:rFonts w:cs="Arial"/>
          <w:spacing w:val="-2"/>
          <w:sz w:val="22"/>
          <w:szCs w:val="22"/>
        </w:rPr>
        <w:t>{</w:t>
      </w:r>
      <w:proofErr w:type="spellStart"/>
      <w:r w:rsidR="005132DE">
        <w:rPr>
          <w:rFonts w:cs="Arial"/>
          <w:spacing w:val="-2"/>
          <w:sz w:val="22"/>
          <w:szCs w:val="22"/>
        </w:rPr>
        <w:t>stdMbrSalutation</w:t>
      </w:r>
      <w:proofErr w:type="spellEnd"/>
      <w:r w:rsidR="005132DE">
        <w:rPr>
          <w:rFonts w:cs="Arial"/>
          <w:spacing w:val="-2"/>
          <w:sz w:val="22"/>
          <w:szCs w:val="22"/>
        </w:rPr>
        <w:t>}</w:t>
      </w:r>
      <w:bookmarkEnd w:id="8"/>
      <w:r w:rsidRPr="007B669B">
        <w:rPr>
          <w:rFonts w:cs="Arial"/>
          <w:spacing w:val="-2"/>
          <w:sz w:val="22"/>
          <w:szCs w:val="22"/>
        </w:rPr>
        <w:t>:</w:t>
      </w:r>
    </w:p>
    <w:p w:rsidR="008D3D72" w:rsidRPr="007B669B" w:rsidRDefault="008D3D72" w:rsidP="00253E97">
      <w:pPr>
        <w:suppressAutoHyphens/>
        <w:rPr>
          <w:rFonts w:cs="Arial"/>
          <w:spacing w:val="-3"/>
          <w:sz w:val="22"/>
          <w:szCs w:val="22"/>
        </w:rPr>
      </w:pPr>
    </w:p>
    <w:p w:rsidR="0070797A" w:rsidRPr="00B762D3" w:rsidRDefault="00B23C00" w:rsidP="00253E97">
      <w:pPr>
        <w:suppressAutoHyphens/>
        <w:rPr>
          <w:rFonts w:cs="Arial"/>
          <w:spacing w:val="-3"/>
          <w:sz w:val="22"/>
          <w:szCs w:val="22"/>
          <w:u w:val="single"/>
        </w:rPr>
      </w:pPr>
      <w:r w:rsidRPr="007B669B">
        <w:rPr>
          <w:rFonts w:cs="Arial"/>
          <w:spacing w:val="-3"/>
          <w:sz w:val="22"/>
          <w:szCs w:val="22"/>
        </w:rPr>
        <w:t xml:space="preserve">You have elected to participate in the NDPERS Defined Contribution Retirement Plan.  Please contact </w:t>
      </w:r>
      <w:r w:rsidR="00256DAE">
        <w:rPr>
          <w:rFonts w:cs="Arial"/>
          <w:spacing w:val="-3"/>
          <w:sz w:val="22"/>
          <w:szCs w:val="22"/>
        </w:rPr>
        <w:t>TIAA</w:t>
      </w:r>
      <w:r w:rsidRPr="007B669B">
        <w:rPr>
          <w:rFonts w:cs="Arial"/>
          <w:spacing w:val="-3"/>
          <w:sz w:val="22"/>
          <w:szCs w:val="22"/>
        </w:rPr>
        <w:t xml:space="preserve"> at (800) </w:t>
      </w:r>
      <w:r w:rsidR="00B762D3">
        <w:rPr>
          <w:rFonts w:cs="Arial"/>
          <w:spacing w:val="-3"/>
          <w:sz w:val="22"/>
          <w:szCs w:val="22"/>
        </w:rPr>
        <w:t>842-2252</w:t>
      </w:r>
      <w:r w:rsidRPr="007B669B">
        <w:rPr>
          <w:rFonts w:cs="Arial"/>
          <w:spacing w:val="-3"/>
          <w:sz w:val="22"/>
          <w:szCs w:val="22"/>
        </w:rPr>
        <w:t xml:space="preserve"> for information and your current account balance, asset allocation or investment options.  You can also access your account on the internet at </w:t>
      </w:r>
      <w:r w:rsidR="00B762D3" w:rsidRPr="00B762D3">
        <w:rPr>
          <w:rFonts w:cs="Arial"/>
          <w:sz w:val="22"/>
          <w:szCs w:val="22"/>
          <w:u w:val="single"/>
        </w:rPr>
        <w:t>www.tiaa-cref.org/ndpers</w:t>
      </w:r>
      <w:r w:rsidR="00863843" w:rsidRPr="00B762D3">
        <w:rPr>
          <w:rFonts w:cs="Arial"/>
          <w:spacing w:val="-3"/>
          <w:sz w:val="22"/>
          <w:szCs w:val="22"/>
        </w:rPr>
        <w:t>.</w:t>
      </w:r>
    </w:p>
    <w:p w:rsidR="00271487" w:rsidRPr="007B669B" w:rsidRDefault="00271487" w:rsidP="00253E97">
      <w:pPr>
        <w:suppressAutoHyphens/>
        <w:rPr>
          <w:rFonts w:cs="Arial"/>
          <w:spacing w:val="-3"/>
          <w:sz w:val="22"/>
          <w:szCs w:val="22"/>
        </w:rPr>
      </w:pPr>
    </w:p>
    <w:p w:rsidR="00B23C00" w:rsidRPr="007B669B" w:rsidRDefault="00B23C00" w:rsidP="00253E97">
      <w:pPr>
        <w:suppressAutoHyphens/>
        <w:rPr>
          <w:rFonts w:cs="Arial"/>
          <w:spacing w:val="-3"/>
          <w:sz w:val="22"/>
          <w:szCs w:val="22"/>
        </w:rPr>
      </w:pPr>
      <w:r w:rsidRPr="007B669B">
        <w:rPr>
          <w:rFonts w:cs="Arial"/>
          <w:spacing w:val="-3"/>
          <w:sz w:val="22"/>
          <w:szCs w:val="22"/>
        </w:rPr>
        <w:t xml:space="preserve">Your estimated </w:t>
      </w:r>
      <w:r w:rsidR="00A457F9" w:rsidRPr="007B669B">
        <w:rPr>
          <w:rFonts w:cs="Arial"/>
          <w:spacing w:val="-3"/>
          <w:sz w:val="22"/>
          <w:szCs w:val="22"/>
        </w:rPr>
        <w:t>ND</w:t>
      </w:r>
      <w:r w:rsidRPr="007B669B">
        <w:rPr>
          <w:rFonts w:cs="Arial"/>
          <w:spacing w:val="-3"/>
          <w:sz w:val="22"/>
          <w:szCs w:val="22"/>
        </w:rPr>
        <w:t>PERS Retiree</w:t>
      </w:r>
      <w:r w:rsidR="004D3077" w:rsidRPr="007B669B">
        <w:rPr>
          <w:rFonts w:cs="Arial"/>
          <w:spacing w:val="-3"/>
          <w:sz w:val="22"/>
          <w:szCs w:val="22"/>
        </w:rPr>
        <w:t xml:space="preserve"> Health Credits is calculated assuming the following information:</w:t>
      </w:r>
    </w:p>
    <w:p w:rsidR="00974331" w:rsidRPr="007B669B" w:rsidRDefault="00974331" w:rsidP="00253E97">
      <w:pPr>
        <w:suppressAutoHyphens/>
        <w:rPr>
          <w:rFonts w:cs="Arial"/>
          <w:spacing w:val="-3"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538"/>
        <w:gridCol w:w="1800"/>
        <w:gridCol w:w="450"/>
        <w:gridCol w:w="1980"/>
        <w:gridCol w:w="2250"/>
      </w:tblGrid>
      <w:tr w:rsidR="004D3077" w:rsidRPr="007F67BA" w:rsidTr="00F56565">
        <w:tc>
          <w:tcPr>
            <w:tcW w:w="2538" w:type="dxa"/>
          </w:tcPr>
          <w:p w:rsidR="004D3077" w:rsidRPr="007F67BA" w:rsidRDefault="004D3077" w:rsidP="007F67BA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F67BA">
              <w:rPr>
                <w:rFonts w:cs="Arial"/>
                <w:spacing w:val="-3"/>
                <w:sz w:val="22"/>
                <w:szCs w:val="22"/>
              </w:rPr>
              <w:t>Age at Retirement:</w:t>
            </w:r>
          </w:p>
        </w:tc>
        <w:tc>
          <w:tcPr>
            <w:tcW w:w="1800" w:type="dxa"/>
          </w:tcPr>
          <w:p w:rsidR="004D3077" w:rsidRPr="007F67BA" w:rsidRDefault="005132DE" w:rsidP="007F67BA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9" w:name="sagitec10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AgeatRetirement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9"/>
          </w:p>
        </w:tc>
        <w:tc>
          <w:tcPr>
            <w:tcW w:w="450" w:type="dxa"/>
          </w:tcPr>
          <w:p w:rsidR="004D3077" w:rsidRPr="007F67BA" w:rsidRDefault="004D3077" w:rsidP="007F67BA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1980" w:type="dxa"/>
          </w:tcPr>
          <w:p w:rsidR="004D3077" w:rsidRPr="007F67BA" w:rsidRDefault="004D3077" w:rsidP="007F67BA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F67BA">
              <w:rPr>
                <w:rFonts w:cs="Arial"/>
                <w:spacing w:val="-3"/>
                <w:sz w:val="22"/>
                <w:szCs w:val="22"/>
              </w:rPr>
              <w:t>Retirement Date:</w:t>
            </w:r>
          </w:p>
        </w:tc>
        <w:tc>
          <w:tcPr>
            <w:tcW w:w="2250" w:type="dxa"/>
          </w:tcPr>
          <w:p w:rsidR="004D3077" w:rsidRPr="007F67BA" w:rsidRDefault="005132DE" w:rsidP="007F67BA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0" w:name="sagitec1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RetirementDate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0"/>
          </w:p>
        </w:tc>
      </w:tr>
      <w:tr w:rsidR="004D3077" w:rsidRPr="007F67BA" w:rsidTr="00F56565">
        <w:tc>
          <w:tcPr>
            <w:tcW w:w="2538" w:type="dxa"/>
          </w:tcPr>
          <w:p w:rsidR="004D3077" w:rsidRPr="007F67BA" w:rsidRDefault="004D3077" w:rsidP="007F67BA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F67BA">
              <w:rPr>
                <w:rFonts w:cs="Arial"/>
                <w:spacing w:val="-3"/>
                <w:sz w:val="22"/>
                <w:szCs w:val="22"/>
              </w:rPr>
              <w:t>Years of Service Credit:</w:t>
            </w:r>
          </w:p>
        </w:tc>
        <w:tc>
          <w:tcPr>
            <w:tcW w:w="1800" w:type="dxa"/>
          </w:tcPr>
          <w:p w:rsidR="004D3077" w:rsidRPr="007F67BA" w:rsidRDefault="005132DE" w:rsidP="007F67BA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1" w:name="sagitec1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YearsofServiceCredit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"/>
          </w:p>
        </w:tc>
        <w:tc>
          <w:tcPr>
            <w:tcW w:w="450" w:type="dxa"/>
          </w:tcPr>
          <w:p w:rsidR="004D3077" w:rsidRPr="007F67BA" w:rsidRDefault="004D3077" w:rsidP="007F67BA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1980" w:type="dxa"/>
          </w:tcPr>
          <w:p w:rsidR="004D3077" w:rsidRPr="007F67BA" w:rsidRDefault="004D3077" w:rsidP="007F67BA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F67BA">
              <w:rPr>
                <w:rFonts w:cs="Arial"/>
                <w:spacing w:val="-3"/>
                <w:sz w:val="22"/>
                <w:szCs w:val="22"/>
              </w:rPr>
              <w:t>Marital Status:</w:t>
            </w:r>
          </w:p>
        </w:tc>
        <w:tc>
          <w:tcPr>
            <w:tcW w:w="2250" w:type="dxa"/>
          </w:tcPr>
          <w:p w:rsidR="004D3077" w:rsidRPr="007F67BA" w:rsidRDefault="005132DE" w:rsidP="007F67BA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2" w:name="sagitec1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MaritalStatus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2"/>
          </w:p>
        </w:tc>
      </w:tr>
    </w:tbl>
    <w:p w:rsidR="00A964B0" w:rsidRDefault="00A964B0" w:rsidP="007A6FDD">
      <w:pPr>
        <w:suppressAutoHyphens/>
        <w:rPr>
          <w:rFonts w:cs="Arial"/>
          <w:spacing w:val="-3"/>
          <w:sz w:val="22"/>
          <w:szCs w:val="22"/>
        </w:rPr>
      </w:pPr>
    </w:p>
    <w:p w:rsidR="007A6FDD" w:rsidRDefault="005132DE" w:rsidP="007A6FDD">
      <w:pPr>
        <w:suppressAutoHyphens/>
        <w:rPr>
          <w:rFonts w:cs="Arial"/>
          <w:spacing w:val="-3"/>
          <w:sz w:val="22"/>
          <w:szCs w:val="22"/>
        </w:rPr>
      </w:pPr>
      <w:bookmarkStart w:id="13" w:name="sagitec1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Comments not " "}</w:t>
      </w:r>
      <w:bookmarkEnd w:id="13"/>
    </w:p>
    <w:p w:rsidR="007A6FDD" w:rsidRDefault="005132DE" w:rsidP="007A6FDD">
      <w:pPr>
        <w:suppressAutoHyphens/>
        <w:rPr>
          <w:rFonts w:cs="Arial"/>
          <w:spacing w:val="-3"/>
          <w:sz w:val="22"/>
          <w:szCs w:val="22"/>
        </w:rPr>
      </w:pPr>
      <w:bookmarkStart w:id="14" w:name="sagitec15"/>
      <w:r>
        <w:rPr>
          <w:rFonts w:cs="Arial"/>
          <w:spacing w:val="-3"/>
          <w:sz w:val="22"/>
          <w:szCs w:val="22"/>
        </w:rPr>
        <w:t>{Comments}</w:t>
      </w:r>
      <w:bookmarkEnd w:id="14"/>
    </w:p>
    <w:p w:rsidR="006E6595" w:rsidRDefault="005132DE" w:rsidP="00253E97">
      <w:pPr>
        <w:suppressAutoHyphens/>
        <w:rPr>
          <w:rFonts w:cs="Arial"/>
          <w:spacing w:val="-3"/>
          <w:sz w:val="22"/>
          <w:szCs w:val="22"/>
        </w:rPr>
      </w:pPr>
      <w:bookmarkStart w:id="15" w:name="sagitec16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End w:id="15"/>
    </w:p>
    <w:p w:rsidR="004D3077" w:rsidRPr="007B669B" w:rsidRDefault="004D3077" w:rsidP="00253E97">
      <w:pPr>
        <w:suppressAutoHyphens/>
        <w:rPr>
          <w:rFonts w:cs="Arial"/>
          <w:spacing w:val="-3"/>
          <w:sz w:val="22"/>
          <w:szCs w:val="22"/>
        </w:rPr>
      </w:pPr>
      <w:r w:rsidRPr="007B669B">
        <w:rPr>
          <w:rFonts w:cs="Arial"/>
          <w:spacing w:val="-3"/>
          <w:sz w:val="22"/>
          <w:szCs w:val="22"/>
        </w:rPr>
        <w:t>These are projected estimates and are subject to validation at the time you retire:</w:t>
      </w:r>
    </w:p>
    <w:p w:rsidR="00506E0C" w:rsidRPr="007B669B" w:rsidRDefault="00506E0C" w:rsidP="00253E97">
      <w:pPr>
        <w:suppressAutoHyphens/>
        <w:rPr>
          <w:rFonts w:cs="Arial"/>
          <w:spacing w:val="-3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78"/>
        <w:gridCol w:w="2700"/>
      </w:tblGrid>
      <w:tr w:rsidR="00253E97" w:rsidRPr="007F67BA" w:rsidTr="0028522A">
        <w:tc>
          <w:tcPr>
            <w:tcW w:w="4878" w:type="dxa"/>
          </w:tcPr>
          <w:p w:rsidR="00253E97" w:rsidRPr="007F67BA" w:rsidRDefault="00253E97" w:rsidP="007F67BA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F67BA">
              <w:rPr>
                <w:rFonts w:cs="Arial"/>
                <w:spacing w:val="-3"/>
                <w:sz w:val="22"/>
                <w:szCs w:val="22"/>
              </w:rPr>
              <w:t>Standard Health Credit:</w:t>
            </w:r>
            <w:r w:rsidR="00894246" w:rsidRPr="007F67BA">
              <w:rPr>
                <w:rFonts w:cs="Arial"/>
                <w:spacing w:val="-3"/>
                <w:sz w:val="22"/>
                <w:szCs w:val="22"/>
              </w:rPr>
              <w:tab/>
            </w:r>
          </w:p>
        </w:tc>
        <w:tc>
          <w:tcPr>
            <w:tcW w:w="2700" w:type="dxa"/>
          </w:tcPr>
          <w:p w:rsidR="00253E97" w:rsidRPr="007F67BA" w:rsidRDefault="005132DE" w:rsidP="007F67BA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6" w:name="sagitec1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StandardHealthCredit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6"/>
          </w:p>
        </w:tc>
      </w:tr>
      <w:tr w:rsidR="00A96AED" w:rsidRPr="007F67BA" w:rsidTr="0028522A">
        <w:tc>
          <w:tcPr>
            <w:tcW w:w="4878" w:type="dxa"/>
          </w:tcPr>
          <w:p w:rsidR="00A96AED" w:rsidRPr="007F67BA" w:rsidRDefault="00A96AED" w:rsidP="007F67BA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F67BA">
              <w:rPr>
                <w:rFonts w:cs="Arial"/>
                <w:spacing w:val="-3"/>
                <w:sz w:val="22"/>
                <w:szCs w:val="22"/>
              </w:rPr>
              <w:t>Alternate 50% Joint &amp; Survivor Health Credit:</w:t>
            </w:r>
            <w:r w:rsidRPr="007F67BA">
              <w:rPr>
                <w:rFonts w:cs="Arial"/>
                <w:spacing w:val="-3"/>
                <w:sz w:val="22"/>
                <w:szCs w:val="22"/>
              </w:rPr>
              <w:tab/>
            </w:r>
          </w:p>
        </w:tc>
        <w:tc>
          <w:tcPr>
            <w:tcW w:w="2700" w:type="dxa"/>
          </w:tcPr>
          <w:p w:rsidR="00A96AED" w:rsidRPr="007F67BA" w:rsidRDefault="005132DE" w:rsidP="007F67BA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7" w:name="sagitec1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ReducedRHIC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–50%}</w:t>
            </w:r>
            <w:bookmarkEnd w:id="17"/>
          </w:p>
        </w:tc>
      </w:tr>
      <w:tr w:rsidR="00A96AED" w:rsidRPr="007F67BA" w:rsidTr="0028522A">
        <w:tc>
          <w:tcPr>
            <w:tcW w:w="4878" w:type="dxa"/>
          </w:tcPr>
          <w:p w:rsidR="00A96AED" w:rsidRPr="007F67BA" w:rsidRDefault="00A96AED" w:rsidP="007F67BA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7F67BA">
              <w:rPr>
                <w:rFonts w:cs="Arial"/>
                <w:spacing w:val="-3"/>
                <w:sz w:val="22"/>
                <w:szCs w:val="22"/>
              </w:rPr>
              <w:t>Alternate 100% Joint &amp; Survivor Health Credit:</w:t>
            </w:r>
          </w:p>
        </w:tc>
        <w:tc>
          <w:tcPr>
            <w:tcW w:w="2700" w:type="dxa"/>
          </w:tcPr>
          <w:p w:rsidR="00A96AED" w:rsidRPr="007F67BA" w:rsidRDefault="005132DE" w:rsidP="007F67BA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id="18" w:name="sagitec1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ReducedRHIC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–100%}</w:t>
            </w:r>
            <w:bookmarkEnd w:id="18"/>
          </w:p>
        </w:tc>
      </w:tr>
    </w:tbl>
    <w:p w:rsidR="00863843" w:rsidRPr="007B669B" w:rsidRDefault="00863843" w:rsidP="0086384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B669B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7B669B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9" w:name="sagitec20"/>
      <w:r w:rsidR="005132DE">
        <w:rPr>
          <w:rFonts w:cs="Arial"/>
          <w:spacing w:val="-3"/>
          <w:sz w:val="22"/>
          <w:szCs w:val="22"/>
        </w:rPr>
        <w:t>{</w:t>
      </w:r>
      <w:proofErr w:type="spellStart"/>
      <w:r w:rsidR="005132DE">
        <w:rPr>
          <w:rFonts w:cs="Arial"/>
          <w:spacing w:val="-3"/>
          <w:sz w:val="22"/>
          <w:szCs w:val="22"/>
        </w:rPr>
        <w:t>stdNDPERSPhoneNumber</w:t>
      </w:r>
      <w:proofErr w:type="spellEnd"/>
      <w:r w:rsidR="005132DE">
        <w:rPr>
          <w:rFonts w:cs="Arial"/>
          <w:spacing w:val="-3"/>
          <w:sz w:val="22"/>
          <w:szCs w:val="22"/>
        </w:rPr>
        <w:t>}</w:t>
      </w:r>
      <w:bookmarkEnd w:id="19"/>
      <w:r w:rsidRPr="007B669B">
        <w:rPr>
          <w:rFonts w:cs="Arial"/>
          <w:spacing w:val="-3"/>
          <w:sz w:val="22"/>
          <w:szCs w:val="22"/>
        </w:rPr>
        <w:t xml:space="preserve"> or </w:t>
      </w:r>
      <w:bookmarkStart w:id="20" w:name="sagitec21"/>
      <w:r w:rsidR="005132DE">
        <w:rPr>
          <w:rFonts w:cs="Arial"/>
          <w:spacing w:val="-3"/>
          <w:sz w:val="22"/>
          <w:szCs w:val="22"/>
        </w:rPr>
        <w:t>{</w:t>
      </w:r>
      <w:proofErr w:type="spellStart"/>
      <w:r w:rsidR="005132DE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5132DE">
        <w:rPr>
          <w:rFonts w:cs="Arial"/>
          <w:spacing w:val="-3"/>
          <w:sz w:val="22"/>
          <w:szCs w:val="22"/>
        </w:rPr>
        <w:t>}</w:t>
      </w:r>
      <w:bookmarkEnd w:id="20"/>
      <w:r w:rsidRPr="007B669B">
        <w:rPr>
          <w:rFonts w:cs="Arial"/>
          <w:spacing w:val="-3"/>
          <w:sz w:val="22"/>
          <w:szCs w:val="22"/>
        </w:rPr>
        <w:t>.</w:t>
      </w:r>
    </w:p>
    <w:p w:rsidR="00BA72ED" w:rsidRPr="007B669B" w:rsidRDefault="00BA72ED" w:rsidP="00253E9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B669B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7B669B">
        <w:rPr>
          <w:rFonts w:cs="Arial"/>
          <w:spacing w:val="-3"/>
          <w:sz w:val="22"/>
          <w:szCs w:val="22"/>
        </w:rPr>
        <w:t>Sincerely,</w:t>
      </w:r>
    </w:p>
    <w:p w:rsidR="00F64C46" w:rsidRPr="007B669B" w:rsidRDefault="00F64C46" w:rsidP="00253E97">
      <w:pPr>
        <w:suppressAutoHyphens/>
        <w:rPr>
          <w:rFonts w:cs="Arial"/>
          <w:spacing w:val="-3"/>
          <w:sz w:val="22"/>
          <w:szCs w:val="22"/>
        </w:rPr>
      </w:pPr>
    </w:p>
    <w:p w:rsidR="00F64C46" w:rsidRPr="007B669B" w:rsidRDefault="00F64C46" w:rsidP="00253E97">
      <w:pPr>
        <w:suppressAutoHyphens/>
        <w:rPr>
          <w:rFonts w:cs="Arial"/>
          <w:spacing w:val="-3"/>
          <w:sz w:val="22"/>
          <w:szCs w:val="22"/>
        </w:rPr>
      </w:pPr>
    </w:p>
    <w:p w:rsidR="00F64C46" w:rsidRPr="007B669B" w:rsidRDefault="00F64C46" w:rsidP="00253E97">
      <w:pPr>
        <w:suppressAutoHyphens/>
        <w:rPr>
          <w:rFonts w:cs="Arial"/>
          <w:spacing w:val="-3"/>
          <w:sz w:val="22"/>
          <w:szCs w:val="22"/>
        </w:rPr>
      </w:pPr>
    </w:p>
    <w:p w:rsidR="0018426D" w:rsidRPr="00974331" w:rsidRDefault="00BA72ED" w:rsidP="00253E97">
      <w:pPr>
        <w:suppressAutoHyphens/>
        <w:rPr>
          <w:rFonts w:cs="Arial"/>
          <w:spacing w:val="-3"/>
          <w:sz w:val="22"/>
          <w:szCs w:val="22"/>
        </w:rPr>
      </w:pPr>
      <w:r w:rsidRPr="007B669B">
        <w:rPr>
          <w:rFonts w:cs="Arial"/>
          <w:spacing w:val="-3"/>
          <w:sz w:val="22"/>
          <w:szCs w:val="22"/>
        </w:rPr>
        <w:t>NDPERS</w:t>
      </w:r>
      <w:r w:rsidR="001E7F9D" w:rsidRPr="007B669B">
        <w:rPr>
          <w:rFonts w:cs="Arial"/>
          <w:spacing w:val="-3"/>
          <w:sz w:val="22"/>
          <w:szCs w:val="22"/>
        </w:rPr>
        <w:t xml:space="preserve"> Benefit</w:t>
      </w:r>
      <w:r w:rsidR="009D0CA7" w:rsidRPr="007B669B">
        <w:rPr>
          <w:rFonts w:cs="Arial"/>
          <w:spacing w:val="-3"/>
          <w:sz w:val="22"/>
          <w:szCs w:val="22"/>
        </w:rPr>
        <w:t>s</w:t>
      </w:r>
      <w:r w:rsidRPr="007B669B">
        <w:rPr>
          <w:rFonts w:cs="Arial"/>
          <w:spacing w:val="-3"/>
          <w:sz w:val="22"/>
          <w:szCs w:val="22"/>
        </w:rPr>
        <w:t xml:space="preserve"> Division</w:t>
      </w:r>
    </w:p>
    <w:sectPr w:rsidR="0018426D" w:rsidRPr="00974331" w:rsidSect="00D510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DD6" w:rsidRDefault="00716DD6">
      <w:r>
        <w:separator/>
      </w:r>
    </w:p>
  </w:endnote>
  <w:endnote w:type="continuationSeparator" w:id="0">
    <w:p w:rsidR="00716DD6" w:rsidRDefault="0071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2DE" w:rsidRDefault="005132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2DE" w:rsidRDefault="005132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8D9" w:rsidRPr="00F458D9" w:rsidRDefault="00F458D9">
    <w:pPr>
      <w:pStyle w:val="Footer"/>
      <w:rPr>
        <w:sz w:val="18"/>
        <w:szCs w:val="18"/>
      </w:rPr>
    </w:pPr>
    <w:r w:rsidRPr="00F458D9">
      <w:rPr>
        <w:sz w:val="18"/>
        <w:szCs w:val="18"/>
      </w:rPr>
      <w:t>APP-7354 (01-2012)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DD6" w:rsidRDefault="00716DD6">
      <w:r>
        <w:separator/>
      </w:r>
    </w:p>
  </w:footnote>
  <w:footnote w:type="continuationSeparator" w:id="0">
    <w:p w:rsidR="00716DD6" w:rsidRDefault="00716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2DE" w:rsidRDefault="005132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2DE" w:rsidRDefault="005132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756" w:rsidRDefault="00D51043" w:rsidP="00D51043">
    <w:pPr>
      <w:pStyle w:val="Header"/>
      <w:ind w:left="-1440" w:right="-1440"/>
    </w:pPr>
    <w:bookmarkStart w:id="21" w:name="HeaderImage"/>
    <w:bookmarkStart w:id="22" w:name="_GoBack"/>
    <w:r>
      <w:t>{</w:t>
    </w:r>
    <w:proofErr w:type="spellStart"/>
    <w:r>
      <w:t>ImgImage</w:t>
    </w:r>
    <w:proofErr w:type="spellEnd"/>
    <w:r>
      <w:t>}</w:t>
    </w:r>
    <w:bookmarkEnd w:id="21"/>
    <w:bookmarkEnd w:id="2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714F"/>
    <w:rsid w:val="000340F8"/>
    <w:rsid w:val="000467DA"/>
    <w:rsid w:val="00046F61"/>
    <w:rsid w:val="00080032"/>
    <w:rsid w:val="00086B0E"/>
    <w:rsid w:val="00091C96"/>
    <w:rsid w:val="000A5CF4"/>
    <w:rsid w:val="00103906"/>
    <w:rsid w:val="00133DD4"/>
    <w:rsid w:val="00144C59"/>
    <w:rsid w:val="0014759C"/>
    <w:rsid w:val="00170756"/>
    <w:rsid w:val="0018426D"/>
    <w:rsid w:val="001A33A1"/>
    <w:rsid w:val="001A3F24"/>
    <w:rsid w:val="001A6202"/>
    <w:rsid w:val="001B66FB"/>
    <w:rsid w:val="001C0E1E"/>
    <w:rsid w:val="001C39CC"/>
    <w:rsid w:val="001E6C28"/>
    <w:rsid w:val="001E7F9D"/>
    <w:rsid w:val="001F4BB4"/>
    <w:rsid w:val="00204C8C"/>
    <w:rsid w:val="00236822"/>
    <w:rsid w:val="00253E97"/>
    <w:rsid w:val="00254DA0"/>
    <w:rsid w:val="00256DAE"/>
    <w:rsid w:val="00271487"/>
    <w:rsid w:val="0028522A"/>
    <w:rsid w:val="002C48AD"/>
    <w:rsid w:val="002C4F1E"/>
    <w:rsid w:val="002D0874"/>
    <w:rsid w:val="002E14AF"/>
    <w:rsid w:val="002E3EE6"/>
    <w:rsid w:val="0030287F"/>
    <w:rsid w:val="003119D5"/>
    <w:rsid w:val="003351DE"/>
    <w:rsid w:val="00375191"/>
    <w:rsid w:val="00397E27"/>
    <w:rsid w:val="003A7476"/>
    <w:rsid w:val="003B45A2"/>
    <w:rsid w:val="003B67D5"/>
    <w:rsid w:val="003D5495"/>
    <w:rsid w:val="00426EEF"/>
    <w:rsid w:val="004303F8"/>
    <w:rsid w:val="00445AD1"/>
    <w:rsid w:val="00445BEA"/>
    <w:rsid w:val="00484168"/>
    <w:rsid w:val="004B39A2"/>
    <w:rsid w:val="004B43F8"/>
    <w:rsid w:val="004D3077"/>
    <w:rsid w:val="004E5599"/>
    <w:rsid w:val="00504734"/>
    <w:rsid w:val="00506E0C"/>
    <w:rsid w:val="005070D1"/>
    <w:rsid w:val="005132DE"/>
    <w:rsid w:val="005275EF"/>
    <w:rsid w:val="0054075C"/>
    <w:rsid w:val="00573FAF"/>
    <w:rsid w:val="005A0107"/>
    <w:rsid w:val="005A3CE7"/>
    <w:rsid w:val="005D4A97"/>
    <w:rsid w:val="005E33CD"/>
    <w:rsid w:val="00622FBB"/>
    <w:rsid w:val="00644589"/>
    <w:rsid w:val="006848D9"/>
    <w:rsid w:val="00687544"/>
    <w:rsid w:val="006A02EE"/>
    <w:rsid w:val="006A3C3F"/>
    <w:rsid w:val="006B0ABA"/>
    <w:rsid w:val="006D6E57"/>
    <w:rsid w:val="006E0223"/>
    <w:rsid w:val="006E6595"/>
    <w:rsid w:val="0070797A"/>
    <w:rsid w:val="007114F3"/>
    <w:rsid w:val="00716DD6"/>
    <w:rsid w:val="00726815"/>
    <w:rsid w:val="0077299E"/>
    <w:rsid w:val="007A1DFE"/>
    <w:rsid w:val="007A4B5C"/>
    <w:rsid w:val="007A6FDD"/>
    <w:rsid w:val="007B2E2E"/>
    <w:rsid w:val="007B669B"/>
    <w:rsid w:val="007C6F13"/>
    <w:rsid w:val="007E5E32"/>
    <w:rsid w:val="007F67BA"/>
    <w:rsid w:val="0084781B"/>
    <w:rsid w:val="00857D59"/>
    <w:rsid w:val="008632E8"/>
    <w:rsid w:val="00863843"/>
    <w:rsid w:val="00864DA7"/>
    <w:rsid w:val="00894246"/>
    <w:rsid w:val="008D13B5"/>
    <w:rsid w:val="008D3D72"/>
    <w:rsid w:val="008F0D0F"/>
    <w:rsid w:val="009225FE"/>
    <w:rsid w:val="00927D10"/>
    <w:rsid w:val="00943FD6"/>
    <w:rsid w:val="00954679"/>
    <w:rsid w:val="009614EA"/>
    <w:rsid w:val="00971D00"/>
    <w:rsid w:val="00974331"/>
    <w:rsid w:val="00982908"/>
    <w:rsid w:val="00982FF0"/>
    <w:rsid w:val="00992D23"/>
    <w:rsid w:val="009A7790"/>
    <w:rsid w:val="009C3376"/>
    <w:rsid w:val="009C4D3C"/>
    <w:rsid w:val="009D0CA7"/>
    <w:rsid w:val="009E397D"/>
    <w:rsid w:val="009E4B4E"/>
    <w:rsid w:val="00A00A07"/>
    <w:rsid w:val="00A15790"/>
    <w:rsid w:val="00A457F9"/>
    <w:rsid w:val="00A52B81"/>
    <w:rsid w:val="00A964B0"/>
    <w:rsid w:val="00A96AED"/>
    <w:rsid w:val="00AB65B0"/>
    <w:rsid w:val="00AD28F9"/>
    <w:rsid w:val="00B23C00"/>
    <w:rsid w:val="00B249B6"/>
    <w:rsid w:val="00B638F7"/>
    <w:rsid w:val="00B762D3"/>
    <w:rsid w:val="00B9504D"/>
    <w:rsid w:val="00BA72ED"/>
    <w:rsid w:val="00BC1FAA"/>
    <w:rsid w:val="00BF3FF2"/>
    <w:rsid w:val="00C01B30"/>
    <w:rsid w:val="00C140B5"/>
    <w:rsid w:val="00C206B1"/>
    <w:rsid w:val="00C4656D"/>
    <w:rsid w:val="00C935D9"/>
    <w:rsid w:val="00C94890"/>
    <w:rsid w:val="00CD062B"/>
    <w:rsid w:val="00CF41EA"/>
    <w:rsid w:val="00CF6FB4"/>
    <w:rsid w:val="00D013F8"/>
    <w:rsid w:val="00D05E57"/>
    <w:rsid w:val="00D357DD"/>
    <w:rsid w:val="00D51043"/>
    <w:rsid w:val="00D57F57"/>
    <w:rsid w:val="00D62B54"/>
    <w:rsid w:val="00D71442"/>
    <w:rsid w:val="00D904C7"/>
    <w:rsid w:val="00D92BD8"/>
    <w:rsid w:val="00E330CC"/>
    <w:rsid w:val="00E9023C"/>
    <w:rsid w:val="00EB4E3D"/>
    <w:rsid w:val="00EC6B49"/>
    <w:rsid w:val="00F00B91"/>
    <w:rsid w:val="00F032A0"/>
    <w:rsid w:val="00F325F4"/>
    <w:rsid w:val="00F458D9"/>
    <w:rsid w:val="00F56565"/>
    <w:rsid w:val="00F64C46"/>
    <w:rsid w:val="00F65260"/>
    <w:rsid w:val="00F7069A"/>
    <w:rsid w:val="00F7528A"/>
    <w:rsid w:val="00F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04B4851-5EA2-48F2-968A-B4DEB21E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5F4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</cp:revision>
  <cp:lastPrinted>2009-02-13T03:22:00Z</cp:lastPrinted>
  <dcterms:created xsi:type="dcterms:W3CDTF">2014-03-25T07:21:00Z</dcterms:created>
  <dcterms:modified xsi:type="dcterms:W3CDTF">2017-06-05T16:36:00Z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