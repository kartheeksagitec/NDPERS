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7E" w:rsidP="00533934" w:rsidRDefault="005C047E">
      <w:pPr>
        <w:rPr>
          <w:spacing w:val="-2"/>
          <w:sz w:val="22"/>
        </w:rPr>
      </w:pPr>
    </w:p>
    <w:p w:rsidR="005C047E" w:rsidP="00533934" w:rsidRDefault="005C047E">
      <w:pPr>
        <w:rPr>
          <w:spacing w:val="-2"/>
          <w:sz w:val="22"/>
        </w:rPr>
      </w:pPr>
    </w:p>
    <w:p w:rsidRPr="00900A79" w:rsidR="00533934" w:rsidP="00533934" w:rsidRDefault="00533934">
      <w:pPr>
        <w:rPr>
          <w:spacing w:val="-2"/>
          <w:sz w:val="22"/>
        </w:rPr>
      </w:pPr>
      <w:bookmarkStart w:name="sagitec1" w:id="0"/>
      <w:r w:rsidRPr="00900A79">
        <w:rPr>
          <w:spacing w:val="-2"/>
          <w:sz w:val="22"/>
        </w:rPr>
        <w:t>{stdlongdate}</w:t>
      </w:r>
      <w:bookmarkEnd w:id="0"/>
      <w:r w:rsidRPr="00900A79">
        <w:rPr>
          <w:rFonts w:cs="Arial"/>
          <w:spacing w:val="-2"/>
          <w:sz w:val="22"/>
          <w:szCs w:val="22"/>
        </w:rPr>
        <w:t xml:space="preserve"> </w:t>
        <w:tab/>
        <w:tab/>
        <w:tab/>
        <w:tab/>
        <w:tab/>
        <w:tab/>
        <w:tab/>
        <w:tab/>
        <w:t xml:space="preserve">Member ID: </w:t>
      </w:r>
      <w:bookmarkStart w:name="sagitec2" w:id="1"/>
      <w:r w:rsidRPr="00900A79">
        <w:rPr>
          <w:sz w:val="22"/>
          <w:szCs w:val="22"/>
        </w:rPr>
        <w:t>{stdMbrPERSLinkID}</w:t>
      </w:r>
      <w:bookmarkEnd w:id="1"/>
    </w:p>
    <w:p w:rsidR="00533934" w:rsidP="00533934" w:rsidRDefault="00533934">
      <w:pPr>
        <w:rPr>
          <w:spacing w:val="-2"/>
          <w:sz w:val="22"/>
        </w:rPr>
      </w:pPr>
    </w:p>
    <w:p w:rsidRPr="00900A79" w:rsidR="005C047E" w:rsidP="00533934" w:rsidRDefault="005C047E">
      <w:pPr>
        <w:rPr>
          <w:spacing w:val="-2"/>
          <w:sz w:val="22"/>
        </w:rPr>
      </w:pPr>
    </w:p>
    <w:p w:rsidRPr="00900A79" w:rsidR="00533934" w:rsidP="00533934" w:rsidRDefault="00533934">
      <w:pPr>
        <w:rPr>
          <w:rFonts w:cs="Arial"/>
          <w:caps/>
          <w:spacing w:val="-2"/>
          <w:sz w:val="22"/>
          <w:szCs w:val="22"/>
        </w:rPr>
      </w:pPr>
      <w:bookmarkStart w:name="sagitec3" w:id="2"/>
      <w:r w:rsidRPr="00900A79">
        <w:rPr>
          <w:rFonts w:cs="Arial"/>
          <w:spacing w:val="-2"/>
          <w:sz w:val="22"/>
          <w:szCs w:val="22"/>
        </w:rPr>
        <w:t>{stdMbrFullName}</w:t>
      </w:r>
      <w:bookmarkEnd w:id="2"/>
    </w:p>
    <w:p w:rsidRPr="00900A79" w:rsidR="00533934" w:rsidP="00533934" w:rsidRDefault="00533934">
      <w:pPr>
        <w:rPr>
          <w:rFonts w:cs="Arial"/>
          <w:spacing w:val="-2"/>
          <w:sz w:val="22"/>
          <w:szCs w:val="22"/>
        </w:rPr>
      </w:pPr>
      <w:bookmarkStart w:name="sagitec4" w:id="3"/>
      <w:r w:rsidRPr="00900A79">
        <w:rPr>
          <w:rFonts w:cs="Arial"/>
          <w:spacing w:val="-2"/>
          <w:sz w:val="22"/>
          <w:szCs w:val="22"/>
        </w:rPr>
        <w:t>{stdMbrAdrCorStreet1}</w:t>
      </w:r>
      <w:bookmarkEnd w:id="3"/>
    </w:p>
    <w:p w:rsidRPr="00900A79" w:rsidR="00533934" w:rsidP="00533934" w:rsidRDefault="00533934">
      <w:pPr>
        <w:rPr>
          <w:rFonts w:cs="Arial"/>
          <w:spacing w:val="-2"/>
          <w:sz w:val="22"/>
          <w:szCs w:val="22"/>
        </w:rPr>
      </w:pPr>
      <w:bookmarkStart w:name="sagitec5" w:id="4"/>
      <w:r w:rsidRPr="00900A79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Pr="00900A79" w:rsidR="00533934" w:rsidP="00533934" w:rsidRDefault="00533934">
      <w:pPr>
        <w:rPr>
          <w:rFonts w:cs="Arial"/>
          <w:spacing w:val="-2"/>
          <w:sz w:val="22"/>
          <w:szCs w:val="22"/>
        </w:rPr>
      </w:pPr>
      <w:bookmarkStart w:name="sagitec6" w:id="5"/>
      <w:r w:rsidRPr="00900A79">
        <w:rPr>
          <w:rFonts w:cs="Arial"/>
          <w:spacing w:val="-2"/>
          <w:sz w:val="22"/>
          <w:szCs w:val="22"/>
        </w:rPr>
        <w:t>{stdMbrAdrCorCity}</w:t>
      </w:r>
      <w:bookmarkEnd w:id="5"/>
      <w:r w:rsidRPr="00900A79">
        <w:rPr>
          <w:rFonts w:cs="Arial"/>
          <w:spacing w:val="-2"/>
          <w:sz w:val="22"/>
          <w:szCs w:val="22"/>
        </w:rPr>
        <w:t xml:space="preserve"> </w:t>
      </w:r>
      <w:bookmarkStart w:name="sagitec7" w:id="6"/>
      <w:r w:rsidRPr="00900A79">
        <w:rPr>
          <w:rFonts w:cs="Arial"/>
          <w:spacing w:val="-2"/>
          <w:sz w:val="22"/>
          <w:szCs w:val="22"/>
        </w:rPr>
        <w:t>{stdMbrAdrCorState}</w:t>
      </w:r>
      <w:bookmarkEnd w:id="6"/>
      <w:r w:rsidRPr="00900A79">
        <w:rPr>
          <w:rFonts w:cs="Arial"/>
          <w:spacing w:val="-2"/>
          <w:sz w:val="22"/>
          <w:szCs w:val="22"/>
        </w:rPr>
        <w:t xml:space="preserve">  </w:t>
      </w:r>
      <w:bookmarkStart w:name="sagitec8" w:id="7"/>
      <w:r w:rsidRPr="00900A79">
        <w:rPr>
          <w:rFonts w:cs="Arial"/>
          <w:spacing w:val="-2"/>
          <w:sz w:val="22"/>
          <w:szCs w:val="22"/>
        </w:rPr>
        <w:t>{stdMbrAdrCorZip}</w:t>
      </w:r>
      <w:bookmarkEnd w:id="7"/>
    </w:p>
    <w:p w:rsidR="00533934" w:rsidP="00533934" w:rsidRDefault="00533934">
      <w:pPr>
        <w:suppressAutoHyphens/>
        <w:rPr>
          <w:spacing w:val="-3"/>
          <w:sz w:val="22"/>
        </w:rPr>
      </w:pPr>
    </w:p>
    <w:p w:rsidRPr="00900A79" w:rsidR="005C047E" w:rsidP="00533934" w:rsidRDefault="005C047E">
      <w:pPr>
        <w:suppressAutoHyphens/>
        <w:rPr>
          <w:spacing w:val="-3"/>
          <w:sz w:val="22"/>
        </w:rPr>
      </w:pPr>
    </w:p>
    <w:p w:rsidRPr="00900A79" w:rsidR="00533934" w:rsidP="00533934" w:rsidRDefault="00533934">
      <w:pPr>
        <w:suppressAutoHyphens/>
        <w:rPr>
          <w:b/>
          <w:spacing w:val="-3"/>
          <w:sz w:val="22"/>
        </w:rPr>
      </w:pPr>
      <w:r w:rsidRPr="00900A79">
        <w:rPr>
          <w:b/>
          <w:spacing w:val="-3"/>
          <w:sz w:val="22"/>
        </w:rPr>
        <w:t>RE:  INCOMPLETE ENROLLMENT APPLICATION</w:t>
      </w:r>
    </w:p>
    <w:p w:rsidRPr="00900A79" w:rsidR="00533934" w:rsidP="00533934" w:rsidRDefault="00533934">
      <w:pPr>
        <w:suppressAutoHyphens/>
        <w:rPr>
          <w:b/>
          <w:spacing w:val="-3"/>
          <w:sz w:val="22"/>
        </w:rPr>
      </w:pPr>
    </w:p>
    <w:p w:rsidRPr="00900A79" w:rsidR="00533934" w:rsidP="00533934" w:rsidRDefault="00533934">
      <w:pPr>
        <w:suppressAutoHyphens/>
        <w:rPr>
          <w:rFonts w:cs="Arial"/>
          <w:b/>
          <w:spacing w:val="-3"/>
          <w:sz w:val="22"/>
          <w:szCs w:val="22"/>
        </w:rPr>
      </w:pPr>
      <w:r w:rsidRPr="00900A79">
        <w:rPr>
          <w:rFonts w:cs="Arial"/>
          <w:spacing w:val="-2"/>
          <w:sz w:val="22"/>
          <w:szCs w:val="22"/>
        </w:rPr>
        <w:t xml:space="preserve">Dear </w:t>
      </w:r>
      <w:bookmarkStart w:name="sagitec9" w:id="8"/>
      <w:r w:rsidRPr="00900A79">
        <w:rPr>
          <w:rFonts w:cs="Arial"/>
          <w:spacing w:val="-2"/>
          <w:sz w:val="22"/>
          <w:szCs w:val="22"/>
        </w:rPr>
        <w:t>{stdMbrSalutation}</w:t>
      </w:r>
      <w:bookmarkEnd w:id="8"/>
      <w:r w:rsidRPr="00900A79">
        <w:rPr>
          <w:rFonts w:cs="Arial"/>
          <w:spacing w:val="-2"/>
          <w:sz w:val="22"/>
          <w:szCs w:val="22"/>
        </w:rPr>
        <w:t>:</w:t>
      </w:r>
    </w:p>
    <w:p w:rsidRPr="00900A79" w:rsidR="00533934" w:rsidP="00533934" w:rsidRDefault="00533934">
      <w:pPr>
        <w:suppressAutoHyphens/>
        <w:rPr>
          <w:b/>
          <w:spacing w:val="-3"/>
          <w:sz w:val="22"/>
        </w:rPr>
      </w:pPr>
      <w:r w:rsidRPr="00900A79">
        <w:rPr>
          <w:b/>
          <w:spacing w:val="-3"/>
          <w:sz w:val="22"/>
        </w:rPr>
        <w:tab/>
      </w: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 xml:space="preserve">NDPERS has received your enrollment application for the </w:t>
      </w:r>
      <w:bookmarkStart w:name="sagitec10" w:id="9"/>
      <w:r w:rsidRPr="00900A79">
        <w:rPr>
          <w:rFonts w:cs="Arial"/>
          <w:spacing w:val="-3"/>
          <w:sz w:val="22"/>
          <w:szCs w:val="22"/>
        </w:rPr>
        <w:t>{PlanName}</w:t>
      </w:r>
      <w:bookmarkEnd w:id="9"/>
      <w:r w:rsidRPr="00900A79">
        <w:rPr>
          <w:rFonts w:cs="Arial"/>
          <w:spacing w:val="-3"/>
          <w:sz w:val="22"/>
          <w:szCs w:val="22"/>
        </w:rPr>
        <w:t>.  The following information was incomplete and must be provided to NDPERS:</w:t>
      </w: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11" w:id="10"/>
      <w:r w:rsidRPr="00900A79">
        <w:rPr>
          <w:rFonts w:cs="Arial"/>
          <w:spacing w:val="-3"/>
          <w:sz w:val="22"/>
          <w:szCs w:val="22"/>
        </w:rPr>
        <w:t>{x quwhen applicable has 0}</w:t>
      </w:r>
      <w:bookmarkEnd w:id="10"/>
    </w:p>
    <w:p w:rsidRPr="00900A79" w:rsidR="00533934" w:rsidP="00533934" w:rsidRDefault="00533934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Please indicate your date of birth.</w:t>
      </w:r>
    </w:p>
    <w:p w:rsidR="007835E1" w:rsidP="007835E1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12" w:id="11"/>
      <w:r w:rsidRPr="00900A79">
        <w:rPr>
          <w:rFonts w:cs="Arial"/>
          <w:spacing w:val="-3"/>
          <w:sz w:val="22"/>
          <w:szCs w:val="22"/>
        </w:rPr>
        <w:t>{x endblock}</w:t>
      </w:r>
      <w:bookmarkEnd w:id="11"/>
    </w:p>
    <w:p w:rsidRPr="00900A79" w:rsidR="007835E1" w:rsidP="007835E1" w:rsidRDefault="007835E1">
      <w:pPr>
        <w:suppressAutoHyphens/>
        <w:rPr>
          <w:rFonts w:cs="Arial"/>
          <w:spacing w:val="-3"/>
          <w:sz w:val="22"/>
          <w:szCs w:val="22"/>
        </w:rPr>
      </w:pPr>
      <w:bookmarkStart w:name="sagitec13" w:id="12"/>
      <w:r w:rsidRPr="00900A79">
        <w:rPr>
          <w:rFonts w:cs="Arial"/>
          <w:spacing w:val="-3"/>
          <w:sz w:val="22"/>
          <w:szCs w:val="22"/>
        </w:rPr>
        <w:t>{x quwhen applicable has 1}</w:t>
      </w:r>
      <w:bookmarkEnd w:id="12"/>
    </w:p>
    <w:p w:rsidRPr="00900A79" w:rsidR="007835E1" w:rsidP="007835E1" w:rsidRDefault="007835E1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sign and date the enrollment application,</w:t>
      </w:r>
    </w:p>
    <w:p w:rsidR="00533934" w:rsidP="00533934" w:rsidRDefault="007835E1">
      <w:pPr>
        <w:suppressAutoHyphens/>
        <w:rPr>
          <w:rFonts w:cs="Arial"/>
          <w:spacing w:val="-3"/>
          <w:sz w:val="22"/>
          <w:szCs w:val="22"/>
        </w:rPr>
      </w:pPr>
      <w:bookmarkStart w:name="sagitec14" w:id="13"/>
      <w:r w:rsidRPr="00900A79">
        <w:rPr>
          <w:rFonts w:cs="Arial"/>
          <w:spacing w:val="-3"/>
          <w:sz w:val="22"/>
          <w:szCs w:val="22"/>
        </w:rPr>
        <w:t>{x endblock }</w:t>
      </w:r>
      <w:bookmarkEnd w:id="13"/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15" w:id="14"/>
      <w:r w:rsidRPr="00900A79">
        <w:rPr>
          <w:rFonts w:cs="Arial"/>
          <w:spacing w:val="-3"/>
          <w:sz w:val="22"/>
          <w:szCs w:val="22"/>
        </w:rPr>
        <w:t>{x quwhen applicable has 2}</w:t>
      </w:r>
      <w:bookmarkEnd w:id="14"/>
    </w:p>
    <w:p w:rsidRPr="00900A79" w:rsidR="00533934" w:rsidP="00533934" w:rsidRDefault="00533934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Please indicate participation type in Part B.</w:t>
      </w:r>
    </w:p>
    <w:p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16" w:id="15"/>
      <w:r w:rsidRPr="00900A79">
        <w:rPr>
          <w:rFonts w:cs="Arial"/>
          <w:spacing w:val="-3"/>
          <w:sz w:val="22"/>
          <w:szCs w:val="22"/>
        </w:rPr>
        <w:t>{x endblock }</w:t>
      </w:r>
      <w:bookmarkEnd w:id="15"/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17" w:id="16"/>
      <w:r w:rsidRPr="00900A79">
        <w:rPr>
          <w:rFonts w:cs="Arial"/>
          <w:spacing w:val="-3"/>
          <w:sz w:val="22"/>
          <w:szCs w:val="22"/>
        </w:rPr>
        <w:t>{x quwhen applicable has 3}</w:t>
      </w:r>
      <w:bookmarkEnd w:id="16"/>
    </w:p>
    <w:p w:rsidRPr="00900A79" w:rsidR="00533934" w:rsidP="00533934" w:rsidRDefault="00533934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indicated that you were covered by TFFR or TIAA.  Please indicate the dates that you were covered under the other retirement plan indicated.</w:t>
      </w:r>
    </w:p>
    <w:p w:rsidR="00533934" w:rsidP="007835E1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18" w:id="17"/>
      <w:r w:rsidRPr="00900A79">
        <w:rPr>
          <w:rFonts w:cs="Arial"/>
          <w:spacing w:val="-3"/>
          <w:sz w:val="22"/>
          <w:szCs w:val="22"/>
        </w:rPr>
        <w:t>{x endblock }</w:t>
      </w:r>
      <w:bookmarkEnd w:id="17"/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19" w:id="18"/>
      <w:r w:rsidRPr="00900A79">
        <w:rPr>
          <w:rFonts w:cs="Arial"/>
          <w:spacing w:val="-3"/>
          <w:sz w:val="22"/>
          <w:szCs w:val="22"/>
        </w:rPr>
        <w:t>{x quwhen applicable has 4}</w:t>
      </w:r>
      <w:bookmarkEnd w:id="18"/>
    </w:p>
    <w:p w:rsidRPr="00900A79" w:rsidR="00533934" w:rsidP="00533934" w:rsidRDefault="00533934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indicate the level of coverage being requested.</w:t>
      </w:r>
    </w:p>
    <w:p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20" w:id="19"/>
      <w:r w:rsidRPr="00900A79">
        <w:rPr>
          <w:rFonts w:cs="Arial"/>
          <w:spacing w:val="-3"/>
          <w:sz w:val="22"/>
          <w:szCs w:val="22"/>
        </w:rPr>
        <w:t>{x endblock }</w:t>
      </w:r>
      <w:bookmarkEnd w:id="19"/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21" w:id="20"/>
      <w:r w:rsidRPr="00900A79">
        <w:rPr>
          <w:rFonts w:cs="Arial"/>
          <w:spacing w:val="-3"/>
          <w:sz w:val="22"/>
          <w:szCs w:val="22"/>
        </w:rPr>
        <w:t>{x quwhen applicable has 5}</w:t>
      </w:r>
      <w:bookmarkEnd w:id="20"/>
    </w:p>
    <w:p w:rsidRPr="00900A79" w:rsidR="00533934" w:rsidP="00533934" w:rsidRDefault="00533934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Please designate a beneficiary by completing all requested information.</w:t>
      </w:r>
    </w:p>
    <w:p w:rsidRPr="00900A79" w:rsidR="001E3B78" w:rsidP="001E3B78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22" w:id="21"/>
      <w:r w:rsidRPr="00900A79">
        <w:rPr>
          <w:rFonts w:cs="Arial"/>
          <w:spacing w:val="-3"/>
          <w:sz w:val="22"/>
          <w:szCs w:val="22"/>
        </w:rPr>
        <w:t>{x endblock}</w:t>
      </w:r>
      <w:bookmarkEnd w:id="21"/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23" w:id="22"/>
      <w:r w:rsidRPr="00900A79">
        <w:rPr>
          <w:rFonts w:cs="Arial"/>
          <w:spacing w:val="-3"/>
          <w:sz w:val="22"/>
          <w:szCs w:val="22"/>
        </w:rPr>
        <w:t>{x quwhen applicable has 6}</w:t>
      </w:r>
      <w:bookmarkEnd w:id="22"/>
    </w:p>
    <w:p w:rsidRPr="00900A79" w:rsidR="001E3B78" w:rsidP="001E3B78" w:rsidRDefault="001E3B78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designate your beneficiary(ies) for the plan by completing the requested information.</w:t>
      </w:r>
    </w:p>
    <w:p w:rsidR="00533934" w:rsidP="00533934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24" w:id="23"/>
      <w:r w:rsidRPr="00900A79">
        <w:rPr>
          <w:rFonts w:cs="Arial"/>
          <w:spacing w:val="-3"/>
          <w:sz w:val="22"/>
          <w:szCs w:val="22"/>
        </w:rPr>
        <w:t>{x endblock}</w:t>
      </w:r>
      <w:bookmarkEnd w:id="23"/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25" w:id="24"/>
      <w:r w:rsidRPr="00900A79">
        <w:rPr>
          <w:rFonts w:cs="Arial"/>
          <w:spacing w:val="-3"/>
          <w:sz w:val="22"/>
          <w:szCs w:val="22"/>
        </w:rPr>
        <w:t>{x quwhen applicable has 7}</w:t>
      </w:r>
      <w:bookmarkEnd w:id="24"/>
    </w:p>
    <w:p w:rsidRPr="00900A79" w:rsidR="001E3B78" w:rsidP="001E3B78" w:rsidRDefault="001E3B78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indicate your employee ID number.</w:t>
      </w:r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26" w:id="25"/>
      <w:r w:rsidRPr="00900A79">
        <w:rPr>
          <w:rFonts w:cs="Arial"/>
          <w:spacing w:val="-3"/>
          <w:sz w:val="22"/>
          <w:szCs w:val="22"/>
        </w:rPr>
        <w:t>{x endblock }</w:t>
      </w:r>
      <w:bookmarkEnd w:id="25"/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27" w:id="26"/>
      <w:r w:rsidRPr="00900A79">
        <w:rPr>
          <w:rFonts w:cs="Arial"/>
          <w:spacing w:val="-3"/>
          <w:sz w:val="22"/>
          <w:szCs w:val="22"/>
        </w:rPr>
        <w:t>{x quwhen applicable has 8}</w:t>
      </w:r>
      <w:bookmarkEnd w:id="26"/>
    </w:p>
    <w:p w:rsidRPr="00900A79" w:rsidR="001E3B78" w:rsidP="001E3B78" w:rsidRDefault="001E3B78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The premium conversion section is incomplete.  Please complete and re-submit.</w:t>
      </w:r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28" w:id="27"/>
      <w:r w:rsidRPr="00900A79">
        <w:rPr>
          <w:rFonts w:cs="Arial"/>
          <w:spacing w:val="-3"/>
          <w:sz w:val="22"/>
          <w:szCs w:val="22"/>
        </w:rPr>
        <w:t>{x endblock }</w:t>
      </w:r>
      <w:bookmarkEnd w:id="27"/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29" w:id="28"/>
      <w:r w:rsidRPr="00900A79">
        <w:rPr>
          <w:rFonts w:cs="Arial"/>
          <w:spacing w:val="-3"/>
          <w:sz w:val="22"/>
          <w:szCs w:val="22"/>
        </w:rPr>
        <w:t>{x quwhen applicable has 9}</w:t>
      </w:r>
      <w:bookmarkEnd w:id="28"/>
    </w:p>
    <w:p w:rsidRPr="00900A79" w:rsidR="001E3B78" w:rsidP="001E3B78" w:rsidRDefault="001E3B78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The medical spending reimbursement account section is incomplete.  Please complete and re-submit.</w:t>
      </w:r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30" w:id="29"/>
      <w:r w:rsidRPr="00900A79">
        <w:rPr>
          <w:rFonts w:cs="Arial"/>
          <w:spacing w:val="-3"/>
          <w:sz w:val="22"/>
          <w:szCs w:val="22"/>
        </w:rPr>
        <w:t>{x endblock }</w:t>
      </w:r>
      <w:bookmarkEnd w:id="29"/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31" w:id="30"/>
      <w:r w:rsidRPr="00900A79">
        <w:rPr>
          <w:rFonts w:cs="Arial"/>
          <w:spacing w:val="-3"/>
          <w:sz w:val="22"/>
          <w:szCs w:val="22"/>
        </w:rPr>
        <w:t>{x quwhen applicable has 10}</w:t>
      </w:r>
      <w:bookmarkEnd w:id="30"/>
    </w:p>
    <w:p w:rsidRPr="00900A79" w:rsidR="001E3B78" w:rsidP="001E3B78" w:rsidRDefault="001E3B78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The dependent care reimbursement account section is incomplete.  Please complete and re-submit.</w:t>
      </w:r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32" w:id="31"/>
      <w:r w:rsidRPr="00900A79">
        <w:rPr>
          <w:rFonts w:cs="Arial"/>
          <w:spacing w:val="-3"/>
          <w:sz w:val="22"/>
          <w:szCs w:val="22"/>
        </w:rPr>
        <w:lastRenderedPageBreak/>
        <w:t>{x endblock }</w:t>
      </w:r>
      <w:bookmarkEnd w:id="31"/>
    </w:p>
    <w:p w:rsidRPr="00900A79" w:rsidR="001E3B78" w:rsidP="001E3B78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33" w:id="32"/>
      <w:r w:rsidRPr="00900A79">
        <w:rPr>
          <w:rFonts w:cs="Arial"/>
          <w:spacing w:val="-3"/>
          <w:sz w:val="22"/>
          <w:szCs w:val="22"/>
        </w:rPr>
        <w:t>{x quwhen applicable has 11}</w:t>
      </w:r>
      <w:bookmarkEnd w:id="32"/>
    </w:p>
    <w:p w:rsidRPr="00900A79" w:rsidR="001E3B78" w:rsidP="001E3B78" w:rsidRDefault="001E3B78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 xml:space="preserve">Your employer’s authorized agent must sign and date your election form. </w:t>
      </w:r>
    </w:p>
    <w:p w:rsidRPr="00900A79" w:rsidR="0081532A" w:rsidP="0081532A" w:rsidRDefault="001E3B78">
      <w:pPr>
        <w:suppressAutoHyphens/>
        <w:rPr>
          <w:rFonts w:cs="Arial"/>
          <w:spacing w:val="-3"/>
          <w:sz w:val="22"/>
          <w:szCs w:val="22"/>
        </w:rPr>
      </w:pPr>
      <w:bookmarkStart w:name="sagitec34" w:id="33"/>
      <w:r w:rsidRPr="00900A79">
        <w:rPr>
          <w:rFonts w:cs="Arial"/>
          <w:spacing w:val="-3"/>
          <w:sz w:val="22"/>
          <w:szCs w:val="22"/>
        </w:rPr>
        <w:t>{x endblock }</w:t>
      </w:r>
      <w:bookmarkEnd w:id="33"/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35" w:id="34"/>
      <w:r w:rsidRPr="00900A79">
        <w:rPr>
          <w:rFonts w:cs="Arial"/>
          <w:spacing w:val="-3"/>
          <w:sz w:val="22"/>
          <w:szCs w:val="22"/>
        </w:rPr>
        <w:t>{x quwhen applicable has 12}</w:t>
      </w:r>
      <w:bookmarkEnd w:id="34"/>
    </w:p>
    <w:p w:rsidRPr="00900A79" w:rsidR="0081532A" w:rsidP="0081532A" w:rsidRDefault="0081532A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Your personal information is incomplete.  Please complete and re-submit.</w:t>
      </w:r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36" w:id="35"/>
      <w:r w:rsidRPr="00900A79">
        <w:rPr>
          <w:rFonts w:cs="Arial"/>
          <w:spacing w:val="-3"/>
          <w:sz w:val="22"/>
          <w:szCs w:val="22"/>
        </w:rPr>
        <w:t>{x endblock }</w:t>
      </w:r>
      <w:bookmarkEnd w:id="35"/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37" w:id="36"/>
      <w:r w:rsidRPr="00900A79">
        <w:rPr>
          <w:rFonts w:cs="Arial"/>
          <w:spacing w:val="-3"/>
          <w:sz w:val="22"/>
          <w:szCs w:val="22"/>
        </w:rPr>
        <w:t>{x quwhen applicable has 13}</w:t>
      </w:r>
      <w:bookmarkEnd w:id="36"/>
    </w:p>
    <w:p w:rsidRPr="00900A79" w:rsidR="0081532A" w:rsidP="0081532A" w:rsidRDefault="0081532A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indicate the coverage level and information requested.</w:t>
      </w:r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38" w:id="37"/>
      <w:r w:rsidRPr="00900A79">
        <w:rPr>
          <w:rFonts w:cs="Arial"/>
          <w:spacing w:val="-3"/>
          <w:sz w:val="22"/>
          <w:szCs w:val="22"/>
        </w:rPr>
        <w:t>{x endblock }</w:t>
      </w:r>
      <w:bookmarkEnd w:id="37"/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39" w:id="38"/>
      <w:r w:rsidRPr="00900A79">
        <w:rPr>
          <w:rFonts w:cs="Arial"/>
          <w:spacing w:val="-3"/>
          <w:sz w:val="22"/>
          <w:szCs w:val="22"/>
        </w:rPr>
        <w:t>{x quwhen applicable has 14}</w:t>
      </w:r>
      <w:bookmarkEnd w:id="38"/>
    </w:p>
    <w:p w:rsidRPr="00900A79" w:rsidR="0081532A" w:rsidP="0081532A" w:rsidRDefault="0081532A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indicated that you or your dependents have other coverage.  Please complete information regarding other coverage.</w:t>
      </w:r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40" w:id="39"/>
      <w:r w:rsidRPr="00900A79">
        <w:rPr>
          <w:rFonts w:cs="Arial"/>
          <w:spacing w:val="-3"/>
          <w:sz w:val="22"/>
          <w:szCs w:val="22"/>
        </w:rPr>
        <w:t>{x endblock }</w:t>
      </w:r>
      <w:bookmarkEnd w:id="39"/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41" w:id="40"/>
      <w:r w:rsidRPr="00900A79">
        <w:rPr>
          <w:rFonts w:cs="Arial"/>
          <w:spacing w:val="-3"/>
          <w:sz w:val="22"/>
          <w:szCs w:val="22"/>
        </w:rPr>
        <w:t>{x quwhen applicable has 15}</w:t>
      </w:r>
      <w:bookmarkEnd w:id="40"/>
    </w:p>
    <w:p w:rsidRPr="00900A79" w:rsidR="0081532A" w:rsidP="0081532A" w:rsidRDefault="0081532A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answer the questions regarding Workers’ Compensation/No Fault.  If you indicate “yes”, you must provide the information requested.</w:t>
      </w:r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42" w:id="41"/>
      <w:r w:rsidRPr="00900A79">
        <w:rPr>
          <w:rFonts w:cs="Arial"/>
          <w:spacing w:val="-3"/>
          <w:sz w:val="22"/>
          <w:szCs w:val="22"/>
        </w:rPr>
        <w:t>{x endblock }</w:t>
      </w:r>
      <w:bookmarkEnd w:id="41"/>
    </w:p>
    <w:p w:rsidRPr="00900A79" w:rsidR="0081532A" w:rsidP="0081532A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43" w:id="42"/>
      <w:r w:rsidRPr="00900A79">
        <w:rPr>
          <w:rFonts w:cs="Arial"/>
          <w:spacing w:val="-3"/>
          <w:sz w:val="22"/>
          <w:szCs w:val="22"/>
        </w:rPr>
        <w:t>{x quwhen applicable has 16}</w:t>
      </w:r>
      <w:bookmarkEnd w:id="42"/>
    </w:p>
    <w:p w:rsidRPr="00900A79" w:rsidR="0081532A" w:rsidP="0081532A" w:rsidRDefault="0081532A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have elected to participate in the EPO plan, but you did not select an EPO provider.  Please make this election and return to NDPERS.</w:t>
      </w:r>
    </w:p>
    <w:p w:rsidRPr="00900A79" w:rsidR="001E3B78" w:rsidP="00533934" w:rsidRDefault="0081532A">
      <w:pPr>
        <w:suppressAutoHyphens/>
        <w:rPr>
          <w:rFonts w:cs="Arial"/>
          <w:spacing w:val="-3"/>
          <w:sz w:val="22"/>
          <w:szCs w:val="22"/>
        </w:rPr>
      </w:pPr>
      <w:bookmarkStart w:name="sagitec44" w:id="43"/>
      <w:r w:rsidRPr="00900A79">
        <w:rPr>
          <w:rFonts w:cs="Arial"/>
          <w:spacing w:val="-3"/>
          <w:sz w:val="22"/>
          <w:szCs w:val="22"/>
        </w:rPr>
        <w:t>{x endblock }</w:t>
      </w:r>
      <w:bookmarkEnd w:id="43"/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45" w:id="44"/>
      <w:r w:rsidRPr="00900A79">
        <w:rPr>
          <w:rFonts w:cs="Arial"/>
          <w:spacing w:val="-3"/>
          <w:sz w:val="22"/>
          <w:szCs w:val="22"/>
        </w:rPr>
        <w:t>{x quwhen applicable has 17}</w:t>
      </w:r>
      <w:bookmarkEnd w:id="44"/>
    </w:p>
    <w:p w:rsidRPr="00900A79" w:rsidR="00533934" w:rsidP="00533934" w:rsidRDefault="00533934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elect or decline coverage in Part C.</w:t>
      </w: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46" w:id="45"/>
      <w:r w:rsidRPr="00900A79">
        <w:rPr>
          <w:rFonts w:cs="Arial"/>
          <w:spacing w:val="-3"/>
          <w:sz w:val="22"/>
          <w:szCs w:val="22"/>
        </w:rPr>
        <w:t>{x endblock }</w:t>
      </w:r>
      <w:bookmarkEnd w:id="45"/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47" w:id="46"/>
      <w:r w:rsidRPr="00900A79">
        <w:rPr>
          <w:rFonts w:cs="Arial"/>
          <w:spacing w:val="-3"/>
          <w:sz w:val="22"/>
          <w:szCs w:val="22"/>
        </w:rPr>
        <w:t>{x quwhen applicable has 18}</w:t>
      </w:r>
      <w:bookmarkEnd w:id="46"/>
    </w:p>
    <w:p w:rsidRPr="00900A79" w:rsidR="00533934" w:rsidP="00533934" w:rsidRDefault="00533934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list all dependents to be covered on policy and complete requested information.</w:t>
      </w:r>
    </w:p>
    <w:p w:rsidRPr="00900A79" w:rsidR="00533934" w:rsidP="00F42809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48" w:id="47"/>
      <w:r w:rsidRPr="00900A79">
        <w:rPr>
          <w:rFonts w:cs="Arial"/>
          <w:spacing w:val="-3"/>
          <w:sz w:val="22"/>
          <w:szCs w:val="22"/>
        </w:rPr>
        <w:t>{x endblock }</w:t>
      </w:r>
      <w:bookmarkEnd w:id="47"/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bookmarkStart w:name="sagitec49" w:id="48"/>
      <w:r w:rsidRPr="00900A79">
        <w:rPr>
          <w:rFonts w:cs="Arial"/>
          <w:spacing w:val="-3"/>
          <w:sz w:val="22"/>
          <w:szCs w:val="22"/>
        </w:rPr>
        <w:t>{x quwhen applicable has 19}</w:t>
      </w:r>
      <w:bookmarkEnd w:id="48"/>
    </w:p>
    <w:p w:rsidR="00FB1786" w:rsidP="00FB1786" w:rsidRDefault="00533934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You must indicate the retirement group and the payment option.</w:t>
      </w:r>
    </w:p>
    <w:p w:rsidRPr="00FB1786" w:rsidR="00FB1786" w:rsidP="00FB1786" w:rsidRDefault="00D84877">
      <w:pPr>
        <w:suppressAutoHyphens/>
        <w:rPr>
          <w:rFonts w:cs="Arial"/>
          <w:spacing w:val="-3"/>
          <w:sz w:val="22"/>
          <w:szCs w:val="22"/>
        </w:rPr>
      </w:pPr>
      <w:bookmarkStart w:name="sagitec58" w:id="49"/>
      <w:r>
        <w:rPr>
          <w:rFonts w:cs="Arial"/>
          <w:spacing w:val="-3"/>
          <w:sz w:val="22"/>
          <w:szCs w:val="22"/>
        </w:rPr>
        <w:t>{x endblock }</w:t>
      </w:r>
      <w:bookmarkEnd w:id="49"/>
    </w:p>
    <w:p w:rsidR="00FB1786" w:rsidP="00C30E83" w:rsidRDefault="00CB3EAF">
      <w:pPr>
        <w:suppressAutoHyphens/>
        <w:rPr>
          <w:rFonts w:cs="Arial"/>
          <w:spacing w:val="-3"/>
          <w:sz w:val="22"/>
          <w:szCs w:val="22"/>
        </w:rPr>
      </w:pPr>
      <w:bookmarkStart w:name="sagitec57" w:id="50"/>
      <w:r>
        <w:rPr>
          <w:rFonts w:cs="Arial"/>
          <w:spacing w:val="-3"/>
          <w:sz w:val="22"/>
          <w:szCs w:val="22"/>
        </w:rPr>
        <w:t>{x quwhen applicable has 20}</w:t>
      </w:r>
      <w:bookmarkEnd w:id="50"/>
    </w:p>
    <w:p w:rsidR="00CB3EAF" w:rsidP="00CB3EAF" w:rsidRDefault="00C30E83">
      <w:pPr>
        <w:numPr>
          <w:ilvl w:val="0"/>
          <w:numId w:val="13"/>
        </w:num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Notice of creditable coverage</w:t>
      </w:r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59" w:id="51"/>
      <w:r>
        <w:rPr>
          <w:rFonts w:cs="Arial"/>
          <w:spacing w:val="-3"/>
          <w:sz w:val="22"/>
          <w:szCs w:val="22"/>
        </w:rPr>
        <w:t>{x endblock }</w:t>
      </w:r>
      <w:bookmarkEnd w:id="51"/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0" w:id="52"/>
      <w:r>
        <w:rPr>
          <w:rFonts w:cs="Arial"/>
          <w:spacing w:val="-3"/>
          <w:sz w:val="22"/>
          <w:szCs w:val="22"/>
        </w:rPr>
        <w:t>{x quwhen applicable has 21}</w:t>
      </w:r>
      <w:bookmarkEnd w:id="52"/>
    </w:p>
    <w:p w:rsidR="006F19EF" w:rsidP="006F19EF" w:rsidRDefault="006F19EF">
      <w:pPr>
        <w:numPr>
          <w:ilvl w:val="0"/>
          <w:numId w:val="16"/>
        </w:num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Incorrect form used</w:t>
      </w:r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1" w:id="53"/>
      <w:r>
        <w:rPr>
          <w:rFonts w:cs="Arial"/>
          <w:spacing w:val="-3"/>
          <w:sz w:val="22"/>
          <w:szCs w:val="22"/>
        </w:rPr>
        <w:t>{x endblock }</w:t>
      </w:r>
      <w:bookmarkEnd w:id="53"/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2" w:id="54"/>
      <w:r>
        <w:rPr>
          <w:rFonts w:cs="Arial"/>
          <w:spacing w:val="-3"/>
          <w:sz w:val="22"/>
          <w:szCs w:val="22"/>
        </w:rPr>
        <w:t>{x quwhen applicable has 22}</w:t>
      </w:r>
      <w:bookmarkEnd w:id="54"/>
    </w:p>
    <w:p w:rsidR="006F19EF" w:rsidP="006F19EF" w:rsidRDefault="006F19EF">
      <w:pPr>
        <w:numPr>
          <w:ilvl w:val="0"/>
          <w:numId w:val="17"/>
        </w:num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No election made</w:t>
      </w:r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3" w:id="55"/>
      <w:r>
        <w:rPr>
          <w:rFonts w:cs="Arial"/>
          <w:spacing w:val="-3"/>
          <w:sz w:val="22"/>
          <w:szCs w:val="22"/>
        </w:rPr>
        <w:t>{x endblock}</w:t>
      </w:r>
      <w:bookmarkEnd w:id="55"/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4" w:id="56"/>
      <w:r>
        <w:rPr>
          <w:rFonts w:cs="Arial"/>
          <w:spacing w:val="-3"/>
          <w:sz w:val="22"/>
          <w:szCs w:val="22"/>
        </w:rPr>
        <w:t>{x quwhen applicable has 23}</w:t>
      </w:r>
      <w:bookmarkEnd w:id="56"/>
    </w:p>
    <w:p w:rsidR="006F19EF" w:rsidP="006F19EF" w:rsidRDefault="006F19EF">
      <w:pPr>
        <w:numPr>
          <w:ilvl w:val="0"/>
          <w:numId w:val="18"/>
        </w:numPr>
        <w:suppressAutoHyphens/>
        <w:rPr>
          <w:rFonts w:cs="Arial"/>
          <w:spacing w:val="-3"/>
          <w:sz w:val="22"/>
          <w:szCs w:val="22"/>
        </w:rPr>
      </w:pPr>
      <w:r w:rsidRPr="006F19EF">
        <w:rPr>
          <w:rFonts w:cs="Arial"/>
          <w:spacing w:val="-3"/>
          <w:sz w:val="22"/>
          <w:szCs w:val="22"/>
        </w:rPr>
        <w:t>Spouse's Signature Required</w:t>
      </w:r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5" w:id="57"/>
      <w:r>
        <w:rPr>
          <w:rFonts w:cs="Arial"/>
          <w:spacing w:val="-3"/>
          <w:sz w:val="22"/>
          <w:szCs w:val="22"/>
        </w:rPr>
        <w:t>{x endblock}</w:t>
      </w:r>
      <w:bookmarkEnd w:id="57"/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6" w:id="58"/>
      <w:r>
        <w:rPr>
          <w:rFonts w:cs="Arial"/>
          <w:spacing w:val="-3"/>
          <w:sz w:val="22"/>
          <w:szCs w:val="22"/>
        </w:rPr>
        <w:t>{x quwhen applicable has 24}</w:t>
      </w:r>
      <w:bookmarkEnd w:id="58"/>
    </w:p>
    <w:p w:rsidR="006F19EF" w:rsidP="006F19EF" w:rsidRDefault="006F19EF">
      <w:pPr>
        <w:numPr>
          <w:ilvl w:val="0"/>
          <w:numId w:val="19"/>
        </w:numPr>
        <w:suppressAutoHyphens/>
        <w:rPr>
          <w:rFonts w:cs="Arial"/>
          <w:spacing w:val="-3"/>
          <w:sz w:val="22"/>
          <w:szCs w:val="22"/>
        </w:rPr>
      </w:pPr>
      <w:r w:rsidRPr="006F19EF">
        <w:rPr>
          <w:rFonts w:cs="Arial"/>
          <w:spacing w:val="-3"/>
          <w:sz w:val="22"/>
          <w:szCs w:val="22"/>
        </w:rPr>
        <w:t>Date Missing</w:t>
      </w:r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7" w:id="59"/>
      <w:r>
        <w:rPr>
          <w:rFonts w:cs="Arial"/>
          <w:spacing w:val="-3"/>
          <w:sz w:val="22"/>
          <w:szCs w:val="22"/>
        </w:rPr>
        <w:t>{x endblock}</w:t>
      </w:r>
      <w:bookmarkEnd w:id="59"/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sagitec68" w:id="60"/>
      <w:r>
        <w:rPr>
          <w:rFonts w:cs="Arial"/>
          <w:spacing w:val="-3"/>
          <w:sz w:val="22"/>
          <w:szCs w:val="22"/>
        </w:rPr>
        <w:t>{x quwhen applicable has 25}</w:t>
      </w:r>
      <w:bookmarkEnd w:id="60"/>
    </w:p>
    <w:p w:rsidR="006F19EF" w:rsidP="001950CE" w:rsidRDefault="006F19EF">
      <w:pPr>
        <w:numPr>
          <w:ilvl w:val="0"/>
          <w:numId w:val="20"/>
        </w:numPr>
        <w:suppressAutoHyphens/>
        <w:rPr>
          <w:rFonts w:cs="Arial"/>
          <w:spacing w:val="-3"/>
          <w:sz w:val="22"/>
          <w:szCs w:val="22"/>
        </w:rPr>
      </w:pPr>
      <w:r w:rsidRPr="00090F83">
        <w:rPr>
          <w:rFonts w:cs="Arial"/>
          <w:spacing w:val="-3"/>
          <w:sz w:val="22"/>
          <w:szCs w:val="22"/>
        </w:rPr>
        <w:t>Evidence of insurability (EOI) is required to complete your life insurance enrollment</w:t>
      </w:r>
    </w:p>
    <w:p w:rsidRPr="00090F83" w:rsidR="00090F83" w:rsidP="00090F83" w:rsidRDefault="00090F83">
      <w:pPr>
        <w:suppressAutoHyphens/>
        <w:rPr>
          <w:rFonts w:cs="Arial"/>
          <w:spacing w:val="-3"/>
          <w:sz w:val="22"/>
          <w:szCs w:val="22"/>
        </w:rPr>
      </w:pPr>
      <w:bookmarkStart w:name="sagitec69" w:id="61"/>
      <w:r>
        <w:rPr>
          <w:rFonts w:cs="Arial"/>
          <w:spacing w:val="-3"/>
          <w:sz w:val="22"/>
          <w:szCs w:val="22"/>
        </w:rPr>
        <w:t>{x endblock}</w:t>
      </w:r>
      <w:bookmarkEnd w:id="61"/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  <w:bookmarkStart w:name="_GoBack" w:id="62"/>
      <w:bookmarkEnd w:id="62"/>
    </w:p>
    <w:p w:rsidR="006F19EF" w:rsidP="006F19EF" w:rsidRDefault="006F19EF">
      <w:pPr>
        <w:suppressAutoHyphens/>
        <w:rPr>
          <w:rFonts w:cs="Arial"/>
          <w:spacing w:val="-3"/>
          <w:sz w:val="22"/>
          <w:szCs w:val="22"/>
        </w:rPr>
      </w:pPr>
    </w:p>
    <w:p w:rsidRPr="00900A79" w:rsidR="00C30E83" w:rsidP="00C30E83" w:rsidRDefault="00C30E83">
      <w:pPr>
        <w:suppressAutoHyphens/>
        <w:rPr>
          <w:rFonts w:cs="Arial"/>
          <w:spacing w:val="-3"/>
          <w:sz w:val="22"/>
          <w:szCs w:val="22"/>
        </w:rPr>
      </w:pPr>
    </w:p>
    <w:p w:rsidRPr="00900A79" w:rsidR="00FB1786" w:rsidP="00FB1786" w:rsidRDefault="00FB1786">
      <w:pPr>
        <w:suppressAutoHyphens/>
        <w:rPr>
          <w:rFonts w:cs="Arial"/>
          <w:spacing w:val="-3"/>
          <w:sz w:val="22"/>
          <w:szCs w:val="22"/>
        </w:rPr>
      </w:pPr>
    </w:p>
    <w:p w:rsidRPr="005659FE" w:rsidR="00FE45E4" w:rsidP="005659FE" w:rsidRDefault="00FE45E4">
      <w:pPr>
        <w:suppressAutoHyphens/>
        <w:rPr>
          <w:rFonts w:cs="Arial"/>
          <w:spacing w:val="-3"/>
          <w:sz w:val="22"/>
          <w:szCs w:val="22"/>
        </w:rPr>
      </w:pPr>
      <w:bookmarkStart w:name="sagitec54" w:id="63"/>
      <w:bookmarkStart w:name="sagitec55" w:id="64"/>
      <w:bookmarkStart w:name="sagitec56" w:id="65"/>
      <w:bookmarkEnd w:id="63"/>
      <w:bookmarkEnd w:id="64"/>
      <w:bookmarkEnd w:id="65"/>
    </w:p>
    <w:p w:rsidRPr="00900A79" w:rsidR="00BE152B" w:rsidP="00533934" w:rsidRDefault="00BE152B">
      <w:pPr>
        <w:suppressAutoHyphens/>
        <w:rPr>
          <w:rFonts w:cs="Arial"/>
          <w:spacing w:val="-3"/>
          <w:sz w:val="22"/>
          <w:szCs w:val="22"/>
        </w:rPr>
      </w:pP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name="sagitec51" w:id="66"/>
      <w:r w:rsidRPr="00900A79">
        <w:rPr>
          <w:rFonts w:cs="Arial"/>
          <w:spacing w:val="-3"/>
          <w:sz w:val="22"/>
          <w:szCs w:val="22"/>
        </w:rPr>
        <w:t>{stdNDPERSPhoneNumber}</w:t>
      </w:r>
      <w:bookmarkEnd w:id="66"/>
      <w:r w:rsidRPr="00900A79">
        <w:rPr>
          <w:rFonts w:cs="Arial"/>
          <w:spacing w:val="-3"/>
          <w:sz w:val="22"/>
          <w:szCs w:val="22"/>
        </w:rPr>
        <w:t xml:space="preserve"> or </w:t>
      </w:r>
      <w:bookmarkStart w:name="sagitec52" w:id="67"/>
      <w:r w:rsidRPr="00900A79">
        <w:rPr>
          <w:rFonts w:cs="Arial"/>
          <w:spacing w:val="-3"/>
          <w:sz w:val="22"/>
          <w:szCs w:val="22"/>
        </w:rPr>
        <w:t>{stdNDPERSTollFreePhoneNumber}</w:t>
      </w:r>
      <w:bookmarkEnd w:id="67"/>
      <w:r w:rsidRPr="00900A79">
        <w:rPr>
          <w:rFonts w:cs="Arial"/>
          <w:spacing w:val="-3"/>
          <w:sz w:val="22"/>
          <w:szCs w:val="22"/>
        </w:rPr>
        <w:t>.</w:t>
      </w: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Sincerely,</w:t>
      </w: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</w:p>
    <w:p w:rsidRPr="00900A79" w:rsidR="00533934" w:rsidP="00533934" w:rsidRDefault="00533934">
      <w:pPr>
        <w:suppressAutoHyphens/>
        <w:rPr>
          <w:rFonts w:cs="Arial"/>
          <w:spacing w:val="-3"/>
          <w:sz w:val="22"/>
          <w:szCs w:val="22"/>
        </w:rPr>
      </w:pPr>
    </w:p>
    <w:p w:rsidR="00F603EB" w:rsidP="005C047E" w:rsidRDefault="00533934">
      <w:pPr>
        <w:suppressAutoHyphens/>
        <w:rPr>
          <w:rFonts w:cs="Arial"/>
          <w:spacing w:val="-3"/>
          <w:sz w:val="22"/>
          <w:szCs w:val="22"/>
        </w:rPr>
      </w:pPr>
      <w:r w:rsidRPr="00900A79">
        <w:rPr>
          <w:rFonts w:cs="Arial"/>
          <w:spacing w:val="-3"/>
          <w:sz w:val="22"/>
          <w:szCs w:val="22"/>
        </w:rPr>
        <w:t>NDPERS Benefits Division</w:t>
      </w: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Pr="00F603EB" w:rsidR="00F603EB" w:rsidP="00F603EB" w:rsidRDefault="00F603EB">
      <w:pPr>
        <w:rPr>
          <w:rFonts w:cs="Arial"/>
          <w:sz w:val="22"/>
          <w:szCs w:val="22"/>
        </w:rPr>
      </w:pPr>
    </w:p>
    <w:p w:rsidR="00F603EB" w:rsidP="00F603EB" w:rsidRDefault="00F603EB">
      <w:pPr>
        <w:rPr>
          <w:rFonts w:cs="Arial"/>
          <w:sz w:val="22"/>
          <w:szCs w:val="22"/>
        </w:rPr>
      </w:pPr>
    </w:p>
    <w:p w:rsidRPr="00F603EB" w:rsidR="008D4FF2" w:rsidP="00F603EB" w:rsidRDefault="008D4FF2">
      <w:pPr>
        <w:rPr>
          <w:rFonts w:cs="Arial"/>
          <w:sz w:val="22"/>
          <w:szCs w:val="22"/>
        </w:rPr>
      </w:pPr>
    </w:p>
    <w:sectPr w:rsidRPr="00F603EB" w:rsidR="008D4FF2" w:rsidSect="000707C0">
      <w:footerReference w:type="default" r:id="rId10"/>
      <w:headerReference w:type="first" r:id="rId11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73B" w:rsidRDefault="0040273B">
      <w:r>
        <w:separator/>
      </w:r>
    </w:p>
  </w:endnote>
  <w:endnote w:type="continuationSeparator" w:id="0">
    <w:p w:rsidR="0040273B" w:rsidRDefault="0040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603EB" w:rsidR="001D0DC9" w:rsidRDefault="00F603EB">
    <w:pPr>
      <w:pStyle w:val="Footer"/>
      <w:rPr>
        <w:sz w:val="18"/>
        <w:szCs w:val="18"/>
      </w:rPr>
    </w:pPr>
    <w:r w:rsidRPr="00F603EB">
      <w:rPr>
        <w:sz w:val="18"/>
        <w:szCs w:val="18"/>
      </w:rPr>
      <w:t>ENR-5952 (05-2017)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73B" w:rsidRDefault="0040273B">
      <w:r>
        <w:separator/>
      </w:r>
    </w:p>
  </w:footnote>
  <w:footnote w:type="continuationSeparator" w:id="0">
    <w:p w:rsidR="0040273B" w:rsidRDefault="00402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59C" w:rsidP="000707C0" w:rsidRDefault="000707C0">
    <w:pPr>
      <w:pStyle w:val="Header"/>
      <w:ind w:left="-1440" w:right="-1440"/>
    </w:pPr>
    <w:bookmarkStart w:name="HeaderImage" w:id="68"/>
    <w:r>
      <w:t>{ImgImage}</w:t>
    </w:r>
    <w:bookmarkEnd w:id="6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43F"/>
    <w:multiLevelType w:val="hybridMultilevel"/>
    <w:tmpl w:val="0FFEF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C19"/>
    <w:multiLevelType w:val="hybridMultilevel"/>
    <w:tmpl w:val="22A0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15D53"/>
    <w:multiLevelType w:val="hybridMultilevel"/>
    <w:tmpl w:val="FAAA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3663195"/>
    <w:multiLevelType w:val="hybridMultilevel"/>
    <w:tmpl w:val="9EA0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1FA649E"/>
    <w:multiLevelType w:val="hybridMultilevel"/>
    <w:tmpl w:val="8D28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12407"/>
    <w:multiLevelType w:val="hybridMultilevel"/>
    <w:tmpl w:val="C61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B172F98"/>
    <w:multiLevelType w:val="hybridMultilevel"/>
    <w:tmpl w:val="0CE4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C2276F"/>
    <w:multiLevelType w:val="hybridMultilevel"/>
    <w:tmpl w:val="0452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5"/>
  </w:num>
  <w:num w:numId="5">
    <w:abstractNumId w:val="13"/>
  </w:num>
  <w:num w:numId="6">
    <w:abstractNumId w:val="14"/>
  </w:num>
  <w:num w:numId="7">
    <w:abstractNumId w:val="11"/>
  </w:num>
  <w:num w:numId="8">
    <w:abstractNumId w:val="7"/>
  </w:num>
  <w:num w:numId="9">
    <w:abstractNumId w:val="8"/>
  </w:num>
  <w:num w:numId="10">
    <w:abstractNumId w:val="18"/>
  </w:num>
  <w:num w:numId="11">
    <w:abstractNumId w:val="6"/>
  </w:num>
  <w:num w:numId="12">
    <w:abstractNumId w:val="16"/>
  </w:num>
  <w:num w:numId="13">
    <w:abstractNumId w:val="0"/>
  </w:num>
  <w:num w:numId="14">
    <w:abstractNumId w:val="15"/>
  </w:num>
  <w:num w:numId="15">
    <w:abstractNumId w:val="1"/>
  </w:num>
  <w:num w:numId="16">
    <w:abstractNumId w:val="4"/>
  </w:num>
  <w:num w:numId="17">
    <w:abstractNumId w:val="10"/>
  </w:num>
  <w:num w:numId="18">
    <w:abstractNumId w:val="19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0EE5"/>
    <w:rsid w:val="000707C0"/>
    <w:rsid w:val="00071326"/>
    <w:rsid w:val="00071730"/>
    <w:rsid w:val="00080032"/>
    <w:rsid w:val="00085D5F"/>
    <w:rsid w:val="00090F83"/>
    <w:rsid w:val="00091A7E"/>
    <w:rsid w:val="00091C96"/>
    <w:rsid w:val="000A0749"/>
    <w:rsid w:val="000B32B0"/>
    <w:rsid w:val="000D547F"/>
    <w:rsid w:val="00103906"/>
    <w:rsid w:val="0014759C"/>
    <w:rsid w:val="001801C5"/>
    <w:rsid w:val="001A6202"/>
    <w:rsid w:val="001C0E1E"/>
    <w:rsid w:val="001C39CC"/>
    <w:rsid w:val="001D0DC9"/>
    <w:rsid w:val="001D545B"/>
    <w:rsid w:val="001E3B78"/>
    <w:rsid w:val="001E7F9D"/>
    <w:rsid w:val="00212563"/>
    <w:rsid w:val="00220F18"/>
    <w:rsid w:val="002229E0"/>
    <w:rsid w:val="00252D66"/>
    <w:rsid w:val="00254DA0"/>
    <w:rsid w:val="002C48AD"/>
    <w:rsid w:val="002E3EE6"/>
    <w:rsid w:val="003119D5"/>
    <w:rsid w:val="003351DE"/>
    <w:rsid w:val="0034064F"/>
    <w:rsid w:val="00363288"/>
    <w:rsid w:val="0040273B"/>
    <w:rsid w:val="00426EEF"/>
    <w:rsid w:val="00445BEA"/>
    <w:rsid w:val="00504734"/>
    <w:rsid w:val="00521F72"/>
    <w:rsid w:val="005275EF"/>
    <w:rsid w:val="00533934"/>
    <w:rsid w:val="005659FE"/>
    <w:rsid w:val="005C047E"/>
    <w:rsid w:val="005D4A97"/>
    <w:rsid w:val="00622FBB"/>
    <w:rsid w:val="00637877"/>
    <w:rsid w:val="00687544"/>
    <w:rsid w:val="006930A7"/>
    <w:rsid w:val="00696638"/>
    <w:rsid w:val="006C33ED"/>
    <w:rsid w:val="006D6230"/>
    <w:rsid w:val="006F19EF"/>
    <w:rsid w:val="00705E16"/>
    <w:rsid w:val="0072431A"/>
    <w:rsid w:val="00760A80"/>
    <w:rsid w:val="0077299E"/>
    <w:rsid w:val="007835E1"/>
    <w:rsid w:val="007A1DFE"/>
    <w:rsid w:val="007A4B5C"/>
    <w:rsid w:val="007A50A1"/>
    <w:rsid w:val="007C0DDD"/>
    <w:rsid w:val="007C2C47"/>
    <w:rsid w:val="00806C16"/>
    <w:rsid w:val="0081532A"/>
    <w:rsid w:val="008632E8"/>
    <w:rsid w:val="00866D43"/>
    <w:rsid w:val="008D4FF2"/>
    <w:rsid w:val="00900A79"/>
    <w:rsid w:val="00905EA4"/>
    <w:rsid w:val="00943FD6"/>
    <w:rsid w:val="00954679"/>
    <w:rsid w:val="009D0C18"/>
    <w:rsid w:val="009D257E"/>
    <w:rsid w:val="009D3BA3"/>
    <w:rsid w:val="009F5163"/>
    <w:rsid w:val="009F6E88"/>
    <w:rsid w:val="00A00138"/>
    <w:rsid w:val="00A12686"/>
    <w:rsid w:val="00A15790"/>
    <w:rsid w:val="00A303FC"/>
    <w:rsid w:val="00A64D65"/>
    <w:rsid w:val="00AA01FA"/>
    <w:rsid w:val="00B33BE3"/>
    <w:rsid w:val="00B52F2F"/>
    <w:rsid w:val="00B73018"/>
    <w:rsid w:val="00B904CD"/>
    <w:rsid w:val="00BA72ED"/>
    <w:rsid w:val="00BE152B"/>
    <w:rsid w:val="00C03EA9"/>
    <w:rsid w:val="00C206B1"/>
    <w:rsid w:val="00C30E83"/>
    <w:rsid w:val="00C704AF"/>
    <w:rsid w:val="00CB3EAF"/>
    <w:rsid w:val="00CD062B"/>
    <w:rsid w:val="00CD54AD"/>
    <w:rsid w:val="00D05E57"/>
    <w:rsid w:val="00D4436E"/>
    <w:rsid w:val="00D84877"/>
    <w:rsid w:val="00D904C7"/>
    <w:rsid w:val="00DD0C7D"/>
    <w:rsid w:val="00DD1A99"/>
    <w:rsid w:val="00E35345"/>
    <w:rsid w:val="00E67580"/>
    <w:rsid w:val="00F42809"/>
    <w:rsid w:val="00F51C97"/>
    <w:rsid w:val="00F603EB"/>
    <w:rsid w:val="00F65260"/>
    <w:rsid w:val="00F7528A"/>
    <w:rsid w:val="00F86CC5"/>
    <w:rsid w:val="00FA65C6"/>
    <w:rsid w:val="00FB1786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62DAE57"/>
  <w15:chartTrackingRefBased/>
  <w15:docId w15:val="{119BFDAF-3427-4B80-B50D-16F9088E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4d280349-0401-4218-bfb9-a82111bf63cc">(1) Submitted for Internal Review</Status>
    <_Status xmlns="http://schemas.microsoft.com/sharepoint/v3/fields">Not Started</_Status>
    <ReportOwner xmlns="http://schemas.microsoft.com/sharepoint/v3">
      <UserInfo>
        <DisplayName/>
        <AccountId xsi:nil="true"/>
        <AccountType/>
      </UserInfo>
    </Repor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638F5DABBE84995B3EBE0FFFBB8D4" ma:contentTypeVersion="2" ma:contentTypeDescription="Create a new document." ma:contentTypeScope="" ma:versionID="64574eb2a55591e9be7f9666ea0d3344">
  <xsd:schema xmlns:xsd="http://www.w3.org/2001/XMLSchema" xmlns:p="http://schemas.microsoft.com/office/2006/metadata/properties" xmlns:ns1="http://schemas.microsoft.com/sharepoint/v3" xmlns:ns2="4d280349-0401-4218-bfb9-a82111bf63cc" xmlns:ns3="http://schemas.microsoft.com/sharepoint/v3/fields" targetNamespace="http://schemas.microsoft.com/office/2006/metadata/properties" ma:root="true" ma:fieldsID="7a3a126504cec12825f93c0fc126cbc8" ns1:_="" ns2:_="" ns3:_="">
    <xsd:import namespace="http://schemas.microsoft.com/sharepoint/v3"/>
    <xsd:import namespace="4d280349-0401-4218-bfb9-a82111bf63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ReportOwner" minOccurs="0"/>
                <xsd:element ref="ns2:Status" minOccurs="0"/>
                <xsd:element ref="ns3: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ReportOwner" ma:index="0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4d280349-0401-4218-bfb9-a82111bf63cc" elementFormDefault="qualified">
    <xsd:import namespace="http://schemas.microsoft.com/office/2006/documentManagement/types"/>
    <xsd:element name="Status" ma:index="3" nillable="true" ma:displayName="Status" ma:default="(1) Submitted for Internal Review" ma:format="Dropdown" ma:internalName="Status">
      <xsd:simpleType>
        <xsd:restriction base="dms:Choice">
          <xsd:enumeration value="(1) Submitted for Internal Review"/>
          <xsd:enumeration value="(2) Internal Review in Progress"/>
          <xsd:enumeration value="(3) Internal Review Complet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BEFFC0B-ED5C-49CB-9322-7F1CFBD84CF5}">
  <ds:schemaRefs>
    <ds:schemaRef ds:uri="http://schemas.microsoft.com/office/2006/metadata/properties"/>
    <ds:schemaRef ds:uri="http://schemas.microsoft.com/office/infopath/2007/PartnerControls"/>
    <ds:schemaRef ds:uri="4d280349-0401-4218-bfb9-a82111bf63cc"/>
    <ds:schemaRef ds:uri="http://schemas.microsoft.com/sharepoint/v3/field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4038B05-E3AF-4784-A92F-ECC267AE0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F0B8F-04CB-451B-B8DE-5068FC569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280349-0401-4218-bfb9-a82111bf63cc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121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Hatkar, Vaibhav</cp:lastModifiedBy>
  <cp:revision>16</cp:revision>
  <cp:lastPrinted>2008-03-07T09:36:00Z</cp:lastPrinted>
  <dcterms:created xsi:type="dcterms:W3CDTF">2014-02-24T06:45:00Z</dcterms:created>
  <dcterms:modified xsi:type="dcterms:W3CDTF">2018-06-21T10:53:00Z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