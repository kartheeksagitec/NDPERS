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607F9" w14:textId="77777777" w:rsidR="005A5079" w:rsidRDefault="005A5079" w:rsidP="00A25B32">
      <w:pPr>
        <w:rPr>
          <w:rFonts w:cs="Arial"/>
          <w:spacing w:val="-2"/>
          <w:sz w:val="22"/>
          <w:szCs w:val="22"/>
        </w:rPr>
      </w:pPr>
    </w:p>
    <w:p w14:paraId="6F5CD55D" w14:textId="77777777" w:rsidR="00F26549" w:rsidRDefault="00F26549" w:rsidP="00A25B32">
      <w:pPr>
        <w:rPr>
          <w:rFonts w:cs="Arial"/>
          <w:spacing w:val="-2"/>
          <w:sz w:val="22"/>
          <w:szCs w:val="22"/>
        </w:rPr>
      </w:pPr>
    </w:p>
    <w:p w14:paraId="57723F01" w14:textId="77777777" w:rsidR="00BA72ED" w:rsidRPr="00D004F4" w:rsidRDefault="009A58F4" w:rsidP="00A25B32">
      <w:pPr>
        <w:rPr>
          <w:rFonts w:cs="Arial"/>
          <w:spacing w:val="-2"/>
          <w:sz w:val="22"/>
          <w:szCs w:val="22"/>
        </w:rPr>
      </w:pPr>
      <w:bookmarkStart w:id="0" w:name="sagitec1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stdlongdate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0"/>
      <w:r w:rsidR="00A25B32" w:rsidRPr="00D004F4">
        <w:rPr>
          <w:rFonts w:cs="Arial"/>
          <w:spacing w:val="-2"/>
          <w:sz w:val="22"/>
          <w:szCs w:val="22"/>
        </w:rPr>
        <w:t xml:space="preserve"> </w:t>
      </w:r>
      <w:r w:rsidR="00161F1F" w:rsidRPr="00D004F4">
        <w:rPr>
          <w:rFonts w:cs="Arial"/>
          <w:spacing w:val="-2"/>
          <w:sz w:val="22"/>
          <w:szCs w:val="22"/>
        </w:rPr>
        <w:tab/>
      </w:r>
      <w:r w:rsidR="00161F1F" w:rsidRPr="00D004F4">
        <w:rPr>
          <w:rFonts w:cs="Arial"/>
          <w:spacing w:val="-2"/>
          <w:sz w:val="22"/>
          <w:szCs w:val="22"/>
        </w:rPr>
        <w:tab/>
      </w:r>
      <w:r w:rsidR="00161F1F" w:rsidRPr="00D004F4">
        <w:rPr>
          <w:rFonts w:cs="Arial"/>
          <w:spacing w:val="-2"/>
          <w:sz w:val="22"/>
          <w:szCs w:val="22"/>
        </w:rPr>
        <w:tab/>
      </w:r>
      <w:r w:rsidR="00161F1F" w:rsidRPr="00D004F4">
        <w:rPr>
          <w:rFonts w:cs="Arial"/>
          <w:spacing w:val="-2"/>
          <w:sz w:val="22"/>
          <w:szCs w:val="22"/>
        </w:rPr>
        <w:tab/>
      </w:r>
      <w:r w:rsidR="007E25E7" w:rsidRPr="00D004F4">
        <w:rPr>
          <w:rFonts w:cs="Arial"/>
          <w:spacing w:val="-2"/>
          <w:sz w:val="22"/>
          <w:szCs w:val="22"/>
        </w:rPr>
        <w:t xml:space="preserve">                      </w:t>
      </w:r>
      <w:r w:rsidR="00CB26B0">
        <w:rPr>
          <w:rFonts w:cs="Arial"/>
          <w:spacing w:val="-2"/>
          <w:sz w:val="22"/>
          <w:szCs w:val="22"/>
        </w:rPr>
        <w:tab/>
      </w:r>
      <w:r w:rsidR="00CB26B0">
        <w:rPr>
          <w:rFonts w:cs="Arial"/>
          <w:spacing w:val="-2"/>
          <w:sz w:val="22"/>
          <w:szCs w:val="22"/>
        </w:rPr>
        <w:tab/>
      </w:r>
      <w:r w:rsidR="004D454D">
        <w:rPr>
          <w:rFonts w:cs="Arial"/>
          <w:spacing w:val="-2"/>
          <w:sz w:val="22"/>
          <w:szCs w:val="22"/>
        </w:rPr>
        <w:t>Organization</w:t>
      </w:r>
      <w:r w:rsidR="00A25B32" w:rsidRPr="00D004F4">
        <w:rPr>
          <w:rFonts w:cs="Arial"/>
          <w:spacing w:val="-2"/>
          <w:sz w:val="22"/>
          <w:szCs w:val="22"/>
        </w:rPr>
        <w:t xml:space="preserve"> ID:</w:t>
      </w:r>
      <w:r w:rsidR="007E25E7" w:rsidRPr="00D004F4">
        <w:rPr>
          <w:rFonts w:cs="Arial"/>
          <w:spacing w:val="-2"/>
          <w:sz w:val="22"/>
          <w:szCs w:val="22"/>
        </w:rPr>
        <w:t xml:space="preserve"> </w:t>
      </w:r>
      <w:bookmarkStart w:id="1" w:name="sagitec2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stdOrgCodeId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1"/>
    </w:p>
    <w:p w14:paraId="54E7EAB2" w14:textId="77777777" w:rsidR="00F26549" w:rsidRDefault="009737CB" w:rsidP="00A25B32">
      <w:pPr>
        <w:rPr>
          <w:rFonts w:cs="Arial"/>
          <w:spacing w:val="-2"/>
          <w:sz w:val="22"/>
          <w:szCs w:val="22"/>
        </w:rPr>
      </w:pPr>
      <w:r>
        <w:rPr>
          <w:rFonts w:cs="Arial"/>
          <w:spacing w:val="-2"/>
          <w:sz w:val="22"/>
          <w:szCs w:val="22"/>
        </w:rPr>
        <w:tab/>
      </w:r>
    </w:p>
    <w:p w14:paraId="602386A1" w14:textId="77777777" w:rsidR="00BA72ED" w:rsidRPr="00D004F4" w:rsidRDefault="009737CB" w:rsidP="00A25B32">
      <w:pPr>
        <w:rPr>
          <w:rFonts w:cs="Arial"/>
          <w:spacing w:val="-2"/>
          <w:sz w:val="22"/>
          <w:szCs w:val="22"/>
        </w:rPr>
      </w:pP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  <w:t xml:space="preserve"> </w:t>
      </w:r>
    </w:p>
    <w:p w14:paraId="4DF0B1C5" w14:textId="77777777" w:rsidR="00CF3A06" w:rsidRPr="00AE319E" w:rsidRDefault="009A58F4" w:rsidP="00CF3A06">
      <w:pPr>
        <w:rPr>
          <w:rFonts w:cs="Arial"/>
          <w:caps/>
          <w:spacing w:val="-2"/>
          <w:sz w:val="22"/>
          <w:szCs w:val="22"/>
        </w:rPr>
      </w:pPr>
      <w:bookmarkStart w:id="2" w:name="sagitec3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stdOCName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2"/>
    </w:p>
    <w:p w14:paraId="25E09FE5" w14:textId="77777777" w:rsidR="00CF3A06" w:rsidRPr="00AE319E" w:rsidRDefault="009A58F4" w:rsidP="00CF3A06">
      <w:pPr>
        <w:rPr>
          <w:rFonts w:cs="Arial"/>
          <w:spacing w:val="-2"/>
          <w:sz w:val="22"/>
          <w:szCs w:val="22"/>
        </w:rPr>
      </w:pPr>
      <w:bookmarkStart w:id="3" w:name="sagitec4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stdOrgName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3"/>
    </w:p>
    <w:p w14:paraId="3562D90D" w14:textId="77777777" w:rsidR="00CF3A06" w:rsidRPr="00AE319E" w:rsidRDefault="009A58F4" w:rsidP="00CF3A06">
      <w:pPr>
        <w:rPr>
          <w:rFonts w:cs="Arial"/>
          <w:spacing w:val="-2"/>
          <w:sz w:val="22"/>
          <w:szCs w:val="22"/>
        </w:rPr>
      </w:pPr>
      <w:bookmarkStart w:id="4" w:name="sagitec5"/>
      <w:r>
        <w:rPr>
          <w:rFonts w:cs="Arial"/>
          <w:spacing w:val="-2"/>
          <w:sz w:val="22"/>
          <w:szCs w:val="22"/>
        </w:rPr>
        <w:t>{stdOCAdrCorStreet1}</w:t>
      </w:r>
      <w:bookmarkEnd w:id="4"/>
    </w:p>
    <w:p w14:paraId="2C2D9ECA" w14:textId="77777777" w:rsidR="00CF3A06" w:rsidRPr="00AE319E" w:rsidRDefault="009A58F4" w:rsidP="00CF3A06">
      <w:pPr>
        <w:rPr>
          <w:rFonts w:cs="Arial"/>
          <w:spacing w:val="-2"/>
          <w:sz w:val="22"/>
          <w:szCs w:val="22"/>
        </w:rPr>
      </w:pPr>
      <w:bookmarkStart w:id="5" w:name="sagitec6"/>
      <w:r>
        <w:rPr>
          <w:rFonts w:cs="Arial"/>
          <w:spacing w:val="-2"/>
          <w:sz w:val="22"/>
          <w:szCs w:val="22"/>
        </w:rPr>
        <w:t>{x stdOCAdrCorStreet2}</w:t>
      </w:r>
      <w:bookmarkEnd w:id="5"/>
    </w:p>
    <w:p w14:paraId="6D3187C4" w14:textId="77777777" w:rsidR="00CF3A06" w:rsidRPr="00AE319E" w:rsidRDefault="009A58F4" w:rsidP="00CF3A06">
      <w:pPr>
        <w:rPr>
          <w:rFonts w:cs="Arial"/>
          <w:spacing w:val="-2"/>
          <w:sz w:val="22"/>
          <w:szCs w:val="22"/>
        </w:rPr>
      </w:pPr>
      <w:bookmarkStart w:id="6" w:name="sagitec7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stdOCAdrCorCity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6"/>
      <w:r w:rsidR="00CF3A06" w:rsidRPr="00AE319E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stdOCAdrCorState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7"/>
      <w:r w:rsidR="00CF3A06" w:rsidRPr="00AE319E">
        <w:rPr>
          <w:rFonts w:cs="Arial"/>
          <w:spacing w:val="-2"/>
          <w:sz w:val="22"/>
          <w:szCs w:val="22"/>
        </w:rPr>
        <w:t xml:space="preserve"> </w:t>
      </w:r>
      <w:r w:rsidR="00CF3A06">
        <w:rPr>
          <w:rFonts w:cs="Arial"/>
          <w:spacing w:val="-2"/>
          <w:sz w:val="22"/>
          <w:szCs w:val="22"/>
        </w:rPr>
        <w:t xml:space="preserve"> </w:t>
      </w:r>
      <w:bookmarkStart w:id="8" w:name="sagitec9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stdOCAdrCorZip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8"/>
    </w:p>
    <w:p w14:paraId="203268FC" w14:textId="77777777" w:rsidR="00CF3A06" w:rsidRDefault="00CF3A06" w:rsidP="00A25B32">
      <w:pPr>
        <w:suppressAutoHyphens/>
        <w:rPr>
          <w:rFonts w:cs="Arial"/>
          <w:spacing w:val="-3"/>
          <w:sz w:val="22"/>
          <w:szCs w:val="22"/>
        </w:rPr>
      </w:pPr>
    </w:p>
    <w:p w14:paraId="48F24BE9" w14:textId="77777777" w:rsidR="004C6E6A" w:rsidRPr="00D004F4" w:rsidRDefault="004C6E6A" w:rsidP="00A25B32">
      <w:pPr>
        <w:suppressAutoHyphens/>
        <w:rPr>
          <w:rFonts w:cs="Arial"/>
          <w:spacing w:val="-3"/>
          <w:sz w:val="22"/>
          <w:szCs w:val="22"/>
        </w:rPr>
      </w:pPr>
    </w:p>
    <w:p w14:paraId="1257049C" w14:textId="77777777" w:rsidR="00CF3A06" w:rsidRDefault="00CF3A06" w:rsidP="00CF3A06">
      <w:pPr>
        <w:rPr>
          <w:rFonts w:cs="Arial"/>
          <w:spacing w:val="-2"/>
          <w:sz w:val="22"/>
        </w:rPr>
      </w:pPr>
      <w:r w:rsidRPr="00AE319E">
        <w:rPr>
          <w:rFonts w:cs="Arial"/>
          <w:spacing w:val="-2"/>
          <w:sz w:val="22"/>
        </w:rPr>
        <w:t xml:space="preserve">Dear </w:t>
      </w:r>
      <w:bookmarkStart w:id="9" w:name="sagitec10"/>
      <w:r w:rsidR="009A58F4">
        <w:rPr>
          <w:rFonts w:cs="Arial"/>
          <w:spacing w:val="-2"/>
          <w:sz w:val="22"/>
        </w:rPr>
        <w:t>{</w:t>
      </w:r>
      <w:proofErr w:type="spellStart"/>
      <w:r w:rsidR="009A58F4">
        <w:rPr>
          <w:rFonts w:cs="Arial"/>
          <w:spacing w:val="-2"/>
          <w:sz w:val="22"/>
        </w:rPr>
        <w:t>FullName</w:t>
      </w:r>
      <w:proofErr w:type="spellEnd"/>
      <w:r w:rsidR="009A58F4">
        <w:rPr>
          <w:rFonts w:cs="Arial"/>
          <w:spacing w:val="-2"/>
          <w:sz w:val="22"/>
        </w:rPr>
        <w:t>}</w:t>
      </w:r>
      <w:bookmarkEnd w:id="9"/>
      <w:r>
        <w:rPr>
          <w:rFonts w:cs="Arial"/>
          <w:spacing w:val="-2"/>
          <w:sz w:val="22"/>
        </w:rPr>
        <w:t xml:space="preserve">: </w:t>
      </w:r>
    </w:p>
    <w:p w14:paraId="2F589BC8" w14:textId="77777777" w:rsidR="00BA72ED" w:rsidRPr="00D004F4" w:rsidRDefault="00BA72ED" w:rsidP="00A25B32">
      <w:pPr>
        <w:suppressAutoHyphens/>
        <w:rPr>
          <w:rFonts w:cs="Arial"/>
          <w:spacing w:val="-3"/>
          <w:sz w:val="22"/>
          <w:szCs w:val="22"/>
        </w:rPr>
      </w:pPr>
    </w:p>
    <w:p w14:paraId="755D0997" w14:textId="77777777" w:rsidR="000C4D93" w:rsidRPr="00D004F4" w:rsidRDefault="00C0786D" w:rsidP="00745CF5">
      <w:pPr>
        <w:rPr>
          <w:rFonts w:cs="Arial"/>
          <w:spacing w:val="-3"/>
          <w:sz w:val="22"/>
          <w:szCs w:val="22"/>
        </w:rPr>
      </w:pPr>
      <w:r>
        <w:rPr>
          <w:rFonts w:cs="Arial"/>
          <w:sz w:val="22"/>
          <w:szCs w:val="22"/>
          <w:lang w:val="en"/>
        </w:rPr>
        <w:t xml:space="preserve">As requested, </w:t>
      </w:r>
      <w:r w:rsidR="00450B87">
        <w:rPr>
          <w:rFonts w:cs="Arial"/>
          <w:sz w:val="22"/>
          <w:szCs w:val="22"/>
          <w:lang w:val="en"/>
        </w:rPr>
        <w:t>below</w:t>
      </w:r>
      <w:r>
        <w:rPr>
          <w:rFonts w:cs="Arial"/>
          <w:sz w:val="22"/>
          <w:szCs w:val="22"/>
          <w:lang w:val="en"/>
        </w:rPr>
        <w:t xml:space="preserve"> is your Organization Id replacement card.  P</w:t>
      </w:r>
      <w:r w:rsidR="0036662B" w:rsidRPr="00D004F4">
        <w:rPr>
          <w:rFonts w:cs="Arial"/>
          <w:sz w:val="22"/>
          <w:szCs w:val="22"/>
        </w:rPr>
        <w:t>lease keep this card in a safe place as you will need it when accessing your account via</w:t>
      </w:r>
      <w:r w:rsidR="009737CB">
        <w:rPr>
          <w:rFonts w:cs="Arial"/>
          <w:sz w:val="22"/>
          <w:szCs w:val="22"/>
        </w:rPr>
        <w:t xml:space="preserve"> web self-service, telephone, or written communication</w:t>
      </w:r>
      <w:r w:rsidR="0036662B" w:rsidRPr="00D004F4">
        <w:rPr>
          <w:rFonts w:cs="Arial"/>
          <w:sz w:val="22"/>
          <w:szCs w:val="22"/>
        </w:rPr>
        <w:t>.</w:t>
      </w:r>
      <w:r w:rsidR="0036662B" w:rsidRPr="00D004F4">
        <w:rPr>
          <w:rFonts w:cs="Arial"/>
          <w:spacing w:val="-3"/>
          <w:sz w:val="22"/>
          <w:szCs w:val="22"/>
        </w:rPr>
        <w:t xml:space="preserve"> </w:t>
      </w:r>
    </w:p>
    <w:p w14:paraId="0D45E011" w14:textId="77777777" w:rsidR="00E015C7" w:rsidRPr="00D004F4" w:rsidRDefault="00E015C7" w:rsidP="00745CF5">
      <w:pPr>
        <w:rPr>
          <w:rFonts w:cs="Arial"/>
          <w:sz w:val="22"/>
          <w:szCs w:val="22"/>
        </w:rPr>
      </w:pPr>
    </w:p>
    <w:p w14:paraId="4CB1A98B" w14:textId="77777777" w:rsidR="00301F82" w:rsidRPr="00D004F4" w:rsidRDefault="00301F82" w:rsidP="00745CF5">
      <w:pPr>
        <w:rPr>
          <w:rFonts w:cs="Arial"/>
          <w:spacing w:val="-3"/>
          <w:sz w:val="22"/>
          <w:szCs w:val="22"/>
        </w:rPr>
      </w:pPr>
      <w:r w:rsidRPr="00D004F4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0" w:name="sagitec11"/>
      <w:r w:rsidR="009A58F4">
        <w:rPr>
          <w:rFonts w:cs="Arial"/>
          <w:spacing w:val="-3"/>
          <w:sz w:val="22"/>
          <w:szCs w:val="22"/>
        </w:rPr>
        <w:t>{</w:t>
      </w:r>
      <w:proofErr w:type="spellStart"/>
      <w:r w:rsidR="009A58F4">
        <w:rPr>
          <w:rFonts w:cs="Arial"/>
          <w:spacing w:val="-3"/>
          <w:sz w:val="22"/>
          <w:szCs w:val="22"/>
        </w:rPr>
        <w:t>stdNDPERSPhoneNumber</w:t>
      </w:r>
      <w:proofErr w:type="spellEnd"/>
      <w:r w:rsidR="009A58F4">
        <w:rPr>
          <w:rFonts w:cs="Arial"/>
          <w:spacing w:val="-3"/>
          <w:sz w:val="22"/>
          <w:szCs w:val="22"/>
        </w:rPr>
        <w:t>}</w:t>
      </w:r>
      <w:bookmarkEnd w:id="10"/>
      <w:r w:rsidR="00F26549" w:rsidRPr="008A1DCC">
        <w:rPr>
          <w:rFonts w:cs="Arial"/>
          <w:spacing w:val="-3"/>
          <w:sz w:val="22"/>
          <w:szCs w:val="22"/>
        </w:rPr>
        <w:t xml:space="preserve"> or </w:t>
      </w:r>
      <w:bookmarkStart w:id="11" w:name="sagitec12"/>
      <w:r w:rsidR="009A58F4">
        <w:rPr>
          <w:rFonts w:cs="Arial"/>
          <w:spacing w:val="-3"/>
          <w:sz w:val="22"/>
          <w:szCs w:val="22"/>
        </w:rPr>
        <w:t>{</w:t>
      </w:r>
      <w:proofErr w:type="spellStart"/>
      <w:r w:rsidR="009A58F4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="009A58F4">
        <w:rPr>
          <w:rFonts w:cs="Arial"/>
          <w:spacing w:val="-3"/>
          <w:sz w:val="22"/>
          <w:szCs w:val="22"/>
        </w:rPr>
        <w:t>}</w:t>
      </w:r>
      <w:bookmarkEnd w:id="11"/>
      <w:r w:rsidR="00F26549" w:rsidRPr="008A1DCC">
        <w:rPr>
          <w:rFonts w:cs="Arial"/>
          <w:spacing w:val="-3"/>
          <w:sz w:val="22"/>
          <w:szCs w:val="22"/>
        </w:rPr>
        <w:t>.</w:t>
      </w:r>
      <w:r w:rsidR="00A40168">
        <w:rPr>
          <w:rFonts w:cs="Arial"/>
          <w:spacing w:val="-3"/>
          <w:sz w:val="22"/>
          <w:szCs w:val="22"/>
        </w:rPr>
        <w:t xml:space="preserve"> </w:t>
      </w:r>
    </w:p>
    <w:p w14:paraId="6D10CB8F" w14:textId="7B057745" w:rsidR="005A5079" w:rsidRDefault="005A5079" w:rsidP="00A25B32">
      <w:pPr>
        <w:suppressAutoHyphens/>
        <w:rPr>
          <w:rFonts w:cs="Arial"/>
          <w:b/>
          <w:spacing w:val="-3"/>
          <w:sz w:val="22"/>
          <w:szCs w:val="22"/>
          <w:u w:val="single"/>
        </w:rPr>
      </w:pPr>
    </w:p>
    <w:p w14:paraId="1BBD9AF7" w14:textId="59FE3A75" w:rsidR="006D7888" w:rsidRDefault="006D7888" w:rsidP="00A25B32">
      <w:pPr>
        <w:suppressAutoHyphens/>
        <w:rPr>
          <w:rFonts w:cs="Arial"/>
          <w:b/>
          <w:spacing w:val="-3"/>
          <w:sz w:val="22"/>
          <w:szCs w:val="22"/>
          <w:u w:val="single"/>
        </w:rPr>
      </w:pPr>
    </w:p>
    <w:p w14:paraId="09157193" w14:textId="77777777" w:rsidR="006D7888" w:rsidRDefault="006D7888" w:rsidP="00A25B32">
      <w:pPr>
        <w:suppressAutoHyphens/>
        <w:rPr>
          <w:rFonts w:cs="Arial"/>
          <w:b/>
          <w:spacing w:val="-3"/>
          <w:sz w:val="22"/>
          <w:szCs w:val="22"/>
          <w:u w:val="single"/>
        </w:rPr>
      </w:pPr>
    </w:p>
    <w:p w14:paraId="32E0C05C" w14:textId="77777777" w:rsidR="006D7888" w:rsidRPr="006D7888" w:rsidRDefault="006D7888" w:rsidP="006D7888">
      <w:pPr>
        <w:rPr>
          <w:b/>
          <w:bCs/>
          <w:sz w:val="22"/>
          <w:szCs w:val="22"/>
          <w:u w:val="single"/>
        </w:rPr>
      </w:pPr>
      <w:r w:rsidRPr="006D7888">
        <w:rPr>
          <w:b/>
          <w:bCs/>
          <w:sz w:val="22"/>
          <w:szCs w:val="22"/>
          <w:u w:val="single"/>
        </w:rPr>
        <w:t>North Dakota Public Employees Retirement System (NDPERS)</w:t>
      </w:r>
    </w:p>
    <w:p w14:paraId="3B5BF8F5" w14:textId="583A8001" w:rsidR="00301F82" w:rsidRDefault="00301F82" w:rsidP="00A25B32">
      <w:pPr>
        <w:rPr>
          <w:rFonts w:cs="Arial"/>
          <w:sz w:val="22"/>
          <w:szCs w:val="22"/>
        </w:rPr>
      </w:pPr>
    </w:p>
    <w:tbl>
      <w:tblPr>
        <w:tblW w:w="10039" w:type="dxa"/>
        <w:tblInd w:w="19" w:type="dxa"/>
        <w:tblLook w:val="04A0" w:firstRow="1" w:lastRow="0" w:firstColumn="1" w:lastColumn="0" w:noHBand="0" w:noVBand="1"/>
      </w:tblPr>
      <w:tblGrid>
        <w:gridCol w:w="1889"/>
        <w:gridCol w:w="8150"/>
      </w:tblGrid>
      <w:tr w:rsidR="006D7888" w14:paraId="74209FEA" w14:textId="77777777" w:rsidTr="00521623">
        <w:trPr>
          <w:trHeight w:val="382"/>
        </w:trPr>
        <w:tc>
          <w:tcPr>
            <w:tcW w:w="1889" w:type="dxa"/>
            <w:hideMark/>
          </w:tcPr>
          <w:p w14:paraId="56135BD8" w14:textId="77777777" w:rsidR="006D7888" w:rsidRDefault="006D7888" w:rsidP="006D78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Name:</w:t>
            </w:r>
          </w:p>
        </w:tc>
        <w:tc>
          <w:tcPr>
            <w:tcW w:w="8150" w:type="dxa"/>
            <w:hideMark/>
          </w:tcPr>
          <w:p w14:paraId="3FB7400A" w14:textId="77777777" w:rsidR="006D7888" w:rsidRDefault="006D7888" w:rsidP="006D7888">
            <w:pPr>
              <w:suppressAutoHyphens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2" w:name="sagitec13"/>
            <w:r>
              <w:rPr>
                <w:rFonts w:cs="Arial"/>
                <w:b/>
                <w:spacing w:val="-2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2"/>
                <w:sz w:val="22"/>
                <w:szCs w:val="22"/>
              </w:rPr>
              <w:t>FullName</w:t>
            </w:r>
            <w:proofErr w:type="spellEnd"/>
            <w:r>
              <w:rPr>
                <w:rFonts w:cs="Arial"/>
                <w:b/>
                <w:spacing w:val="-2"/>
                <w:sz w:val="22"/>
                <w:szCs w:val="22"/>
              </w:rPr>
              <w:t>}</w:t>
            </w:r>
            <w:bookmarkEnd w:id="12"/>
          </w:p>
        </w:tc>
      </w:tr>
      <w:tr w:rsidR="006D7888" w14:paraId="5914B466" w14:textId="77777777" w:rsidTr="00521623">
        <w:trPr>
          <w:trHeight w:val="382"/>
        </w:trPr>
        <w:tc>
          <w:tcPr>
            <w:tcW w:w="1889" w:type="dxa"/>
            <w:hideMark/>
          </w:tcPr>
          <w:p w14:paraId="22A3BD82" w14:textId="76D17FC1" w:rsidR="006D7888" w:rsidRDefault="009C016D" w:rsidP="006D78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Contact </w:t>
            </w:r>
            <w:r w:rsidR="006D7888">
              <w:rPr>
                <w:sz w:val="22"/>
                <w:szCs w:val="22"/>
              </w:rPr>
              <w:t>ID:</w:t>
            </w:r>
          </w:p>
        </w:tc>
        <w:tc>
          <w:tcPr>
            <w:tcW w:w="8150" w:type="dxa"/>
            <w:hideMark/>
          </w:tcPr>
          <w:p w14:paraId="7EA9F479" w14:textId="77777777" w:rsidR="006D7888" w:rsidRDefault="006D7888" w:rsidP="006D7888">
            <w:pPr>
              <w:suppressAutoHyphens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3" w:name="sagitec14"/>
            <w:r>
              <w:rPr>
                <w:b/>
                <w:sz w:val="22"/>
                <w:szCs w:val="22"/>
              </w:rPr>
              <w:t>{</w:t>
            </w:r>
            <w:proofErr w:type="spellStart"/>
            <w:r>
              <w:rPr>
                <w:b/>
                <w:sz w:val="22"/>
                <w:szCs w:val="22"/>
              </w:rPr>
              <w:t>ContactId</w:t>
            </w:r>
            <w:proofErr w:type="spellEnd"/>
            <w:r>
              <w:rPr>
                <w:b/>
                <w:sz w:val="22"/>
                <w:szCs w:val="22"/>
              </w:rPr>
              <w:t>}</w:t>
            </w:r>
            <w:bookmarkEnd w:id="13"/>
          </w:p>
        </w:tc>
      </w:tr>
      <w:tr w:rsidR="006D7888" w14:paraId="5D16B620" w14:textId="77777777" w:rsidTr="00521623">
        <w:trPr>
          <w:trHeight w:val="382"/>
        </w:trPr>
        <w:tc>
          <w:tcPr>
            <w:tcW w:w="1889" w:type="dxa"/>
            <w:hideMark/>
          </w:tcPr>
          <w:p w14:paraId="0A59A35F" w14:textId="77777777" w:rsidR="006D7888" w:rsidRDefault="006D7888" w:rsidP="006D78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Organization ID:</w:t>
            </w:r>
          </w:p>
        </w:tc>
        <w:tc>
          <w:tcPr>
            <w:tcW w:w="8150" w:type="dxa"/>
            <w:hideMark/>
          </w:tcPr>
          <w:p w14:paraId="2BDD1FB9" w14:textId="77777777" w:rsidR="006D7888" w:rsidRDefault="006D7888" w:rsidP="006D7888">
            <w:pPr>
              <w:suppressAutoHyphens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4" w:name="sagitec15"/>
            <w:r>
              <w:rPr>
                <w:rFonts w:cs="Arial"/>
                <w:b/>
                <w:spacing w:val="-2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2"/>
                <w:sz w:val="22"/>
                <w:szCs w:val="22"/>
              </w:rPr>
              <w:t>stdOrgCodeId</w:t>
            </w:r>
            <w:proofErr w:type="spellEnd"/>
            <w:r>
              <w:rPr>
                <w:rFonts w:cs="Arial"/>
                <w:b/>
                <w:spacing w:val="-2"/>
                <w:sz w:val="22"/>
                <w:szCs w:val="22"/>
              </w:rPr>
              <w:t>}</w:t>
            </w:r>
            <w:bookmarkEnd w:id="14"/>
          </w:p>
        </w:tc>
      </w:tr>
      <w:tr w:rsidR="006D7888" w14:paraId="7DBF5374" w14:textId="77777777" w:rsidTr="00521623">
        <w:trPr>
          <w:trHeight w:val="382"/>
        </w:trPr>
        <w:tc>
          <w:tcPr>
            <w:tcW w:w="1889" w:type="dxa"/>
            <w:hideMark/>
          </w:tcPr>
          <w:p w14:paraId="4B55D320" w14:textId="193182E3" w:rsidR="006D7888" w:rsidRDefault="006D7888" w:rsidP="006D78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Employer Type</w:t>
            </w:r>
            <w:r w:rsidR="002204CF">
              <w:rPr>
                <w:sz w:val="22"/>
                <w:szCs w:val="22"/>
              </w:rPr>
              <w:t>:</w:t>
            </w:r>
          </w:p>
        </w:tc>
        <w:tc>
          <w:tcPr>
            <w:tcW w:w="8150" w:type="dxa"/>
            <w:hideMark/>
          </w:tcPr>
          <w:p w14:paraId="369142E0" w14:textId="77777777" w:rsidR="006D7888" w:rsidRDefault="006D7888" w:rsidP="006D7888">
            <w:pPr>
              <w:suppressAutoHyphens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5" w:name="sagitec16"/>
            <w:r>
              <w:rPr>
                <w:b/>
                <w:sz w:val="22"/>
                <w:szCs w:val="22"/>
              </w:rPr>
              <w:t>{</w:t>
            </w:r>
            <w:proofErr w:type="spellStart"/>
            <w:r>
              <w:rPr>
                <w:b/>
                <w:sz w:val="22"/>
                <w:szCs w:val="22"/>
              </w:rPr>
              <w:t>EmployerType</w:t>
            </w:r>
            <w:proofErr w:type="spellEnd"/>
            <w:r>
              <w:rPr>
                <w:b/>
                <w:sz w:val="22"/>
                <w:szCs w:val="22"/>
              </w:rPr>
              <w:t>}</w:t>
            </w:r>
            <w:bookmarkEnd w:id="15"/>
          </w:p>
        </w:tc>
      </w:tr>
      <w:tr w:rsidR="009C016D" w14:paraId="30E41454" w14:textId="77777777" w:rsidTr="00521623">
        <w:trPr>
          <w:trHeight w:val="382"/>
        </w:trPr>
        <w:tc>
          <w:tcPr>
            <w:tcW w:w="1889" w:type="dxa"/>
          </w:tcPr>
          <w:p w14:paraId="487E25BB" w14:textId="77777777" w:rsidR="009C016D" w:rsidRDefault="009C016D" w:rsidP="006D7888">
            <w:pPr>
              <w:rPr>
                <w:sz w:val="22"/>
                <w:szCs w:val="22"/>
              </w:rPr>
            </w:pPr>
          </w:p>
        </w:tc>
        <w:tc>
          <w:tcPr>
            <w:tcW w:w="8150" w:type="dxa"/>
          </w:tcPr>
          <w:p w14:paraId="2A7A4CE1" w14:textId="77777777" w:rsidR="009C016D" w:rsidRDefault="009C016D" w:rsidP="006D7888">
            <w:pPr>
              <w:suppressAutoHyphens/>
              <w:rPr>
                <w:b/>
                <w:sz w:val="22"/>
                <w:szCs w:val="22"/>
              </w:rPr>
            </w:pPr>
          </w:p>
        </w:tc>
      </w:tr>
      <w:tr w:rsidR="006D7888" w14:paraId="14E36C4D" w14:textId="77777777" w:rsidTr="00521623">
        <w:trPr>
          <w:trHeight w:val="382"/>
        </w:trPr>
        <w:tc>
          <w:tcPr>
            <w:tcW w:w="1889" w:type="dxa"/>
            <w:hideMark/>
          </w:tcPr>
          <w:p w14:paraId="2FF17F4E" w14:textId="77777777" w:rsidR="006D7888" w:rsidRDefault="006D7888" w:rsidP="006D7888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Contact Role(s):</w:t>
            </w:r>
          </w:p>
        </w:tc>
        <w:tc>
          <w:tcPr>
            <w:tcW w:w="8150" w:type="dxa"/>
            <w:hideMark/>
          </w:tcPr>
          <w:tbl>
            <w:tblPr>
              <w:tblpPr w:leftFromText="180" w:rightFromText="180" w:vertAnchor="text" w:horzAnchor="margin" w:tblpY="-292"/>
              <w:tblOverlap w:val="never"/>
              <w:tblW w:w="7669" w:type="dxa"/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7669"/>
            </w:tblGrid>
            <w:tr w:rsidR="006D7888" w14:paraId="44AECD7D" w14:textId="77777777" w:rsidTr="00521623">
              <w:trPr>
                <w:trHeight w:val="390"/>
              </w:trPr>
              <w:tc>
                <w:tcPr>
                  <w:tcW w:w="7669" w:type="dxa"/>
                  <w:hideMark/>
                </w:tcPr>
                <w:p w14:paraId="5EAD980B" w14:textId="77777777" w:rsidR="006D7888" w:rsidRDefault="006D7888" w:rsidP="00253C81">
                  <w:pPr>
                    <w:suppressAutoHyphens/>
                    <w:rPr>
                      <w:rFonts w:cs="Arial"/>
                      <w:b/>
                      <w:spacing w:val="-3"/>
                      <w:sz w:val="22"/>
                      <w:szCs w:val="22"/>
                    </w:rPr>
                  </w:pPr>
                  <w:bookmarkStart w:id="16" w:name="sagitec17"/>
                  <w:r>
                    <w:rPr>
                      <w:rFonts w:cs="Arial"/>
                      <w:b/>
                      <w:spacing w:val="-3"/>
                      <w:sz w:val="22"/>
                      <w:szCs w:val="22"/>
                    </w:rPr>
                    <w:t xml:space="preserve">{tb </w:t>
                  </w:r>
                  <w:proofErr w:type="spellStart"/>
                  <w:r>
                    <w:rPr>
                      <w:rFonts w:cs="Arial"/>
                      <w:b/>
                      <w:spacing w:val="-3"/>
                      <w:sz w:val="22"/>
                      <w:szCs w:val="22"/>
                    </w:rPr>
                    <w:t>tblAllContactRoles</w:t>
                  </w:r>
                  <w:proofErr w:type="spellEnd"/>
                  <w:r>
                    <w:rPr>
                      <w:rFonts w:cs="Arial"/>
                      <w:b/>
                      <w:spacing w:val="-3"/>
                      <w:sz w:val="22"/>
                      <w:szCs w:val="22"/>
                    </w:rPr>
                    <w:t>}</w:t>
                  </w:r>
                  <w:bookmarkEnd w:id="16"/>
                </w:p>
              </w:tc>
            </w:tr>
          </w:tbl>
          <w:p w14:paraId="010E190B" w14:textId="77777777" w:rsidR="006D7888" w:rsidRDefault="006D7888" w:rsidP="006D7888">
            <w:pPr>
              <w:rPr>
                <w:b/>
                <w:sz w:val="22"/>
                <w:szCs w:val="22"/>
              </w:rPr>
            </w:pPr>
          </w:p>
        </w:tc>
      </w:tr>
    </w:tbl>
    <w:p w14:paraId="260225F1" w14:textId="77777777" w:rsidR="00CA0F61" w:rsidRPr="00467E04" w:rsidRDefault="00CA0F61" w:rsidP="006D7888">
      <w:pPr>
        <w:rPr>
          <w:rFonts w:cs="Arial"/>
          <w:spacing w:val="-3"/>
          <w:sz w:val="22"/>
          <w:szCs w:val="22"/>
        </w:rPr>
      </w:pPr>
    </w:p>
    <w:sectPr w:rsidR="00CA0F61" w:rsidRPr="00467E04" w:rsidSect="005541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D14D2" w14:textId="77777777" w:rsidR="008960C7" w:rsidRDefault="008960C7">
      <w:r>
        <w:separator/>
      </w:r>
    </w:p>
  </w:endnote>
  <w:endnote w:type="continuationSeparator" w:id="0">
    <w:p w14:paraId="18DD3648" w14:textId="77777777" w:rsidR="008960C7" w:rsidRDefault="00896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99037" w14:textId="77777777" w:rsidR="009A58F4" w:rsidRDefault="009A58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73464" w14:textId="77777777" w:rsidR="009A58F4" w:rsidRDefault="009A58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AC827" w14:textId="77777777" w:rsidR="009A58F4" w:rsidRDefault="009A58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78154" w14:textId="77777777" w:rsidR="008960C7" w:rsidRDefault="008960C7">
      <w:r>
        <w:separator/>
      </w:r>
    </w:p>
  </w:footnote>
  <w:footnote w:type="continuationSeparator" w:id="0">
    <w:p w14:paraId="389EA09D" w14:textId="77777777" w:rsidR="008960C7" w:rsidRDefault="00896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F70E2" w14:textId="77777777" w:rsidR="009A58F4" w:rsidRDefault="009A58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D82B0" w14:textId="77777777" w:rsidR="009A58F4" w:rsidRDefault="009A58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7316E" w14:textId="77777777" w:rsidR="00C13DC8" w:rsidRDefault="005541E7" w:rsidP="005541E7">
    <w:pPr>
      <w:pStyle w:val="Header"/>
      <w:ind w:left="-1440" w:right="-1440"/>
    </w:pPr>
    <w:bookmarkStart w:id="17" w:name="HeaderImage"/>
    <w:r>
      <w:t>{</w:t>
    </w:r>
    <w:proofErr w:type="spellStart"/>
    <w:r>
      <w:t>ImgImage</w:t>
    </w:r>
    <w:proofErr w:type="spellEnd"/>
    <w:r>
      <w:t>}</w:t>
    </w:r>
    <w:bookmarkEnd w:id="1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810FE1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E7491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38AA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C4C6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23677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6EF2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2066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6E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021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338B5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3D5238"/>
    <w:multiLevelType w:val="hybridMultilevel"/>
    <w:tmpl w:val="A55411F2"/>
    <w:lvl w:ilvl="0" w:tplc="C374CD3A">
      <w:start w:val="1"/>
      <w:numFmt w:val="bullet"/>
      <w:lvlText w:val=""/>
      <w:lvlJc w:val="left"/>
      <w:pPr>
        <w:tabs>
          <w:tab w:val="num" w:pos="789"/>
        </w:tabs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9"/>
        </w:tabs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9"/>
        </w:tabs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9"/>
        </w:tabs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9"/>
        </w:tabs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9"/>
        </w:tabs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9"/>
        </w:tabs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9"/>
        </w:tabs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9"/>
        </w:tabs>
        <w:ind w:left="6549" w:hanging="360"/>
      </w:pPr>
      <w:rPr>
        <w:rFonts w:ascii="Wingdings" w:hAnsi="Wingdings" w:hint="default"/>
      </w:rPr>
    </w:lvl>
  </w:abstractNum>
  <w:abstractNum w:abstractNumId="11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41BB7078"/>
    <w:multiLevelType w:val="hybridMultilevel"/>
    <w:tmpl w:val="084CC18C"/>
    <w:lvl w:ilvl="0" w:tplc="C374CD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1353759"/>
    <w:multiLevelType w:val="hybridMultilevel"/>
    <w:tmpl w:val="071AA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F72BCE"/>
    <w:multiLevelType w:val="hybridMultilevel"/>
    <w:tmpl w:val="8CC872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C8643D9"/>
    <w:multiLevelType w:val="hybridMultilevel"/>
    <w:tmpl w:val="35BCF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737164"/>
    <w:multiLevelType w:val="hybridMultilevel"/>
    <w:tmpl w:val="FA869014"/>
    <w:lvl w:ilvl="0" w:tplc="43209C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79508A4"/>
    <w:multiLevelType w:val="hybridMultilevel"/>
    <w:tmpl w:val="88B4E5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3153165">
    <w:abstractNumId w:val="20"/>
  </w:num>
  <w:num w:numId="2" w16cid:durableId="1068921301">
    <w:abstractNumId w:val="27"/>
  </w:num>
  <w:num w:numId="3" w16cid:durableId="1888487259">
    <w:abstractNumId w:val="11"/>
  </w:num>
  <w:num w:numId="4" w16cid:durableId="304699151">
    <w:abstractNumId w:val="12"/>
  </w:num>
  <w:num w:numId="5" w16cid:durableId="1609970122">
    <w:abstractNumId w:val="23"/>
  </w:num>
  <w:num w:numId="6" w16cid:durableId="18702297">
    <w:abstractNumId w:val="25"/>
  </w:num>
  <w:num w:numId="7" w16cid:durableId="277611797">
    <w:abstractNumId w:val="17"/>
  </w:num>
  <w:num w:numId="8" w16cid:durableId="462045507">
    <w:abstractNumId w:val="14"/>
  </w:num>
  <w:num w:numId="9" w16cid:durableId="2030636656">
    <w:abstractNumId w:val="15"/>
  </w:num>
  <w:num w:numId="10" w16cid:durableId="481193901">
    <w:abstractNumId w:val="28"/>
  </w:num>
  <w:num w:numId="11" w16cid:durableId="1489904520">
    <w:abstractNumId w:val="13"/>
  </w:num>
  <w:num w:numId="12" w16cid:durableId="1376006361">
    <w:abstractNumId w:val="26"/>
  </w:num>
  <w:num w:numId="13" w16cid:durableId="1860074191">
    <w:abstractNumId w:val="19"/>
  </w:num>
  <w:num w:numId="14" w16cid:durableId="463502040">
    <w:abstractNumId w:val="10"/>
  </w:num>
  <w:num w:numId="15" w16cid:durableId="762191445">
    <w:abstractNumId w:val="16"/>
  </w:num>
  <w:num w:numId="16" w16cid:durableId="1302225887">
    <w:abstractNumId w:val="24"/>
  </w:num>
  <w:num w:numId="17" w16cid:durableId="453256582">
    <w:abstractNumId w:val="22"/>
  </w:num>
  <w:num w:numId="18" w16cid:durableId="1765686990">
    <w:abstractNumId w:val="9"/>
  </w:num>
  <w:num w:numId="19" w16cid:durableId="47190121">
    <w:abstractNumId w:val="7"/>
  </w:num>
  <w:num w:numId="20" w16cid:durableId="1005401934">
    <w:abstractNumId w:val="6"/>
  </w:num>
  <w:num w:numId="21" w16cid:durableId="676733419">
    <w:abstractNumId w:val="5"/>
  </w:num>
  <w:num w:numId="22" w16cid:durableId="1097864860">
    <w:abstractNumId w:val="4"/>
  </w:num>
  <w:num w:numId="23" w16cid:durableId="1290820513">
    <w:abstractNumId w:val="8"/>
  </w:num>
  <w:num w:numId="24" w16cid:durableId="276332083">
    <w:abstractNumId w:val="3"/>
  </w:num>
  <w:num w:numId="25" w16cid:durableId="2004582130">
    <w:abstractNumId w:val="2"/>
  </w:num>
  <w:num w:numId="26" w16cid:durableId="338197982">
    <w:abstractNumId w:val="1"/>
  </w:num>
  <w:num w:numId="27" w16cid:durableId="1273710973">
    <w:abstractNumId w:val="0"/>
  </w:num>
  <w:num w:numId="28" w16cid:durableId="1369144343">
    <w:abstractNumId w:val="18"/>
  </w:num>
  <w:num w:numId="29" w16cid:durableId="19922474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299E"/>
    <w:rsid w:val="00012F9D"/>
    <w:rsid w:val="00033EC8"/>
    <w:rsid w:val="000340F8"/>
    <w:rsid w:val="00035987"/>
    <w:rsid w:val="00053163"/>
    <w:rsid w:val="00080032"/>
    <w:rsid w:val="00091C96"/>
    <w:rsid w:val="000C4D93"/>
    <w:rsid w:val="000D6B34"/>
    <w:rsid w:val="000E12A8"/>
    <w:rsid w:val="000E402D"/>
    <w:rsid w:val="00103906"/>
    <w:rsid w:val="001169B9"/>
    <w:rsid w:val="00145129"/>
    <w:rsid w:val="0014759C"/>
    <w:rsid w:val="00161F1F"/>
    <w:rsid w:val="001757FB"/>
    <w:rsid w:val="00180E79"/>
    <w:rsid w:val="001A6202"/>
    <w:rsid w:val="001C0ABA"/>
    <w:rsid w:val="001C0E1E"/>
    <w:rsid w:val="001C39CC"/>
    <w:rsid w:val="001C5D77"/>
    <w:rsid w:val="001E73E6"/>
    <w:rsid w:val="001E7A8D"/>
    <w:rsid w:val="001E7F9D"/>
    <w:rsid w:val="00212B60"/>
    <w:rsid w:val="00215548"/>
    <w:rsid w:val="002204CF"/>
    <w:rsid w:val="00220F18"/>
    <w:rsid w:val="002414E8"/>
    <w:rsid w:val="00253C81"/>
    <w:rsid w:val="00254DA0"/>
    <w:rsid w:val="00256600"/>
    <w:rsid w:val="002619BA"/>
    <w:rsid w:val="0027099A"/>
    <w:rsid w:val="0027184A"/>
    <w:rsid w:val="00273556"/>
    <w:rsid w:val="00294971"/>
    <w:rsid w:val="002A3300"/>
    <w:rsid w:val="002B36C2"/>
    <w:rsid w:val="002C022D"/>
    <w:rsid w:val="002C48AD"/>
    <w:rsid w:val="002D7470"/>
    <w:rsid w:val="002E1AAB"/>
    <w:rsid w:val="002E3EE6"/>
    <w:rsid w:val="002E7C18"/>
    <w:rsid w:val="00301F82"/>
    <w:rsid w:val="003035F6"/>
    <w:rsid w:val="003119D5"/>
    <w:rsid w:val="00330295"/>
    <w:rsid w:val="003351DE"/>
    <w:rsid w:val="00363288"/>
    <w:rsid w:val="0036662B"/>
    <w:rsid w:val="00367B5C"/>
    <w:rsid w:val="003918DC"/>
    <w:rsid w:val="003D44CE"/>
    <w:rsid w:val="003F3D9B"/>
    <w:rsid w:val="00425C57"/>
    <w:rsid w:val="00426EEF"/>
    <w:rsid w:val="00437569"/>
    <w:rsid w:val="00445234"/>
    <w:rsid w:val="00445BEA"/>
    <w:rsid w:val="00450B87"/>
    <w:rsid w:val="00467E04"/>
    <w:rsid w:val="00480C48"/>
    <w:rsid w:val="004A25D0"/>
    <w:rsid w:val="004C6E6A"/>
    <w:rsid w:val="004C745E"/>
    <w:rsid w:val="004D454D"/>
    <w:rsid w:val="004E7D39"/>
    <w:rsid w:val="0050205D"/>
    <w:rsid w:val="00504734"/>
    <w:rsid w:val="00521623"/>
    <w:rsid w:val="005264CD"/>
    <w:rsid w:val="005275EF"/>
    <w:rsid w:val="005541E7"/>
    <w:rsid w:val="00556B25"/>
    <w:rsid w:val="005860EF"/>
    <w:rsid w:val="005935BF"/>
    <w:rsid w:val="005A5079"/>
    <w:rsid w:val="005D4A97"/>
    <w:rsid w:val="005D7338"/>
    <w:rsid w:val="005F15B1"/>
    <w:rsid w:val="00600264"/>
    <w:rsid w:val="00605AEF"/>
    <w:rsid w:val="0061092B"/>
    <w:rsid w:val="00617E54"/>
    <w:rsid w:val="0062255D"/>
    <w:rsid w:val="00622FBB"/>
    <w:rsid w:val="00643208"/>
    <w:rsid w:val="0065073D"/>
    <w:rsid w:val="00661CE4"/>
    <w:rsid w:val="00687544"/>
    <w:rsid w:val="006932D5"/>
    <w:rsid w:val="006949BC"/>
    <w:rsid w:val="006B786B"/>
    <w:rsid w:val="006D7888"/>
    <w:rsid w:val="006F3D60"/>
    <w:rsid w:val="007126D8"/>
    <w:rsid w:val="00742BEE"/>
    <w:rsid w:val="00745CF5"/>
    <w:rsid w:val="00755400"/>
    <w:rsid w:val="0077299E"/>
    <w:rsid w:val="00775AA3"/>
    <w:rsid w:val="00796226"/>
    <w:rsid w:val="007A1DFE"/>
    <w:rsid w:val="007A4B5C"/>
    <w:rsid w:val="007A5C42"/>
    <w:rsid w:val="007B3F82"/>
    <w:rsid w:val="007E25E7"/>
    <w:rsid w:val="007E4FD3"/>
    <w:rsid w:val="007E5AAE"/>
    <w:rsid w:val="007E7E51"/>
    <w:rsid w:val="007F1E38"/>
    <w:rsid w:val="008117DE"/>
    <w:rsid w:val="008155D6"/>
    <w:rsid w:val="00820748"/>
    <w:rsid w:val="00825FF2"/>
    <w:rsid w:val="008311CB"/>
    <w:rsid w:val="00831B36"/>
    <w:rsid w:val="00840647"/>
    <w:rsid w:val="00844278"/>
    <w:rsid w:val="008632E8"/>
    <w:rsid w:val="00891C71"/>
    <w:rsid w:val="008960C7"/>
    <w:rsid w:val="008972B6"/>
    <w:rsid w:val="008A6E8B"/>
    <w:rsid w:val="008A774D"/>
    <w:rsid w:val="00940061"/>
    <w:rsid w:val="00943FD6"/>
    <w:rsid w:val="00954679"/>
    <w:rsid w:val="009737CB"/>
    <w:rsid w:val="00974BB5"/>
    <w:rsid w:val="009A58F4"/>
    <w:rsid w:val="009B3F1E"/>
    <w:rsid w:val="009B5FF3"/>
    <w:rsid w:val="009C016D"/>
    <w:rsid w:val="009D31B1"/>
    <w:rsid w:val="009E0E3E"/>
    <w:rsid w:val="009E0EFC"/>
    <w:rsid w:val="009E23F0"/>
    <w:rsid w:val="009E79D9"/>
    <w:rsid w:val="00A050B1"/>
    <w:rsid w:val="00A053EF"/>
    <w:rsid w:val="00A1525C"/>
    <w:rsid w:val="00A15790"/>
    <w:rsid w:val="00A25B32"/>
    <w:rsid w:val="00A26976"/>
    <w:rsid w:val="00A3122C"/>
    <w:rsid w:val="00A40168"/>
    <w:rsid w:val="00A51926"/>
    <w:rsid w:val="00A66EDE"/>
    <w:rsid w:val="00A73526"/>
    <w:rsid w:val="00A80C6E"/>
    <w:rsid w:val="00A839F2"/>
    <w:rsid w:val="00A9423A"/>
    <w:rsid w:val="00A94ED4"/>
    <w:rsid w:val="00A962BC"/>
    <w:rsid w:val="00AA0B2B"/>
    <w:rsid w:val="00AA1BFA"/>
    <w:rsid w:val="00AA1C13"/>
    <w:rsid w:val="00AC65C5"/>
    <w:rsid w:val="00AE2AA6"/>
    <w:rsid w:val="00AF57EF"/>
    <w:rsid w:val="00B0214A"/>
    <w:rsid w:val="00B02CD4"/>
    <w:rsid w:val="00B11609"/>
    <w:rsid w:val="00B14C68"/>
    <w:rsid w:val="00B26FC1"/>
    <w:rsid w:val="00B37C42"/>
    <w:rsid w:val="00B44D9E"/>
    <w:rsid w:val="00B92888"/>
    <w:rsid w:val="00BA72ED"/>
    <w:rsid w:val="00BA7E82"/>
    <w:rsid w:val="00BB242F"/>
    <w:rsid w:val="00BB334F"/>
    <w:rsid w:val="00BE6339"/>
    <w:rsid w:val="00BF39FE"/>
    <w:rsid w:val="00C07697"/>
    <w:rsid w:val="00C0786D"/>
    <w:rsid w:val="00C12F99"/>
    <w:rsid w:val="00C137D9"/>
    <w:rsid w:val="00C13DC8"/>
    <w:rsid w:val="00C17139"/>
    <w:rsid w:val="00C206B1"/>
    <w:rsid w:val="00C46AF6"/>
    <w:rsid w:val="00C655C1"/>
    <w:rsid w:val="00CA0F61"/>
    <w:rsid w:val="00CB26B0"/>
    <w:rsid w:val="00CC0CFE"/>
    <w:rsid w:val="00CD062B"/>
    <w:rsid w:val="00CD2547"/>
    <w:rsid w:val="00CE068D"/>
    <w:rsid w:val="00CF3A06"/>
    <w:rsid w:val="00D004F4"/>
    <w:rsid w:val="00D05E57"/>
    <w:rsid w:val="00D22E5C"/>
    <w:rsid w:val="00D33D9E"/>
    <w:rsid w:val="00D904C7"/>
    <w:rsid w:val="00DA1E75"/>
    <w:rsid w:val="00DA5F67"/>
    <w:rsid w:val="00DE619A"/>
    <w:rsid w:val="00DF2A19"/>
    <w:rsid w:val="00E015C7"/>
    <w:rsid w:val="00E03A41"/>
    <w:rsid w:val="00E157D5"/>
    <w:rsid w:val="00E2160A"/>
    <w:rsid w:val="00E2280B"/>
    <w:rsid w:val="00E377CC"/>
    <w:rsid w:val="00E52A3E"/>
    <w:rsid w:val="00E63EC5"/>
    <w:rsid w:val="00E92CBA"/>
    <w:rsid w:val="00E95C34"/>
    <w:rsid w:val="00EA6A1C"/>
    <w:rsid w:val="00EB48AE"/>
    <w:rsid w:val="00EC66EE"/>
    <w:rsid w:val="00ED4FC1"/>
    <w:rsid w:val="00F25EEE"/>
    <w:rsid w:val="00F26549"/>
    <w:rsid w:val="00F3706A"/>
    <w:rsid w:val="00F525F8"/>
    <w:rsid w:val="00F56110"/>
    <w:rsid w:val="00F65260"/>
    <w:rsid w:val="00F667CE"/>
    <w:rsid w:val="00F70ABA"/>
    <w:rsid w:val="00F7528A"/>
    <w:rsid w:val="00F957DC"/>
    <w:rsid w:val="00FC51F3"/>
    <w:rsid w:val="00FE1804"/>
    <w:rsid w:val="00FF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0E9EB0"/>
  <w15:chartTrackingRefBased/>
  <w15:docId w15:val="{DA80DDA7-3582-4725-AE7C-90CD2173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A6E8B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table" w:styleId="TableGrid3">
    <w:name w:val="Table Grid 3"/>
    <w:basedOn w:val="TableNormal"/>
    <w:rsid w:val="00DA1E7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8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31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Reddy, Bora</cp:lastModifiedBy>
  <cp:revision>20</cp:revision>
  <cp:lastPrinted>2010-06-04T05:49:00Z</cp:lastPrinted>
  <dcterms:created xsi:type="dcterms:W3CDTF">2014-03-25T07:31:00Z</dcterms:created>
  <dcterms:modified xsi:type="dcterms:W3CDTF">2023-04-19T05:53:00Z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tatus">
    <vt:lpwstr>Not Started</vt:lpwstr>
  </property>
  <property fmtid="{D5CDD505-2E9C-101B-9397-08002B2CF9AE}" pid="3" name="ContentType">
    <vt:lpwstr>Document</vt:lpwstr>
  </property>
  <property fmtid="{D5CDD505-2E9C-101B-9397-08002B2CF9AE}" pid="4" name="Status">
    <vt:lpwstr>(1) Submitted for Internal Review</vt:lpwstr>
  </property>
</Properties>
</file>