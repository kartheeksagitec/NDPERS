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237C01" w14:textId="77777777" w:rsidR="007F606B" w:rsidRDefault="007F606B" w:rsidP="00980710">
      <w:pPr>
        <w:pStyle w:val="NoSpacing"/>
      </w:pPr>
    </w:p>
    <w:p w14:paraId="7758E0D1" w14:textId="77777777" w:rsidR="007F606B" w:rsidRDefault="007F606B" w:rsidP="00BA72ED">
      <w:pPr>
        <w:rPr>
          <w:spacing w:val="-2"/>
          <w:sz w:val="22"/>
        </w:rPr>
      </w:pPr>
    </w:p>
    <w:p w14:paraId="27B5A372" w14:textId="77777777" w:rsidR="00BA72ED" w:rsidRPr="00AE319E" w:rsidRDefault="00BA72ED" w:rsidP="00BA72ED">
      <w:pPr>
        <w:rPr>
          <w:spacing w:val="-2"/>
          <w:sz w:val="22"/>
        </w:rPr>
      </w:pPr>
      <w:bookmarkStart w:id="0" w:name="sagitec1"/>
      <w:r w:rsidRPr="00AE319E">
        <w:rPr>
          <w:spacing w:val="-2"/>
          <w:sz w:val="22"/>
        </w:rPr>
        <w:t>{stdlongdate}</w:t>
      </w:r>
      <w:bookmarkEnd w:id="0"/>
      <w:r w:rsidR="000E758F">
        <w:rPr>
          <w:spacing w:val="-2"/>
          <w:sz w:val="22"/>
        </w:rPr>
        <w:tab/>
      </w:r>
      <w:r w:rsidR="000E758F">
        <w:rPr>
          <w:spacing w:val="-2"/>
          <w:sz w:val="22"/>
        </w:rPr>
        <w:tab/>
      </w:r>
      <w:r w:rsidR="000E758F">
        <w:rPr>
          <w:spacing w:val="-2"/>
          <w:sz w:val="22"/>
        </w:rPr>
        <w:tab/>
      </w:r>
      <w:r w:rsidR="000E758F">
        <w:rPr>
          <w:spacing w:val="-2"/>
          <w:sz w:val="22"/>
        </w:rPr>
        <w:tab/>
      </w:r>
      <w:r w:rsidR="000E758F">
        <w:rPr>
          <w:spacing w:val="-2"/>
          <w:sz w:val="22"/>
        </w:rPr>
        <w:tab/>
      </w:r>
      <w:r w:rsidR="000E758F">
        <w:rPr>
          <w:spacing w:val="-2"/>
          <w:sz w:val="22"/>
        </w:rPr>
        <w:tab/>
      </w:r>
      <w:r w:rsidR="000E758F">
        <w:rPr>
          <w:spacing w:val="-2"/>
          <w:sz w:val="22"/>
        </w:rPr>
        <w:tab/>
      </w:r>
      <w:r w:rsidR="000E758F">
        <w:rPr>
          <w:spacing w:val="-2"/>
          <w:sz w:val="22"/>
        </w:rPr>
        <w:tab/>
        <w:t xml:space="preserve">Member ID: </w:t>
      </w:r>
      <w:bookmarkStart w:id="1" w:name="sagitec2"/>
      <w:r w:rsidR="00EE39CC">
        <w:rPr>
          <w:spacing w:val="-2"/>
          <w:sz w:val="22"/>
        </w:rPr>
        <w:t>{stdMbrPERSLinkID}</w:t>
      </w:r>
      <w:bookmarkEnd w:id="1"/>
    </w:p>
    <w:p w14:paraId="7E4C0714" w14:textId="77777777" w:rsidR="00BA72ED" w:rsidRDefault="00BA72ED" w:rsidP="00BA72ED">
      <w:pPr>
        <w:rPr>
          <w:spacing w:val="-2"/>
          <w:sz w:val="22"/>
        </w:rPr>
      </w:pPr>
    </w:p>
    <w:p w14:paraId="45B89316" w14:textId="77777777" w:rsidR="007F606B" w:rsidRPr="00AE319E" w:rsidRDefault="007F606B" w:rsidP="00BA72ED">
      <w:pPr>
        <w:rPr>
          <w:spacing w:val="-2"/>
          <w:sz w:val="22"/>
        </w:rPr>
      </w:pPr>
    </w:p>
    <w:p w14:paraId="54EF808B" w14:textId="77777777" w:rsidR="00BA72ED" w:rsidRPr="00AE319E" w:rsidRDefault="00BA72ED" w:rsidP="00BA72ED">
      <w:pPr>
        <w:rPr>
          <w:rFonts w:cs="Arial"/>
          <w:caps/>
          <w:spacing w:val="-2"/>
          <w:sz w:val="22"/>
          <w:szCs w:val="22"/>
        </w:rPr>
      </w:pPr>
      <w:bookmarkStart w:id="2" w:name="sagitec3"/>
      <w:r w:rsidRPr="00AE319E">
        <w:rPr>
          <w:rFonts w:cs="Arial"/>
          <w:spacing w:val="-2"/>
          <w:sz w:val="22"/>
          <w:szCs w:val="22"/>
        </w:rPr>
        <w:t>{stdMbrFullName}</w:t>
      </w:r>
      <w:bookmarkEnd w:id="2"/>
    </w:p>
    <w:p w14:paraId="03232E44" w14:textId="77777777" w:rsidR="00BA72ED" w:rsidRPr="00AE319E" w:rsidRDefault="00BA72ED" w:rsidP="00BA72ED">
      <w:pPr>
        <w:rPr>
          <w:rFonts w:cs="Arial"/>
          <w:spacing w:val="-2"/>
          <w:sz w:val="22"/>
          <w:szCs w:val="22"/>
        </w:rPr>
      </w:pPr>
      <w:bookmarkStart w:id="3" w:name="sagitec4"/>
      <w:r w:rsidRPr="00AE319E">
        <w:rPr>
          <w:rFonts w:cs="Arial"/>
          <w:spacing w:val="-2"/>
          <w:sz w:val="22"/>
          <w:szCs w:val="22"/>
        </w:rPr>
        <w:t>{stdMbrAdrCorStreet1}</w:t>
      </w:r>
      <w:bookmarkEnd w:id="3"/>
    </w:p>
    <w:p w14:paraId="77B28B0A" w14:textId="77777777" w:rsidR="00BA72ED" w:rsidRPr="00AE319E" w:rsidRDefault="00BA72ED" w:rsidP="00BA72ED">
      <w:pPr>
        <w:rPr>
          <w:rFonts w:cs="Arial"/>
          <w:spacing w:val="-2"/>
          <w:sz w:val="22"/>
          <w:szCs w:val="22"/>
        </w:rPr>
      </w:pPr>
      <w:bookmarkStart w:id="4" w:name="sagitec5"/>
      <w:r w:rsidRPr="00AE319E">
        <w:rPr>
          <w:rFonts w:cs="Arial"/>
          <w:spacing w:val="-2"/>
          <w:sz w:val="22"/>
          <w:szCs w:val="22"/>
        </w:rPr>
        <w:t>{x stdMbrAdrCorStreet2}</w:t>
      </w:r>
      <w:bookmarkEnd w:id="4"/>
    </w:p>
    <w:p w14:paraId="178D0283" w14:textId="77777777" w:rsidR="00BA72ED" w:rsidRPr="00AE319E" w:rsidRDefault="00BA72ED" w:rsidP="00BA72ED">
      <w:pPr>
        <w:rPr>
          <w:rFonts w:cs="Arial"/>
          <w:spacing w:val="-2"/>
          <w:sz w:val="22"/>
          <w:szCs w:val="22"/>
        </w:rPr>
      </w:pPr>
      <w:bookmarkStart w:id="5" w:name="sagitec6"/>
      <w:r w:rsidRPr="00AE319E">
        <w:rPr>
          <w:rFonts w:cs="Arial"/>
          <w:spacing w:val="-2"/>
          <w:sz w:val="22"/>
          <w:szCs w:val="22"/>
        </w:rPr>
        <w:t>{stdMbrAdrCorCity}</w:t>
      </w:r>
      <w:bookmarkEnd w:id="5"/>
      <w:r w:rsidR="001775FF" w:rsidRPr="00AE319E">
        <w:rPr>
          <w:rFonts w:cs="Arial"/>
          <w:spacing w:val="-2"/>
          <w:sz w:val="22"/>
          <w:szCs w:val="22"/>
        </w:rPr>
        <w:t xml:space="preserve"> </w:t>
      </w:r>
      <w:bookmarkStart w:id="6" w:name="sagitec7"/>
      <w:r w:rsidRPr="00AE319E">
        <w:rPr>
          <w:rFonts w:cs="Arial"/>
          <w:spacing w:val="-2"/>
          <w:sz w:val="22"/>
          <w:szCs w:val="22"/>
        </w:rPr>
        <w:t>{stdMbrAdrCorState}</w:t>
      </w:r>
      <w:bookmarkEnd w:id="6"/>
      <w:r w:rsidR="000E758F">
        <w:rPr>
          <w:rFonts w:cs="Arial"/>
          <w:spacing w:val="-2"/>
          <w:sz w:val="22"/>
          <w:szCs w:val="22"/>
        </w:rPr>
        <w:t xml:space="preserve">  </w:t>
      </w:r>
      <w:bookmarkStart w:id="7" w:name="sagitec8"/>
      <w:r w:rsidRPr="00AE319E">
        <w:rPr>
          <w:rFonts w:cs="Arial"/>
          <w:spacing w:val="-2"/>
          <w:sz w:val="22"/>
          <w:szCs w:val="22"/>
        </w:rPr>
        <w:t>{stdMbrAdrCorZip}</w:t>
      </w:r>
      <w:bookmarkEnd w:id="7"/>
    </w:p>
    <w:p w14:paraId="17A61A28" w14:textId="77777777" w:rsidR="00BA72ED" w:rsidRDefault="00BA72ED" w:rsidP="00BA72ED">
      <w:pPr>
        <w:suppressAutoHyphens/>
        <w:jc w:val="both"/>
        <w:rPr>
          <w:spacing w:val="-3"/>
          <w:sz w:val="22"/>
        </w:rPr>
      </w:pPr>
    </w:p>
    <w:p w14:paraId="5A463DB5" w14:textId="77777777" w:rsidR="007F606B" w:rsidRPr="00AE319E" w:rsidRDefault="007F606B" w:rsidP="00BA72ED">
      <w:pPr>
        <w:suppressAutoHyphens/>
        <w:jc w:val="both"/>
        <w:rPr>
          <w:spacing w:val="-3"/>
          <w:sz w:val="22"/>
        </w:rPr>
      </w:pPr>
    </w:p>
    <w:p w14:paraId="53BA260A" w14:textId="77777777" w:rsidR="000E758F" w:rsidRPr="00527F8E" w:rsidRDefault="00BA72ED" w:rsidP="00527F8E">
      <w:pPr>
        <w:suppressAutoHyphens/>
        <w:jc w:val="both"/>
        <w:rPr>
          <w:b/>
          <w:bCs/>
          <w:sz w:val="22"/>
          <w:szCs w:val="22"/>
        </w:rPr>
      </w:pPr>
      <w:r w:rsidRPr="00AE319E">
        <w:rPr>
          <w:b/>
          <w:spacing w:val="-3"/>
          <w:sz w:val="22"/>
        </w:rPr>
        <w:t xml:space="preserve">RE:  </w:t>
      </w:r>
      <w:r w:rsidR="00527F8E" w:rsidRPr="00527F8E">
        <w:rPr>
          <w:b/>
          <w:bCs/>
          <w:sz w:val="22"/>
          <w:szCs w:val="22"/>
        </w:rPr>
        <w:t>Two (2) or more Uncashed Checks- Your Immediate Attention is Required</w:t>
      </w:r>
    </w:p>
    <w:p w14:paraId="27522CF2" w14:textId="77777777" w:rsidR="00527F8E" w:rsidRPr="00527F8E" w:rsidRDefault="00527F8E" w:rsidP="00527F8E">
      <w:pPr>
        <w:suppressAutoHyphens/>
        <w:jc w:val="both"/>
        <w:rPr>
          <w:rFonts w:cs="Arial"/>
          <w:spacing w:val="-2"/>
          <w:sz w:val="22"/>
          <w:szCs w:val="22"/>
        </w:rPr>
      </w:pPr>
    </w:p>
    <w:p w14:paraId="1692F531" w14:textId="77777777" w:rsidR="00AE319E" w:rsidRPr="00527F8E" w:rsidRDefault="00AE319E" w:rsidP="00AE319E">
      <w:pPr>
        <w:rPr>
          <w:rFonts w:cs="Arial"/>
          <w:caps/>
          <w:spacing w:val="-2"/>
          <w:sz w:val="22"/>
          <w:szCs w:val="22"/>
        </w:rPr>
      </w:pPr>
      <w:r w:rsidRPr="00527F8E">
        <w:rPr>
          <w:rFonts w:cs="Arial"/>
          <w:spacing w:val="-2"/>
          <w:sz w:val="22"/>
          <w:szCs w:val="22"/>
        </w:rPr>
        <w:t xml:space="preserve">Dear </w:t>
      </w:r>
      <w:bookmarkStart w:id="8" w:name="sagitec10"/>
      <w:r w:rsidR="006F48AF" w:rsidRPr="00527F8E">
        <w:rPr>
          <w:rFonts w:cs="Arial"/>
          <w:spacing w:val="-2"/>
          <w:sz w:val="22"/>
          <w:szCs w:val="22"/>
        </w:rPr>
        <w:t>{stdMbrSalutation}</w:t>
      </w:r>
      <w:bookmarkEnd w:id="8"/>
      <w:r w:rsidR="000E758F" w:rsidRPr="00527F8E">
        <w:rPr>
          <w:rFonts w:cs="Arial"/>
          <w:caps/>
          <w:spacing w:val="-2"/>
          <w:sz w:val="22"/>
          <w:szCs w:val="22"/>
        </w:rPr>
        <w:t>:</w:t>
      </w:r>
    </w:p>
    <w:p w14:paraId="1ED511E6" w14:textId="77777777" w:rsidR="00BA72ED" w:rsidRPr="00527F8E" w:rsidRDefault="00AE319E" w:rsidP="00BA72ED">
      <w:pPr>
        <w:suppressAutoHyphens/>
        <w:jc w:val="both"/>
        <w:rPr>
          <w:b/>
          <w:spacing w:val="-3"/>
          <w:sz w:val="22"/>
          <w:szCs w:val="22"/>
        </w:rPr>
      </w:pPr>
      <w:r w:rsidRPr="00527F8E">
        <w:rPr>
          <w:rFonts w:cs="Arial"/>
          <w:spacing w:val="-2"/>
          <w:sz w:val="22"/>
          <w:szCs w:val="22"/>
        </w:rPr>
        <w:t xml:space="preserve"> </w:t>
      </w:r>
      <w:r w:rsidR="00BA72ED" w:rsidRPr="00527F8E">
        <w:rPr>
          <w:b/>
          <w:spacing w:val="-3"/>
          <w:sz w:val="22"/>
          <w:szCs w:val="22"/>
        </w:rPr>
        <w:tab/>
      </w:r>
    </w:p>
    <w:p w14:paraId="6F1C67C3" w14:textId="77777777" w:rsidR="00527F8E" w:rsidRPr="00527F8E" w:rsidRDefault="00527F8E" w:rsidP="00527F8E">
      <w:pPr>
        <w:rPr>
          <w:rFonts w:ascii="ArialMT" w:hAnsi="ArialMT"/>
          <w:sz w:val="22"/>
          <w:szCs w:val="22"/>
        </w:rPr>
      </w:pPr>
      <w:r w:rsidRPr="00527F8E">
        <w:rPr>
          <w:rFonts w:cs="Arial"/>
          <w:spacing w:val="-2"/>
          <w:sz w:val="22"/>
          <w:szCs w:val="22"/>
        </w:rPr>
        <w:t>This is a notification that two (2) or more N</w:t>
      </w:r>
      <w:r w:rsidRPr="00527F8E">
        <w:rPr>
          <w:sz w:val="22"/>
          <w:szCs w:val="22"/>
        </w:rPr>
        <w:t xml:space="preserve">DPERS benefit payment checks mailed to you have not yet been cashed.  According to </w:t>
      </w:r>
      <w:r w:rsidRPr="00527F8E">
        <w:rPr>
          <w:rFonts w:ascii="Arial-BoldMT" w:hAnsi="Arial-BoldMT"/>
          <w:bCs/>
          <w:sz w:val="22"/>
          <w:szCs w:val="22"/>
        </w:rPr>
        <w:t>71-02-04-03, i</w:t>
      </w:r>
      <w:r w:rsidRPr="00527F8E">
        <w:rPr>
          <w:rFonts w:ascii="ArialMT" w:hAnsi="ArialMT"/>
          <w:sz w:val="22"/>
          <w:szCs w:val="22"/>
        </w:rPr>
        <w:t>f two consecutive checks issued remain uncashed, future payments will be suspended until the member makes payment arrangements with the office.</w:t>
      </w:r>
    </w:p>
    <w:p w14:paraId="2FC5A16C" w14:textId="77777777" w:rsidR="00527F8E" w:rsidRPr="00527F8E" w:rsidRDefault="00527F8E" w:rsidP="00527F8E">
      <w:pPr>
        <w:rPr>
          <w:sz w:val="22"/>
          <w:szCs w:val="22"/>
        </w:rPr>
      </w:pPr>
    </w:p>
    <w:p w14:paraId="4BCE7032" w14:textId="77777777" w:rsidR="00527F8E" w:rsidRPr="00527F8E" w:rsidRDefault="00527F8E" w:rsidP="00527F8E">
      <w:pPr>
        <w:rPr>
          <w:b/>
          <w:sz w:val="22"/>
          <w:szCs w:val="22"/>
          <w:u w:val="single"/>
        </w:rPr>
      </w:pPr>
      <w:r w:rsidRPr="00527F8E">
        <w:rPr>
          <w:b/>
          <w:sz w:val="22"/>
          <w:szCs w:val="22"/>
          <w:u w:val="single"/>
        </w:rPr>
        <w:t xml:space="preserve">Your retirement benefit payments, including your retiree health insurance credit (RHIC) payments that may be available to you from ASIFlex, have been suspended until direct deposit is set up for your NDPERS account.  </w:t>
      </w:r>
    </w:p>
    <w:p w14:paraId="49B2FE56" w14:textId="77777777" w:rsidR="00527F8E" w:rsidRPr="00527F8E" w:rsidRDefault="00527F8E" w:rsidP="00527F8E">
      <w:pPr>
        <w:rPr>
          <w:sz w:val="22"/>
          <w:szCs w:val="22"/>
        </w:rPr>
      </w:pPr>
    </w:p>
    <w:p w14:paraId="72D410B7" w14:textId="77777777" w:rsidR="00527F8E" w:rsidRPr="00527F8E" w:rsidRDefault="00527F8E" w:rsidP="00527F8E">
      <w:pPr>
        <w:rPr>
          <w:sz w:val="22"/>
          <w:szCs w:val="22"/>
        </w:rPr>
      </w:pPr>
      <w:r w:rsidRPr="00527F8E">
        <w:rPr>
          <w:sz w:val="22"/>
          <w:szCs w:val="22"/>
        </w:rPr>
        <w:t>The form, Authorization for Direct Deposit for Annuity Payments – SFN 18379, is enclosed for your convenience to establish direct deposit.  Please complete and return this form to our office as soon as possible.  Your payments will resume through direct deposit into your designated bank account upon receipt and validation of your bank information.</w:t>
      </w:r>
    </w:p>
    <w:p w14:paraId="4C9236C3" w14:textId="77777777" w:rsidR="00527F8E" w:rsidRPr="00527F8E" w:rsidRDefault="00527F8E" w:rsidP="00527F8E">
      <w:pPr>
        <w:rPr>
          <w:sz w:val="22"/>
          <w:szCs w:val="22"/>
        </w:rPr>
      </w:pPr>
    </w:p>
    <w:p w14:paraId="204BC177" w14:textId="77777777" w:rsidR="00527F8E" w:rsidRPr="00527F8E" w:rsidRDefault="00527F8E" w:rsidP="00527F8E">
      <w:pPr>
        <w:rPr>
          <w:rFonts w:cs="Arial"/>
          <w:spacing w:val="-3"/>
          <w:sz w:val="22"/>
          <w:szCs w:val="22"/>
        </w:rPr>
      </w:pPr>
      <w:r w:rsidRPr="00527F8E">
        <w:rPr>
          <w:sz w:val="22"/>
          <w:szCs w:val="22"/>
        </w:rPr>
        <w:t xml:space="preserve">NDPERS also requests that you cash your currently outstanding checks at your earliest convenience.  </w:t>
      </w:r>
    </w:p>
    <w:p w14:paraId="1549B7EB" w14:textId="77777777" w:rsidR="00527F8E" w:rsidRDefault="00527F8E" w:rsidP="00527F8E">
      <w:pPr>
        <w:rPr>
          <w:caps/>
          <w:spacing w:val="-2"/>
        </w:rPr>
      </w:pPr>
    </w:p>
    <w:p w14:paraId="48216300" w14:textId="77777777" w:rsidR="00BA72ED" w:rsidRPr="00AE319E" w:rsidRDefault="00BA72ED" w:rsidP="00BA72ED">
      <w:pPr>
        <w:suppressAutoHyphens/>
        <w:jc w:val="both"/>
        <w:rPr>
          <w:rFonts w:cs="Arial"/>
          <w:spacing w:val="-3"/>
          <w:sz w:val="22"/>
          <w:szCs w:val="22"/>
        </w:rPr>
      </w:pPr>
    </w:p>
    <w:p w14:paraId="43DFCC6B" w14:textId="77777777" w:rsidR="00BA72ED" w:rsidRPr="00AE319E" w:rsidRDefault="00BA72ED" w:rsidP="000E758F">
      <w:pPr>
        <w:suppressAutoHyphens/>
        <w:rPr>
          <w:rFonts w:cs="Arial"/>
          <w:spacing w:val="-3"/>
          <w:sz w:val="22"/>
          <w:szCs w:val="22"/>
        </w:rPr>
      </w:pPr>
      <w:r w:rsidRPr="00AE319E">
        <w:rPr>
          <w:rFonts w:cs="Arial"/>
          <w:spacing w:val="-3"/>
          <w:sz w:val="22"/>
          <w:szCs w:val="22"/>
        </w:rPr>
        <w:t xml:space="preserve">If you have any questions, please call NDPERS at </w:t>
      </w:r>
      <w:bookmarkStart w:id="9" w:name="sagitec12"/>
      <w:r w:rsidRPr="00AE319E">
        <w:rPr>
          <w:rFonts w:cs="Arial"/>
          <w:spacing w:val="-3"/>
          <w:sz w:val="22"/>
          <w:szCs w:val="22"/>
        </w:rPr>
        <w:t>{stdNDPERSPhoneNumber}</w:t>
      </w:r>
      <w:bookmarkEnd w:id="9"/>
      <w:r w:rsidRPr="00AE319E">
        <w:rPr>
          <w:rFonts w:cs="Arial"/>
          <w:spacing w:val="-3"/>
          <w:sz w:val="22"/>
          <w:szCs w:val="22"/>
        </w:rPr>
        <w:t xml:space="preserve"> or </w:t>
      </w:r>
      <w:bookmarkStart w:id="10" w:name="sagitec13"/>
      <w:r w:rsidRPr="00AE319E">
        <w:rPr>
          <w:rFonts w:cs="Arial"/>
          <w:spacing w:val="-3"/>
          <w:sz w:val="22"/>
          <w:szCs w:val="22"/>
        </w:rPr>
        <w:t>{stdNDPERSTollFreePhoneNumber}</w:t>
      </w:r>
      <w:bookmarkEnd w:id="10"/>
      <w:r w:rsidRPr="00AE319E">
        <w:rPr>
          <w:rFonts w:cs="Arial"/>
          <w:spacing w:val="-3"/>
          <w:sz w:val="22"/>
          <w:szCs w:val="22"/>
        </w:rPr>
        <w:t>.</w:t>
      </w:r>
    </w:p>
    <w:p w14:paraId="7BB20167" w14:textId="77777777" w:rsidR="00BA72ED" w:rsidRPr="00AE319E" w:rsidRDefault="00BA72ED" w:rsidP="00BA72ED">
      <w:pPr>
        <w:suppressAutoHyphens/>
        <w:jc w:val="both"/>
        <w:rPr>
          <w:rFonts w:cs="Arial"/>
          <w:spacing w:val="-3"/>
          <w:sz w:val="22"/>
          <w:szCs w:val="22"/>
        </w:rPr>
      </w:pPr>
    </w:p>
    <w:p w14:paraId="76ECD921" w14:textId="77777777" w:rsidR="00BA72ED" w:rsidRPr="00AE319E" w:rsidRDefault="00BA72ED" w:rsidP="00BA72ED">
      <w:pPr>
        <w:suppressAutoHyphens/>
        <w:jc w:val="both"/>
        <w:rPr>
          <w:rFonts w:cs="Arial"/>
          <w:spacing w:val="-3"/>
          <w:sz w:val="22"/>
          <w:szCs w:val="22"/>
        </w:rPr>
      </w:pPr>
      <w:r w:rsidRPr="00AE319E">
        <w:rPr>
          <w:rFonts w:cs="Arial"/>
          <w:spacing w:val="-3"/>
          <w:sz w:val="22"/>
          <w:szCs w:val="22"/>
        </w:rPr>
        <w:t>Sincerely,</w:t>
      </w:r>
    </w:p>
    <w:p w14:paraId="7752CBFC" w14:textId="77777777" w:rsidR="00BA72ED" w:rsidRPr="00AE319E" w:rsidRDefault="00BA72ED" w:rsidP="00BA72ED">
      <w:pPr>
        <w:suppressAutoHyphens/>
        <w:jc w:val="both"/>
        <w:rPr>
          <w:rFonts w:cs="Arial"/>
          <w:spacing w:val="-3"/>
          <w:sz w:val="22"/>
          <w:szCs w:val="22"/>
        </w:rPr>
      </w:pPr>
    </w:p>
    <w:p w14:paraId="3E686C45" w14:textId="77777777" w:rsidR="00BA72ED" w:rsidRPr="00AE319E" w:rsidRDefault="00BA72ED" w:rsidP="00BA72ED">
      <w:pPr>
        <w:suppressAutoHyphens/>
        <w:jc w:val="both"/>
        <w:rPr>
          <w:rFonts w:cs="Arial"/>
          <w:spacing w:val="-3"/>
          <w:sz w:val="22"/>
          <w:szCs w:val="22"/>
        </w:rPr>
      </w:pPr>
    </w:p>
    <w:p w14:paraId="470E784B" w14:textId="77777777" w:rsidR="00BA72ED" w:rsidRPr="00AE319E" w:rsidRDefault="00BA72ED" w:rsidP="00BA72ED">
      <w:pPr>
        <w:suppressAutoHyphens/>
        <w:jc w:val="both"/>
        <w:rPr>
          <w:rFonts w:cs="Arial"/>
          <w:spacing w:val="-3"/>
          <w:sz w:val="22"/>
          <w:szCs w:val="22"/>
        </w:rPr>
      </w:pPr>
    </w:p>
    <w:p w14:paraId="1129BE4C" w14:textId="77777777" w:rsidR="00BA72ED" w:rsidRPr="000500B1" w:rsidRDefault="00BA72ED" w:rsidP="00BA72ED">
      <w:pPr>
        <w:suppressAutoHyphens/>
        <w:jc w:val="both"/>
        <w:rPr>
          <w:rFonts w:cs="Arial"/>
          <w:spacing w:val="-3"/>
          <w:sz w:val="22"/>
          <w:szCs w:val="22"/>
        </w:rPr>
      </w:pPr>
      <w:r w:rsidRPr="00AE319E">
        <w:rPr>
          <w:rFonts w:cs="Arial"/>
          <w:spacing w:val="-3"/>
          <w:sz w:val="22"/>
          <w:szCs w:val="22"/>
        </w:rPr>
        <w:t>NDPERS Benefits Division</w:t>
      </w:r>
    </w:p>
    <w:p w14:paraId="0976366A" w14:textId="77777777" w:rsidR="00D904C7" w:rsidRDefault="00D904C7">
      <w:pPr>
        <w:rPr>
          <w:sz w:val="22"/>
          <w:szCs w:val="22"/>
        </w:rPr>
      </w:pPr>
    </w:p>
    <w:p w14:paraId="17123AF4" w14:textId="77777777" w:rsidR="00527F8E" w:rsidRDefault="00527F8E" w:rsidP="00527F8E">
      <w:pPr>
        <w:rPr>
          <w:spacing w:val="-3"/>
        </w:rPr>
      </w:pPr>
    </w:p>
    <w:p w14:paraId="316C7031" w14:textId="38772D52" w:rsidR="00527F8E" w:rsidRDefault="00527F8E" w:rsidP="00527F8E">
      <w:pPr>
        <w:suppressAutoHyphens/>
        <w:jc w:val="both"/>
        <w:rPr>
          <w:rFonts w:cs="Arial"/>
          <w:spacing w:val="-3"/>
          <w:sz w:val="22"/>
          <w:szCs w:val="22"/>
        </w:rPr>
      </w:pPr>
      <w:r w:rsidRPr="00527F8E">
        <w:rPr>
          <w:rFonts w:cs="Arial"/>
          <w:spacing w:val="-3"/>
          <w:sz w:val="22"/>
          <w:szCs w:val="22"/>
        </w:rPr>
        <w:t>Enclosure:  Authorization for Direct Deposit for Annuity Payment SFN-18379</w:t>
      </w:r>
    </w:p>
    <w:p w14:paraId="4F127A3B" w14:textId="12E8024D" w:rsidR="00D84C5A" w:rsidRDefault="00D84C5A" w:rsidP="00527F8E">
      <w:pPr>
        <w:suppressAutoHyphens/>
        <w:jc w:val="both"/>
        <w:rPr>
          <w:rFonts w:cs="Arial"/>
          <w:spacing w:val="-3"/>
          <w:sz w:val="22"/>
          <w:szCs w:val="22"/>
        </w:rPr>
      </w:pPr>
      <w:bookmarkStart w:id="11" w:name="sagitec15"/>
      <w:r>
        <w:rPr>
          <w:rFonts w:cs="Arial"/>
          <w:spacing w:val="-3"/>
          <w:sz w:val="22"/>
          <w:szCs w:val="22"/>
        </w:rPr>
        <w:t>{</w:t>
      </w:r>
      <w:proofErr w:type="spellStart"/>
      <w:r>
        <w:rPr>
          <w:rFonts w:cs="Arial"/>
          <w:spacing w:val="-3"/>
          <w:sz w:val="22"/>
          <w:szCs w:val="22"/>
        </w:rPr>
        <w:t>tmp</w:t>
      </w:r>
      <w:proofErr w:type="spellEnd"/>
      <w:r>
        <w:rPr>
          <w:rFonts w:cs="Arial"/>
          <w:spacing w:val="-3"/>
          <w:sz w:val="22"/>
          <w:szCs w:val="22"/>
        </w:rPr>
        <w:t xml:space="preserve"> SFN-18379}</w:t>
      </w:r>
      <w:bookmarkEnd w:id="11"/>
    </w:p>
    <w:p w14:paraId="2818E191" w14:textId="77777777" w:rsidR="00527F8E" w:rsidRPr="00CD062B" w:rsidRDefault="00527F8E">
      <w:pPr>
        <w:rPr>
          <w:sz w:val="22"/>
          <w:szCs w:val="22"/>
        </w:rPr>
      </w:pPr>
    </w:p>
    <w:sectPr w:rsidR="00527F8E" w:rsidRPr="00CD062B" w:rsidSect="00E5460A">
      <w:headerReference w:type="even" r:id="rId7"/>
      <w:headerReference w:type="default" r:id="rId8"/>
      <w:footerReference w:type="even" r:id="rId9"/>
      <w:footerReference w:type="default" r:id="rId10"/>
      <w:headerReference w:type="first" r:id="rId11"/>
      <w:footerReference w:type="first" r:id="rId12"/>
      <w:pgSz w:w="12240" w:h="15840" w:code="1"/>
      <w:pgMar w:top="0" w:right="1440" w:bottom="0" w:left="1440" w:header="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32FD68" w14:textId="77777777" w:rsidR="00303E52" w:rsidRDefault="00303E52">
      <w:r>
        <w:separator/>
      </w:r>
    </w:p>
  </w:endnote>
  <w:endnote w:type="continuationSeparator" w:id="0">
    <w:p w14:paraId="6891B94F" w14:textId="77777777" w:rsidR="00303E52" w:rsidRDefault="00303E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ArialMT">
    <w:altName w:val="Arial"/>
    <w:charset w:val="00"/>
    <w:family w:val="auto"/>
    <w:pitch w:val="default"/>
  </w:font>
  <w:font w:name="Arial-BoldMT">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4033BB" w14:textId="77777777" w:rsidR="00980710" w:rsidRDefault="009807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FAFFEA" w14:textId="77777777" w:rsidR="00980710" w:rsidRDefault="009807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8D126F" w14:textId="77777777" w:rsidR="00980710" w:rsidRDefault="009807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F9582D" w14:textId="77777777" w:rsidR="00303E52" w:rsidRDefault="00303E52">
      <w:r>
        <w:separator/>
      </w:r>
    </w:p>
  </w:footnote>
  <w:footnote w:type="continuationSeparator" w:id="0">
    <w:p w14:paraId="76F47E81" w14:textId="77777777" w:rsidR="00303E52" w:rsidRDefault="00303E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6E1547" w14:textId="77777777" w:rsidR="00980710" w:rsidRDefault="009807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E2CABC" w14:textId="77777777" w:rsidR="00980710" w:rsidRDefault="009807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8803A1" w14:textId="77777777" w:rsidR="00AE319E" w:rsidRDefault="00980710" w:rsidP="00C62701">
    <w:pPr>
      <w:pStyle w:val="Header"/>
      <w:ind w:left="-1440" w:right="-1440"/>
    </w:pPr>
    <w:bookmarkStart w:id="12" w:name="sagitec14"/>
    <w:r>
      <w:t>{ImgImage}</w:t>
    </w:r>
    <w:bookmarkEnd w:id="1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10"/>
  </w:num>
  <w:num w:numId="3">
    <w:abstractNumId w:val="0"/>
  </w:num>
  <w:num w:numId="4">
    <w:abstractNumId w:val="1"/>
  </w:num>
  <w:num w:numId="5">
    <w:abstractNumId w:val="7"/>
  </w:num>
  <w:num w:numId="6">
    <w:abstractNumId w:val="8"/>
  </w:num>
  <w:num w:numId="7">
    <w:abstractNumId w:val="5"/>
  </w:num>
  <w:num w:numId="8">
    <w:abstractNumId w:val="3"/>
  </w:num>
  <w:num w:numId="9">
    <w:abstractNumId w:val="4"/>
  </w:num>
  <w:num w:numId="10">
    <w:abstractNumId w:val="11"/>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99E"/>
    <w:rsid w:val="000340F8"/>
    <w:rsid w:val="00080032"/>
    <w:rsid w:val="00091C96"/>
    <w:rsid w:val="000D1A37"/>
    <w:rsid w:val="000E758F"/>
    <w:rsid w:val="0014759C"/>
    <w:rsid w:val="001775FF"/>
    <w:rsid w:val="001974AA"/>
    <w:rsid w:val="001A6202"/>
    <w:rsid w:val="001F3906"/>
    <w:rsid w:val="00254DA0"/>
    <w:rsid w:val="00264AF4"/>
    <w:rsid w:val="002A244D"/>
    <w:rsid w:val="002C48AD"/>
    <w:rsid w:val="002D7BE1"/>
    <w:rsid w:val="002E19BD"/>
    <w:rsid w:val="002E3EE6"/>
    <w:rsid w:val="00301E14"/>
    <w:rsid w:val="00303E52"/>
    <w:rsid w:val="003351DE"/>
    <w:rsid w:val="0036559C"/>
    <w:rsid w:val="00436627"/>
    <w:rsid w:val="0044731A"/>
    <w:rsid w:val="0047157A"/>
    <w:rsid w:val="004C4C2C"/>
    <w:rsid w:val="00504734"/>
    <w:rsid w:val="00505A34"/>
    <w:rsid w:val="00515F48"/>
    <w:rsid w:val="005275EF"/>
    <w:rsid w:val="00527F8E"/>
    <w:rsid w:val="00552410"/>
    <w:rsid w:val="0059276F"/>
    <w:rsid w:val="005A7625"/>
    <w:rsid w:val="005D4A97"/>
    <w:rsid w:val="00622FBB"/>
    <w:rsid w:val="00687544"/>
    <w:rsid w:val="006C0437"/>
    <w:rsid w:val="006F48AF"/>
    <w:rsid w:val="00734F25"/>
    <w:rsid w:val="007451CF"/>
    <w:rsid w:val="0077299E"/>
    <w:rsid w:val="00775509"/>
    <w:rsid w:val="007A1DFE"/>
    <w:rsid w:val="007F606B"/>
    <w:rsid w:val="00804C45"/>
    <w:rsid w:val="008632E8"/>
    <w:rsid w:val="00873AD4"/>
    <w:rsid w:val="008E3B13"/>
    <w:rsid w:val="00954679"/>
    <w:rsid w:val="00980710"/>
    <w:rsid w:val="009E36D4"/>
    <w:rsid w:val="00A15790"/>
    <w:rsid w:val="00A31822"/>
    <w:rsid w:val="00A402FB"/>
    <w:rsid w:val="00AE319E"/>
    <w:rsid w:val="00AF2955"/>
    <w:rsid w:val="00B1200E"/>
    <w:rsid w:val="00BA72ED"/>
    <w:rsid w:val="00BB7D6F"/>
    <w:rsid w:val="00C110BE"/>
    <w:rsid w:val="00C120E3"/>
    <w:rsid w:val="00C206B1"/>
    <w:rsid w:val="00C62701"/>
    <w:rsid w:val="00CC59B3"/>
    <w:rsid w:val="00CC735D"/>
    <w:rsid w:val="00CD062B"/>
    <w:rsid w:val="00D45C50"/>
    <w:rsid w:val="00D84C5A"/>
    <w:rsid w:val="00D904C7"/>
    <w:rsid w:val="00E41628"/>
    <w:rsid w:val="00E5460A"/>
    <w:rsid w:val="00E72016"/>
    <w:rsid w:val="00EA3906"/>
    <w:rsid w:val="00EE39CC"/>
    <w:rsid w:val="00EF2E3C"/>
    <w:rsid w:val="00F7235B"/>
    <w:rsid w:val="00F75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3B4039"/>
  <w15:chartTrackingRefBased/>
  <w15:docId w15:val="{4629CDA2-5F8E-4605-A671-CAC0D1305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758F"/>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paragraph" w:styleId="NoSpacing">
    <w:name w:val="No Spacing"/>
    <w:uiPriority w:val="1"/>
    <w:qFormat/>
    <w:rsid w:val="00980710"/>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Template>
  <TotalTime>3</TotalTime>
  <Pages>1</Pages>
  <Words>221</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Gondane, Nurul</cp:lastModifiedBy>
  <cp:revision>7</cp:revision>
  <cp:lastPrinted>2008-03-07T09:36:00Z</cp:lastPrinted>
  <dcterms:created xsi:type="dcterms:W3CDTF">2019-09-26T18:10:00Z</dcterms:created>
  <dcterms:modified xsi:type="dcterms:W3CDTF">2021-09-06T06:38:00Z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1020333389</vt:i4>
  </property>
  <property fmtid="{D5CDD505-2E9C-101B-9397-08002B2CF9AE}" pid="3" name="_NewReviewCycle">
    <vt:lpwstr/>
  </property>
  <property fmtid="{D5CDD505-2E9C-101B-9397-08002B2CF9AE}" pid="4" name="_EmailSubject">
    <vt:lpwstr>NDPERS Letterhead</vt:lpwstr>
  </property>
  <property fmtid="{D5CDD505-2E9C-101B-9397-08002B2CF9AE}" pid="5" name="_AuthorEmail">
    <vt:lpwstr>sdschaak@nd.gov</vt:lpwstr>
  </property>
  <property fmtid="{D5CDD505-2E9C-101B-9397-08002B2CF9AE}" pid="6" name="_AuthorEmailDisplayName">
    <vt:lpwstr>Dschaak, Sharmain L.</vt:lpwstr>
  </property>
  <property fmtid="{D5CDD505-2E9C-101B-9397-08002B2CF9AE}" pid="7" name="_PreviousAdHocReviewCycleID">
    <vt:i4>-46554040</vt:i4>
  </property>
  <property fmtid="{D5CDD505-2E9C-101B-9397-08002B2CF9AE}" pid="8" name="_ReviewingToolsShownOnce">
    <vt:lpwstr/>
  </property>
</Properties>
</file>