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761" w:rsidRDefault="006A4761" w:rsidP="00BC1409">
      <w:pPr>
        <w:rPr>
          <w:rFonts w:cs="Arial"/>
          <w:spacing w:val="-2"/>
          <w:sz w:val="22"/>
          <w:szCs w:val="22"/>
        </w:rPr>
      </w:pPr>
    </w:p>
    <w:p w:rsidR="006A4761" w:rsidRDefault="006A4761" w:rsidP="00BC1409">
      <w:pPr>
        <w:rPr>
          <w:rFonts w:cs="Arial"/>
          <w:spacing w:val="-2"/>
          <w:sz w:val="22"/>
          <w:szCs w:val="22"/>
        </w:rPr>
      </w:pPr>
    </w:p>
    <w:p w:rsidR="00BA72ED" w:rsidRPr="00A70B73" w:rsidRDefault="00AD55FE" w:rsidP="00BC1409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0E758F" w:rsidRPr="00A70B73">
        <w:rPr>
          <w:rFonts w:cs="Arial"/>
          <w:spacing w:val="-2"/>
          <w:sz w:val="22"/>
          <w:szCs w:val="22"/>
        </w:rPr>
        <w:tab/>
      </w:r>
      <w:r w:rsidR="000E758F" w:rsidRPr="00A70B73">
        <w:rPr>
          <w:rFonts w:cs="Arial"/>
          <w:spacing w:val="-2"/>
          <w:sz w:val="22"/>
          <w:szCs w:val="22"/>
        </w:rPr>
        <w:tab/>
      </w:r>
      <w:r w:rsidR="00873AD4" w:rsidRPr="00A70B73">
        <w:rPr>
          <w:rFonts w:cs="Arial"/>
          <w:spacing w:val="-2"/>
          <w:sz w:val="22"/>
          <w:szCs w:val="22"/>
        </w:rPr>
        <w:tab/>
      </w:r>
      <w:r w:rsidR="00873AD4" w:rsidRPr="00A70B73">
        <w:rPr>
          <w:rFonts w:cs="Arial"/>
          <w:spacing w:val="-2"/>
          <w:sz w:val="22"/>
          <w:szCs w:val="22"/>
        </w:rPr>
        <w:tab/>
      </w:r>
      <w:r w:rsidR="00873AD4" w:rsidRPr="00A70B73">
        <w:rPr>
          <w:rFonts w:cs="Arial"/>
          <w:spacing w:val="-2"/>
          <w:sz w:val="22"/>
          <w:szCs w:val="22"/>
        </w:rPr>
        <w:tab/>
      </w:r>
      <w:r w:rsidR="00873AD4" w:rsidRPr="00A70B73">
        <w:rPr>
          <w:rFonts w:cs="Arial"/>
          <w:spacing w:val="-2"/>
          <w:sz w:val="22"/>
          <w:szCs w:val="22"/>
        </w:rPr>
        <w:tab/>
      </w:r>
      <w:r w:rsidR="00873AD4" w:rsidRPr="00A70B73">
        <w:rPr>
          <w:rFonts w:cs="Arial"/>
          <w:spacing w:val="-2"/>
          <w:sz w:val="22"/>
          <w:szCs w:val="22"/>
        </w:rPr>
        <w:tab/>
      </w:r>
      <w:r w:rsidR="00873AD4" w:rsidRPr="00A70B73">
        <w:rPr>
          <w:rFonts w:cs="Arial"/>
          <w:spacing w:val="-2"/>
          <w:sz w:val="22"/>
          <w:szCs w:val="22"/>
        </w:rPr>
        <w:tab/>
      </w:r>
      <w:r w:rsidR="00EE39CC" w:rsidRPr="00A70B73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stdMbrPERSLinkID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BC1409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6A4761" w:rsidRPr="00A70B73" w:rsidRDefault="006A4761" w:rsidP="00BC1409">
      <w:pPr>
        <w:rPr>
          <w:rFonts w:cs="Arial"/>
          <w:spacing w:val="-2"/>
          <w:sz w:val="22"/>
          <w:szCs w:val="22"/>
        </w:rPr>
      </w:pPr>
    </w:p>
    <w:p w:rsidR="00BA72ED" w:rsidRPr="00A70B73" w:rsidRDefault="00AD55FE" w:rsidP="00BC1409">
      <w:pPr>
        <w:rPr>
          <w:rFonts w:cs="Arial"/>
          <w:caps/>
          <w:spacing w:val="-2"/>
          <w:sz w:val="22"/>
          <w:szCs w:val="22"/>
        </w:rPr>
      </w:pPr>
      <w:bookmarkStart w:id="3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A70B73" w:rsidRDefault="00AD55FE" w:rsidP="00BC1409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A70B73" w:rsidRDefault="00AD55FE" w:rsidP="00BC1409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A70B73" w:rsidRDefault="00AD55FE" w:rsidP="00BC1409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27656C" w:rsidRPr="00A70B73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AA719A" w:rsidRPr="00A70B73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6A4761" w:rsidRPr="00A70B73" w:rsidRDefault="006A4761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70B73" w:rsidRDefault="00171F98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A70B73">
        <w:rPr>
          <w:rFonts w:cs="Arial"/>
          <w:b/>
          <w:spacing w:val="-3"/>
          <w:sz w:val="22"/>
          <w:szCs w:val="22"/>
        </w:rPr>
        <w:t xml:space="preserve">RE:  </w:t>
      </w:r>
      <w:r w:rsidR="004705ED" w:rsidRPr="00A70B73">
        <w:rPr>
          <w:rFonts w:cs="Arial"/>
          <w:b/>
          <w:spacing w:val="-3"/>
          <w:sz w:val="22"/>
          <w:szCs w:val="22"/>
        </w:rPr>
        <w:t>BENEFIT RECALCULATION</w:t>
      </w:r>
    </w:p>
    <w:p w:rsidR="000E758F" w:rsidRPr="00A70B73" w:rsidRDefault="000E758F" w:rsidP="00BC1409">
      <w:pPr>
        <w:rPr>
          <w:rFonts w:cs="Arial"/>
          <w:spacing w:val="-2"/>
          <w:sz w:val="22"/>
          <w:szCs w:val="22"/>
        </w:rPr>
      </w:pPr>
    </w:p>
    <w:p w:rsidR="00AE319E" w:rsidRPr="00A70B73" w:rsidRDefault="00AE319E" w:rsidP="00BC1409">
      <w:pPr>
        <w:rPr>
          <w:rFonts w:cs="Arial"/>
          <w:caps/>
          <w:spacing w:val="-2"/>
          <w:sz w:val="22"/>
          <w:szCs w:val="22"/>
        </w:rPr>
      </w:pPr>
      <w:r w:rsidRPr="00A70B73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AD55FE">
        <w:rPr>
          <w:rFonts w:cs="Arial"/>
          <w:spacing w:val="-2"/>
          <w:sz w:val="22"/>
          <w:szCs w:val="22"/>
        </w:rPr>
        <w:t>{</w:t>
      </w:r>
      <w:proofErr w:type="spellStart"/>
      <w:r w:rsidR="00AD55FE">
        <w:rPr>
          <w:rFonts w:cs="Arial"/>
          <w:spacing w:val="-2"/>
          <w:sz w:val="22"/>
          <w:szCs w:val="22"/>
        </w:rPr>
        <w:t>stdMbrSalutation</w:t>
      </w:r>
      <w:proofErr w:type="spellEnd"/>
      <w:r w:rsidR="00AD55FE">
        <w:rPr>
          <w:rFonts w:cs="Arial"/>
          <w:spacing w:val="-2"/>
          <w:sz w:val="22"/>
          <w:szCs w:val="22"/>
        </w:rPr>
        <w:t>}</w:t>
      </w:r>
      <w:bookmarkEnd w:id="9"/>
      <w:r w:rsidR="000E758F" w:rsidRPr="00A70B73">
        <w:rPr>
          <w:rFonts w:cs="Arial"/>
          <w:caps/>
          <w:spacing w:val="-2"/>
          <w:sz w:val="22"/>
          <w:szCs w:val="22"/>
        </w:rPr>
        <w:t>:</w:t>
      </w:r>
    </w:p>
    <w:p w:rsidR="00BA72ED" w:rsidRPr="00A70B73" w:rsidRDefault="00AE319E" w:rsidP="00BC1409">
      <w:pPr>
        <w:suppressAutoHyphens/>
        <w:rPr>
          <w:rFonts w:cs="Arial"/>
          <w:b/>
          <w:spacing w:val="-3"/>
          <w:sz w:val="22"/>
          <w:szCs w:val="22"/>
        </w:rPr>
      </w:pPr>
      <w:r w:rsidRPr="00A70B73">
        <w:rPr>
          <w:rFonts w:cs="Arial"/>
          <w:spacing w:val="-2"/>
          <w:sz w:val="22"/>
          <w:szCs w:val="22"/>
        </w:rPr>
        <w:t xml:space="preserve"> </w:t>
      </w:r>
      <w:r w:rsidR="00BA72ED" w:rsidRPr="00A70B73">
        <w:rPr>
          <w:rFonts w:cs="Arial"/>
          <w:b/>
          <w:spacing w:val="-3"/>
          <w:sz w:val="22"/>
          <w:szCs w:val="22"/>
        </w:rPr>
        <w:tab/>
      </w:r>
    </w:p>
    <w:p w:rsidR="004705ED" w:rsidRPr="00A70B73" w:rsidRDefault="004705ED" w:rsidP="00BC1409">
      <w:pPr>
        <w:pStyle w:val="BodyText"/>
        <w:jc w:val="left"/>
        <w:rPr>
          <w:rFonts w:ascii="Arial" w:hAnsi="Arial" w:cs="Arial"/>
          <w:szCs w:val="22"/>
        </w:rPr>
      </w:pPr>
      <w:r w:rsidRPr="00A70B73">
        <w:rPr>
          <w:rFonts w:ascii="Arial" w:hAnsi="Arial" w:cs="Arial"/>
          <w:szCs w:val="22"/>
        </w:rPr>
        <w:t xml:space="preserve">This is to inform you that you will be seeing a difference in your pension check amounts for </w:t>
      </w:r>
      <w:bookmarkStart w:id="10" w:name="sagitec10"/>
      <w:r w:rsidR="00AD55FE">
        <w:rPr>
          <w:rFonts w:ascii="Arial" w:hAnsi="Arial" w:cs="Arial"/>
          <w:szCs w:val="22"/>
        </w:rPr>
        <w:t>{</w:t>
      </w:r>
      <w:proofErr w:type="spellStart"/>
      <w:r w:rsidR="00AD55FE">
        <w:rPr>
          <w:rFonts w:ascii="Arial" w:hAnsi="Arial" w:cs="Arial"/>
          <w:szCs w:val="22"/>
        </w:rPr>
        <w:t>nextbenefitpayment</w:t>
      </w:r>
      <w:proofErr w:type="spellEnd"/>
      <w:r w:rsidR="00AD55FE">
        <w:rPr>
          <w:rFonts w:ascii="Arial" w:hAnsi="Arial" w:cs="Arial"/>
          <w:szCs w:val="22"/>
        </w:rPr>
        <w:t>}</w:t>
      </w:r>
      <w:bookmarkEnd w:id="10"/>
      <w:r w:rsidRPr="00A70B73">
        <w:rPr>
          <w:rFonts w:ascii="Arial" w:hAnsi="Arial" w:cs="Arial"/>
          <w:szCs w:val="22"/>
        </w:rPr>
        <w:t xml:space="preserve">.  </w:t>
      </w:r>
      <w:bookmarkStart w:id="11" w:name="sagitec11"/>
      <w:r w:rsidR="00AD55FE">
        <w:rPr>
          <w:rFonts w:ascii="Arial" w:hAnsi="Arial" w:cs="Arial"/>
          <w:szCs w:val="22"/>
        </w:rPr>
        <w:t>{</w:t>
      </w:r>
      <w:proofErr w:type="spellStart"/>
      <w:proofErr w:type="gramStart"/>
      <w:r w:rsidR="00AD55FE">
        <w:rPr>
          <w:rFonts w:ascii="Arial" w:hAnsi="Arial" w:cs="Arial"/>
          <w:szCs w:val="22"/>
        </w:rPr>
        <w:t>qu</w:t>
      </w:r>
      <w:proofErr w:type="spellEnd"/>
      <w:proofErr w:type="gramEnd"/>
      <w:r w:rsidR="00AD55FE">
        <w:rPr>
          <w:rFonts w:ascii="Arial" w:hAnsi="Arial" w:cs="Arial"/>
          <w:szCs w:val="22"/>
        </w:rPr>
        <w:t xml:space="preserve"> </w:t>
      </w:r>
      <w:proofErr w:type="spellStart"/>
      <w:r w:rsidR="00AD55FE">
        <w:rPr>
          <w:rFonts w:ascii="Arial" w:hAnsi="Arial" w:cs="Arial"/>
          <w:szCs w:val="22"/>
        </w:rPr>
        <w:t>Explainchangeinservicecreditfinalaveragesalaryorfactors</w:t>
      </w:r>
      <w:proofErr w:type="spellEnd"/>
      <w:r w:rsidR="00AD55FE">
        <w:rPr>
          <w:rFonts w:ascii="Arial" w:hAnsi="Arial" w:cs="Arial"/>
          <w:szCs w:val="22"/>
        </w:rPr>
        <w:t>}</w:t>
      </w:r>
      <w:bookmarkEnd w:id="11"/>
      <w:r w:rsidRPr="00A70B73">
        <w:rPr>
          <w:rFonts w:ascii="Arial" w:hAnsi="Arial" w:cs="Arial"/>
          <w:szCs w:val="22"/>
        </w:rPr>
        <w:t>.</w:t>
      </w:r>
    </w:p>
    <w:p w:rsidR="002169AE" w:rsidRPr="00A70B73" w:rsidRDefault="002169AE" w:rsidP="00BC1409">
      <w:pPr>
        <w:pStyle w:val="BodyText"/>
        <w:jc w:val="left"/>
        <w:rPr>
          <w:rFonts w:ascii="Arial" w:hAnsi="Arial" w:cs="Arial"/>
          <w:szCs w:val="22"/>
        </w:rPr>
      </w:pPr>
    </w:p>
    <w:p w:rsidR="002169AE" w:rsidRDefault="002169AE" w:rsidP="00BC1409">
      <w:pPr>
        <w:pStyle w:val="BodyText"/>
        <w:jc w:val="left"/>
        <w:rPr>
          <w:rFonts w:ascii="Arial" w:hAnsi="Arial" w:cs="Arial"/>
          <w:szCs w:val="22"/>
        </w:rPr>
      </w:pPr>
      <w:r w:rsidRPr="00A70B73">
        <w:rPr>
          <w:rFonts w:ascii="Arial" w:hAnsi="Arial" w:cs="Arial"/>
          <w:szCs w:val="22"/>
        </w:rPr>
        <w:t xml:space="preserve">Your new </w:t>
      </w:r>
      <w:bookmarkStart w:id="12" w:name="sagitec12"/>
      <w:r w:rsidR="00AD55FE">
        <w:rPr>
          <w:rFonts w:ascii="Arial" w:hAnsi="Arial" w:cs="Arial"/>
          <w:szCs w:val="22"/>
        </w:rPr>
        <w:t>{</w:t>
      </w:r>
      <w:proofErr w:type="spellStart"/>
      <w:r w:rsidR="00AD55FE">
        <w:rPr>
          <w:rFonts w:ascii="Arial" w:hAnsi="Arial" w:cs="Arial"/>
          <w:szCs w:val="22"/>
        </w:rPr>
        <w:t>BenefitOption</w:t>
      </w:r>
      <w:proofErr w:type="spellEnd"/>
      <w:r w:rsidR="00AD55FE">
        <w:rPr>
          <w:rFonts w:ascii="Arial" w:hAnsi="Arial" w:cs="Arial"/>
          <w:szCs w:val="22"/>
        </w:rPr>
        <w:t>}</w:t>
      </w:r>
      <w:bookmarkEnd w:id="12"/>
      <w:r w:rsidRPr="00A70B73">
        <w:rPr>
          <w:rFonts w:ascii="Arial" w:hAnsi="Arial" w:cs="Arial"/>
          <w:szCs w:val="22"/>
        </w:rPr>
        <w:t xml:space="preserve"> is calculated as follows:</w:t>
      </w:r>
    </w:p>
    <w:p w:rsidR="00A70B73" w:rsidRPr="00A70B73" w:rsidRDefault="00A70B73" w:rsidP="00BC1409">
      <w:pPr>
        <w:pStyle w:val="BodyText"/>
        <w:jc w:val="left"/>
        <w:rPr>
          <w:rFonts w:ascii="Arial" w:hAnsi="Arial" w:cs="Arial"/>
          <w:szCs w:val="22"/>
        </w:rPr>
      </w:pPr>
    </w:p>
    <w:p w:rsidR="00A70B73" w:rsidRPr="00A70B73" w:rsidRDefault="00AD55FE" w:rsidP="00A70B73">
      <w:pPr>
        <w:suppressAutoHyphens/>
        <w:rPr>
          <w:rFonts w:cs="Arial"/>
          <w:spacing w:val="-3"/>
          <w:sz w:val="22"/>
          <w:szCs w:val="22"/>
        </w:rPr>
      </w:pPr>
      <w:bookmarkStart w:id="13" w:name="sagitec1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PreRTWPayeeAccount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3"/>
    </w:p>
    <w:p w:rsidR="00A70B73" w:rsidRPr="00A70B73" w:rsidRDefault="00AD55FE" w:rsidP="00A70B73">
      <w:pPr>
        <w:suppressAutoHyphens/>
        <w:rPr>
          <w:rFonts w:cs="Arial"/>
          <w:spacing w:val="-3"/>
          <w:sz w:val="22"/>
          <w:szCs w:val="22"/>
        </w:rPr>
      </w:pPr>
      <w:bookmarkStart w:id="14" w:name="sagitec1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ReducedBenefitFlag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14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A70B73" w:rsidRPr="00A70B7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15" w:name="sagitec15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5"/>
          </w:p>
        </w:tc>
      </w:tr>
    </w:tbl>
    <w:p w:rsidR="00A70B73" w:rsidRPr="00A70B73" w:rsidRDefault="00AD55FE" w:rsidP="00A70B73">
      <w:pPr>
        <w:suppressAutoHyphens/>
        <w:rPr>
          <w:rFonts w:cs="Arial"/>
          <w:spacing w:val="-3"/>
          <w:sz w:val="22"/>
          <w:szCs w:val="22"/>
        </w:rPr>
      </w:pPr>
      <w:bookmarkStart w:id="16" w:name="sagitec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16"/>
    </w:p>
    <w:p w:rsidR="00A70B73" w:rsidRPr="00A70B73" w:rsidRDefault="00AD55FE" w:rsidP="00A70B73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  <w:u w:val="single"/>
        </w:rPr>
      </w:pPr>
      <w:bookmarkStart w:id="17" w:name="sagitec1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1}</w:t>
      </w:r>
      <w:bookmarkEnd w:id="17"/>
      <w:r w:rsidR="00A70B73" w:rsidRPr="00A70B73">
        <w:rPr>
          <w:rFonts w:cs="Arial"/>
          <w:spacing w:val="-3"/>
          <w:sz w:val="22"/>
          <w:szCs w:val="22"/>
        </w:rPr>
        <w:tab/>
      </w:r>
    </w:p>
    <w:tbl>
      <w:tblPr>
        <w:tblW w:w="9636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11"/>
        <w:gridCol w:w="39"/>
        <w:gridCol w:w="328"/>
        <w:gridCol w:w="1376"/>
        <w:gridCol w:w="370"/>
        <w:gridCol w:w="1256"/>
        <w:gridCol w:w="450"/>
        <w:gridCol w:w="587"/>
        <w:gridCol w:w="367"/>
        <w:gridCol w:w="2106"/>
        <w:gridCol w:w="6"/>
      </w:tblGrid>
      <w:tr w:rsidR="00A70B73" w:rsidRPr="00A70B73">
        <w:trPr>
          <w:cantSplit/>
          <w:trHeight w:val="683"/>
        </w:trPr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8" w:name="sagitec1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8"/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" w:name="sagitec19"/>
            <w:r>
              <w:rPr>
                <w:rFonts w:cs="Arial"/>
                <w:sz w:val="22"/>
                <w:szCs w:val="22"/>
              </w:rPr>
              <w:t>{multiplier}</w:t>
            </w:r>
            <w:bookmarkEnd w:id="19"/>
            <w:r w:rsidR="00A70B73" w:rsidRPr="00A70B73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20" w:name="sagitec20"/>
            <w:r>
              <w:rPr>
                <w:rFonts w:cs="Arial"/>
                <w:sz w:val="22"/>
                <w:szCs w:val="22"/>
              </w:rPr>
              <w:t>{YearsofServiceTier1}</w:t>
            </w:r>
            <w:bookmarkEnd w:id="20"/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pStyle w:val="EndnoteText"/>
              <w:rPr>
                <w:rFonts w:ascii="Arial" w:hAnsi="Arial" w:cs="Arial"/>
                <w:sz w:val="22"/>
                <w:szCs w:val="22"/>
              </w:rPr>
            </w:pPr>
            <w:bookmarkStart w:id="21" w:name="sagitec21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21"/>
          </w:p>
        </w:tc>
      </w:tr>
      <w:tr w:rsidR="00A70B73" w:rsidRPr="00A70B73">
        <w:trPr>
          <w:cantSplit/>
          <w:trHeight w:val="456"/>
        </w:trPr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A70B73" w:rsidRPr="00A70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2" w:name="sagitec2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2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3" w:name="sagitec2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3"/>
          </w:p>
        </w:tc>
      </w:tr>
      <w:tr w:rsidR="00A70B73" w:rsidRPr="00A70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3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A70B73" w:rsidRPr="00A70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450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4" w:name="sagitec24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24"/>
            <w:r w:rsidR="00A70B73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5" w:name="sagitec25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5"/>
          </w:p>
        </w:tc>
      </w:tr>
      <w:tr w:rsidR="00A70B73" w:rsidRPr="00A70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Early Benefit</w:t>
            </w:r>
          </w:p>
        </w:tc>
      </w:tr>
    </w:tbl>
    <w:p w:rsidR="00E01EB4" w:rsidRDefault="00AD55FE" w:rsidP="00E01EB4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26" w:name="sagitec2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26"/>
    </w:p>
    <w:tbl>
      <w:tblPr>
        <w:tblW w:w="963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2"/>
        <w:gridCol w:w="450"/>
        <w:gridCol w:w="3332"/>
        <w:gridCol w:w="450"/>
        <w:gridCol w:w="3062"/>
      </w:tblGrid>
      <w:tr w:rsidR="00E01EB4" w:rsidRPr="00A70B73" w:rsidTr="00E01EB4">
        <w:trPr>
          <w:trHeight w:val="456"/>
        </w:trPr>
        <w:tc>
          <w:tcPr>
            <w:tcW w:w="2342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2" w:type="dxa"/>
          </w:tcPr>
          <w:p w:rsidR="00E01EB4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7" w:name="sagitec27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27"/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2" w:type="dxa"/>
          </w:tcPr>
          <w:p w:rsidR="00E01EB4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8" w:name="sagitec2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28"/>
          </w:p>
        </w:tc>
      </w:tr>
      <w:tr w:rsidR="00E01EB4" w:rsidRPr="00A70B73" w:rsidTr="00E01EB4">
        <w:trPr>
          <w:trHeight w:val="456"/>
        </w:trPr>
        <w:tc>
          <w:tcPr>
            <w:tcW w:w="2342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2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2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E01EB4" w:rsidRPr="00A70B73" w:rsidRDefault="00AD55FE" w:rsidP="00E01EB4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9" w:name="sagitec2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9"/>
    </w:p>
    <w:tbl>
      <w:tblPr>
        <w:tblW w:w="963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2"/>
        <w:gridCol w:w="450"/>
        <w:gridCol w:w="3332"/>
        <w:gridCol w:w="450"/>
        <w:gridCol w:w="3062"/>
      </w:tblGrid>
      <w:tr w:rsidR="00E01EB4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30" w:name="sagitec30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30"/>
            <w:r w:rsidR="00E01EB4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31" w:name="sagitec31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31"/>
          </w:p>
        </w:tc>
      </w:tr>
      <w:tr w:rsidR="00E01EB4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E01EB4" w:rsidRDefault="00E01EB4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2" w:name="sagitec3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2"/>
    </w:p>
    <w:p w:rsidR="00A70B73" w:rsidRPr="00A70B73" w:rsidRDefault="00AD55FE" w:rsidP="00A70B73">
      <w:pPr>
        <w:suppressAutoHyphens/>
        <w:jc w:val="center"/>
        <w:rPr>
          <w:rFonts w:cs="Arial"/>
          <w:spacing w:val="-3"/>
          <w:sz w:val="22"/>
          <w:szCs w:val="22"/>
        </w:rPr>
      </w:pPr>
      <w:bookmarkStart w:id="33" w:name="sagitec3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if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RuleFlag</w:t>
      </w:r>
      <w:proofErr w:type="spellEnd"/>
      <w:r>
        <w:rPr>
          <w:rFonts w:cs="Arial"/>
          <w:spacing w:val="-3"/>
          <w:sz w:val="22"/>
          <w:szCs w:val="22"/>
        </w:rPr>
        <w:t xml:space="preserve"> = “RL85” }</w:t>
      </w:r>
      <w:bookmarkEnd w:id="33"/>
      <w:r w:rsidR="00A70B73" w:rsidRPr="00A70B73">
        <w:rPr>
          <w:rFonts w:cs="Arial"/>
          <w:b/>
          <w:sz w:val="22"/>
          <w:szCs w:val="22"/>
          <w:u w:val="double"/>
        </w:rPr>
        <w:t xml:space="preserve">RULE OF 85 </w:t>
      </w:r>
      <w:proofErr w:type="gramStart"/>
      <w:r w:rsidR="00A70B73" w:rsidRPr="00A70B73">
        <w:rPr>
          <w:rFonts w:cs="Arial"/>
          <w:b/>
          <w:sz w:val="22"/>
          <w:szCs w:val="22"/>
          <w:u w:val="double"/>
        </w:rPr>
        <w:t>APPLIES</w:t>
      </w:r>
      <w:bookmarkStart w:id="34" w:name="sagitec34"/>
      <w:r>
        <w:rPr>
          <w:rFonts w:cs="Arial"/>
          <w:spacing w:val="-3"/>
          <w:sz w:val="22"/>
          <w:szCs w:val="22"/>
        </w:rPr>
        <w:t>{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34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35" w:name="sagitec3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2}</w:t>
      </w:r>
      <w:bookmarkEnd w:id="35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6" w:name="sagitec36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36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7" w:name="sagitec37"/>
            <w:r>
              <w:rPr>
                <w:rFonts w:cs="Arial"/>
                <w:sz w:val="22"/>
                <w:szCs w:val="22"/>
              </w:rPr>
              <w:t>{multiplier}</w:t>
            </w:r>
            <w:bookmarkEnd w:id="37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38" w:name="sagitec3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38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39" w:name="sagitec39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39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0" w:name="sagitec4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0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1" w:name="sagitec4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1"/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E01EB4" w:rsidRDefault="00AD55FE" w:rsidP="00E01EB4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42" w:name="sagitec4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42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E01EB4" w:rsidRPr="00A70B73" w:rsidTr="00C5785E">
        <w:trPr>
          <w:trHeight w:val="456"/>
        </w:trPr>
        <w:tc>
          <w:tcPr>
            <w:tcW w:w="234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E01EB4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3" w:name="sagitec43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43"/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E01EB4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4" w:name="sagitec4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44"/>
          </w:p>
        </w:tc>
      </w:tr>
      <w:tr w:rsidR="00E01EB4" w:rsidRPr="00A70B73" w:rsidTr="00C5785E">
        <w:trPr>
          <w:trHeight w:val="456"/>
        </w:trPr>
        <w:tc>
          <w:tcPr>
            <w:tcW w:w="234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E01EB4" w:rsidRPr="00A70B73" w:rsidRDefault="00AD55FE" w:rsidP="00E01EB4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5" w:name="sagitec4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5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E01EB4" w:rsidRPr="00A70B73" w:rsidTr="00C5785E">
        <w:trPr>
          <w:trHeight w:val="456"/>
        </w:trPr>
        <w:tc>
          <w:tcPr>
            <w:tcW w:w="234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E01EB4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46" w:name="sagitec46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46"/>
            <w:r w:rsidR="00E01EB4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E01EB4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47" w:name="sagitec47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47"/>
          </w:p>
        </w:tc>
      </w:tr>
      <w:tr w:rsidR="00E01EB4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EB4" w:rsidRPr="00A70B73" w:rsidRDefault="00E01EB4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E01EB4" w:rsidRDefault="00E01EB4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8" w:name="sagitec4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48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49" w:name="sagitec4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3}</w:t>
      </w:r>
      <w:bookmarkEnd w:id="49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0" w:name="sagitec5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50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1" w:name="sagitec51"/>
            <w:r>
              <w:rPr>
                <w:rFonts w:cs="Arial"/>
                <w:sz w:val="22"/>
                <w:szCs w:val="22"/>
              </w:rPr>
              <w:t>{multiplier}</w:t>
            </w:r>
            <w:bookmarkEnd w:id="51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52" w:name="sagitec52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52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53" w:name="sagitec53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53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4" w:name="sagitec54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4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5" w:name="sagitec55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55"/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6" w:name="sagitec56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56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57" w:name="sagitec57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57"/>
          </w:p>
        </w:tc>
      </w:tr>
      <w:tr w:rsidR="00A70B73" w:rsidRPr="00A70B73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58" w:name="sagitec5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58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59" w:name="sagitec5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59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60" w:name="sagitec6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60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61" w:name="sagitec6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6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62" w:name="sagitec62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62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63" w:name="sagitec63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63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64" w:name="sagitec6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64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65" w:name="sagitec6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4}</w:t>
      </w:r>
      <w:bookmarkEnd w:id="65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6" w:name="sagitec66"/>
            <w:r>
              <w:rPr>
                <w:rFonts w:cs="Arial"/>
                <w:sz w:val="22"/>
                <w:szCs w:val="22"/>
              </w:rPr>
              <w:lastRenderedPageBreak/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66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7" w:name="sagitec67"/>
            <w:r>
              <w:rPr>
                <w:rFonts w:cs="Arial"/>
                <w:sz w:val="22"/>
                <w:szCs w:val="22"/>
              </w:rPr>
              <w:t>{multiplier}</w:t>
            </w:r>
            <w:bookmarkEnd w:id="67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68" w:name="sagitec6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68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69" w:name="sagitec69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69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0" w:name="sagitec70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70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1" w:name="sagitec71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1"/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72" w:name="sagitec7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72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3" w:name="sagitec73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73"/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4" w:name="sagitec74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74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75" w:name="sagitec7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75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6" w:name="sagitec76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76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7" w:name="sagitec77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77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Graduated Benefit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Graduated Benefit</w:t>
            </w:r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78" w:name="sagitec78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78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79" w:name="sagitec79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79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80" w:name="sagitec8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80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81" w:name="sagitec8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5}</w:t>
      </w:r>
      <w:bookmarkEnd w:id="81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2" w:name="sagitec82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82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3" w:name="sagitec83"/>
            <w:r>
              <w:rPr>
                <w:rFonts w:cs="Arial"/>
                <w:sz w:val="22"/>
                <w:szCs w:val="22"/>
              </w:rPr>
              <w:t>{multiplier}</w:t>
            </w:r>
            <w:bookmarkEnd w:id="83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84" w:name="sagitec84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84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85" w:name="sagitec85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85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86" w:name="sagitec8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86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87" w:name="sagitec8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87"/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88" w:name="sagitec8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88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89" w:name="sagitec89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89"/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0" w:name="sagitec90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90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91" w:name="sagitec9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9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2" w:name="sagitec92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92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3" w:name="sagitec93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93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PLSO Benefit</w:t>
            </w:r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94" w:name="sagitec94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94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95" w:name="sagitec95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95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96" w:name="sagitec9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96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97" w:name="sagitec9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6}</w:t>
      </w:r>
      <w:bookmarkEnd w:id="97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98" w:name="sagitec98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98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99" w:name="sagitec99"/>
            <w:r>
              <w:rPr>
                <w:rFonts w:cs="Arial"/>
                <w:sz w:val="22"/>
                <w:szCs w:val="22"/>
              </w:rPr>
              <w:t>{multiplier}</w:t>
            </w:r>
            <w:bookmarkEnd w:id="99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00" w:name="sagitec100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00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01" w:name="sagitec101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01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02" w:name="sagitec10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ReducedBenefitDecrease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02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03" w:name="sagitec10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FinalReducedBenefit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03"/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Reduction in Benefit****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</w:t>
            </w:r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04" w:name="sagitec104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04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05" w:name="sagitec105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05"/>
          </w:p>
        </w:tc>
      </w:tr>
      <w:tr w:rsidR="00A70B73" w:rsidRPr="00A70B73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06" w:name="sagitec10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06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07" w:name="sagitec107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07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08" w:name="sagitec108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08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09" w:name="sagitec10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09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10" w:name="sagitec110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10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1" w:name="sagitec111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11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PLSO Benefit</w:t>
            </w:r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12" w:name="sagitec112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12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13" w:name="sagitec113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13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14" w:name="sagitec11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14"/>
    </w:p>
    <w:p w:rsidR="00A70B73" w:rsidRPr="00A70B73" w:rsidRDefault="00AD55FE" w:rsidP="00A70B73">
      <w:pPr>
        <w:suppressAutoHyphens/>
        <w:rPr>
          <w:rFonts w:cs="Arial"/>
          <w:spacing w:val="-3"/>
          <w:sz w:val="22"/>
          <w:szCs w:val="22"/>
        </w:rPr>
      </w:pPr>
      <w:bookmarkStart w:id="115" w:name="sagitec115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115"/>
    </w:p>
    <w:p w:rsidR="00A70B73" w:rsidRPr="00A70B73" w:rsidRDefault="00AD55FE" w:rsidP="00A70B73">
      <w:pPr>
        <w:suppressAutoHyphens/>
        <w:rPr>
          <w:rFonts w:cs="Arial"/>
          <w:spacing w:val="-3"/>
          <w:sz w:val="22"/>
          <w:szCs w:val="22"/>
        </w:rPr>
      </w:pPr>
      <w:bookmarkStart w:id="116" w:name="sagitec1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116"/>
    </w:p>
    <w:p w:rsidR="00A70B73" w:rsidRPr="00A70B73" w:rsidRDefault="00AD55FE" w:rsidP="00A70B73">
      <w:pPr>
        <w:suppressAutoHyphens/>
        <w:rPr>
          <w:rFonts w:cs="Arial"/>
          <w:spacing w:val="-3"/>
          <w:sz w:val="22"/>
          <w:szCs w:val="22"/>
        </w:rPr>
      </w:pPr>
      <w:bookmarkStart w:id="117" w:name="sagitec11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ReducedBenefitFlag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117"/>
    </w:p>
    <w:tbl>
      <w:tblPr>
        <w:tblW w:w="963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400"/>
        <w:gridCol w:w="360"/>
        <w:gridCol w:w="3870"/>
      </w:tblGrid>
      <w:tr w:rsidR="00A70B73" w:rsidRPr="00A70B73"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Total Monthly Benefit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rPr>
                <w:rFonts w:ascii="Arial" w:hAnsi="Arial" w:cs="Arial"/>
                <w:sz w:val="22"/>
                <w:szCs w:val="22"/>
              </w:rPr>
            </w:pPr>
            <w:bookmarkStart w:id="118" w:name="sagitec118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ReducedOptionMonthlyBenefit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18"/>
          </w:p>
        </w:tc>
      </w:tr>
    </w:tbl>
    <w:p w:rsidR="00A70B73" w:rsidRPr="00A70B73" w:rsidRDefault="00AD55FE" w:rsidP="00A70B73">
      <w:pPr>
        <w:suppressAutoHyphens/>
        <w:rPr>
          <w:rFonts w:cs="Arial"/>
          <w:spacing w:val="-3"/>
          <w:sz w:val="22"/>
          <w:szCs w:val="22"/>
        </w:rPr>
      </w:pPr>
      <w:bookmarkStart w:id="119" w:name="sagitec11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else</w:t>
      </w:r>
      <w:proofErr w:type="gramEnd"/>
      <w:r>
        <w:rPr>
          <w:rFonts w:cs="Arial"/>
          <w:spacing w:val="-3"/>
          <w:sz w:val="22"/>
          <w:szCs w:val="22"/>
        </w:rPr>
        <w:t>}</w:t>
      </w:r>
      <w:bookmarkEnd w:id="119"/>
    </w:p>
    <w:p w:rsidR="00A70B73" w:rsidRPr="00A70B73" w:rsidRDefault="00AD55FE" w:rsidP="00A70B73">
      <w:pPr>
        <w:tabs>
          <w:tab w:val="center" w:pos="4680"/>
        </w:tabs>
        <w:suppressAutoHyphens/>
        <w:rPr>
          <w:rFonts w:cs="Arial"/>
          <w:spacing w:val="-3"/>
          <w:sz w:val="22"/>
          <w:szCs w:val="22"/>
          <w:u w:val="single"/>
        </w:rPr>
      </w:pPr>
      <w:bookmarkStart w:id="120" w:name="sagitec12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1}</w:t>
      </w:r>
      <w:bookmarkEnd w:id="120"/>
      <w:r w:rsidR="00A70B73" w:rsidRPr="00A70B73">
        <w:rPr>
          <w:rFonts w:cs="Arial"/>
          <w:spacing w:val="-3"/>
          <w:sz w:val="22"/>
          <w:szCs w:val="22"/>
        </w:rPr>
        <w:tab/>
      </w:r>
    </w:p>
    <w:tbl>
      <w:tblPr>
        <w:tblW w:w="9636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11"/>
        <w:gridCol w:w="39"/>
        <w:gridCol w:w="328"/>
        <w:gridCol w:w="1376"/>
        <w:gridCol w:w="370"/>
        <w:gridCol w:w="1256"/>
        <w:gridCol w:w="450"/>
        <w:gridCol w:w="587"/>
        <w:gridCol w:w="367"/>
        <w:gridCol w:w="2106"/>
        <w:gridCol w:w="6"/>
      </w:tblGrid>
      <w:tr w:rsidR="00A70B73" w:rsidRPr="00A70B73">
        <w:trPr>
          <w:cantSplit/>
          <w:trHeight w:val="683"/>
        </w:trPr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1" w:name="sagitec12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21"/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2" w:name="sagitec122"/>
            <w:r>
              <w:rPr>
                <w:rFonts w:cs="Arial"/>
                <w:sz w:val="22"/>
                <w:szCs w:val="22"/>
              </w:rPr>
              <w:t>{multiplier}</w:t>
            </w:r>
            <w:bookmarkEnd w:id="122"/>
            <w:r w:rsidR="00A70B73" w:rsidRPr="00A70B73">
              <w:rPr>
                <w:rFonts w:cs="Arial"/>
                <w:sz w:val="22"/>
                <w:szCs w:val="22"/>
              </w:rPr>
              <w:t xml:space="preserve">% 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23" w:name="sagitec123"/>
            <w:r>
              <w:rPr>
                <w:rFonts w:cs="Arial"/>
                <w:sz w:val="22"/>
                <w:szCs w:val="22"/>
              </w:rPr>
              <w:t>{YearsofServiceTier1}</w:t>
            </w:r>
            <w:bookmarkEnd w:id="123"/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D55FE" w:rsidP="00BB77B2">
            <w:pPr>
              <w:pStyle w:val="EndnoteText"/>
              <w:rPr>
                <w:rFonts w:ascii="Arial" w:hAnsi="Arial" w:cs="Arial"/>
                <w:sz w:val="22"/>
                <w:szCs w:val="22"/>
              </w:rPr>
            </w:pPr>
            <w:bookmarkStart w:id="124" w:name="sagitec124"/>
            <w:r>
              <w:rPr>
                <w:rFonts w:ascii="Arial" w:hAnsi="Arial" w:cs="Arial"/>
                <w:sz w:val="22"/>
                <w:szCs w:val="22"/>
              </w:rPr>
              <w:t>{MonthlyBenefitTier1}</w:t>
            </w:r>
            <w:bookmarkEnd w:id="124"/>
          </w:p>
        </w:tc>
      </w:tr>
      <w:tr w:rsidR="00A70B73" w:rsidRPr="00A70B73">
        <w:trPr>
          <w:cantSplit/>
          <w:trHeight w:val="456"/>
        </w:trPr>
        <w:tc>
          <w:tcPr>
            <w:tcW w:w="2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2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  <w:tab w:val="left" w:pos="420"/>
                <w:tab w:val="left" w:pos="600"/>
                <w:tab w:val="left" w:pos="2130"/>
              </w:tabs>
              <w:suppressAutoHyphens/>
              <w:spacing w:before="90" w:after="54"/>
              <w:ind w:right="240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 xml:space="preserve">       Monthly Benefit</w:t>
            </w:r>
          </w:p>
        </w:tc>
      </w:tr>
      <w:tr w:rsidR="00A70B73" w:rsidRPr="00A70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25" w:name="sagitec125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EarlyRetirementPayableFactor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25"/>
            <w:r w:rsidR="00A70B73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26" w:name="sagitec126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26"/>
          </w:p>
        </w:tc>
      </w:tr>
      <w:tr w:rsidR="00A70B73" w:rsidRPr="00A70B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Early Retirement Payable Factor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Early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27" w:name="sagitec12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27"/>
    </w:p>
    <w:tbl>
      <w:tblPr>
        <w:tblW w:w="963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2"/>
        <w:gridCol w:w="450"/>
        <w:gridCol w:w="3332"/>
        <w:gridCol w:w="450"/>
        <w:gridCol w:w="3062"/>
      </w:tblGrid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28" w:name="sagitec128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28"/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29" w:name="sagitec12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29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30" w:name="sagitec13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30"/>
    </w:p>
    <w:tbl>
      <w:tblPr>
        <w:tblW w:w="9636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2"/>
        <w:gridCol w:w="450"/>
        <w:gridCol w:w="3332"/>
        <w:gridCol w:w="450"/>
        <w:gridCol w:w="3062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31" w:name="sagitec131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31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32" w:name="sagitec132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32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33" w:name="sagitec133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33"/>
    </w:p>
    <w:p w:rsidR="00A70B73" w:rsidRPr="00A70B73" w:rsidRDefault="00AD55FE" w:rsidP="00A70B73">
      <w:pPr>
        <w:suppressAutoHyphens/>
        <w:jc w:val="center"/>
        <w:rPr>
          <w:rFonts w:cs="Arial"/>
          <w:spacing w:val="-3"/>
          <w:sz w:val="22"/>
          <w:szCs w:val="22"/>
        </w:rPr>
      </w:pPr>
      <w:bookmarkStart w:id="134" w:name="sagitec13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if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RuleFlag</w:t>
      </w:r>
      <w:proofErr w:type="spellEnd"/>
      <w:r>
        <w:rPr>
          <w:rFonts w:cs="Arial"/>
          <w:spacing w:val="-3"/>
          <w:sz w:val="22"/>
          <w:szCs w:val="22"/>
        </w:rPr>
        <w:t xml:space="preserve"> = “RL85” }</w:t>
      </w:r>
      <w:bookmarkEnd w:id="134"/>
      <w:r w:rsidR="00A70B73" w:rsidRPr="00A70B73">
        <w:rPr>
          <w:rFonts w:cs="Arial"/>
          <w:b/>
          <w:sz w:val="22"/>
          <w:szCs w:val="22"/>
          <w:u w:val="double"/>
        </w:rPr>
        <w:t xml:space="preserve">RULE OF 85 </w:t>
      </w:r>
      <w:proofErr w:type="gramStart"/>
      <w:r w:rsidR="00A70B73" w:rsidRPr="00A70B73">
        <w:rPr>
          <w:rFonts w:cs="Arial"/>
          <w:b/>
          <w:sz w:val="22"/>
          <w:szCs w:val="22"/>
          <w:u w:val="double"/>
        </w:rPr>
        <w:t>APPLIES</w:t>
      </w:r>
      <w:bookmarkStart w:id="135" w:name="sagitec135"/>
      <w:r>
        <w:rPr>
          <w:rFonts w:cs="Arial"/>
          <w:spacing w:val="-3"/>
          <w:sz w:val="22"/>
          <w:szCs w:val="22"/>
        </w:rPr>
        <w:t>{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35"/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36" w:name="sagitec13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2}</w:t>
      </w:r>
      <w:bookmarkEnd w:id="136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1923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37" w:name="sagitec137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37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38" w:name="sagitec138"/>
            <w:r>
              <w:rPr>
                <w:rFonts w:cs="Arial"/>
                <w:sz w:val="22"/>
                <w:szCs w:val="22"/>
              </w:rPr>
              <w:t>{multiplier}</w:t>
            </w:r>
            <w:bookmarkEnd w:id="138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2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39" w:name="sagitec139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39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40" w:name="sagitec140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40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41" w:name="sagitec14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4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42" w:name="sagitec142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42"/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3" w:name="sagitec14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43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4" w:name="sagitec14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44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45" w:name="sagitec145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45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46" w:name="sagitec146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46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7" w:name="sagitec14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47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48" w:name="sagitec14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3}</w:t>
      </w:r>
      <w:bookmarkEnd w:id="148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49" w:name="sagitec149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49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0" w:name="sagitec150"/>
            <w:r>
              <w:rPr>
                <w:rFonts w:cs="Arial"/>
                <w:sz w:val="22"/>
                <w:szCs w:val="22"/>
              </w:rPr>
              <w:t>{multiplier}</w:t>
            </w:r>
            <w:bookmarkEnd w:id="150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51" w:name="sagitec15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51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52" w:name="sagitec152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52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53" w:name="sagitec153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53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54" w:name="sagitec154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54"/>
          </w:p>
        </w:tc>
      </w:tr>
      <w:tr w:rsidR="00A70B73" w:rsidRPr="00A70B73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55" w:name="sagitec15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55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56" w:name="sagitec156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56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57" w:name="sagitec157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57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58" w:name="sagitec15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58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59" w:name="sagitec159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59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0" w:name="sagitec160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60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1" w:name="sagitec16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61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62" w:name="sagitec16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4}</w:t>
      </w:r>
      <w:bookmarkEnd w:id="162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1923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63" w:name="sagitec163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63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64" w:name="sagitec164"/>
            <w:r>
              <w:rPr>
                <w:rFonts w:cs="Arial"/>
                <w:sz w:val="22"/>
                <w:szCs w:val="22"/>
              </w:rPr>
              <w:t>{multiplier}</w:t>
            </w:r>
            <w:bookmarkEnd w:id="164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2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65" w:name="sagitec165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65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66" w:name="sagitec166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66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67" w:name="sagitec16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67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68" w:name="sagitec168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68"/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69" w:name="sagitec16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69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70" w:name="sagitec17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70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71" w:name="sagitec171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GraduatedBenefitFactor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71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72" w:name="sagitec172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GraduatedBenefit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72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Graduated Benefit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Graduated Benefit</w:t>
            </w:r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73" w:name="sagitec173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73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74" w:name="sagitec174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74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75" w:name="sagitec17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75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76" w:name="sagitec17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5}</w:t>
      </w:r>
      <w:bookmarkEnd w:id="176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1923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7" w:name="sagitec177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77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8" w:name="sagitec178"/>
            <w:r>
              <w:rPr>
                <w:rFonts w:cs="Arial"/>
                <w:sz w:val="22"/>
                <w:szCs w:val="22"/>
              </w:rPr>
              <w:t>{multiplier}</w:t>
            </w:r>
            <w:bookmarkEnd w:id="178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2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79" w:name="sagitec179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79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80" w:name="sagitec180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80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81" w:name="sagitec181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81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82" w:name="sagitec182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82"/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83" w:name="sagitec183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83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84" w:name="sagitec18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84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85" w:name="sagitec185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85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86" w:name="sagitec186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86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PLSO Benefit</w:t>
            </w:r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87" w:name="sagitec187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87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88" w:name="sagitec188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88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89" w:name="sagitec189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89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190" w:name="sagitec19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6}</w:t>
      </w:r>
      <w:bookmarkEnd w:id="190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2073"/>
        <w:gridCol w:w="370"/>
        <w:gridCol w:w="887"/>
        <w:gridCol w:w="450"/>
        <w:gridCol w:w="586"/>
        <w:gridCol w:w="370"/>
        <w:gridCol w:w="367"/>
        <w:gridCol w:w="1737"/>
      </w:tblGrid>
      <w:tr w:rsidR="00A70B73" w:rsidRPr="00A70B73">
        <w:trPr>
          <w:cantSplit/>
          <w:trHeight w:val="726"/>
        </w:trPr>
        <w:tc>
          <w:tcPr>
            <w:tcW w:w="2340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1" w:name="sagitec191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FinalAverageSalary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91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073" w:type="dxa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2" w:name="sagitec192"/>
            <w:r>
              <w:rPr>
                <w:rFonts w:cs="Arial"/>
                <w:sz w:val="22"/>
                <w:szCs w:val="22"/>
              </w:rPr>
              <w:t>{multiplier}</w:t>
            </w:r>
            <w:bookmarkEnd w:id="192"/>
            <w:r w:rsidR="00A70B73" w:rsidRPr="00A70B73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x</w:t>
            </w:r>
          </w:p>
        </w:tc>
        <w:tc>
          <w:tcPr>
            <w:tcW w:w="2293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bookmarkStart w:id="193" w:name="sagitec193"/>
            <w:r>
              <w:rPr>
                <w:rFonts w:cs="Arial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z w:val="22"/>
                <w:szCs w:val="22"/>
              </w:rPr>
              <w:t>YearsofService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  <w:bookmarkEnd w:id="193"/>
          </w:p>
        </w:tc>
        <w:tc>
          <w:tcPr>
            <w:tcW w:w="367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=</w:t>
            </w:r>
          </w:p>
        </w:tc>
        <w:tc>
          <w:tcPr>
            <w:tcW w:w="1737" w:type="dxa"/>
          </w:tcPr>
          <w:p w:rsidR="00A70B73" w:rsidRPr="00A70B73" w:rsidRDefault="00AD55FE" w:rsidP="00BB77B2">
            <w:pPr>
              <w:pStyle w:val="EndnoteText"/>
              <w:tabs>
                <w:tab w:val="left" w:pos="-720"/>
              </w:tabs>
              <w:suppressAutoHyphens/>
              <w:spacing w:before="90" w:after="54"/>
              <w:ind w:left="-117"/>
              <w:rPr>
                <w:rFonts w:ascii="Arial" w:hAnsi="Arial" w:cs="Arial"/>
                <w:sz w:val="22"/>
                <w:szCs w:val="22"/>
              </w:rPr>
            </w:pPr>
            <w:bookmarkStart w:id="194" w:name="sagitec194"/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SingleLifeBenefit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bookmarkEnd w:id="194"/>
          </w:p>
        </w:tc>
      </w:tr>
      <w:tr w:rsidR="00A70B73" w:rsidRPr="00A70B73">
        <w:trPr>
          <w:cantSplit/>
          <w:trHeight w:val="439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Final Average Salary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073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Multiplier</w:t>
            </w:r>
          </w:p>
        </w:tc>
        <w:tc>
          <w:tcPr>
            <w:tcW w:w="2293" w:type="dxa"/>
            <w:gridSpan w:val="4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Years of Service</w:t>
            </w:r>
          </w:p>
        </w:tc>
        <w:tc>
          <w:tcPr>
            <w:tcW w:w="37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</w:p>
        </w:tc>
        <w:tc>
          <w:tcPr>
            <w:tcW w:w="2104" w:type="dxa"/>
            <w:gridSpan w:val="2"/>
          </w:tcPr>
          <w:p w:rsidR="00A70B73" w:rsidRPr="00A70B73" w:rsidRDefault="00A70B73" w:rsidP="00BB77B2">
            <w:pPr>
              <w:tabs>
                <w:tab w:val="left" w:pos="-720"/>
                <w:tab w:val="left" w:pos="4008"/>
              </w:tabs>
              <w:suppressAutoHyphens/>
              <w:spacing w:before="90" w:after="54"/>
              <w:rPr>
                <w:rFonts w:cs="Arial"/>
                <w:sz w:val="22"/>
                <w:szCs w:val="22"/>
              </w:rPr>
            </w:pPr>
            <w:r w:rsidRPr="00A70B73">
              <w:rPr>
                <w:rFonts w:cs="Arial"/>
                <w:sz w:val="22"/>
                <w:szCs w:val="22"/>
              </w:rPr>
              <w:t>Normal Benefit</w:t>
            </w:r>
          </w:p>
        </w:tc>
      </w:tr>
      <w:tr w:rsidR="00A70B73" w:rsidRPr="00A70B73">
        <w:trPr>
          <w:trHeight w:val="456"/>
        </w:trPr>
        <w:tc>
          <w:tcPr>
            <w:tcW w:w="234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95" w:name="sagitec195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DNROFactor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195"/>
          </w:p>
        </w:tc>
        <w:tc>
          <w:tcPr>
            <w:tcW w:w="450" w:type="dxa"/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gridSpan w:val="4"/>
          </w:tcPr>
          <w:p w:rsidR="00A70B73" w:rsidRPr="00A70B73" w:rsidRDefault="00AD55FE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96" w:name="sagitec196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DNROBenefit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196"/>
          </w:p>
        </w:tc>
      </w:tr>
      <w:tr w:rsidR="00A70B73" w:rsidRPr="00A70B73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DNRO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B73" w:rsidRPr="00A70B73" w:rsidRDefault="00A70B73" w:rsidP="00BB77B2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DNRO Benefit</w:t>
            </w:r>
          </w:p>
        </w:tc>
      </w:tr>
    </w:tbl>
    <w:p w:rsidR="00326E59" w:rsidRDefault="00AD55FE" w:rsidP="00326E59">
      <w:pPr>
        <w:tabs>
          <w:tab w:val="left" w:pos="-720"/>
        </w:tabs>
        <w:suppressAutoHyphens/>
        <w:jc w:val="both"/>
        <w:rPr>
          <w:rFonts w:cs="Arial"/>
          <w:spacing w:val="-3"/>
          <w:sz w:val="22"/>
          <w:szCs w:val="22"/>
        </w:rPr>
      </w:pPr>
      <w:bookmarkStart w:id="197" w:name="sagitec19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QDROReduction</w:t>
      </w:r>
      <w:proofErr w:type="spellEnd"/>
      <w:r>
        <w:rPr>
          <w:rFonts w:cs="Arial"/>
          <w:spacing w:val="-3"/>
          <w:sz w:val="22"/>
          <w:szCs w:val="22"/>
        </w:rPr>
        <w:t xml:space="preserve"> &gt; 0}</w:t>
      </w:r>
      <w:bookmarkEnd w:id="197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198" w:name="sagitec198"/>
            <w:r>
              <w:rPr>
                <w:rFonts w:cs="Arial"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QDROReduction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>}</w:t>
            </w:r>
            <w:bookmarkEnd w:id="198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=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199" w:name="sagitec199"/>
            <w:r>
              <w:rPr>
                <w:rFonts w:cs="Arial"/>
                <w:b/>
                <w:spacing w:val="-3"/>
                <w:sz w:val="22"/>
                <w:szCs w:val="22"/>
              </w:rPr>
              <w:t>{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ReducedQDROBenefit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>}</w:t>
            </w:r>
            <w:bookmarkEnd w:id="199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QDRO Reduction***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benefit due to QDRO</w:t>
            </w:r>
          </w:p>
        </w:tc>
      </w:tr>
    </w:tbl>
    <w:p w:rsidR="00326E59" w:rsidRPr="00A70B73" w:rsidRDefault="00AD55FE" w:rsidP="00326E59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00" w:name="sagitec20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00"/>
    </w:p>
    <w:tbl>
      <w:tblPr>
        <w:tblW w:w="9630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450"/>
        <w:gridCol w:w="3330"/>
        <w:gridCol w:w="450"/>
        <w:gridCol w:w="3060"/>
      </w:tblGrid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01" w:name="sagitec201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PLSOPayableFactor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201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02" w:name="sagitec202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PLSOMonthlyBenefit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02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PLSO Payable Factor**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Reduced PLSO Benefit</w:t>
            </w:r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 xml:space="preserve">                      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bookmarkStart w:id="203" w:name="sagitec203"/>
            <w:r>
              <w:rPr>
                <w:rFonts w:cs="Arial"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spacing w:val="-3"/>
                <w:sz w:val="22"/>
                <w:szCs w:val="22"/>
              </w:rPr>
              <w:t>JSPayableFactor</w:t>
            </w:r>
            <w:proofErr w:type="spellEnd"/>
            <w:r>
              <w:rPr>
                <w:rFonts w:cs="Arial"/>
                <w:spacing w:val="-3"/>
                <w:sz w:val="22"/>
                <w:szCs w:val="22"/>
              </w:rPr>
              <w:t xml:space="preserve"> }</w:t>
            </w:r>
            <w:bookmarkEnd w:id="203"/>
            <w:r w:rsidR="00326E59" w:rsidRPr="00A70B73">
              <w:rPr>
                <w:rFonts w:cs="Arial"/>
                <w:spacing w:val="-3"/>
                <w:sz w:val="22"/>
                <w:szCs w:val="22"/>
              </w:rPr>
              <w:t>%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=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AD55FE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bookmarkStart w:id="204" w:name="sagitec204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{ </w:t>
            </w:r>
            <w:proofErr w:type="spellStart"/>
            <w:r>
              <w:rPr>
                <w:rFonts w:cs="Arial"/>
                <w:b/>
                <w:spacing w:val="-3"/>
                <w:sz w:val="22"/>
                <w:szCs w:val="22"/>
              </w:rPr>
              <w:t>JSMonthlyBenefit</w:t>
            </w:r>
            <w:proofErr w:type="spellEnd"/>
            <w:r>
              <w:rPr>
                <w:rFonts w:cs="Arial"/>
                <w:b/>
                <w:spacing w:val="-3"/>
                <w:sz w:val="22"/>
                <w:szCs w:val="22"/>
              </w:rPr>
              <w:t xml:space="preserve"> }</w:t>
            </w:r>
            <w:bookmarkEnd w:id="204"/>
          </w:p>
        </w:tc>
      </w:tr>
      <w:tr w:rsidR="00326E59" w:rsidRPr="00A70B73" w:rsidTr="00C5785E">
        <w:trPr>
          <w:trHeight w:val="45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spacing w:val="-3"/>
                <w:sz w:val="22"/>
                <w:szCs w:val="22"/>
              </w:rPr>
              <w:t>Joint &amp; Survivor Payable Factor*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spacing w:val="-3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E59" w:rsidRPr="00A70B73" w:rsidRDefault="00326E59" w:rsidP="00C5785E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  <w:b/>
                <w:spacing w:val="-3"/>
                <w:sz w:val="22"/>
                <w:szCs w:val="22"/>
              </w:rPr>
            </w:pPr>
            <w:r w:rsidRPr="00A70B73">
              <w:rPr>
                <w:rFonts w:cs="Arial"/>
                <w:b/>
                <w:spacing w:val="-3"/>
                <w:sz w:val="22"/>
                <w:szCs w:val="22"/>
              </w:rPr>
              <w:t>Total Monthly Benefit</w:t>
            </w:r>
          </w:p>
        </w:tc>
      </w:tr>
    </w:tbl>
    <w:p w:rsidR="00326E59" w:rsidRDefault="00326E59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05" w:name="sagitec20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05"/>
    </w:p>
    <w:p w:rsidR="00A70B73" w:rsidRPr="00A70B73" w:rsidRDefault="00AD55FE" w:rsidP="00A70B73">
      <w:pPr>
        <w:suppressAutoHyphens/>
      </w:pPr>
      <w:bookmarkStart w:id="206" w:name="sagitec206"/>
      <w:r>
        <w:t>{</w:t>
      </w:r>
      <w:proofErr w:type="spellStart"/>
      <w:proofErr w:type="gramStart"/>
      <w:r>
        <w:t>endif</w:t>
      </w:r>
      <w:proofErr w:type="spellEnd"/>
      <w:proofErr w:type="gramEnd"/>
      <w:r>
        <w:t>}</w:t>
      </w:r>
      <w:bookmarkEnd w:id="206"/>
    </w:p>
    <w:p w:rsidR="00A70B73" w:rsidRPr="00A70B73" w:rsidRDefault="00AD55FE" w:rsidP="00CC4659">
      <w:pPr>
        <w:suppressAutoHyphens/>
        <w:rPr>
          <w:rFonts w:cs="Arial"/>
          <w:spacing w:val="-3"/>
          <w:sz w:val="22"/>
          <w:szCs w:val="22"/>
        </w:rPr>
      </w:pPr>
      <w:bookmarkStart w:id="207" w:name="sagitec207"/>
      <w:r>
        <w:rPr>
          <w:rFonts w:cs="Arial"/>
          <w:spacing w:val="-3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3"/>
          <w:sz w:val="22"/>
          <w:szCs w:val="22"/>
        </w:rPr>
        <w:t>endif</w:t>
      </w:r>
      <w:proofErr w:type="spellEnd"/>
      <w:proofErr w:type="gramEnd"/>
      <w:r>
        <w:rPr>
          <w:rFonts w:cs="Arial"/>
          <w:spacing w:val="-3"/>
          <w:sz w:val="22"/>
          <w:szCs w:val="22"/>
        </w:rPr>
        <w:t>}</w:t>
      </w:r>
      <w:bookmarkEnd w:id="207"/>
    </w:p>
    <w:p w:rsidR="00A70B73" w:rsidRPr="00A70B73" w:rsidRDefault="00A70B73" w:rsidP="00A70B73">
      <w:pPr>
        <w:pStyle w:val="BodyText"/>
        <w:jc w:val="left"/>
        <w:rPr>
          <w:rFonts w:ascii="Arial" w:hAnsi="Arial" w:cs="Arial"/>
          <w:szCs w:val="22"/>
        </w:rPr>
      </w:pPr>
      <w:r w:rsidRPr="00A70B73">
        <w:rPr>
          <w:rFonts w:ascii="Arial" w:hAnsi="Arial" w:cs="Arial"/>
          <w:szCs w:val="22"/>
        </w:rPr>
        <w:t>*The Joint &amp; Survivor percentage payable factor is an actuarially determined figure based on the difference in age between you and your spouse.</w:t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 xml:space="preserve">If you die first, </w:t>
      </w:r>
      <w:bookmarkStart w:id="208" w:name="sagitec208"/>
      <w:proofErr w:type="gramStart"/>
      <w:r w:rsidR="00AD55FE">
        <w:rPr>
          <w:rFonts w:cs="Arial"/>
          <w:spacing w:val="-3"/>
          <w:sz w:val="22"/>
          <w:szCs w:val="22"/>
        </w:rPr>
        <w:t xml:space="preserve">{ </w:t>
      </w:r>
      <w:proofErr w:type="spellStart"/>
      <w:r w:rsidR="00AD55FE">
        <w:rPr>
          <w:rFonts w:cs="Arial"/>
          <w:spacing w:val="-3"/>
          <w:sz w:val="22"/>
          <w:szCs w:val="22"/>
        </w:rPr>
        <w:t>SpouseName</w:t>
      </w:r>
      <w:proofErr w:type="spellEnd"/>
      <w:proofErr w:type="gramEnd"/>
      <w:r w:rsidR="00AD55FE">
        <w:rPr>
          <w:rFonts w:cs="Arial"/>
          <w:spacing w:val="-3"/>
          <w:sz w:val="22"/>
          <w:szCs w:val="22"/>
        </w:rPr>
        <w:t xml:space="preserve"> }</w:t>
      </w:r>
      <w:bookmarkEnd w:id="208"/>
      <w:r w:rsidRPr="00A70B73">
        <w:rPr>
          <w:rFonts w:cs="Arial"/>
          <w:spacing w:val="-3"/>
          <w:sz w:val="22"/>
          <w:szCs w:val="22"/>
        </w:rPr>
        <w:t xml:space="preserve"> will receive a lifetime benefit of </w:t>
      </w:r>
      <w:bookmarkStart w:id="209" w:name="sagitec209"/>
      <w:r w:rsidR="00AD55FE">
        <w:rPr>
          <w:rFonts w:cs="Arial"/>
          <w:spacing w:val="-3"/>
          <w:sz w:val="22"/>
          <w:szCs w:val="22"/>
        </w:rPr>
        <w:t xml:space="preserve">{if </w:t>
      </w:r>
      <w:proofErr w:type="spellStart"/>
      <w:r w:rsidR="00AD55FE">
        <w:rPr>
          <w:rFonts w:cs="Arial"/>
          <w:spacing w:val="-3"/>
          <w:sz w:val="22"/>
          <w:szCs w:val="22"/>
        </w:rPr>
        <w:t>BenefitOption</w:t>
      </w:r>
      <w:proofErr w:type="spellEnd"/>
      <w:r w:rsidR="00AD55FE">
        <w:rPr>
          <w:rFonts w:cs="Arial"/>
          <w:spacing w:val="-3"/>
          <w:sz w:val="22"/>
          <w:szCs w:val="22"/>
        </w:rPr>
        <w:t xml:space="preserve"> =  “J50S”}</w:t>
      </w:r>
      <w:bookmarkEnd w:id="209"/>
      <w:r w:rsidRPr="00A70B73">
        <w:rPr>
          <w:rFonts w:cs="Arial"/>
          <w:spacing w:val="-3"/>
          <w:sz w:val="22"/>
          <w:szCs w:val="22"/>
        </w:rPr>
        <w:t xml:space="preserve"> </w:t>
      </w:r>
      <w:bookmarkStart w:id="210" w:name="sagitec210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OneHalfMonthlyBenefit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Start w:id="211" w:name="sagitec211"/>
      <w:bookmarkEnd w:id="210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endblock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11"/>
      <w:r w:rsidRPr="001C1587">
        <w:rPr>
          <w:rFonts w:cs="Arial"/>
          <w:spacing w:val="-3"/>
          <w:sz w:val="22"/>
          <w:szCs w:val="22"/>
        </w:rPr>
        <w:t xml:space="preserve"> </w:t>
      </w:r>
      <w:bookmarkStart w:id="212" w:name="sagitec212"/>
      <w:r w:rsidR="00AD55FE">
        <w:rPr>
          <w:rFonts w:cs="Arial"/>
          <w:spacing w:val="-3"/>
          <w:sz w:val="22"/>
          <w:szCs w:val="22"/>
        </w:rPr>
        <w:t xml:space="preserve">{if </w:t>
      </w:r>
      <w:proofErr w:type="spellStart"/>
      <w:r w:rsidR="00AD55FE">
        <w:rPr>
          <w:rFonts w:cs="Arial"/>
          <w:spacing w:val="-3"/>
          <w:sz w:val="22"/>
          <w:szCs w:val="22"/>
        </w:rPr>
        <w:t>BenefitOption</w:t>
      </w:r>
      <w:proofErr w:type="spellEnd"/>
      <w:r w:rsidR="00AD55FE">
        <w:rPr>
          <w:rFonts w:cs="Arial"/>
          <w:spacing w:val="-3"/>
          <w:sz w:val="22"/>
          <w:szCs w:val="22"/>
        </w:rPr>
        <w:t xml:space="preserve"> =  “J100“}</w:t>
      </w:r>
      <w:bookmarkStart w:id="213" w:name="sagitec213"/>
      <w:bookmarkEnd w:id="212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monthlybenefit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Start w:id="214" w:name="sagitec214"/>
      <w:bookmarkEnd w:id="213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endblock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14"/>
      <w:r w:rsidRPr="001C1587">
        <w:rPr>
          <w:rFonts w:cs="Arial"/>
          <w:spacing w:val="-3"/>
          <w:sz w:val="22"/>
          <w:szCs w:val="22"/>
        </w:rPr>
        <w:t xml:space="preserve"> </w:t>
      </w:r>
      <w:r w:rsidRPr="00A70B73">
        <w:rPr>
          <w:rFonts w:cs="Arial"/>
          <w:spacing w:val="-3"/>
          <w:sz w:val="22"/>
          <w:szCs w:val="22"/>
        </w:rPr>
        <w:t xml:space="preserve">per month.  If </w:t>
      </w:r>
      <w:bookmarkStart w:id="215" w:name="sagitec215"/>
      <w:proofErr w:type="gramStart"/>
      <w:r w:rsidR="00AD55FE">
        <w:rPr>
          <w:rFonts w:cs="Arial"/>
          <w:spacing w:val="-3"/>
          <w:sz w:val="22"/>
          <w:szCs w:val="22"/>
        </w:rPr>
        <w:t xml:space="preserve">{ </w:t>
      </w:r>
      <w:proofErr w:type="spellStart"/>
      <w:r w:rsidR="00AD55FE">
        <w:rPr>
          <w:rFonts w:cs="Arial"/>
          <w:spacing w:val="-3"/>
          <w:sz w:val="22"/>
          <w:szCs w:val="22"/>
        </w:rPr>
        <w:t>SpouseName</w:t>
      </w:r>
      <w:proofErr w:type="spellEnd"/>
      <w:proofErr w:type="gramEnd"/>
      <w:r w:rsidR="00AD55FE">
        <w:rPr>
          <w:rFonts w:cs="Arial"/>
          <w:spacing w:val="-3"/>
          <w:sz w:val="22"/>
          <w:szCs w:val="22"/>
        </w:rPr>
        <w:t xml:space="preserve"> }</w:t>
      </w:r>
      <w:bookmarkEnd w:id="215"/>
      <w:r w:rsidRPr="00A70B73">
        <w:rPr>
          <w:rFonts w:cs="Arial"/>
          <w:spacing w:val="-3"/>
          <w:sz w:val="22"/>
          <w:szCs w:val="22"/>
        </w:rPr>
        <w:t xml:space="preserve"> dies first, your monthly benefit will be increased to your normal benefit upon NDPERS receiving a copy of your spouse’s death certificate.  </w:t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2"/>
          <w:sz w:val="22"/>
          <w:szCs w:val="22"/>
        </w:rPr>
      </w:pPr>
    </w:p>
    <w:p w:rsidR="00A70B73" w:rsidRPr="00A70B73" w:rsidRDefault="00AD55FE" w:rsidP="00A70B73">
      <w:pPr>
        <w:tabs>
          <w:tab w:val="left" w:pos="-720"/>
          <w:tab w:val="center" w:pos="4680"/>
        </w:tabs>
        <w:suppressAutoHyphens/>
        <w:rPr>
          <w:rFonts w:cs="Arial"/>
          <w:spacing w:val="-3"/>
          <w:sz w:val="22"/>
          <w:szCs w:val="22"/>
        </w:rPr>
      </w:pPr>
      <w:bookmarkStart w:id="216" w:name="sagitec21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3}</w:t>
      </w:r>
      <w:bookmarkEnd w:id="216"/>
      <w:r w:rsidR="00A70B73" w:rsidRPr="00A70B73">
        <w:rPr>
          <w:rFonts w:cs="Arial"/>
          <w:spacing w:val="-3"/>
          <w:sz w:val="22"/>
          <w:szCs w:val="22"/>
        </w:rPr>
        <w:t xml:space="preserve"> </w:t>
      </w:r>
      <w:r w:rsidR="00A70B73" w:rsidRPr="00A70B73">
        <w:rPr>
          <w:rFonts w:cs="Arial"/>
          <w:spacing w:val="-3"/>
          <w:sz w:val="22"/>
          <w:szCs w:val="22"/>
        </w:rPr>
        <w:tab/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>**The Deferred Normal Retirement Option (DNRO) factor is an actuarially determined figure based on your age.</w:t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 xml:space="preserve"> </w:t>
      </w:r>
      <w:bookmarkStart w:id="217" w:name="sagitec217"/>
      <w:r w:rsidR="00AD55FE">
        <w:rPr>
          <w:rFonts w:cs="Arial"/>
          <w:spacing w:val="-3"/>
          <w:sz w:val="22"/>
          <w:szCs w:val="22"/>
        </w:rPr>
        <w:t>{</w:t>
      </w:r>
      <w:proofErr w:type="gramStart"/>
      <w:r w:rsidR="00AD55FE">
        <w:rPr>
          <w:rFonts w:cs="Arial"/>
          <w:spacing w:val="-3"/>
          <w:sz w:val="22"/>
          <w:szCs w:val="22"/>
        </w:rPr>
        <w:t>x</w:t>
      </w:r>
      <w:proofErr w:type="gramEnd"/>
      <w:r w:rsidR="00AD55F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AD55FE">
        <w:rPr>
          <w:rFonts w:cs="Arial"/>
          <w:spacing w:val="-3"/>
          <w:sz w:val="22"/>
          <w:szCs w:val="22"/>
        </w:rPr>
        <w:t>endblock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17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18" w:name="sagitec218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4}</w:t>
      </w:r>
      <w:bookmarkEnd w:id="218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>**The Graduated Benefit factor is an actuarially determined figure based on your age.</w:t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2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 xml:space="preserve"> </w:t>
      </w:r>
      <w:bookmarkStart w:id="219" w:name="sagitec219"/>
      <w:r w:rsidR="00AD55FE">
        <w:rPr>
          <w:rFonts w:cs="Arial"/>
          <w:spacing w:val="-3"/>
          <w:sz w:val="22"/>
          <w:szCs w:val="22"/>
        </w:rPr>
        <w:t>{</w:t>
      </w:r>
      <w:proofErr w:type="gramStart"/>
      <w:r w:rsidR="00AD55FE">
        <w:rPr>
          <w:rFonts w:cs="Arial"/>
          <w:spacing w:val="-3"/>
          <w:sz w:val="22"/>
          <w:szCs w:val="22"/>
        </w:rPr>
        <w:t>x</w:t>
      </w:r>
      <w:proofErr w:type="gramEnd"/>
      <w:r w:rsidR="00AD55F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AD55FE">
        <w:rPr>
          <w:rFonts w:cs="Arial"/>
          <w:spacing w:val="-3"/>
          <w:sz w:val="22"/>
          <w:szCs w:val="22"/>
        </w:rPr>
        <w:t>endblock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19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20" w:name="sagitec220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5}</w:t>
      </w:r>
      <w:bookmarkEnd w:id="220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>**The Partial Lump Sum Option (PLSO) factor is an actuarially determined figure based on your age.</w:t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 xml:space="preserve"> </w:t>
      </w:r>
      <w:bookmarkStart w:id="221" w:name="sagitec221"/>
      <w:r w:rsidR="00AD55FE">
        <w:rPr>
          <w:rFonts w:cs="Arial"/>
          <w:spacing w:val="-3"/>
          <w:sz w:val="22"/>
          <w:szCs w:val="22"/>
        </w:rPr>
        <w:t>{</w:t>
      </w:r>
      <w:proofErr w:type="gramStart"/>
      <w:r w:rsidR="00AD55FE">
        <w:rPr>
          <w:rFonts w:cs="Arial"/>
          <w:spacing w:val="-3"/>
          <w:sz w:val="22"/>
          <w:szCs w:val="22"/>
        </w:rPr>
        <w:t>x</w:t>
      </w:r>
      <w:proofErr w:type="gramEnd"/>
      <w:r w:rsidR="00AD55F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AD55FE">
        <w:rPr>
          <w:rFonts w:cs="Arial"/>
          <w:spacing w:val="-3"/>
          <w:sz w:val="22"/>
          <w:szCs w:val="22"/>
        </w:rPr>
        <w:t>endblock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21"/>
    </w:p>
    <w:p w:rsidR="00A70B73" w:rsidRPr="00A70B73" w:rsidRDefault="00AD55FE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bookmarkStart w:id="222" w:name="sagitec222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RetirementCondition</w:t>
      </w:r>
      <w:proofErr w:type="spellEnd"/>
      <w:r>
        <w:rPr>
          <w:rFonts w:cs="Arial"/>
          <w:spacing w:val="-3"/>
          <w:sz w:val="22"/>
          <w:szCs w:val="22"/>
        </w:rPr>
        <w:t xml:space="preserve"> = 6}</w:t>
      </w:r>
      <w:bookmarkEnd w:id="222"/>
      <w:r w:rsidR="00A70B73" w:rsidRPr="00A70B73">
        <w:rPr>
          <w:rFonts w:cs="Arial"/>
          <w:spacing w:val="-3"/>
          <w:sz w:val="22"/>
          <w:szCs w:val="22"/>
        </w:rPr>
        <w:t xml:space="preserve"> </w:t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>**The Partial Lump Sum Option (PLSO) factor is an actuarially determined figure based on your age.</w:t>
      </w:r>
    </w:p>
    <w:p w:rsidR="00A70B73" w:rsidRPr="00A70B73" w:rsidRDefault="00A70B73" w:rsidP="00A70B73">
      <w:pPr>
        <w:tabs>
          <w:tab w:val="left" w:pos="-720"/>
        </w:tabs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 xml:space="preserve"> </w:t>
      </w:r>
      <w:bookmarkStart w:id="223" w:name="sagitec223"/>
      <w:r w:rsidR="00AD55FE">
        <w:rPr>
          <w:rFonts w:cs="Arial"/>
          <w:spacing w:val="-3"/>
          <w:sz w:val="22"/>
          <w:szCs w:val="22"/>
        </w:rPr>
        <w:t>{</w:t>
      </w:r>
      <w:proofErr w:type="gramStart"/>
      <w:r w:rsidR="00AD55FE">
        <w:rPr>
          <w:rFonts w:cs="Arial"/>
          <w:spacing w:val="-3"/>
          <w:sz w:val="22"/>
          <w:szCs w:val="22"/>
        </w:rPr>
        <w:t>x</w:t>
      </w:r>
      <w:proofErr w:type="gramEnd"/>
      <w:r w:rsidR="00AD55F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AD55FE">
        <w:rPr>
          <w:rFonts w:cs="Arial"/>
          <w:spacing w:val="-3"/>
          <w:sz w:val="22"/>
          <w:szCs w:val="22"/>
        </w:rPr>
        <w:t>endblock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23"/>
    </w:p>
    <w:p w:rsidR="00A70B73" w:rsidRPr="00A70B73" w:rsidRDefault="00AD55FE" w:rsidP="00A70B73">
      <w:pPr>
        <w:rPr>
          <w:rFonts w:cs="Arial"/>
          <w:spacing w:val="-3"/>
          <w:sz w:val="22"/>
          <w:szCs w:val="22"/>
        </w:rPr>
      </w:pPr>
      <w:bookmarkStart w:id="224" w:name="sagitec224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QDROAppliesCond</w:t>
      </w:r>
      <w:proofErr w:type="spellEnd"/>
      <w:r>
        <w:rPr>
          <w:rFonts w:cs="Arial"/>
          <w:spacing w:val="-3"/>
          <w:sz w:val="22"/>
          <w:szCs w:val="22"/>
        </w:rPr>
        <w:t xml:space="preserve"> = 1}</w:t>
      </w:r>
      <w:bookmarkEnd w:id="224"/>
    </w:p>
    <w:p w:rsidR="00A70B73" w:rsidRPr="00A70B73" w:rsidRDefault="00A70B73" w:rsidP="00A70B73">
      <w:pPr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>***Your benefit has been reduced to reflect the Qualified Domestic Relations Order (QDRO) on file at NDPERS.</w:t>
      </w:r>
    </w:p>
    <w:p w:rsidR="00A70B73" w:rsidRPr="00A70B73" w:rsidRDefault="00AD55FE" w:rsidP="00A70B73">
      <w:pPr>
        <w:rPr>
          <w:rFonts w:cs="Arial"/>
          <w:spacing w:val="-3"/>
          <w:sz w:val="22"/>
          <w:szCs w:val="22"/>
        </w:rPr>
      </w:pPr>
      <w:bookmarkStart w:id="225" w:name="sagitec225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25"/>
    </w:p>
    <w:p w:rsidR="00A70B73" w:rsidRPr="00A70B73" w:rsidRDefault="00AD55FE" w:rsidP="00A70B73">
      <w:pPr>
        <w:rPr>
          <w:rFonts w:cs="Arial"/>
          <w:spacing w:val="-3"/>
          <w:sz w:val="22"/>
          <w:szCs w:val="22"/>
        </w:rPr>
      </w:pPr>
      <w:bookmarkStart w:id="226" w:name="sagitec226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ReducedBenefitCond</w:t>
      </w:r>
      <w:proofErr w:type="spellEnd"/>
      <w:r>
        <w:rPr>
          <w:rFonts w:cs="Arial"/>
          <w:spacing w:val="-3"/>
          <w:sz w:val="22"/>
          <w:szCs w:val="22"/>
        </w:rPr>
        <w:t xml:space="preserve"> = “Y”}</w:t>
      </w:r>
      <w:bookmarkEnd w:id="226"/>
    </w:p>
    <w:p w:rsidR="00A70B73" w:rsidRPr="00A70B73" w:rsidRDefault="00A70B73" w:rsidP="00A70B73">
      <w:pPr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>****Your benefit has been reduced to reflect your election to change benefit option upon a return to work retirement or due to your selection of the reduced benefit option.</w:t>
      </w:r>
    </w:p>
    <w:p w:rsidR="00A70B73" w:rsidRPr="00A70B73" w:rsidRDefault="00AD55FE" w:rsidP="00A70B73">
      <w:pPr>
        <w:rPr>
          <w:rFonts w:cs="Arial"/>
          <w:spacing w:val="-3"/>
          <w:sz w:val="22"/>
          <w:szCs w:val="22"/>
        </w:rPr>
      </w:pPr>
      <w:bookmarkStart w:id="227" w:name="sagitec22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endblock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227"/>
    </w:p>
    <w:p w:rsidR="004117B5" w:rsidRPr="00A70B73" w:rsidRDefault="004117B5" w:rsidP="004117B5">
      <w:pPr>
        <w:tabs>
          <w:tab w:val="left" w:pos="-720"/>
        </w:tabs>
        <w:suppressAutoHyphens/>
        <w:rPr>
          <w:rFonts w:cs="Arial"/>
          <w:spacing w:val="-2"/>
          <w:sz w:val="22"/>
          <w:szCs w:val="22"/>
        </w:rPr>
      </w:pPr>
    </w:p>
    <w:p w:rsidR="00074916" w:rsidRPr="00A70B73" w:rsidRDefault="00C85B2E" w:rsidP="009B098E">
      <w:pPr>
        <w:rPr>
          <w:rFonts w:cs="Arial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 xml:space="preserve">You have been underpaid </w:t>
      </w:r>
      <w:bookmarkStart w:id="228" w:name="sagitec228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monthlyunderpayment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28"/>
      <w:r w:rsidRPr="00A70B73">
        <w:rPr>
          <w:rFonts w:cs="Arial"/>
          <w:spacing w:val="-3"/>
          <w:sz w:val="22"/>
          <w:szCs w:val="22"/>
        </w:rPr>
        <w:t xml:space="preserve"> for </w:t>
      </w:r>
      <w:bookmarkStart w:id="229" w:name="sagitec229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numberofmonthsofunderpayment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29"/>
      <w:r w:rsidRPr="00A70B73">
        <w:rPr>
          <w:rFonts w:cs="Arial"/>
          <w:spacing w:val="-3"/>
          <w:sz w:val="22"/>
          <w:szCs w:val="22"/>
        </w:rPr>
        <w:t xml:space="preserve"> months.  You will be issued a lump sum payment of </w:t>
      </w:r>
      <w:bookmarkStart w:id="230" w:name="sagitec230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totalunderpayment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30"/>
      <w:r w:rsidRPr="00A70B73">
        <w:rPr>
          <w:rFonts w:cs="Arial"/>
          <w:spacing w:val="-3"/>
          <w:sz w:val="22"/>
          <w:szCs w:val="22"/>
        </w:rPr>
        <w:t xml:space="preserve"> with your next benefit payment on </w:t>
      </w:r>
      <w:bookmarkStart w:id="231" w:name="sagitec231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nextbenefitpayment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31"/>
      <w:r w:rsidRPr="00A70B73">
        <w:rPr>
          <w:rFonts w:cs="Arial"/>
          <w:spacing w:val="-3"/>
          <w:sz w:val="22"/>
          <w:szCs w:val="22"/>
        </w:rPr>
        <w:t xml:space="preserve">.  </w:t>
      </w:r>
      <w:bookmarkStart w:id="232" w:name="sagitec232"/>
      <w:r w:rsidR="00AD55FE">
        <w:rPr>
          <w:rFonts w:cs="Arial"/>
          <w:spacing w:val="-3"/>
          <w:sz w:val="22"/>
          <w:szCs w:val="22"/>
        </w:rPr>
        <w:t>{</w:t>
      </w:r>
      <w:proofErr w:type="gramStart"/>
      <w:r w:rsidR="00AD55FE">
        <w:rPr>
          <w:rFonts w:cs="Arial"/>
          <w:spacing w:val="-3"/>
          <w:sz w:val="22"/>
          <w:szCs w:val="22"/>
        </w:rPr>
        <w:t>x</w:t>
      </w:r>
      <w:proofErr w:type="gramEnd"/>
      <w:r w:rsidR="00AD55FE">
        <w:rPr>
          <w:rFonts w:cs="Arial"/>
          <w:spacing w:val="-3"/>
          <w:sz w:val="22"/>
          <w:szCs w:val="22"/>
        </w:rPr>
        <w:t xml:space="preserve"> if </w:t>
      </w:r>
      <w:proofErr w:type="spellStart"/>
      <w:r w:rsidR="00AD55FE">
        <w:rPr>
          <w:rFonts w:cs="Arial"/>
          <w:spacing w:val="-3"/>
          <w:sz w:val="22"/>
          <w:szCs w:val="22"/>
        </w:rPr>
        <w:t>InterestApplied</w:t>
      </w:r>
      <w:proofErr w:type="spellEnd"/>
      <w:r w:rsidR="00AD55FE">
        <w:rPr>
          <w:rFonts w:cs="Arial"/>
          <w:spacing w:val="-3"/>
          <w:sz w:val="22"/>
          <w:szCs w:val="22"/>
        </w:rPr>
        <w:t xml:space="preserve"> = “Y”}</w:t>
      </w:r>
      <w:bookmarkEnd w:id="232"/>
      <w:r w:rsidRPr="00A70B73">
        <w:rPr>
          <w:rFonts w:cs="Arial"/>
          <w:spacing w:val="-3"/>
          <w:sz w:val="22"/>
          <w:szCs w:val="22"/>
        </w:rPr>
        <w:t xml:space="preserve">The lump sum includes six percent interest on the underpaid portion of </w:t>
      </w:r>
      <w:r w:rsidR="00D624DB" w:rsidRPr="00A70B73">
        <w:rPr>
          <w:rFonts w:cs="Arial"/>
          <w:spacing w:val="-3"/>
          <w:sz w:val="22"/>
          <w:szCs w:val="22"/>
        </w:rPr>
        <w:t xml:space="preserve">your monthly benefit.  </w:t>
      </w:r>
      <w:bookmarkStart w:id="233" w:name="sagitec233"/>
      <w:r w:rsidR="00AD55FE">
        <w:rPr>
          <w:rFonts w:cs="Arial"/>
          <w:spacing w:val="-3"/>
          <w:sz w:val="22"/>
          <w:szCs w:val="22"/>
        </w:rPr>
        <w:t>{</w:t>
      </w:r>
      <w:proofErr w:type="gramStart"/>
      <w:r w:rsidR="00AD55FE">
        <w:rPr>
          <w:rFonts w:cs="Arial"/>
          <w:spacing w:val="-3"/>
          <w:sz w:val="22"/>
          <w:szCs w:val="22"/>
        </w:rPr>
        <w:t>x</w:t>
      </w:r>
      <w:proofErr w:type="gramEnd"/>
      <w:r w:rsidR="00AD55FE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AD55FE">
        <w:rPr>
          <w:rFonts w:cs="Arial"/>
          <w:spacing w:val="-3"/>
          <w:sz w:val="22"/>
          <w:szCs w:val="22"/>
        </w:rPr>
        <w:t>endblock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33"/>
    </w:p>
    <w:p w:rsidR="00FD4A0B" w:rsidRPr="00A70B73" w:rsidRDefault="00FD4A0B" w:rsidP="00BC1409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70B73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34" w:name="sagitec234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stdNDPERSPhoneNumber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34"/>
      <w:r w:rsidRPr="00A70B73">
        <w:rPr>
          <w:rFonts w:cs="Arial"/>
          <w:spacing w:val="-3"/>
          <w:sz w:val="22"/>
          <w:szCs w:val="22"/>
        </w:rPr>
        <w:t xml:space="preserve"> or </w:t>
      </w:r>
      <w:bookmarkStart w:id="235" w:name="sagitec235"/>
      <w:r w:rsidR="00AD55FE">
        <w:rPr>
          <w:rFonts w:cs="Arial"/>
          <w:spacing w:val="-3"/>
          <w:sz w:val="22"/>
          <w:szCs w:val="22"/>
        </w:rPr>
        <w:t>{</w:t>
      </w:r>
      <w:proofErr w:type="spellStart"/>
      <w:r w:rsidR="00AD55F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AD55FE">
        <w:rPr>
          <w:rFonts w:cs="Arial"/>
          <w:spacing w:val="-3"/>
          <w:sz w:val="22"/>
          <w:szCs w:val="22"/>
        </w:rPr>
        <w:t>}</w:t>
      </w:r>
      <w:bookmarkEnd w:id="235"/>
      <w:r w:rsidRPr="00A70B73">
        <w:rPr>
          <w:rFonts w:cs="Arial"/>
          <w:spacing w:val="-3"/>
          <w:sz w:val="22"/>
          <w:szCs w:val="22"/>
        </w:rPr>
        <w:t>.</w:t>
      </w:r>
    </w:p>
    <w:p w:rsidR="00BA72ED" w:rsidRPr="00A70B73" w:rsidRDefault="00BA72ED" w:rsidP="00BC1409">
      <w:pPr>
        <w:suppressAutoHyphens/>
        <w:rPr>
          <w:rFonts w:cs="Arial"/>
          <w:spacing w:val="-3"/>
          <w:sz w:val="22"/>
          <w:szCs w:val="22"/>
        </w:rPr>
      </w:pPr>
    </w:p>
    <w:p w:rsidR="00CC4659" w:rsidRDefault="00BA72ED" w:rsidP="00BC1409">
      <w:pPr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>Sincerely,</w:t>
      </w:r>
      <w:r w:rsidR="00CC4659">
        <w:rPr>
          <w:rFonts w:cs="Arial"/>
          <w:spacing w:val="-3"/>
          <w:sz w:val="22"/>
          <w:szCs w:val="22"/>
        </w:rPr>
        <w:t xml:space="preserve"> </w:t>
      </w:r>
    </w:p>
    <w:p w:rsidR="00CC4659" w:rsidRDefault="00CC4659" w:rsidP="00BC1409">
      <w:pPr>
        <w:suppressAutoHyphens/>
        <w:rPr>
          <w:rFonts w:cs="Arial"/>
          <w:spacing w:val="-3"/>
          <w:sz w:val="22"/>
          <w:szCs w:val="22"/>
        </w:rPr>
      </w:pPr>
    </w:p>
    <w:p w:rsidR="00D904C7" w:rsidRPr="00A70B73" w:rsidRDefault="0027656C" w:rsidP="00BC1409">
      <w:pPr>
        <w:suppressAutoHyphens/>
        <w:rPr>
          <w:rFonts w:cs="Arial"/>
          <w:spacing w:val="-3"/>
          <w:sz w:val="22"/>
          <w:szCs w:val="22"/>
        </w:rPr>
      </w:pPr>
      <w:r w:rsidRPr="00A70B73">
        <w:rPr>
          <w:rFonts w:cs="Arial"/>
          <w:spacing w:val="-3"/>
          <w:sz w:val="22"/>
          <w:szCs w:val="22"/>
        </w:rPr>
        <w:t>NDPERS Benefits</w:t>
      </w:r>
      <w:r w:rsidR="00BA72ED" w:rsidRPr="00A70B73">
        <w:rPr>
          <w:rFonts w:cs="Arial"/>
          <w:spacing w:val="-3"/>
          <w:sz w:val="22"/>
          <w:szCs w:val="22"/>
        </w:rPr>
        <w:t xml:space="preserve"> Division</w:t>
      </w:r>
    </w:p>
    <w:sectPr w:rsidR="00D904C7" w:rsidRPr="00A70B73" w:rsidSect="00451E3E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A55" w:rsidRDefault="008A6A55">
      <w:r>
        <w:separator/>
      </w:r>
    </w:p>
  </w:endnote>
  <w:endnote w:type="continuationSeparator" w:id="0">
    <w:p w:rsidR="008A6A55" w:rsidRDefault="008A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A55" w:rsidRDefault="008A6A55">
      <w:r>
        <w:separator/>
      </w:r>
    </w:p>
  </w:footnote>
  <w:footnote w:type="continuationSeparator" w:id="0">
    <w:p w:rsidR="008A6A55" w:rsidRDefault="008A6A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9CD" w:rsidRDefault="00451E3E" w:rsidP="00451E3E">
    <w:pPr>
      <w:pStyle w:val="Header"/>
      <w:ind w:left="-1440" w:right="-1440"/>
    </w:pPr>
    <w:bookmarkStart w:id="236" w:name="HeaderImage"/>
    <w:r>
      <w:t>{</w:t>
    </w:r>
    <w:proofErr w:type="spellStart"/>
    <w:r>
      <w:t>ImgImage</w:t>
    </w:r>
    <w:proofErr w:type="spellEnd"/>
    <w:r>
      <w:t>}</w:t>
    </w:r>
    <w:bookmarkEnd w:id="23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759"/>
    <w:rsid w:val="000340F8"/>
    <w:rsid w:val="00074916"/>
    <w:rsid w:val="00080032"/>
    <w:rsid w:val="000868B6"/>
    <w:rsid w:val="00091C96"/>
    <w:rsid w:val="000C49CD"/>
    <w:rsid w:val="000D1A37"/>
    <w:rsid w:val="000E758F"/>
    <w:rsid w:val="001013F7"/>
    <w:rsid w:val="0014759C"/>
    <w:rsid w:val="00171F98"/>
    <w:rsid w:val="001775FF"/>
    <w:rsid w:val="001974AA"/>
    <w:rsid w:val="001A6202"/>
    <w:rsid w:val="001C1587"/>
    <w:rsid w:val="001F1ACA"/>
    <w:rsid w:val="002169AE"/>
    <w:rsid w:val="00220E67"/>
    <w:rsid w:val="00254DA0"/>
    <w:rsid w:val="00264AF4"/>
    <w:rsid w:val="0027656C"/>
    <w:rsid w:val="002B6E3A"/>
    <w:rsid w:val="002C48AD"/>
    <w:rsid w:val="002D7BE1"/>
    <w:rsid w:val="002E19BD"/>
    <w:rsid w:val="002E3EE6"/>
    <w:rsid w:val="002F3E44"/>
    <w:rsid w:val="002F7926"/>
    <w:rsid w:val="00301E14"/>
    <w:rsid w:val="00326E59"/>
    <w:rsid w:val="003351DE"/>
    <w:rsid w:val="0036559C"/>
    <w:rsid w:val="003877F6"/>
    <w:rsid w:val="003A6740"/>
    <w:rsid w:val="004117B5"/>
    <w:rsid w:val="00436627"/>
    <w:rsid w:val="0044731A"/>
    <w:rsid w:val="00451E3E"/>
    <w:rsid w:val="004705ED"/>
    <w:rsid w:val="0047157A"/>
    <w:rsid w:val="004C4C2C"/>
    <w:rsid w:val="00504734"/>
    <w:rsid w:val="00515F48"/>
    <w:rsid w:val="005275EF"/>
    <w:rsid w:val="00552410"/>
    <w:rsid w:val="0059276F"/>
    <w:rsid w:val="005A7625"/>
    <w:rsid w:val="005D4A97"/>
    <w:rsid w:val="00622FBB"/>
    <w:rsid w:val="006552AC"/>
    <w:rsid w:val="00687544"/>
    <w:rsid w:val="006A4761"/>
    <w:rsid w:val="006F48AF"/>
    <w:rsid w:val="007451CF"/>
    <w:rsid w:val="0076195B"/>
    <w:rsid w:val="0077299E"/>
    <w:rsid w:val="00775509"/>
    <w:rsid w:val="007A1DFE"/>
    <w:rsid w:val="00804C45"/>
    <w:rsid w:val="008632E8"/>
    <w:rsid w:val="00873AD4"/>
    <w:rsid w:val="008A6A55"/>
    <w:rsid w:val="008B6879"/>
    <w:rsid w:val="008E3B13"/>
    <w:rsid w:val="0094759A"/>
    <w:rsid w:val="00954679"/>
    <w:rsid w:val="00986ECA"/>
    <w:rsid w:val="009B098E"/>
    <w:rsid w:val="009B27D7"/>
    <w:rsid w:val="009E36D4"/>
    <w:rsid w:val="00A15790"/>
    <w:rsid w:val="00A31822"/>
    <w:rsid w:val="00A402FB"/>
    <w:rsid w:val="00A70B73"/>
    <w:rsid w:val="00A97AF1"/>
    <w:rsid w:val="00AA719A"/>
    <w:rsid w:val="00AB11DF"/>
    <w:rsid w:val="00AD5245"/>
    <w:rsid w:val="00AD55FE"/>
    <w:rsid w:val="00AE319E"/>
    <w:rsid w:val="00AE3417"/>
    <w:rsid w:val="00B1045B"/>
    <w:rsid w:val="00B1200E"/>
    <w:rsid w:val="00B52AEE"/>
    <w:rsid w:val="00BA72ED"/>
    <w:rsid w:val="00BB77B2"/>
    <w:rsid w:val="00BB7D6F"/>
    <w:rsid w:val="00BC1409"/>
    <w:rsid w:val="00C110BE"/>
    <w:rsid w:val="00C131D4"/>
    <w:rsid w:val="00C206B1"/>
    <w:rsid w:val="00C5785E"/>
    <w:rsid w:val="00C85B2E"/>
    <w:rsid w:val="00CB4E89"/>
    <w:rsid w:val="00CC070A"/>
    <w:rsid w:val="00CC4659"/>
    <w:rsid w:val="00CC735D"/>
    <w:rsid w:val="00CD062B"/>
    <w:rsid w:val="00D01E43"/>
    <w:rsid w:val="00D23579"/>
    <w:rsid w:val="00D624DB"/>
    <w:rsid w:val="00D644E6"/>
    <w:rsid w:val="00D65DBF"/>
    <w:rsid w:val="00D904C7"/>
    <w:rsid w:val="00DA3529"/>
    <w:rsid w:val="00E01EB4"/>
    <w:rsid w:val="00E96C4D"/>
    <w:rsid w:val="00EA3906"/>
    <w:rsid w:val="00EE39CC"/>
    <w:rsid w:val="00EF2E3C"/>
    <w:rsid w:val="00F342CB"/>
    <w:rsid w:val="00F371DC"/>
    <w:rsid w:val="00F748B0"/>
    <w:rsid w:val="00F7528A"/>
    <w:rsid w:val="00F846AD"/>
    <w:rsid w:val="00F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FA4046B-F991-448D-9024-F6A35B52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EndnoteText">
    <w:name w:val="endnote text"/>
    <w:basedOn w:val="Normal"/>
    <w:semiHidden/>
    <w:rsid w:val="004705ED"/>
    <w:pPr>
      <w:widowControl w:val="0"/>
    </w:pPr>
    <w:rPr>
      <w:rFonts w:ascii="CG Times" w:hAnsi="CG Times"/>
      <w:snapToGrid w:val="0"/>
    </w:rPr>
  </w:style>
  <w:style w:type="character" w:styleId="CommentReference">
    <w:name w:val="annotation reference"/>
    <w:basedOn w:val="DefaultParagraphFont"/>
    <w:semiHidden/>
    <w:rsid w:val="00074916"/>
    <w:rPr>
      <w:sz w:val="16"/>
      <w:szCs w:val="16"/>
    </w:rPr>
  </w:style>
  <w:style w:type="paragraph" w:styleId="CommentText">
    <w:name w:val="annotation text"/>
    <w:basedOn w:val="Normal"/>
    <w:semiHidden/>
    <w:rsid w:val="00074916"/>
    <w:rPr>
      <w:sz w:val="20"/>
    </w:rPr>
  </w:style>
  <w:style w:type="paragraph" w:styleId="CommentSubject">
    <w:name w:val="annotation subject"/>
    <w:basedOn w:val="CommentText"/>
    <w:next w:val="CommentText"/>
    <w:semiHidden/>
    <w:rsid w:val="00074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5</TotalTime>
  <Pages>7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2014-03-25T07:28:00Z</dcterms:created>
  <dcterms:modified xsi:type="dcterms:W3CDTF">2017-06-06T14:35:00Z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2050878356</vt:i4>
  </property>
  <property fmtid="{D5CDD505-2E9C-101B-9397-08002B2CF9AE}" pid="4" name="_EmailSubject">
    <vt:lpwstr>Underpayment Letter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