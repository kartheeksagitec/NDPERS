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36" w:rsidRDefault="00A34536" w:rsidP="00DB1051">
      <w:pPr>
        <w:ind w:left="360"/>
        <w:rPr>
          <w:spacing w:val="-2"/>
          <w:sz w:val="22"/>
        </w:rPr>
      </w:pPr>
    </w:p>
    <w:p w:rsidR="00A34536" w:rsidRDefault="00A34536" w:rsidP="00DB1051">
      <w:pPr>
        <w:ind w:left="360"/>
        <w:rPr>
          <w:spacing w:val="-2"/>
          <w:sz w:val="22"/>
        </w:rPr>
      </w:pPr>
    </w:p>
    <w:p w:rsidR="00BA72ED" w:rsidRPr="008B78DE" w:rsidRDefault="00347E04" w:rsidP="00DB1051">
      <w:pPr>
        <w:ind w:left="360"/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92698B">
        <w:rPr>
          <w:spacing w:val="-2"/>
          <w:sz w:val="22"/>
        </w:rPr>
        <w:tab/>
      </w:r>
      <w:r w:rsidR="0092698B">
        <w:rPr>
          <w:spacing w:val="-2"/>
          <w:sz w:val="22"/>
        </w:rPr>
        <w:tab/>
      </w:r>
      <w:r w:rsidR="0092698B">
        <w:rPr>
          <w:spacing w:val="-2"/>
          <w:sz w:val="22"/>
        </w:rPr>
        <w:tab/>
      </w:r>
      <w:r w:rsidR="0092698B">
        <w:rPr>
          <w:spacing w:val="-2"/>
          <w:sz w:val="22"/>
        </w:rPr>
        <w:tab/>
      </w:r>
      <w:r w:rsidR="0092698B">
        <w:rPr>
          <w:spacing w:val="-2"/>
          <w:sz w:val="22"/>
        </w:rPr>
        <w:tab/>
      </w:r>
      <w:r w:rsidR="0092698B">
        <w:rPr>
          <w:spacing w:val="-2"/>
          <w:sz w:val="22"/>
        </w:rPr>
        <w:tab/>
      </w:r>
      <w:r w:rsidR="00F92F28">
        <w:rPr>
          <w:spacing w:val="-2"/>
          <w:sz w:val="22"/>
        </w:rPr>
        <w:tab/>
      </w:r>
      <w:r w:rsidR="0092698B" w:rsidRPr="00CD07C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stdMbrPERSLinkID</w:t>
      </w:r>
      <w:proofErr w:type="spellEnd"/>
      <w:r>
        <w:rPr>
          <w:rFonts w:cs="Arial"/>
          <w:sz w:val="22"/>
          <w:szCs w:val="22"/>
        </w:rPr>
        <w:t>}</w:t>
      </w:r>
      <w:bookmarkEnd w:id="1"/>
    </w:p>
    <w:p w:rsidR="00BA72ED" w:rsidRDefault="00BA72ED" w:rsidP="00DB1051">
      <w:pPr>
        <w:rPr>
          <w:spacing w:val="-2"/>
          <w:sz w:val="22"/>
        </w:rPr>
      </w:pPr>
    </w:p>
    <w:p w:rsidR="00A34536" w:rsidRPr="008B78DE" w:rsidRDefault="00A34536" w:rsidP="00DB1051">
      <w:pPr>
        <w:rPr>
          <w:spacing w:val="-2"/>
          <w:sz w:val="22"/>
        </w:rPr>
      </w:pPr>
    </w:p>
    <w:p w:rsidR="0054075C" w:rsidRPr="008B78DE" w:rsidRDefault="00347E04" w:rsidP="00DB1051">
      <w:pPr>
        <w:ind w:left="360"/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8B78DE" w:rsidRDefault="00347E04" w:rsidP="00DB1051">
      <w:pPr>
        <w:ind w:left="360"/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8B78DE" w:rsidRDefault="00347E04" w:rsidP="00DB1051">
      <w:pPr>
        <w:ind w:left="360"/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4075C" w:rsidRPr="008B78DE" w:rsidRDefault="00347E04" w:rsidP="00DB1051">
      <w:pPr>
        <w:ind w:left="360"/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DF0E0A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A34536">
        <w:rPr>
          <w:rFonts w:cs="Arial"/>
          <w:spacing w:val="-2"/>
          <w:sz w:val="22"/>
          <w:szCs w:val="22"/>
        </w:rPr>
        <w:t xml:space="preserve"> </w:t>
      </w:r>
      <w:r w:rsidR="00DF0E0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DB1051">
      <w:pPr>
        <w:rPr>
          <w:rFonts w:cs="Arial"/>
          <w:spacing w:val="-2"/>
          <w:sz w:val="22"/>
          <w:szCs w:val="22"/>
        </w:rPr>
      </w:pPr>
    </w:p>
    <w:p w:rsidR="00A34536" w:rsidRPr="008B78DE" w:rsidRDefault="00A34536" w:rsidP="00DB1051">
      <w:pPr>
        <w:rPr>
          <w:rFonts w:cs="Arial"/>
          <w:spacing w:val="-2"/>
          <w:sz w:val="22"/>
          <w:szCs w:val="22"/>
        </w:rPr>
      </w:pPr>
    </w:p>
    <w:p w:rsidR="006848D9" w:rsidRPr="008B78DE" w:rsidRDefault="00BA72ED" w:rsidP="00DB1051">
      <w:pPr>
        <w:ind w:left="360"/>
        <w:rPr>
          <w:rFonts w:cs="Arial"/>
          <w:b/>
          <w:sz w:val="22"/>
          <w:szCs w:val="22"/>
        </w:rPr>
      </w:pPr>
      <w:r w:rsidRPr="008B78DE">
        <w:rPr>
          <w:b/>
          <w:spacing w:val="-3"/>
          <w:sz w:val="22"/>
        </w:rPr>
        <w:t xml:space="preserve">RE: </w:t>
      </w:r>
      <w:r w:rsidR="0054075C" w:rsidRPr="008B78DE">
        <w:rPr>
          <w:b/>
          <w:spacing w:val="-3"/>
          <w:sz w:val="22"/>
        </w:rPr>
        <w:t xml:space="preserve"> </w:t>
      </w:r>
      <w:r w:rsidR="006D541B" w:rsidRPr="008B78DE">
        <w:rPr>
          <w:b/>
          <w:spacing w:val="-3"/>
          <w:sz w:val="22"/>
        </w:rPr>
        <w:t>INSURANCE PAYMENT</w:t>
      </w:r>
    </w:p>
    <w:p w:rsidR="00BA72ED" w:rsidRPr="008B78DE" w:rsidRDefault="00BA72ED" w:rsidP="00DB1051">
      <w:pPr>
        <w:suppressAutoHyphens/>
        <w:rPr>
          <w:b/>
          <w:spacing w:val="-3"/>
          <w:sz w:val="22"/>
        </w:rPr>
      </w:pPr>
    </w:p>
    <w:p w:rsidR="00BA72ED" w:rsidRPr="008B78DE" w:rsidRDefault="00BA72ED" w:rsidP="00DB1051">
      <w:pPr>
        <w:suppressAutoHyphens/>
        <w:ind w:left="360"/>
        <w:rPr>
          <w:b/>
          <w:spacing w:val="-3"/>
          <w:sz w:val="22"/>
        </w:rPr>
      </w:pPr>
      <w:r w:rsidRPr="008B78DE">
        <w:rPr>
          <w:rFonts w:cs="Arial"/>
          <w:spacing w:val="-2"/>
          <w:sz w:val="22"/>
        </w:rPr>
        <w:t xml:space="preserve">Dear </w:t>
      </w:r>
      <w:bookmarkStart w:id="8" w:name="sagitec9"/>
      <w:r w:rsidR="00347E04">
        <w:rPr>
          <w:rFonts w:cs="Arial"/>
          <w:spacing w:val="-2"/>
          <w:sz w:val="22"/>
        </w:rPr>
        <w:t>{</w:t>
      </w:r>
      <w:proofErr w:type="spellStart"/>
      <w:r w:rsidR="00347E04">
        <w:rPr>
          <w:rFonts w:cs="Arial"/>
          <w:spacing w:val="-2"/>
          <w:sz w:val="22"/>
        </w:rPr>
        <w:t>stdMbrSalutation</w:t>
      </w:r>
      <w:proofErr w:type="spellEnd"/>
      <w:r w:rsidR="00347E04">
        <w:rPr>
          <w:rFonts w:cs="Arial"/>
          <w:spacing w:val="-2"/>
          <w:sz w:val="22"/>
        </w:rPr>
        <w:t>}</w:t>
      </w:r>
      <w:bookmarkEnd w:id="8"/>
      <w:r w:rsidRPr="008B78DE">
        <w:rPr>
          <w:rFonts w:cs="Arial"/>
          <w:spacing w:val="-2"/>
          <w:sz w:val="22"/>
        </w:rPr>
        <w:t>:</w:t>
      </w:r>
    </w:p>
    <w:p w:rsidR="00BA72ED" w:rsidRPr="008B78DE" w:rsidRDefault="00BA72ED" w:rsidP="00DB1051">
      <w:pPr>
        <w:suppressAutoHyphens/>
        <w:ind w:left="720"/>
        <w:rPr>
          <w:b/>
          <w:spacing w:val="-3"/>
          <w:sz w:val="22"/>
        </w:rPr>
      </w:pPr>
    </w:p>
    <w:p w:rsidR="006D541B" w:rsidRDefault="006D541B" w:rsidP="00BF47C2">
      <w:pPr>
        <w:ind w:left="360"/>
        <w:jc w:val="both"/>
        <w:outlineLvl w:val="0"/>
        <w:rPr>
          <w:rFonts w:cs="Arial"/>
          <w:sz w:val="22"/>
          <w:szCs w:val="22"/>
        </w:rPr>
      </w:pPr>
      <w:r w:rsidRPr="008B78DE">
        <w:rPr>
          <w:rFonts w:cs="Arial"/>
          <w:sz w:val="22"/>
          <w:szCs w:val="22"/>
        </w:rPr>
        <w:t xml:space="preserve">We are unable to process your </w:t>
      </w:r>
      <w:bookmarkStart w:id="9" w:name="sagitec10"/>
      <w:r w:rsidR="00347E04">
        <w:rPr>
          <w:rFonts w:cs="Arial"/>
          <w:sz w:val="22"/>
          <w:szCs w:val="22"/>
        </w:rPr>
        <w:t>{</w:t>
      </w:r>
      <w:proofErr w:type="spellStart"/>
      <w:r w:rsidR="00347E04">
        <w:rPr>
          <w:rFonts w:cs="Arial"/>
          <w:sz w:val="22"/>
          <w:szCs w:val="22"/>
        </w:rPr>
        <w:t>qu</w:t>
      </w:r>
      <w:proofErr w:type="spellEnd"/>
      <w:r w:rsidR="00347E04">
        <w:rPr>
          <w:rFonts w:cs="Arial"/>
          <w:sz w:val="22"/>
          <w:szCs w:val="22"/>
        </w:rPr>
        <w:t xml:space="preserve"> Plan}</w:t>
      </w:r>
      <w:bookmarkEnd w:id="9"/>
      <w:r w:rsidR="00152A2D" w:rsidRPr="008B78DE">
        <w:rPr>
          <w:rFonts w:cs="Arial"/>
          <w:sz w:val="22"/>
          <w:szCs w:val="22"/>
        </w:rPr>
        <w:t xml:space="preserve"> </w:t>
      </w:r>
      <w:r w:rsidRPr="008B78DE">
        <w:rPr>
          <w:rFonts w:cs="Arial"/>
          <w:sz w:val="22"/>
          <w:szCs w:val="22"/>
        </w:rPr>
        <w:t>Insurance paym</w:t>
      </w:r>
      <w:r w:rsidR="003F1EB8">
        <w:rPr>
          <w:rFonts w:cs="Arial"/>
          <w:sz w:val="22"/>
          <w:szCs w:val="22"/>
        </w:rPr>
        <w:t>ent for the following reason(s):</w:t>
      </w:r>
    </w:p>
    <w:p w:rsidR="009720ED" w:rsidRPr="008B78DE" w:rsidRDefault="009720ED" w:rsidP="00BF47C2">
      <w:pPr>
        <w:ind w:left="360"/>
        <w:jc w:val="both"/>
        <w:outlineLvl w:val="0"/>
        <w:rPr>
          <w:rFonts w:cs="Arial"/>
          <w:sz w:val="22"/>
          <w:szCs w:val="22"/>
        </w:rPr>
      </w:pPr>
    </w:p>
    <w:p w:rsidR="008B78DE" w:rsidRPr="008B78DE" w:rsidRDefault="00347E04" w:rsidP="008B78DE">
      <w:pPr>
        <w:ind w:left="360"/>
        <w:jc w:val="both"/>
        <w:rPr>
          <w:rFonts w:cs="Arial"/>
          <w:sz w:val="22"/>
          <w:szCs w:val="22"/>
        </w:rPr>
      </w:pPr>
      <w:bookmarkStart w:id="10" w:name="sagitec1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Reason has “0”}</w:t>
      </w:r>
      <w:bookmarkEnd w:id="10"/>
    </w:p>
    <w:p w:rsidR="008B78DE" w:rsidRPr="008B78DE" w:rsidRDefault="008B78DE" w:rsidP="008B78DE">
      <w:pPr>
        <w:numPr>
          <w:ilvl w:val="0"/>
          <w:numId w:val="15"/>
        </w:numPr>
        <w:suppressAutoHyphens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>Your check enclosed is unsigned; please sign and return with the billing form.</w:t>
      </w:r>
    </w:p>
    <w:p w:rsidR="008B78DE" w:rsidRPr="008B78DE" w:rsidRDefault="00347E04" w:rsidP="008B78DE">
      <w:pPr>
        <w:ind w:left="360"/>
        <w:jc w:val="both"/>
        <w:rPr>
          <w:rFonts w:cs="Arial"/>
          <w:spacing w:val="-3"/>
          <w:sz w:val="22"/>
          <w:szCs w:val="22"/>
        </w:rPr>
      </w:pPr>
      <w:bookmarkStart w:id="11" w:name="sagitec12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Start w:id="12" w:name="sagitec13"/>
      <w:bookmarkEnd w:id="1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Reason has “1”}</w:t>
      </w:r>
      <w:bookmarkEnd w:id="12"/>
    </w:p>
    <w:p w:rsidR="008B78DE" w:rsidRPr="008B78DE" w:rsidRDefault="008B78DE" w:rsidP="008B78DE">
      <w:pPr>
        <w:numPr>
          <w:ilvl w:val="0"/>
          <w:numId w:val="15"/>
        </w:numPr>
        <w:suppressAutoHyphens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 xml:space="preserve">Your check is made out to someone other than NDPERS.  Please correct and return </w:t>
      </w:r>
      <w:proofErr w:type="gramStart"/>
      <w:r w:rsidRPr="008B78DE">
        <w:rPr>
          <w:rFonts w:cs="Arial"/>
          <w:sz w:val="22"/>
          <w:szCs w:val="22"/>
        </w:rPr>
        <w:t>with</w:t>
      </w:r>
      <w:proofErr w:type="gramEnd"/>
      <w:r w:rsidRPr="008B78DE">
        <w:rPr>
          <w:rFonts w:cs="Arial"/>
          <w:sz w:val="22"/>
          <w:szCs w:val="22"/>
        </w:rPr>
        <w:t xml:space="preserve"> the billing form.</w:t>
      </w:r>
    </w:p>
    <w:p w:rsidR="008B78DE" w:rsidRPr="008B78DE" w:rsidRDefault="00347E04" w:rsidP="008B78DE">
      <w:pPr>
        <w:ind w:left="360"/>
        <w:jc w:val="both"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Start w:id="14" w:name="sagitec15"/>
      <w:bookmarkEnd w:id="1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Reason has “2”}</w:t>
      </w:r>
      <w:bookmarkEnd w:id="14"/>
    </w:p>
    <w:p w:rsidR="008B78DE" w:rsidRPr="008B78DE" w:rsidRDefault="008B78DE" w:rsidP="008B78DE">
      <w:pPr>
        <w:numPr>
          <w:ilvl w:val="0"/>
          <w:numId w:val="15"/>
        </w:numPr>
        <w:suppressAutoHyphens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>Your check was not enclosed with the billing form.  Please enclose a check for the amount due with the billing form.</w:t>
      </w:r>
    </w:p>
    <w:p w:rsidR="008B78DE" w:rsidRPr="008B78DE" w:rsidRDefault="00347E04" w:rsidP="008B78DE">
      <w:pPr>
        <w:ind w:left="360"/>
        <w:jc w:val="both"/>
        <w:rPr>
          <w:rFonts w:cs="Arial"/>
          <w:spacing w:val="-3"/>
          <w:sz w:val="22"/>
          <w:szCs w:val="22"/>
        </w:rPr>
      </w:pPr>
      <w:bookmarkStart w:id="15" w:name="sagitec16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Start w:id="16" w:name="sagitec17"/>
      <w:bookmarkEnd w:id="1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Reason has “3”}</w:t>
      </w:r>
      <w:bookmarkEnd w:id="16"/>
    </w:p>
    <w:p w:rsidR="008B78DE" w:rsidRPr="008B78DE" w:rsidRDefault="008B78DE" w:rsidP="008B78DE">
      <w:pPr>
        <w:numPr>
          <w:ilvl w:val="0"/>
          <w:numId w:val="15"/>
        </w:numPr>
        <w:suppressAutoHyphens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>We are unable to accept cash.  Please return the billing form with the amount due using a check or money order.</w:t>
      </w:r>
    </w:p>
    <w:p w:rsidR="008B78DE" w:rsidRPr="008B78DE" w:rsidRDefault="00347E04" w:rsidP="008B78DE">
      <w:pPr>
        <w:ind w:left="360"/>
        <w:jc w:val="both"/>
        <w:rPr>
          <w:rFonts w:cs="Arial"/>
          <w:spacing w:val="-3"/>
          <w:sz w:val="22"/>
          <w:szCs w:val="22"/>
        </w:rPr>
      </w:pPr>
      <w:bookmarkStart w:id="17" w:name="sagitec18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Start w:id="18" w:name="sagitec19"/>
      <w:bookmarkEnd w:id="17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Reason has “4”}</w:t>
      </w:r>
      <w:bookmarkEnd w:id="18"/>
    </w:p>
    <w:p w:rsidR="008B78DE" w:rsidRPr="008B78DE" w:rsidRDefault="008B78DE" w:rsidP="008B78DE">
      <w:pPr>
        <w:numPr>
          <w:ilvl w:val="0"/>
          <w:numId w:val="15"/>
        </w:numPr>
        <w:suppressAutoHyphens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>We are returning the enclosed material sent to us in error.</w:t>
      </w:r>
    </w:p>
    <w:p w:rsidR="008B78DE" w:rsidRPr="008B78DE" w:rsidRDefault="00347E04" w:rsidP="008B78DE">
      <w:pPr>
        <w:ind w:left="360"/>
        <w:jc w:val="both"/>
        <w:rPr>
          <w:rFonts w:cs="Arial"/>
          <w:spacing w:val="-3"/>
          <w:sz w:val="22"/>
          <w:szCs w:val="22"/>
        </w:rPr>
      </w:pPr>
      <w:bookmarkStart w:id="19" w:name="sagitec20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Start w:id="20" w:name="sagitec21"/>
      <w:bookmarkEnd w:id="1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Reason has “5”}</w:t>
      </w:r>
      <w:bookmarkEnd w:id="20"/>
    </w:p>
    <w:p w:rsidR="008B78DE" w:rsidRPr="008B78DE" w:rsidRDefault="008B78DE" w:rsidP="008B78DE">
      <w:pPr>
        <w:numPr>
          <w:ilvl w:val="0"/>
          <w:numId w:val="15"/>
        </w:numPr>
        <w:suppressAutoHyphens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 xml:space="preserve">We are returning your check for completion.  Please fill in the </w:t>
      </w:r>
      <w:r w:rsidR="00F03C89">
        <w:rPr>
          <w:rFonts w:cs="Arial"/>
          <w:sz w:val="22"/>
          <w:szCs w:val="22"/>
        </w:rPr>
        <w:t>incomplete</w:t>
      </w:r>
      <w:r w:rsidRPr="008B78DE">
        <w:rPr>
          <w:rFonts w:cs="Arial"/>
          <w:sz w:val="22"/>
          <w:szCs w:val="22"/>
        </w:rPr>
        <w:t xml:space="preserve"> blanks and return with the billing form.</w:t>
      </w:r>
    </w:p>
    <w:p w:rsidR="008B78DE" w:rsidRPr="008B78DE" w:rsidRDefault="00347E04" w:rsidP="008B78DE">
      <w:pPr>
        <w:ind w:left="360"/>
        <w:jc w:val="both"/>
        <w:rPr>
          <w:rFonts w:cs="Arial"/>
          <w:spacing w:val="-3"/>
          <w:sz w:val="22"/>
          <w:szCs w:val="22"/>
        </w:rPr>
      </w:pPr>
      <w:bookmarkStart w:id="21" w:name="sagitec22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Start w:id="22" w:name="sagitec23"/>
      <w:bookmarkEnd w:id="2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Reason has “6”}</w:t>
      </w:r>
      <w:bookmarkEnd w:id="22"/>
    </w:p>
    <w:p w:rsidR="008B78DE" w:rsidRPr="008B78DE" w:rsidRDefault="008B78DE" w:rsidP="008B78DE">
      <w:pPr>
        <w:numPr>
          <w:ilvl w:val="0"/>
          <w:numId w:val="15"/>
        </w:numPr>
        <w:suppressAutoHyphens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>The Insurance Contract was cancelled because payment was not received in a timely manner.  Your check is enclosed.</w:t>
      </w:r>
    </w:p>
    <w:p w:rsidR="008A0B67" w:rsidRPr="008B78DE" w:rsidRDefault="00347E04" w:rsidP="008A0B67">
      <w:pPr>
        <w:ind w:left="360"/>
        <w:jc w:val="both"/>
        <w:rPr>
          <w:rFonts w:cs="Arial"/>
          <w:sz w:val="22"/>
          <w:szCs w:val="22"/>
        </w:rPr>
      </w:pPr>
      <w:bookmarkStart w:id="23" w:name="sagitec24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End w:id="23"/>
    </w:p>
    <w:p w:rsidR="00BA72ED" w:rsidRPr="008B78DE" w:rsidRDefault="006D541B" w:rsidP="007B7396">
      <w:pPr>
        <w:suppressAutoHyphens/>
        <w:ind w:left="360"/>
        <w:rPr>
          <w:rFonts w:cs="Arial"/>
          <w:spacing w:val="-3"/>
          <w:sz w:val="22"/>
          <w:szCs w:val="22"/>
        </w:rPr>
      </w:pPr>
      <w:r w:rsidRPr="008B78DE">
        <w:rPr>
          <w:rFonts w:cs="Arial"/>
          <w:sz w:val="22"/>
          <w:szCs w:val="22"/>
        </w:rPr>
        <w:t>For you</w:t>
      </w:r>
      <w:r w:rsidR="008B5381">
        <w:rPr>
          <w:rFonts w:cs="Arial"/>
          <w:sz w:val="22"/>
          <w:szCs w:val="22"/>
        </w:rPr>
        <w:t>r</w:t>
      </w:r>
      <w:r w:rsidRPr="008B78DE">
        <w:rPr>
          <w:rFonts w:cs="Arial"/>
          <w:sz w:val="22"/>
          <w:szCs w:val="22"/>
        </w:rPr>
        <w:t xml:space="preserve"> convenience, we have enclosed a self-addressed return envelope.  </w:t>
      </w:r>
      <w:r w:rsidR="00BA72ED" w:rsidRPr="008B78D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4" w:name="sagitec25"/>
      <w:r w:rsidR="00347E04">
        <w:rPr>
          <w:rFonts w:cs="Arial"/>
          <w:spacing w:val="-3"/>
          <w:sz w:val="22"/>
          <w:szCs w:val="22"/>
        </w:rPr>
        <w:t>{</w:t>
      </w:r>
      <w:proofErr w:type="spellStart"/>
      <w:r w:rsidR="00347E04">
        <w:rPr>
          <w:rFonts w:cs="Arial"/>
          <w:spacing w:val="-3"/>
          <w:sz w:val="22"/>
          <w:szCs w:val="22"/>
        </w:rPr>
        <w:t>stdNDPERSPhoneNumber</w:t>
      </w:r>
      <w:proofErr w:type="spellEnd"/>
      <w:r w:rsidR="00347E04">
        <w:rPr>
          <w:rFonts w:cs="Arial"/>
          <w:spacing w:val="-3"/>
          <w:sz w:val="22"/>
          <w:szCs w:val="22"/>
        </w:rPr>
        <w:t>}</w:t>
      </w:r>
      <w:bookmarkEnd w:id="24"/>
      <w:r w:rsidR="00BF47C2" w:rsidRPr="008B78DE">
        <w:rPr>
          <w:rFonts w:cs="Arial"/>
          <w:spacing w:val="-3"/>
          <w:sz w:val="22"/>
          <w:szCs w:val="22"/>
        </w:rPr>
        <w:t xml:space="preserve"> or </w:t>
      </w:r>
      <w:bookmarkStart w:id="25" w:name="sagitec26"/>
      <w:r w:rsidR="00347E04">
        <w:rPr>
          <w:rFonts w:cs="Arial"/>
          <w:spacing w:val="-3"/>
          <w:sz w:val="22"/>
          <w:szCs w:val="22"/>
        </w:rPr>
        <w:t>{</w:t>
      </w:r>
      <w:proofErr w:type="spellStart"/>
      <w:r w:rsidR="00347E0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347E04">
        <w:rPr>
          <w:rFonts w:cs="Arial"/>
          <w:spacing w:val="-3"/>
          <w:sz w:val="22"/>
          <w:szCs w:val="22"/>
        </w:rPr>
        <w:t>}</w:t>
      </w:r>
      <w:bookmarkEnd w:id="25"/>
      <w:r w:rsidR="00BA72ED" w:rsidRPr="008B78DE">
        <w:rPr>
          <w:rFonts w:cs="Arial"/>
          <w:spacing w:val="-3"/>
          <w:sz w:val="22"/>
          <w:szCs w:val="22"/>
        </w:rPr>
        <w:t>.</w:t>
      </w:r>
    </w:p>
    <w:p w:rsidR="00BA72ED" w:rsidRPr="008B78DE" w:rsidRDefault="00BA72ED" w:rsidP="00DB105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B78DE" w:rsidRDefault="00BA72ED" w:rsidP="00DB1051">
      <w:pPr>
        <w:suppressAutoHyphens/>
        <w:ind w:left="360"/>
        <w:rPr>
          <w:rFonts w:cs="Arial"/>
          <w:spacing w:val="-3"/>
          <w:sz w:val="22"/>
          <w:szCs w:val="22"/>
        </w:rPr>
      </w:pPr>
      <w:r w:rsidRPr="008B78DE">
        <w:rPr>
          <w:rFonts w:cs="Arial"/>
          <w:spacing w:val="-3"/>
          <w:sz w:val="22"/>
          <w:szCs w:val="22"/>
        </w:rPr>
        <w:t>Sincerely,</w:t>
      </w:r>
    </w:p>
    <w:p w:rsidR="00BA72ED" w:rsidRPr="008B78DE" w:rsidRDefault="00BA72ED" w:rsidP="00DB105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B78DE" w:rsidRDefault="00BA72ED" w:rsidP="00DB1051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B78DE" w:rsidRDefault="00BA72ED" w:rsidP="00DB1051">
      <w:pPr>
        <w:suppressAutoHyphens/>
        <w:rPr>
          <w:rFonts w:cs="Arial"/>
          <w:spacing w:val="-3"/>
          <w:sz w:val="22"/>
          <w:szCs w:val="22"/>
        </w:rPr>
      </w:pPr>
    </w:p>
    <w:p w:rsidR="007B7396" w:rsidRPr="008B78DE" w:rsidRDefault="007B7396" w:rsidP="007B7396">
      <w:pPr>
        <w:suppressAutoHyphens/>
        <w:ind w:left="360"/>
        <w:rPr>
          <w:rFonts w:cs="Arial"/>
          <w:spacing w:val="-3"/>
          <w:sz w:val="22"/>
          <w:szCs w:val="22"/>
        </w:rPr>
      </w:pPr>
      <w:r w:rsidRPr="008B78DE">
        <w:rPr>
          <w:rFonts w:cs="Arial"/>
          <w:spacing w:val="-3"/>
          <w:sz w:val="22"/>
          <w:szCs w:val="22"/>
        </w:rPr>
        <w:t xml:space="preserve">NDPERS </w:t>
      </w:r>
      <w:r>
        <w:rPr>
          <w:rFonts w:cs="Arial"/>
          <w:spacing w:val="-3"/>
          <w:sz w:val="22"/>
          <w:szCs w:val="22"/>
        </w:rPr>
        <w:t>Accounting</w:t>
      </w:r>
      <w:r w:rsidRPr="008B78DE">
        <w:rPr>
          <w:rFonts w:cs="Arial"/>
          <w:spacing w:val="-3"/>
          <w:sz w:val="22"/>
          <w:szCs w:val="22"/>
        </w:rPr>
        <w:t xml:space="preserve"> Division</w:t>
      </w:r>
    </w:p>
    <w:p w:rsidR="006D541B" w:rsidRPr="008B78DE" w:rsidRDefault="006D541B" w:rsidP="00DB1051">
      <w:pPr>
        <w:suppressAutoHyphens/>
        <w:rPr>
          <w:rFonts w:cs="Arial"/>
          <w:spacing w:val="-3"/>
          <w:sz w:val="22"/>
          <w:szCs w:val="22"/>
        </w:rPr>
      </w:pPr>
    </w:p>
    <w:p w:rsidR="006848D9" w:rsidRDefault="007B7396" w:rsidP="00A34536">
      <w:pPr>
        <w:suppressAutoHyphens/>
        <w:ind w:left="360"/>
        <w:rPr>
          <w:rFonts w:cs="Arial"/>
          <w:spacing w:val="-3"/>
          <w:sz w:val="22"/>
          <w:szCs w:val="22"/>
        </w:rPr>
      </w:pPr>
      <w:r w:rsidRPr="008B78DE">
        <w:rPr>
          <w:rFonts w:cs="Arial"/>
          <w:spacing w:val="-3"/>
          <w:sz w:val="22"/>
          <w:szCs w:val="22"/>
        </w:rPr>
        <w:lastRenderedPageBreak/>
        <w:t>Enc</w:t>
      </w:r>
      <w:r>
        <w:rPr>
          <w:rFonts w:cs="Arial"/>
          <w:spacing w:val="-3"/>
          <w:sz w:val="22"/>
          <w:szCs w:val="22"/>
        </w:rPr>
        <w:t>losure</w:t>
      </w:r>
      <w:r w:rsidR="00F03C89">
        <w:rPr>
          <w:rFonts w:cs="Arial"/>
          <w:spacing w:val="-3"/>
          <w:sz w:val="22"/>
          <w:szCs w:val="22"/>
        </w:rPr>
        <w:t xml:space="preserve"> - </w:t>
      </w:r>
      <w:r w:rsidRPr="008B78DE">
        <w:rPr>
          <w:rFonts w:cs="Arial"/>
          <w:spacing w:val="-3"/>
          <w:sz w:val="22"/>
          <w:szCs w:val="22"/>
        </w:rPr>
        <w:t>Envelope</w:t>
      </w:r>
    </w:p>
    <w:sectPr w:rsidR="006848D9" w:rsidSect="005B63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6F1" w:rsidRDefault="003136F1">
      <w:r>
        <w:separator/>
      </w:r>
    </w:p>
  </w:endnote>
  <w:endnote w:type="continuationSeparator" w:id="0">
    <w:p w:rsidR="003136F1" w:rsidRDefault="0031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E04" w:rsidRDefault="00347E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E04" w:rsidRDefault="00347E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E04" w:rsidRDefault="00347E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6F1" w:rsidRDefault="003136F1">
      <w:r>
        <w:separator/>
      </w:r>
    </w:p>
  </w:footnote>
  <w:footnote w:type="continuationSeparator" w:id="0">
    <w:p w:rsidR="003136F1" w:rsidRDefault="00313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E04" w:rsidRDefault="00347E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E04" w:rsidRDefault="00347E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98B" w:rsidRDefault="005B631B" w:rsidP="005B631B">
    <w:pPr>
      <w:pStyle w:val="Header"/>
      <w:ind w:left="-1440" w:right="-1440"/>
    </w:pPr>
    <w:bookmarkStart w:id="26" w:name="HeaderImage"/>
    <w:bookmarkStart w:id="27" w:name="_GoBack"/>
    <w:r>
      <w:t>{</w:t>
    </w:r>
    <w:proofErr w:type="spellStart"/>
    <w:r>
      <w:t>ImgImage</w:t>
    </w:r>
    <w:proofErr w:type="spellEnd"/>
    <w:r>
      <w:t>}</w:t>
    </w:r>
    <w:bookmarkEnd w:id="26"/>
    <w:bookmarkEnd w:id="2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C225B"/>
    <w:multiLevelType w:val="hybridMultilevel"/>
    <w:tmpl w:val="5122D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4D0568"/>
    <w:multiLevelType w:val="hybridMultilevel"/>
    <w:tmpl w:val="1C507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79876B5"/>
    <w:multiLevelType w:val="hybridMultilevel"/>
    <w:tmpl w:val="9E4C54F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14"/>
  </w:num>
  <w:num w:numId="11">
    <w:abstractNumId w:val="3"/>
  </w:num>
  <w:num w:numId="12">
    <w:abstractNumId w:val="12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3E7D"/>
    <w:rsid w:val="000340F8"/>
    <w:rsid w:val="000467DA"/>
    <w:rsid w:val="00046F61"/>
    <w:rsid w:val="00080032"/>
    <w:rsid w:val="00091C96"/>
    <w:rsid w:val="00103906"/>
    <w:rsid w:val="0014759C"/>
    <w:rsid w:val="00152A2D"/>
    <w:rsid w:val="001A6202"/>
    <w:rsid w:val="001C0E1E"/>
    <w:rsid w:val="001C39CC"/>
    <w:rsid w:val="001E7F9D"/>
    <w:rsid w:val="00203DB5"/>
    <w:rsid w:val="00254DA0"/>
    <w:rsid w:val="002C48AD"/>
    <w:rsid w:val="002D43F9"/>
    <w:rsid w:val="002E14AF"/>
    <w:rsid w:val="002E3EE6"/>
    <w:rsid w:val="00310F27"/>
    <w:rsid w:val="003119D5"/>
    <w:rsid w:val="00312E27"/>
    <w:rsid w:val="003136F1"/>
    <w:rsid w:val="00325385"/>
    <w:rsid w:val="003351DE"/>
    <w:rsid w:val="00347E04"/>
    <w:rsid w:val="003F1EB8"/>
    <w:rsid w:val="00412534"/>
    <w:rsid w:val="00426EEF"/>
    <w:rsid w:val="00445BEA"/>
    <w:rsid w:val="004C6BE9"/>
    <w:rsid w:val="00504734"/>
    <w:rsid w:val="005275EF"/>
    <w:rsid w:val="0054075C"/>
    <w:rsid w:val="00555FBB"/>
    <w:rsid w:val="005B631B"/>
    <w:rsid w:val="005D4A97"/>
    <w:rsid w:val="00611030"/>
    <w:rsid w:val="00613A3B"/>
    <w:rsid w:val="00622FBB"/>
    <w:rsid w:val="00623FE5"/>
    <w:rsid w:val="0065571B"/>
    <w:rsid w:val="006848D9"/>
    <w:rsid w:val="00687544"/>
    <w:rsid w:val="006D541B"/>
    <w:rsid w:val="006F1E53"/>
    <w:rsid w:val="0077299E"/>
    <w:rsid w:val="007905D6"/>
    <w:rsid w:val="007A1DFE"/>
    <w:rsid w:val="007A4B5C"/>
    <w:rsid w:val="007B7396"/>
    <w:rsid w:val="0084781B"/>
    <w:rsid w:val="008632E8"/>
    <w:rsid w:val="008A0B67"/>
    <w:rsid w:val="008B5381"/>
    <w:rsid w:val="008B78DE"/>
    <w:rsid w:val="008F0D0F"/>
    <w:rsid w:val="0092698B"/>
    <w:rsid w:val="00943FD6"/>
    <w:rsid w:val="00946505"/>
    <w:rsid w:val="00954679"/>
    <w:rsid w:val="009720ED"/>
    <w:rsid w:val="009B5BB0"/>
    <w:rsid w:val="00A15790"/>
    <w:rsid w:val="00A34536"/>
    <w:rsid w:val="00A84305"/>
    <w:rsid w:val="00AC2FE7"/>
    <w:rsid w:val="00AF0847"/>
    <w:rsid w:val="00BA72ED"/>
    <w:rsid w:val="00BF47C2"/>
    <w:rsid w:val="00C206B1"/>
    <w:rsid w:val="00C93562"/>
    <w:rsid w:val="00CD062B"/>
    <w:rsid w:val="00D05E57"/>
    <w:rsid w:val="00D1483E"/>
    <w:rsid w:val="00D904C7"/>
    <w:rsid w:val="00DB1051"/>
    <w:rsid w:val="00DF0E0A"/>
    <w:rsid w:val="00E47540"/>
    <w:rsid w:val="00EA7060"/>
    <w:rsid w:val="00F032A0"/>
    <w:rsid w:val="00F03C89"/>
    <w:rsid w:val="00F65260"/>
    <w:rsid w:val="00F7528A"/>
    <w:rsid w:val="00F92F28"/>
    <w:rsid w:val="00F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E36D7D1-BECF-4D39-8C85-DE272D29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A2D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2014-03-25T07:31:00Z</dcterms:created>
  <dcterms:modified xsi:type="dcterms:W3CDTF">2017-06-06T15:00:00Z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